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r w:rsidRPr="001F2699">
        <w:rPr>
          <w:sz w:val="52"/>
          <w:szCs w:val="44"/>
        </w:rPr>
        <w:t xml:space="preserve">TEST </w:t>
      </w:r>
      <w:r w:rsidR="00BD687E">
        <w:rPr>
          <w:sz w:val="52"/>
          <w:szCs w:val="44"/>
        </w:rPr>
        <w:t>CASE</w:t>
      </w:r>
      <w:r w:rsidR="00EF252D">
        <w:rPr>
          <w:sz w:val="52"/>
          <w:szCs w:val="44"/>
        </w:rPr>
        <w:t xml:space="preserve"> </w:t>
      </w:r>
    </w:p>
    <w:p w:rsidR="008A6CDD" w:rsidRDefault="00EF252D" w:rsidP="00EF252D">
      <w:pPr>
        <w:pStyle w:val="Heading3"/>
        <w:spacing w:line="360" w:lineRule="auto"/>
      </w:pPr>
      <w:r>
        <w:rPr>
          <w:sz w:val="52"/>
          <w:szCs w:val="44"/>
        </w:rPr>
        <w:t>SPECIFICATIONS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EF252D" w:rsidP="001F2699">
      <w:pPr>
        <w:rPr>
          <w:bCs/>
          <w:sz w:val="28"/>
        </w:rPr>
      </w:pPr>
      <w:r>
        <w:rPr>
          <w:bCs/>
          <w:sz w:val="28"/>
        </w:rPr>
        <w:t>Date: 23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0D4435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FOS</w:t>
            </w:r>
            <w:r w:rsidR="00325C42" w:rsidRPr="00325C42">
              <w:rPr>
                <w:sz w:val="24"/>
                <w:szCs w:val="24"/>
              </w:rPr>
              <w:t>_TCS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23</w:t>
            </w:r>
            <w:r w:rsidR="007003F7">
              <w:rPr>
                <w:rFonts w:cs="Arial"/>
                <w:sz w:val="24"/>
                <w:szCs w:val="24"/>
                <w:vertAlign w:val="superscript"/>
              </w:rPr>
              <w:t>rd</w:t>
            </w:r>
            <w:r w:rsidRPr="00325C42">
              <w:rPr>
                <w:rFonts w:cs="Arial"/>
                <w:sz w:val="24"/>
                <w:szCs w:val="24"/>
              </w:rPr>
              <w:t xml:space="preserve"> of November,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2138"/>
        <w:gridCol w:w="2977"/>
      </w:tblGrid>
      <w:tr w:rsidR="00305506" w:rsidRPr="00B51304" w:rsidTr="003C3D9C">
        <w:trPr>
          <w:trHeight w:val="392"/>
        </w:trPr>
        <w:tc>
          <w:tcPr>
            <w:tcW w:w="4207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2138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77" w:type="dxa"/>
            <w:shd w:val="clear" w:color="auto" w:fill="BFBFBF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305506" w:rsidRPr="00992B26" w:rsidRDefault="00D50C25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 NITHYA A</w:t>
            </w:r>
            <w:r w:rsidR="00BE068D">
              <w:rPr>
                <w:rFonts w:cs="Arial"/>
                <w:sz w:val="24"/>
                <w:szCs w:val="24"/>
              </w:rPr>
              <w:t>/P VISVANATHAN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305506" w:rsidRPr="00992B26" w:rsidRDefault="00BE068D" w:rsidP="00305506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>
              <w:rPr>
                <w:sz w:val="24"/>
                <w:szCs w:val="24"/>
              </w:rPr>
              <w:t xml:space="preserve"> SHAHIRAH BINTI MOHAMAD FAIZAL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</w:tbl>
    <w:p w:rsidR="002B467C" w:rsidRPr="00305506" w:rsidRDefault="002B467C" w:rsidP="0030550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23/11/2016</w:t>
            </w:r>
          </w:p>
        </w:tc>
        <w:tc>
          <w:tcPr>
            <w:tcW w:w="167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DC41A3" w:rsidRDefault="00F83478" w:rsidP="00BD687E">
      <w:pPr>
        <w:jc w:val="center"/>
        <w:rPr>
          <w:rFonts w:eastAsiaTheme="majorEastAsia"/>
          <w:b/>
          <w:bCs/>
          <w:sz w:val="28"/>
          <w:szCs w:val="28"/>
        </w:rPr>
      </w:pPr>
      <w:r w:rsidRPr="003A5C8C">
        <w:rPr>
          <w:rFonts w:eastAsiaTheme="majorEastAsia"/>
          <w:b/>
          <w:bCs/>
          <w:sz w:val="28"/>
          <w:szCs w:val="28"/>
        </w:rPr>
        <w:t>Table of Content</w:t>
      </w:r>
    </w:p>
    <w:sdt>
      <w:sdtPr>
        <w:rPr>
          <w:rFonts w:ascii="Times New Roman" w:eastAsiaTheme="minorHAnsi" w:hAnsi="Times New Roman" w:cs="Arial"/>
          <w:b w:val="0"/>
          <w:bCs w:val="0"/>
          <w:sz w:val="24"/>
          <w:szCs w:val="24"/>
          <w:lang w:val="en-GB"/>
        </w:rPr>
        <w:id w:val="12190200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BD687E" w:rsidRPr="00BD687E" w:rsidRDefault="00BD687E" w:rsidP="00BD687E">
          <w:pPr>
            <w:pStyle w:val="TOCHeading"/>
            <w:rPr>
              <w:rFonts w:cs="Arial"/>
              <w:sz w:val="24"/>
              <w:szCs w:val="24"/>
            </w:rPr>
          </w:pPr>
        </w:p>
        <w:p w:rsidR="00BD687E" w:rsidRPr="00BD687E" w:rsidRDefault="00BD687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 w:rsidRPr="00BD687E">
            <w:rPr>
              <w:rFonts w:cs="Arial"/>
              <w:sz w:val="24"/>
              <w:szCs w:val="24"/>
            </w:rPr>
            <w:fldChar w:fldCharType="begin"/>
          </w:r>
          <w:r w:rsidRPr="00BD687E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BD687E">
            <w:rPr>
              <w:rFonts w:cs="Arial"/>
              <w:sz w:val="24"/>
              <w:szCs w:val="24"/>
            </w:rPr>
            <w:fldChar w:fldCharType="separate"/>
          </w:r>
          <w:hyperlink w:anchor="_Toc356732049" w:history="1">
            <w:r w:rsidRPr="00BD687E">
              <w:rPr>
                <w:rStyle w:val="Hyperlink"/>
                <w:rFonts w:cs="Arial"/>
                <w:noProof/>
                <w:sz w:val="24"/>
                <w:szCs w:val="24"/>
              </w:rPr>
              <w:t>Document Control</w:t>
            </w:r>
            <w:r w:rsidRPr="00BD687E">
              <w:rPr>
                <w:noProof/>
                <w:webHidden/>
                <w:sz w:val="24"/>
                <w:szCs w:val="24"/>
              </w:rPr>
              <w:tab/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BD687E">
              <w:rPr>
                <w:noProof/>
                <w:webHidden/>
                <w:sz w:val="24"/>
                <w:szCs w:val="24"/>
              </w:rPr>
              <w:instrText xml:space="preserve"> PAGEREF _Toc356732049 \h </w:instrText>
            </w:r>
            <w:r w:rsidRPr="00BD687E">
              <w:rPr>
                <w:noProof/>
                <w:webHidden/>
                <w:sz w:val="24"/>
                <w:szCs w:val="24"/>
              </w:rPr>
            </w:r>
            <w:r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D687E">
              <w:rPr>
                <w:noProof/>
                <w:webHidden/>
                <w:sz w:val="24"/>
                <w:szCs w:val="24"/>
              </w:rPr>
              <w:t>i</w:t>
            </w:r>
            <w:r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0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Version History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_Toc356732050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1" w:history="1">
            <w:r w:rsidR="00BD687E" w:rsidRPr="00BD687E">
              <w:rPr>
                <w:rStyle w:val="Hyperlink"/>
                <w:noProof/>
                <w:sz w:val="24"/>
                <w:szCs w:val="24"/>
              </w:rPr>
              <w:t>Distribution List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_Toc356732051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CD1A59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CD1A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Table of Content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_Toc356732052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i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CD1A59">
            <w:rPr>
              <w:noProof/>
              <w:sz w:val="24"/>
              <w:szCs w:val="24"/>
            </w:rPr>
            <w:t>v</w:t>
          </w:r>
        </w:p>
        <w:p w:rsidR="00BD687E" w:rsidRPr="00BD687E" w:rsidRDefault="005F6F2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3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1.0 Introduction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_Toc356732053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4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1.1 Purpose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_Toc356732054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5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1.2 Scope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_Toc356732055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6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1.3 References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_Toc356732056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1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7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2.0 Test Cases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_Toc356732057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BD68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58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2.1 Environment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begin"/>
            </w:r>
            <w:r w:rsidR="00BD687E" w:rsidRPr="00BD687E">
              <w:rPr>
                <w:noProof/>
                <w:webHidden/>
                <w:sz w:val="24"/>
                <w:szCs w:val="24"/>
              </w:rPr>
              <w:instrText xml:space="preserve"> PAGEREF _Toc356732058 \h </w:instrText>
            </w:r>
            <w:r w:rsidR="00BD687E" w:rsidRPr="00BD687E">
              <w:rPr>
                <w:noProof/>
                <w:webHidden/>
                <w:sz w:val="24"/>
                <w:szCs w:val="24"/>
              </w:rPr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D687E" w:rsidRPr="00BD687E">
              <w:rPr>
                <w:noProof/>
                <w:webHidden/>
                <w:sz w:val="24"/>
                <w:szCs w:val="24"/>
              </w:rPr>
              <w:t>2</w:t>
            </w:r>
            <w:r w:rsidR="00BD687E" w:rsidRPr="00BD6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687E" w:rsidRPr="00BD687E" w:rsidRDefault="005F6F2E" w:rsidP="00CD1A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356732062" w:history="1">
            <w:r w:rsidR="00BD687E" w:rsidRPr="00BD687E">
              <w:rPr>
                <w:rStyle w:val="Hyperlink"/>
                <w:rFonts w:cs="Arial"/>
                <w:noProof/>
                <w:sz w:val="24"/>
                <w:szCs w:val="24"/>
              </w:rPr>
              <w:t>2.2 Test Case</w:t>
            </w:r>
            <w:r w:rsidR="00BD687E" w:rsidRPr="00BD687E">
              <w:rPr>
                <w:noProof/>
                <w:webHidden/>
                <w:sz w:val="24"/>
                <w:szCs w:val="24"/>
              </w:rPr>
              <w:tab/>
            </w:r>
            <w:r w:rsidR="00CD1A59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BD687E" w:rsidRDefault="00BD687E" w:rsidP="00BD687E">
          <w:pPr>
            <w:rPr>
              <w:rFonts w:cs="Arial"/>
            </w:rPr>
          </w:pPr>
          <w:r w:rsidRPr="00BD687E">
            <w:rPr>
              <w:rFonts w:cs="Arial"/>
              <w:sz w:val="24"/>
              <w:szCs w:val="24"/>
            </w:rPr>
            <w:fldChar w:fldCharType="end"/>
          </w:r>
        </w:p>
      </w:sdtContent>
    </w:sdt>
    <w:p w:rsidR="00BD687E" w:rsidRPr="00BD687E" w:rsidRDefault="00BD687E" w:rsidP="00BD687E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DC41A3" w:rsidP="00DC41A3">
      <w:pPr>
        <w:pStyle w:val="Heading1"/>
        <w:jc w:val="center"/>
        <w:rPr>
          <w:rFonts w:cs="Arial"/>
        </w:rPr>
      </w:pPr>
      <w:bookmarkStart w:id="0" w:name="_Toc355793874"/>
      <w:bookmarkStart w:id="1" w:name="_Toc356732220"/>
      <w:r w:rsidRPr="001001B6">
        <w:rPr>
          <w:rFonts w:cs="Arial"/>
        </w:rPr>
        <w:t>1.0 Introduction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B14B13" w:rsidRPr="00B14B13" w:rsidTr="003A6926">
        <w:tc>
          <w:tcPr>
            <w:tcW w:w="9576" w:type="dxa"/>
          </w:tcPr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14B13">
            <w:pPr>
              <w:pStyle w:val="Heading2"/>
              <w:spacing w:line="240" w:lineRule="auto"/>
              <w:jc w:val="both"/>
              <w:outlineLvl w:val="1"/>
              <w:rPr>
                <w:sz w:val="24"/>
                <w:szCs w:val="24"/>
              </w:rPr>
            </w:pPr>
            <w:bookmarkStart w:id="2" w:name="_Toc355017843"/>
            <w:bookmarkStart w:id="3" w:name="_Toc355793700"/>
            <w:bookmarkStart w:id="4" w:name="_Toc356732054"/>
            <w:r w:rsidRPr="00B14B13">
              <w:rPr>
                <w:rFonts w:cs="Arial"/>
                <w:sz w:val="24"/>
                <w:szCs w:val="24"/>
              </w:rPr>
              <w:t>1.1 Purpose</w:t>
            </w:r>
            <w:bookmarkEnd w:id="2"/>
            <w:bookmarkEnd w:id="3"/>
            <w:bookmarkEnd w:id="4"/>
          </w:p>
          <w:p w:rsidR="00B14B13" w:rsidRPr="00B14B13" w:rsidRDefault="00B14B13" w:rsidP="00B14B13">
            <w:pPr>
              <w:rPr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This test case specification supports the following objective:</w:t>
            </w:r>
          </w:p>
          <w:p w:rsidR="00B14B13" w:rsidRPr="00B14B13" w:rsidRDefault="007003F7" w:rsidP="00B14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 T</w:t>
            </w:r>
            <w:r w:rsidR="00B14B13" w:rsidRPr="00B14B13">
              <w:rPr>
                <w:sz w:val="24"/>
                <w:szCs w:val="24"/>
              </w:rPr>
              <w:t>o detail the test cases derived from test coverage in Test Design Specification.</w:t>
            </w:r>
          </w:p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B14B13" w:rsidRDefault="00B14B13" w:rsidP="00B14B13">
            <w:pPr>
              <w:pStyle w:val="Heading2"/>
              <w:spacing w:line="240" w:lineRule="auto"/>
              <w:jc w:val="both"/>
              <w:outlineLvl w:val="1"/>
              <w:rPr>
                <w:rFonts w:cs="Arial"/>
                <w:sz w:val="24"/>
                <w:szCs w:val="24"/>
              </w:rPr>
            </w:pPr>
            <w:bookmarkStart w:id="5" w:name="_Toc355017844"/>
            <w:bookmarkStart w:id="6" w:name="_Toc355793701"/>
            <w:bookmarkStart w:id="7" w:name="_Toc356732055"/>
            <w:r w:rsidRPr="00B14B13">
              <w:rPr>
                <w:rFonts w:cs="Arial"/>
                <w:sz w:val="24"/>
                <w:szCs w:val="24"/>
              </w:rPr>
              <w:t>1.2 Scope</w:t>
            </w:r>
            <w:bookmarkEnd w:id="5"/>
            <w:bookmarkEnd w:id="6"/>
            <w:bookmarkEnd w:id="7"/>
          </w:p>
        </w:tc>
      </w:tr>
    </w:tbl>
    <w:p w:rsidR="00B14B13" w:rsidRPr="00B14B13" w:rsidRDefault="00B14B13" w:rsidP="007003F7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This test design specification covers </w:t>
      </w:r>
      <w:r w:rsidR="007003F7">
        <w:rPr>
          <w:sz w:val="24"/>
          <w:szCs w:val="24"/>
        </w:rPr>
        <w:t xml:space="preserve">Order Food and Drink </w:t>
      </w:r>
      <w:r w:rsidRPr="00B14B13">
        <w:rPr>
          <w:sz w:val="24"/>
          <w:szCs w:val="24"/>
        </w:rPr>
        <w:t>features developed in FOS.</w:t>
      </w:r>
    </w:p>
    <w:p w:rsidR="00B14B13" w:rsidRPr="00B14B13" w:rsidRDefault="00B14B13" w:rsidP="00B14B13">
      <w:pPr>
        <w:rPr>
          <w:rFonts w:cs="Arial"/>
          <w:sz w:val="24"/>
          <w:szCs w:val="24"/>
        </w:rPr>
      </w:pPr>
    </w:p>
    <w:p w:rsidR="00B14B13" w:rsidRPr="00B14B13" w:rsidRDefault="00B14B13" w:rsidP="00B14B13">
      <w:pPr>
        <w:pStyle w:val="Heading2"/>
        <w:spacing w:line="240" w:lineRule="auto"/>
        <w:jc w:val="both"/>
        <w:rPr>
          <w:rFonts w:cs="Arial"/>
          <w:sz w:val="24"/>
          <w:szCs w:val="24"/>
        </w:rPr>
      </w:pPr>
      <w:bookmarkStart w:id="8" w:name="_Toc355017845"/>
      <w:bookmarkStart w:id="9" w:name="_Toc355793702"/>
      <w:bookmarkStart w:id="10" w:name="_Toc356732056"/>
      <w:r w:rsidRPr="00B14B13">
        <w:rPr>
          <w:rFonts w:cs="Arial"/>
          <w:sz w:val="24"/>
          <w:szCs w:val="24"/>
        </w:rPr>
        <w:t>1.3 References</w:t>
      </w:r>
      <w:bookmarkEnd w:id="8"/>
      <w:bookmarkEnd w:id="9"/>
      <w:bookmarkEnd w:id="10"/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The following documents provide the test basis for this test design:</w:t>
      </w: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i. The FOS Software Requirement Specifications (FOS_SRS_2.0)</w:t>
      </w:r>
    </w:p>
    <w:p w:rsidR="00B14B13" w:rsidRPr="00B14B13" w:rsidRDefault="00B14B13" w:rsidP="00B14B13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</w:t>
      </w:r>
      <w:proofErr w:type="gramEnd"/>
      <w:r w:rsidRPr="00B14B13">
        <w:rPr>
          <w:sz w:val="24"/>
          <w:szCs w:val="24"/>
        </w:rPr>
        <w:t>. The FOS System Design Document (FOS_SDD_2.0)</w:t>
      </w:r>
    </w:p>
    <w:p w:rsidR="00B14B13" w:rsidRPr="00B14B13" w:rsidRDefault="00B14B13" w:rsidP="00B14B13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iii</w:t>
      </w:r>
      <w:proofErr w:type="gramEnd"/>
      <w:r w:rsidRPr="00B14B13">
        <w:rPr>
          <w:sz w:val="24"/>
          <w:szCs w:val="24"/>
        </w:rPr>
        <w:t>. The FOS Test Design Specifications (FOS_TDS_1.0.0)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3A6926">
      <w:pPr>
        <w:pStyle w:val="Heading1"/>
        <w:rPr>
          <w:rFonts w:eastAsia="Times New Roman"/>
          <w:b w:val="0"/>
          <w:bCs w:val="0"/>
          <w:sz w:val="24"/>
          <w:szCs w:val="24"/>
        </w:rPr>
      </w:pPr>
      <w:bookmarkStart w:id="11" w:name="_Toc355793878"/>
      <w:bookmarkStart w:id="12" w:name="_Toc356732224"/>
    </w:p>
    <w:p w:rsidR="00DC41A3" w:rsidRDefault="00DC41A3" w:rsidP="003A6926">
      <w:pPr>
        <w:pStyle w:val="Heading1"/>
        <w:jc w:val="center"/>
        <w:rPr>
          <w:rFonts w:cs="Arial"/>
        </w:rPr>
      </w:pPr>
      <w:r w:rsidRPr="001001B6">
        <w:rPr>
          <w:rFonts w:cs="Arial"/>
        </w:rPr>
        <w:t xml:space="preserve">2.0 Test </w:t>
      </w:r>
      <w:bookmarkEnd w:id="11"/>
      <w:bookmarkEnd w:id="12"/>
      <w:r w:rsidR="00B14B13">
        <w:rPr>
          <w:rFonts w:cs="Arial"/>
        </w:rPr>
        <w:t>Cases</w:t>
      </w:r>
    </w:p>
    <w:p w:rsidR="009E3FCE" w:rsidRPr="009E3FCE" w:rsidRDefault="009E3FCE" w:rsidP="009E3FCE"/>
    <w:p w:rsidR="009E3FCE" w:rsidRPr="00B14B13" w:rsidRDefault="009E3FCE" w:rsidP="00B14B13">
      <w:pPr>
        <w:pStyle w:val="Heading2"/>
        <w:spacing w:line="240" w:lineRule="auto"/>
        <w:rPr>
          <w:rFonts w:cs="Arial"/>
          <w:sz w:val="24"/>
          <w:szCs w:val="24"/>
        </w:rPr>
      </w:pPr>
      <w:bookmarkStart w:id="13" w:name="_Toc355793879"/>
      <w:bookmarkStart w:id="14" w:name="_Toc356732225"/>
      <w:r w:rsidRPr="00B14B13">
        <w:rPr>
          <w:rFonts w:cs="Arial"/>
          <w:sz w:val="24"/>
          <w:szCs w:val="24"/>
        </w:rPr>
        <w:t xml:space="preserve">2.1 </w:t>
      </w:r>
      <w:bookmarkEnd w:id="13"/>
      <w:bookmarkEnd w:id="14"/>
      <w:r w:rsidR="00B14B13" w:rsidRPr="00B14B13">
        <w:rPr>
          <w:rFonts w:cs="Arial"/>
          <w:sz w:val="24"/>
          <w:szCs w:val="24"/>
        </w:rPr>
        <w:t>Environment</w:t>
      </w:r>
    </w:p>
    <w:p w:rsidR="009E3FCE" w:rsidRPr="00B14B13" w:rsidRDefault="009E3FCE" w:rsidP="00B14B13">
      <w:pPr>
        <w:rPr>
          <w:rFonts w:cs="Arial"/>
          <w:i/>
          <w:color w:val="0070C0"/>
          <w:sz w:val="24"/>
          <w:szCs w:val="24"/>
        </w:rPr>
      </w:pPr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FOS tests will be run using dummy </w:t>
      </w:r>
      <w:r>
        <w:rPr>
          <w:sz w:val="24"/>
          <w:szCs w:val="24"/>
        </w:rPr>
        <w:t>data where tested food ordering</w:t>
      </w:r>
      <w:r w:rsidRPr="00B14B13">
        <w:rPr>
          <w:sz w:val="24"/>
          <w:szCs w:val="24"/>
        </w:rPr>
        <w:t xml:space="preserve">. Tests shall be performed on actual FOS with the following specification. </w:t>
      </w:r>
    </w:p>
    <w:p w:rsidR="009E3FCE" w:rsidRDefault="009E3FCE" w:rsidP="009E3FCE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6736"/>
      </w:tblGrid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Hardware name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Surface Pro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Manufacturer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Keyboard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On-screen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Processor</w:t>
            </w:r>
          </w:p>
        </w:tc>
        <w:tc>
          <w:tcPr>
            <w:tcW w:w="11178" w:type="dxa"/>
          </w:tcPr>
          <w:p w:rsidR="00B14B13" w:rsidRPr="00B14B13" w:rsidRDefault="0030550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 i5</w:t>
            </w:r>
          </w:p>
        </w:tc>
      </w:tr>
    </w:tbl>
    <w:p w:rsidR="009E3FCE" w:rsidRPr="00305506" w:rsidRDefault="001C700E" w:rsidP="001C700E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 2.1 FOS Hardware Requirements</w:t>
      </w: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0ED8" w:rsidRPr="00EE123B" w:rsidRDefault="00EE123B" w:rsidP="00EE123B">
      <w:pPr>
        <w:pStyle w:val="Heading2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2.2 </w:t>
      </w:r>
      <w:r w:rsidR="005B0ED8" w:rsidRPr="005B0ED8">
        <w:rPr>
          <w:rFonts w:cs="Arial"/>
          <w:sz w:val="24"/>
          <w:szCs w:val="24"/>
        </w:rPr>
        <w:t>Test Case</w:t>
      </w:r>
    </w:p>
    <w:p w:rsidR="00EE123B" w:rsidRPr="00EE123B" w:rsidRDefault="00EE123B" w:rsidP="00EE123B">
      <w:pPr>
        <w:rPr>
          <w:sz w:val="24"/>
          <w:szCs w:val="24"/>
          <w:lang w:val="en-US"/>
        </w:rPr>
      </w:pPr>
      <w:r w:rsidRPr="00EE123B">
        <w:rPr>
          <w:sz w:val="24"/>
          <w:szCs w:val="24"/>
          <w:lang w:val="en-US"/>
        </w:rPr>
        <w:t>This section details all test cases designed separated according to feature.</w:t>
      </w:r>
    </w:p>
    <w:p w:rsidR="00EE123B" w:rsidRPr="00EE123B" w:rsidRDefault="00EE123B" w:rsidP="00EE123B">
      <w:pPr>
        <w:ind w:left="360"/>
        <w:rPr>
          <w:lang w:val="en-US"/>
        </w:rPr>
      </w:pPr>
    </w:p>
    <w:p w:rsidR="00306F87" w:rsidRPr="00EE123B" w:rsidRDefault="00EE123B" w:rsidP="00306F87">
      <w:pPr>
        <w:rPr>
          <w:b/>
          <w:bCs/>
          <w:sz w:val="24"/>
          <w:szCs w:val="24"/>
          <w:lang w:val="en-US"/>
        </w:rPr>
      </w:pPr>
      <w:r w:rsidRPr="00EE123B">
        <w:rPr>
          <w:b/>
          <w:bCs/>
          <w:sz w:val="24"/>
          <w:szCs w:val="24"/>
          <w:lang w:val="en-US"/>
        </w:rPr>
        <w:t xml:space="preserve">2.2.3 Session </w:t>
      </w:r>
      <w:proofErr w:type="spellStart"/>
      <w:r w:rsidRPr="00EE123B">
        <w:rPr>
          <w:b/>
          <w:bCs/>
          <w:sz w:val="24"/>
          <w:szCs w:val="24"/>
          <w:lang w:val="en-US"/>
        </w:rPr>
        <w:t>Verifiction</w:t>
      </w:r>
      <w:proofErr w:type="spellEnd"/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195EC6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5B0ED8" w:rsidRPr="005B0ED8">
              <w:rPr>
                <w:sz w:val="24"/>
                <w:szCs w:val="24"/>
              </w:rPr>
              <w:t>_001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5B0ED8" w:rsidP="005B0ED8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AC2116">
              <w:rPr>
                <w:sz w:val="24"/>
                <w:szCs w:val="24"/>
              </w:rPr>
              <w:t>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AC2116" w:rsidP="00275994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195EC6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5B0ED8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DF257C">
              <w:rPr>
                <w:rFonts w:cs="Arial"/>
                <w:bCs/>
                <w:sz w:val="24"/>
                <w:szCs w:val="24"/>
              </w:rPr>
              <w:t>Login” Page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DF257C">
              <w:rPr>
                <w:rFonts w:cs="Arial"/>
                <w:bCs/>
                <w:sz w:val="24"/>
                <w:szCs w:val="24"/>
              </w:rPr>
              <w:t>“Login”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EE12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2.2.3.1 Verify Menu button Test Case</w:t>
      </w: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195EC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EE123B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195EC6">
              <w:rPr>
                <w:sz w:val="24"/>
                <w:szCs w:val="24"/>
              </w:rPr>
              <w:t>1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195EC6" w:rsidP="0074495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195EC6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EE123B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002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DF257C" w:rsidP="00EE123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Enter “username” and “password”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DF257C">
              <w:rPr>
                <w:rFonts w:cs="Arial"/>
                <w:bCs/>
                <w:sz w:val="24"/>
                <w:szCs w:val="24"/>
              </w:rPr>
              <w:t>“Login”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EE12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2.2.3.2 Verify Set Meals button Test Case</w:t>
      </w:r>
    </w:p>
    <w:p w:rsidR="00EE123B" w:rsidRDefault="00EE123B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EE123B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BA2B83">
              <w:rPr>
                <w:sz w:val="24"/>
                <w:szCs w:val="24"/>
              </w:rPr>
              <w:t>1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BA2B83" w:rsidP="0074495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EE123B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DF257C">
              <w:rPr>
                <w:rFonts w:cs="Arial"/>
                <w:bCs/>
                <w:sz w:val="24"/>
                <w:szCs w:val="24"/>
              </w:rPr>
              <w:t>Login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DF257C">
              <w:rPr>
                <w:rFonts w:cs="Arial"/>
                <w:bCs/>
                <w:sz w:val="24"/>
                <w:szCs w:val="24"/>
              </w:rPr>
              <w:t>Menu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2.2.3.3 Verify Add </w:t>
      </w:r>
      <w:proofErr w:type="spellStart"/>
      <w:r w:rsidRPr="00305506">
        <w:rPr>
          <w:rFonts w:asciiTheme="majorBidi" w:hAnsiTheme="majorBidi" w:cstheme="majorBidi"/>
          <w:b/>
          <w:bCs/>
          <w:sz w:val="24"/>
          <w:szCs w:val="24"/>
        </w:rPr>
        <w:t>Ons</w:t>
      </w:r>
      <w:proofErr w:type="spellEnd"/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E63EF4" w:rsidRDefault="00E63EF4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BA2B83">
              <w:rPr>
                <w:sz w:val="24"/>
                <w:szCs w:val="24"/>
              </w:rPr>
              <w:t>1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74495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004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DF257C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Choose action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DF257C">
              <w:rPr>
                <w:rFonts w:cs="Arial"/>
                <w:bCs/>
                <w:sz w:val="24"/>
                <w:szCs w:val="24"/>
              </w:rPr>
              <w:t>chose action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2.2.3.4 Verify Ala Carte button Test Case</w:t>
      </w:r>
    </w:p>
    <w:p w:rsidR="003A6926" w:rsidRDefault="003A6926" w:rsidP="003A692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BA2B83">
              <w:rPr>
                <w:sz w:val="24"/>
                <w:szCs w:val="24"/>
              </w:rPr>
              <w:t>1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74495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DF257C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Perform chose action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DF257C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Display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2.2.3.5 Verify Drink button Test Case</w:t>
      </w:r>
    </w:p>
    <w:p w:rsidR="003A6926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BA2B83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A2B83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A2B83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A2B83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BA2B83" w:rsidRDefault="00BA2B83" w:rsidP="00BA2B83">
      <w:pPr>
        <w:tabs>
          <w:tab w:val="left" w:pos="2897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TC_01</w:t>
            </w:r>
            <w:r w:rsidR="003A6926" w:rsidRPr="005B0ED8">
              <w:rPr>
                <w:sz w:val="24"/>
                <w:szCs w:val="24"/>
              </w:rPr>
              <w:t>_00</w:t>
            </w:r>
            <w:r w:rsidR="003A6926">
              <w:rPr>
                <w:sz w:val="24"/>
                <w:szCs w:val="24"/>
              </w:rPr>
              <w:t>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BA2B83">
              <w:rPr>
                <w:sz w:val="24"/>
                <w:szCs w:val="24"/>
              </w:rPr>
              <w:t>1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744951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bookmarkStart w:id="15" w:name="_GoBack"/>
            <w:bookmarkEnd w:id="15"/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A2B83" w:rsidP="00BA2B83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TCOV-01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DF257C">
              <w:rPr>
                <w:rFonts w:cs="Arial"/>
                <w:bCs/>
                <w:sz w:val="24"/>
                <w:szCs w:val="24"/>
              </w:rPr>
              <w:t>Logout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DF257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DF257C">
              <w:rPr>
                <w:rFonts w:cs="Arial"/>
                <w:bCs/>
                <w:sz w:val="24"/>
                <w:szCs w:val="24"/>
              </w:rPr>
              <w:t>Main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3A6926" w:rsidP="003A692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2.2.3.6 Verify Drink button Test Case</w:t>
      </w: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5506" w:rsidRPr="00305506" w:rsidRDefault="00305506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sectPr w:rsidR="00305506" w:rsidRPr="00305506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2E" w:rsidRDefault="005F6F2E">
      <w:r>
        <w:separator/>
      </w:r>
    </w:p>
  </w:endnote>
  <w:endnote w:type="continuationSeparator" w:id="0">
    <w:p w:rsidR="005F6F2E" w:rsidRDefault="005F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Pr="000A776D" w:rsidRDefault="00305506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ms-MY" w:eastAsia="ms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62B6E10" wp14:editId="4B2A1B0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5506" w:rsidRDefault="00305506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05506" w:rsidRDefault="00305506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305506" w:rsidRPr="00101B90" w:rsidRDefault="0030550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305506" w:rsidRDefault="00305506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4D5DA4" w:rsidRDefault="00305506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27599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305506" w:rsidRPr="004D5DA4" w:rsidRDefault="00305506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27599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FOS_TCS_1.0.0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FOS_TCS_1.0.0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7003F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305506" w:rsidRPr="00101B90" w:rsidRDefault="00305506" w:rsidP="007003F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305506" w:rsidRPr="00101B90" w:rsidRDefault="00305506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Foot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5506" w:rsidRDefault="00305506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5B0ED8" w:rsidRDefault="00305506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305506" w:rsidRPr="003F2373" w:rsidRDefault="00305506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5431DB">
                      <w:rPr>
                        <w:rFonts w:ascii="Arial" w:hAnsi="Arial" w:cs="Arial"/>
                        <w:b/>
                        <w:lang w:val="en-MY"/>
                      </w:rPr>
                      <w:t>OS_TDS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74495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5F6F2E">
                            <w:fldChar w:fldCharType="begin"/>
                          </w:r>
                          <w:r w:rsidR="005F6F2E">
                            <w:instrText xml:space="preserve"> SECTIONPAGES  \* Arabic  \* MERGEFORMAT </w:instrText>
                          </w:r>
                          <w:r w:rsidR="005F6F2E">
                            <w:fldChar w:fldCharType="separate"/>
                          </w:r>
                          <w:r w:rsidR="00744951" w:rsidRPr="0074495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4</w:t>
                          </w:r>
                          <w:r w:rsidR="005F6F2E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305506" w:rsidRDefault="00305506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74495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4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5F6F2E">
                      <w:fldChar w:fldCharType="begin"/>
                    </w:r>
                    <w:r w:rsidR="005F6F2E">
                      <w:instrText xml:space="preserve"> SECTIONPAGES  \* Arabic  \* MERGEFORMAT </w:instrText>
                    </w:r>
                    <w:r w:rsidR="005F6F2E">
                      <w:fldChar w:fldCharType="separate"/>
                    </w:r>
                    <w:r w:rsidR="00744951" w:rsidRPr="0074495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4</w:t>
                    </w:r>
                    <w:r w:rsidR="005F6F2E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292787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B55334" w:rsidRDefault="00305506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3A6926" w:rsidRPr="00101B90" w:rsidRDefault="003A6926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  <w:p w:rsidR="003A6926" w:rsidRDefault="003A6926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101B90" w:rsidRDefault="00305506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305506" w:rsidRDefault="00305506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Footer"/>
    </w:pPr>
    <w:r w:rsidRPr="00926CF7">
      <w:rPr>
        <w:noProof/>
        <w:lang w:val="ms-MY" w:eastAsia="ms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Pr="008512F4" w:rsidRDefault="00305506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305506" w:rsidRPr="00EC36DE" w:rsidRDefault="00305506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5F6F2E">
                            <w:fldChar w:fldCharType="begin"/>
                          </w:r>
                          <w:r w:rsidR="005F6F2E">
                            <w:instrText xml:space="preserve"> SECTIONPAGES  \* Arabic  \* MERGEFORMAT </w:instrText>
                          </w:r>
                          <w:r w:rsidR="005F6F2E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5F6F2E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2E" w:rsidRDefault="005F6F2E">
      <w:r>
        <w:separator/>
      </w:r>
    </w:p>
  </w:footnote>
  <w:footnote w:type="continuationSeparator" w:id="0">
    <w:p w:rsidR="005F6F2E" w:rsidRDefault="005F6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305506" w:rsidRDefault="00305506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305506" w:rsidRDefault="00305506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506" w:rsidRDefault="00305506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506" w:rsidRDefault="00305506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305506" w:rsidRDefault="00305506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 CASE-UTM.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F4139"/>
    <w:multiLevelType w:val="multilevel"/>
    <w:tmpl w:val="C9B0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4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8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>
    <w:nsid w:val="6D8262B3"/>
    <w:multiLevelType w:val="hybridMultilevel"/>
    <w:tmpl w:val="19A65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CA6C83"/>
    <w:multiLevelType w:val="hybridMultilevel"/>
    <w:tmpl w:val="51104C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73F16"/>
    <w:multiLevelType w:val="hybridMultilevel"/>
    <w:tmpl w:val="790E8E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7"/>
  </w:num>
  <w:num w:numId="2">
    <w:abstractNumId w:val="19"/>
  </w:num>
  <w:num w:numId="3">
    <w:abstractNumId w:val="20"/>
  </w:num>
  <w:num w:numId="4">
    <w:abstractNumId w:val="30"/>
  </w:num>
  <w:num w:numId="5">
    <w:abstractNumId w:val="4"/>
  </w:num>
  <w:num w:numId="6">
    <w:abstractNumId w:val="10"/>
  </w:num>
  <w:num w:numId="7">
    <w:abstractNumId w:val="2"/>
  </w:num>
  <w:num w:numId="8">
    <w:abstractNumId w:val="31"/>
  </w:num>
  <w:num w:numId="9">
    <w:abstractNumId w:val="14"/>
  </w:num>
  <w:num w:numId="10">
    <w:abstractNumId w:val="24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2"/>
  </w:num>
  <w:num w:numId="14">
    <w:abstractNumId w:val="2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1"/>
  </w:num>
  <w:num w:numId="17">
    <w:abstractNumId w:val="34"/>
  </w:num>
  <w:num w:numId="18">
    <w:abstractNumId w:val="23"/>
  </w:num>
  <w:num w:numId="19">
    <w:abstractNumId w:val="35"/>
  </w:num>
  <w:num w:numId="20">
    <w:abstractNumId w:val="40"/>
  </w:num>
  <w:num w:numId="21">
    <w:abstractNumId w:val="15"/>
  </w:num>
  <w:num w:numId="22">
    <w:abstractNumId w:val="39"/>
  </w:num>
  <w:num w:numId="23">
    <w:abstractNumId w:val="1"/>
  </w:num>
  <w:num w:numId="24">
    <w:abstractNumId w:val="45"/>
  </w:num>
  <w:num w:numId="25">
    <w:abstractNumId w:val="38"/>
  </w:num>
  <w:num w:numId="26">
    <w:abstractNumId w:val="22"/>
  </w:num>
  <w:num w:numId="27">
    <w:abstractNumId w:val="11"/>
  </w:num>
  <w:num w:numId="28">
    <w:abstractNumId w:val="5"/>
  </w:num>
  <w:num w:numId="29">
    <w:abstractNumId w:val="27"/>
  </w:num>
  <w:num w:numId="30">
    <w:abstractNumId w:val="0"/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</w:num>
  <w:num w:numId="33">
    <w:abstractNumId w:val="36"/>
  </w:num>
  <w:num w:numId="34">
    <w:abstractNumId w:val="3"/>
  </w:num>
  <w:num w:numId="35">
    <w:abstractNumId w:val="43"/>
  </w:num>
  <w:num w:numId="36">
    <w:abstractNumId w:val="6"/>
  </w:num>
  <w:num w:numId="37">
    <w:abstractNumId w:val="17"/>
  </w:num>
  <w:num w:numId="38">
    <w:abstractNumId w:val="21"/>
  </w:num>
  <w:num w:numId="39">
    <w:abstractNumId w:val="7"/>
  </w:num>
  <w:num w:numId="40">
    <w:abstractNumId w:val="13"/>
  </w:num>
  <w:num w:numId="41">
    <w:abstractNumId w:val="33"/>
  </w:num>
  <w:num w:numId="42">
    <w:abstractNumId w:val="12"/>
  </w:num>
  <w:num w:numId="43">
    <w:abstractNumId w:val="26"/>
  </w:num>
  <w:num w:numId="44">
    <w:abstractNumId w:val="16"/>
  </w:num>
  <w:num w:numId="45">
    <w:abstractNumId w:val="28"/>
  </w:num>
  <w:num w:numId="46">
    <w:abstractNumId w:val="42"/>
  </w:num>
  <w:num w:numId="47">
    <w:abstractNumId w:val="46"/>
  </w:num>
  <w:num w:numId="48">
    <w:abstractNumId w:val="44"/>
  </w:num>
  <w:num w:numId="4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17B8B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4435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5EC6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00E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5994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506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6926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3D9C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1A45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5F6F2E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03F7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4951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3CAA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957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2F32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3DC"/>
    <w:rsid w:val="009A6AF3"/>
    <w:rsid w:val="009A7E2A"/>
    <w:rsid w:val="009B0878"/>
    <w:rsid w:val="009B1106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5A34"/>
    <w:rsid w:val="00A06362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2116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B83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68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1A59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0C25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71C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57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211C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123B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C6B9-3E64-4E6A-8245-602F3AC8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71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ProAdmin</cp:lastModifiedBy>
  <cp:revision>18</cp:revision>
  <cp:lastPrinted>2010-09-22T16:08:00Z</cp:lastPrinted>
  <dcterms:created xsi:type="dcterms:W3CDTF">2016-12-11T07:04:00Z</dcterms:created>
  <dcterms:modified xsi:type="dcterms:W3CDTF">2016-12-14T07:39:00Z</dcterms:modified>
</cp:coreProperties>
</file>