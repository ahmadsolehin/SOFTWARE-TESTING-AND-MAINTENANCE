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F11" w:rsidRDefault="00163F11" w:rsidP="00EF252D"/>
    <w:p w:rsidR="00163F11" w:rsidRDefault="00163F11" w:rsidP="00163F11">
      <w:pPr>
        <w:jc w:val="center"/>
      </w:pPr>
    </w:p>
    <w:p w:rsidR="00B41474" w:rsidRDefault="00B41474" w:rsidP="00163F11">
      <w:pPr>
        <w:jc w:val="center"/>
      </w:pPr>
    </w:p>
    <w:p w:rsidR="00B41474" w:rsidRDefault="00B41474" w:rsidP="00163F11">
      <w:pPr>
        <w:jc w:val="center"/>
      </w:pPr>
    </w:p>
    <w:p w:rsidR="00B41474" w:rsidRDefault="00B41474" w:rsidP="00163F11">
      <w:pPr>
        <w:jc w:val="center"/>
      </w:pPr>
    </w:p>
    <w:p w:rsidR="00B41474" w:rsidRDefault="00B4147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DA1179" w:rsidRPr="007C29DC" w:rsidRDefault="00DA1179" w:rsidP="00DA1179">
      <w:pPr>
        <w:pStyle w:val="NoSpacing"/>
        <w:rPr>
          <w:color w:val="FFFFFF"/>
          <w:sz w:val="40"/>
          <w:szCs w:val="40"/>
        </w:rPr>
      </w:pPr>
      <w:r>
        <w:rPr>
          <w:color w:val="FFFFFF"/>
          <w:sz w:val="40"/>
          <w:szCs w:val="40"/>
        </w:rPr>
        <w:t>FOOD ORDERING SYSTEM (FOS)</w:t>
      </w:r>
    </w:p>
    <w:p w:rsidR="00F71B2A" w:rsidRDefault="00DA1179" w:rsidP="002B467C">
      <w:r>
        <w:br w:type="page"/>
      </w:r>
    </w:p>
    <w:p w:rsidR="008A6CDD" w:rsidRDefault="008A6CDD" w:rsidP="00A926F2">
      <w:pPr>
        <w:rPr>
          <w:b/>
          <w:sz w:val="28"/>
        </w:rPr>
      </w:pPr>
    </w:p>
    <w:p w:rsidR="008A6CDD" w:rsidRDefault="008A6CDD" w:rsidP="001F2699">
      <w:pPr>
        <w:pStyle w:val="Heading3"/>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1F2699" w:rsidRDefault="001F2699" w:rsidP="00A926F2">
      <w:pPr>
        <w:rPr>
          <w:b/>
          <w:sz w:val="28"/>
        </w:rPr>
      </w:pPr>
    </w:p>
    <w:p w:rsidR="008A6CDD" w:rsidRDefault="008A6CDD" w:rsidP="00A926F2">
      <w:pPr>
        <w:rPr>
          <w:b/>
          <w:sz w:val="28"/>
        </w:rPr>
      </w:pPr>
    </w:p>
    <w:p w:rsidR="008A6CDD" w:rsidRDefault="001F2699" w:rsidP="00EF526C">
      <w:pPr>
        <w:pStyle w:val="Heading3"/>
        <w:spacing w:line="360" w:lineRule="auto"/>
      </w:pPr>
      <w:r w:rsidRPr="001F2699">
        <w:rPr>
          <w:sz w:val="52"/>
          <w:szCs w:val="44"/>
        </w:rPr>
        <w:t xml:space="preserve">TEST </w:t>
      </w:r>
      <w:r w:rsidR="00EF526C">
        <w:rPr>
          <w:sz w:val="52"/>
          <w:szCs w:val="44"/>
        </w:rPr>
        <w:t>SUMMARY REPORT</w:t>
      </w:r>
    </w:p>
    <w:p w:rsidR="001F2699" w:rsidRDefault="001F2699" w:rsidP="001F2699">
      <w:pPr>
        <w:spacing w:line="360" w:lineRule="auto"/>
      </w:pPr>
    </w:p>
    <w:p w:rsidR="001F2699" w:rsidRDefault="001F2699" w:rsidP="001F2699">
      <w:pPr>
        <w:spacing w:line="360" w:lineRule="auto"/>
      </w:pPr>
    </w:p>
    <w:p w:rsidR="001F2699" w:rsidRPr="001F2699" w:rsidRDefault="001F2699" w:rsidP="001F2699">
      <w:pPr>
        <w:spacing w:line="360" w:lineRule="auto"/>
        <w:rPr>
          <w:sz w:val="36"/>
          <w:szCs w:val="36"/>
        </w:rPr>
      </w:pPr>
      <w:r w:rsidRPr="001F2699">
        <w:rPr>
          <w:sz w:val="36"/>
          <w:szCs w:val="36"/>
        </w:rPr>
        <w:t xml:space="preserve">FOOD ORDERING SYSTEM (FOS) </w:t>
      </w:r>
    </w:p>
    <w:p w:rsidR="001F2699" w:rsidRDefault="001F2699" w:rsidP="001F2699">
      <w:pPr>
        <w:spacing w:line="360" w:lineRule="auto"/>
      </w:pPr>
    </w:p>
    <w:p w:rsidR="001F2699" w:rsidRPr="001F2699" w:rsidRDefault="001F2699" w:rsidP="001F2699">
      <w:pPr>
        <w:spacing w:line="360" w:lineRule="auto"/>
        <w:rPr>
          <w:sz w:val="32"/>
          <w:szCs w:val="32"/>
        </w:rPr>
      </w:pPr>
      <w:r w:rsidRPr="001F2699">
        <w:rPr>
          <w:sz w:val="32"/>
          <w:szCs w:val="32"/>
        </w:rPr>
        <w:t xml:space="preserve">Independent Verification and Validation </w:t>
      </w:r>
    </w:p>
    <w:p w:rsidR="008A6CDD" w:rsidRDefault="008A6CDD" w:rsidP="001F2699">
      <w:pPr>
        <w:spacing w:line="360" w:lineRule="auto"/>
        <w:rPr>
          <w:b/>
          <w:sz w:val="44"/>
          <w:szCs w:val="32"/>
        </w:rPr>
      </w:pPr>
    </w:p>
    <w:p w:rsidR="001F2699" w:rsidRPr="001F2699" w:rsidRDefault="001F2699" w:rsidP="001F2699">
      <w:pPr>
        <w:spacing w:line="360" w:lineRule="auto"/>
        <w:rPr>
          <w:b/>
          <w:sz w:val="44"/>
          <w:szCs w:val="32"/>
        </w:rPr>
      </w:pPr>
    </w:p>
    <w:p w:rsidR="008A6CDD" w:rsidRPr="001F2699" w:rsidRDefault="001F2699" w:rsidP="001F2699">
      <w:pPr>
        <w:rPr>
          <w:bCs/>
          <w:sz w:val="28"/>
        </w:rPr>
      </w:pPr>
      <w:r w:rsidRPr="001F2699">
        <w:rPr>
          <w:bCs/>
          <w:sz w:val="28"/>
        </w:rPr>
        <w:t>Version: 1.0.0</w:t>
      </w:r>
    </w:p>
    <w:p w:rsidR="001F2699" w:rsidRPr="001F2699" w:rsidRDefault="00EF526C" w:rsidP="001F2699">
      <w:pPr>
        <w:rPr>
          <w:bCs/>
          <w:sz w:val="28"/>
        </w:rPr>
      </w:pPr>
      <w:r>
        <w:rPr>
          <w:bCs/>
          <w:sz w:val="28"/>
        </w:rPr>
        <w:t>Date: 14/12</w:t>
      </w:r>
      <w:r w:rsidR="001F2699" w:rsidRPr="001F2699">
        <w:rPr>
          <w:bCs/>
          <w:sz w:val="28"/>
        </w:rPr>
        <w:t>/2016</w:t>
      </w:r>
    </w:p>
    <w:p w:rsidR="008A6CDD" w:rsidRPr="001F2699" w:rsidRDefault="008A6CDD" w:rsidP="00A926F2">
      <w:pPr>
        <w:rPr>
          <w:bCs/>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151FCF" w:rsidRDefault="00151FCF" w:rsidP="00151FCF">
      <w:pPr>
        <w:rPr>
          <w:rFonts w:asciiTheme="majorHAnsi" w:eastAsiaTheme="majorEastAsia" w:hAnsiTheme="majorHAnsi" w:cstheme="majorBidi"/>
          <w:b/>
          <w:bCs/>
          <w:color w:val="365F91" w:themeColor="accent1" w:themeShade="BF"/>
          <w:sz w:val="28"/>
          <w:szCs w:val="28"/>
        </w:rPr>
      </w:pPr>
    </w:p>
    <w:p w:rsidR="00F64003" w:rsidRDefault="00F64003" w:rsidP="00151FCF">
      <w:pPr>
        <w:rPr>
          <w:rFonts w:asciiTheme="majorHAnsi" w:eastAsiaTheme="majorEastAsia" w:hAnsiTheme="majorHAnsi" w:cstheme="majorBidi"/>
          <w:b/>
          <w:bCs/>
          <w:color w:val="365F91" w:themeColor="accent1" w:themeShade="BF"/>
          <w:sz w:val="28"/>
          <w:szCs w:val="28"/>
        </w:rPr>
      </w:pPr>
    </w:p>
    <w:p w:rsidR="00F64003" w:rsidRDefault="00F64003" w:rsidP="00151FCF">
      <w:pPr>
        <w:rPr>
          <w:rFonts w:asciiTheme="majorHAnsi" w:eastAsiaTheme="majorEastAsia" w:hAnsiTheme="majorHAnsi" w:cstheme="majorBidi"/>
          <w:b/>
          <w:bCs/>
          <w:color w:val="365F91" w:themeColor="accent1" w:themeShade="BF"/>
          <w:sz w:val="28"/>
          <w:szCs w:val="28"/>
        </w:rPr>
      </w:pPr>
    </w:p>
    <w:p w:rsidR="001C5806" w:rsidRDefault="00EE71A9" w:rsidP="00EE71A9">
      <w:pPr>
        <w:tabs>
          <w:tab w:val="left" w:pos="2025"/>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1C5806" w:rsidRDefault="001C5806" w:rsidP="00151FCF">
      <w:pPr>
        <w:rPr>
          <w:rFonts w:asciiTheme="majorHAnsi" w:eastAsiaTheme="majorEastAsia" w:hAnsiTheme="majorHAnsi" w:cstheme="majorBidi"/>
          <w:b/>
          <w:bCs/>
          <w:color w:val="365F91" w:themeColor="accent1" w:themeShade="BF"/>
          <w:sz w:val="28"/>
          <w:szCs w:val="28"/>
        </w:rPr>
      </w:pPr>
    </w:p>
    <w:p w:rsidR="002B467C" w:rsidRPr="003A5C8C" w:rsidRDefault="002B467C" w:rsidP="00EF252D">
      <w:pPr>
        <w:pStyle w:val="Heading1"/>
        <w:spacing w:after="240" w:line="360" w:lineRule="auto"/>
        <w:jc w:val="center"/>
      </w:pPr>
      <w:r w:rsidRPr="003A5C8C">
        <w:lastRenderedPageBreak/>
        <w:t>Document Control</w:t>
      </w:r>
    </w:p>
    <w:tbl>
      <w:tblPr>
        <w:tblStyle w:val="TableGrid"/>
        <w:tblW w:w="9324" w:type="dxa"/>
        <w:tblLook w:val="04A0" w:firstRow="1" w:lastRow="0" w:firstColumn="1" w:lastColumn="0" w:noHBand="0" w:noVBand="1"/>
      </w:tblPr>
      <w:tblGrid>
        <w:gridCol w:w="2660"/>
        <w:gridCol w:w="6664"/>
      </w:tblGrid>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Document Name</w:t>
            </w:r>
          </w:p>
        </w:tc>
        <w:tc>
          <w:tcPr>
            <w:tcW w:w="6664" w:type="dxa"/>
            <w:vAlign w:val="center"/>
          </w:tcPr>
          <w:p w:rsidR="00325C42" w:rsidRPr="00325C42" w:rsidRDefault="00325C42" w:rsidP="0064749D">
            <w:pPr>
              <w:rPr>
                <w:rFonts w:cs="Arial"/>
                <w:sz w:val="24"/>
                <w:szCs w:val="24"/>
              </w:rPr>
            </w:pPr>
            <w:r w:rsidRPr="00325C42">
              <w:rPr>
                <w:sz w:val="24"/>
                <w:szCs w:val="24"/>
              </w:rPr>
              <w:t>FOS Test Case Specification</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Reference Number</w:t>
            </w:r>
          </w:p>
        </w:tc>
        <w:tc>
          <w:tcPr>
            <w:tcW w:w="6664" w:type="dxa"/>
            <w:vAlign w:val="center"/>
          </w:tcPr>
          <w:p w:rsidR="00325C42" w:rsidRPr="00325C42" w:rsidRDefault="006A126E" w:rsidP="0064749D">
            <w:pPr>
              <w:rPr>
                <w:rFonts w:cs="Arial"/>
                <w:sz w:val="24"/>
                <w:szCs w:val="24"/>
              </w:rPr>
            </w:pPr>
            <w:r>
              <w:rPr>
                <w:sz w:val="24"/>
                <w:szCs w:val="24"/>
              </w:rPr>
              <w:t>FOS</w:t>
            </w:r>
            <w:r w:rsidR="00EF526C">
              <w:rPr>
                <w:sz w:val="24"/>
                <w:szCs w:val="24"/>
              </w:rPr>
              <w:t>_T</w:t>
            </w:r>
            <w:r w:rsidR="00325C42" w:rsidRPr="00325C42">
              <w:rPr>
                <w:sz w:val="24"/>
                <w:szCs w:val="24"/>
              </w:rPr>
              <w:t>S</w:t>
            </w:r>
            <w:r w:rsidR="00EF526C">
              <w:rPr>
                <w:sz w:val="24"/>
                <w:szCs w:val="24"/>
              </w:rPr>
              <w:t>R</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Version</w:t>
            </w:r>
          </w:p>
        </w:tc>
        <w:tc>
          <w:tcPr>
            <w:tcW w:w="6664" w:type="dxa"/>
            <w:vAlign w:val="center"/>
          </w:tcPr>
          <w:p w:rsidR="00325C42" w:rsidRPr="00325C42" w:rsidRDefault="00325C42" w:rsidP="0064749D">
            <w:pPr>
              <w:rPr>
                <w:rFonts w:cs="Arial"/>
                <w:sz w:val="24"/>
                <w:szCs w:val="24"/>
              </w:rPr>
            </w:pPr>
            <w:r w:rsidRPr="00325C42">
              <w:rPr>
                <w:sz w:val="24"/>
                <w:szCs w:val="24"/>
              </w:rPr>
              <w:t>1.0.0</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Project Code</w:t>
            </w:r>
          </w:p>
        </w:tc>
        <w:tc>
          <w:tcPr>
            <w:tcW w:w="6664" w:type="dxa"/>
            <w:vAlign w:val="center"/>
          </w:tcPr>
          <w:p w:rsidR="00325C42" w:rsidRPr="00325C42" w:rsidRDefault="00325C42" w:rsidP="0064749D">
            <w:pPr>
              <w:rPr>
                <w:rFonts w:cs="Arial"/>
                <w:sz w:val="24"/>
                <w:szCs w:val="24"/>
              </w:rPr>
            </w:pPr>
            <w:r w:rsidRPr="00325C42">
              <w:rPr>
                <w:sz w:val="24"/>
                <w:szCs w:val="24"/>
              </w:rPr>
              <w:t>NKMM_FOS</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Status</w:t>
            </w:r>
          </w:p>
        </w:tc>
        <w:tc>
          <w:tcPr>
            <w:tcW w:w="6664" w:type="dxa"/>
            <w:vAlign w:val="center"/>
          </w:tcPr>
          <w:p w:rsidR="00325C42" w:rsidRPr="00325C42" w:rsidRDefault="00325C42" w:rsidP="0064749D">
            <w:pPr>
              <w:rPr>
                <w:rFonts w:cs="Arial"/>
                <w:sz w:val="24"/>
                <w:szCs w:val="24"/>
              </w:rPr>
            </w:pPr>
            <w:r w:rsidRPr="00325C42">
              <w:rPr>
                <w:sz w:val="24"/>
                <w:szCs w:val="24"/>
              </w:rPr>
              <w:t>In-Use</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Date Released</w:t>
            </w:r>
          </w:p>
        </w:tc>
        <w:tc>
          <w:tcPr>
            <w:tcW w:w="6664" w:type="dxa"/>
            <w:vAlign w:val="center"/>
          </w:tcPr>
          <w:p w:rsidR="00325C42" w:rsidRPr="00325C42" w:rsidRDefault="00EF526C" w:rsidP="0064749D">
            <w:pPr>
              <w:rPr>
                <w:rFonts w:cs="Arial"/>
                <w:sz w:val="24"/>
                <w:szCs w:val="24"/>
              </w:rPr>
            </w:pPr>
            <w:r>
              <w:rPr>
                <w:rFonts w:cs="Arial"/>
                <w:sz w:val="24"/>
                <w:szCs w:val="24"/>
              </w:rPr>
              <w:t>14</w:t>
            </w:r>
            <w:r w:rsidR="00325C42" w:rsidRPr="00325C42">
              <w:rPr>
                <w:rFonts w:cs="Arial"/>
                <w:sz w:val="24"/>
                <w:szCs w:val="24"/>
                <w:vertAlign w:val="superscript"/>
              </w:rPr>
              <w:t>th</w:t>
            </w:r>
            <w:r>
              <w:rPr>
                <w:rFonts w:cs="Arial"/>
                <w:sz w:val="24"/>
                <w:szCs w:val="24"/>
              </w:rPr>
              <w:t xml:space="preserve"> of Dec</w:t>
            </w:r>
            <w:r w:rsidR="00325C42" w:rsidRPr="00325C42">
              <w:rPr>
                <w:rFonts w:cs="Arial"/>
                <w:sz w:val="24"/>
                <w:szCs w:val="24"/>
              </w:rPr>
              <w:t>ember, 2016</w:t>
            </w:r>
          </w:p>
        </w:tc>
      </w:tr>
    </w:tbl>
    <w:p w:rsidR="002B467C" w:rsidRDefault="002B467C" w:rsidP="002B467C">
      <w:pPr>
        <w:pStyle w:val="BodyText"/>
        <w:spacing w:line="360" w:lineRule="auto"/>
        <w:jc w:val="both"/>
        <w:rPr>
          <w:sz w:val="24"/>
          <w:szCs w:val="24"/>
          <w:u w:val="single"/>
        </w:rPr>
      </w:pPr>
    </w:p>
    <w:p w:rsidR="002B467C" w:rsidRDefault="002B467C" w:rsidP="002B467C">
      <w:pPr>
        <w:pStyle w:val="BodyText"/>
        <w:spacing w:line="360" w:lineRule="auto"/>
        <w:jc w:val="both"/>
        <w:rPr>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325C42" w:rsidRPr="00325C42" w:rsidTr="00325C42">
        <w:trPr>
          <w:trHeight w:val="397"/>
        </w:trPr>
        <w:tc>
          <w:tcPr>
            <w:tcW w:w="3226"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Name</w:t>
            </w:r>
          </w:p>
        </w:tc>
        <w:tc>
          <w:tcPr>
            <w:tcW w:w="3192"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Position</w:t>
            </w:r>
          </w:p>
        </w:tc>
        <w:tc>
          <w:tcPr>
            <w:tcW w:w="2938"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Contact Number</w:t>
            </w:r>
          </w:p>
        </w:tc>
      </w:tr>
      <w:tr w:rsidR="00325C42" w:rsidRPr="00325C42" w:rsidTr="00325C42">
        <w:trPr>
          <w:trHeight w:val="1134"/>
        </w:trPr>
        <w:tc>
          <w:tcPr>
            <w:tcW w:w="3226" w:type="dxa"/>
          </w:tcPr>
          <w:p w:rsidR="00325C42" w:rsidRPr="00325C42" w:rsidRDefault="00325C42" w:rsidP="0064749D">
            <w:pPr>
              <w:rPr>
                <w:rFonts w:cs="Arial"/>
                <w:i/>
                <w:color w:val="0070C0"/>
                <w:sz w:val="24"/>
                <w:szCs w:val="24"/>
              </w:rPr>
            </w:pPr>
            <w:r w:rsidRPr="00325C42">
              <w:rPr>
                <w:rFonts w:cs="Arial"/>
                <w:sz w:val="24"/>
                <w:szCs w:val="24"/>
              </w:rPr>
              <w:t>Prepared By</w:t>
            </w:r>
            <w:r w:rsidRPr="00325C42">
              <w:rPr>
                <w:rFonts w:cs="Arial"/>
                <w:i/>
                <w:color w:val="0070C0"/>
                <w:sz w:val="24"/>
                <w:szCs w:val="24"/>
              </w:rPr>
              <w:t>:</w:t>
            </w:r>
          </w:p>
          <w:p w:rsidR="00325C42" w:rsidRPr="00325C42" w:rsidRDefault="006A126E" w:rsidP="0064749D">
            <w:pPr>
              <w:rPr>
                <w:rFonts w:cs="Arial"/>
                <w:sz w:val="24"/>
                <w:szCs w:val="24"/>
              </w:rPr>
            </w:pPr>
            <w:r>
              <w:rPr>
                <w:rFonts w:cs="Arial"/>
                <w:sz w:val="24"/>
                <w:szCs w:val="24"/>
              </w:rPr>
              <w:t>V NITHYA A.P VISVANATHAN</w:t>
            </w:r>
          </w:p>
        </w:tc>
        <w:tc>
          <w:tcPr>
            <w:tcW w:w="3192" w:type="dxa"/>
          </w:tcPr>
          <w:p w:rsidR="00325C42" w:rsidRPr="00325C42" w:rsidRDefault="00325C42" w:rsidP="0064749D">
            <w:pPr>
              <w:rPr>
                <w:sz w:val="24"/>
                <w:szCs w:val="24"/>
              </w:rPr>
            </w:pPr>
            <w:r w:rsidRPr="00325C42">
              <w:rPr>
                <w:sz w:val="24"/>
                <w:szCs w:val="24"/>
              </w:rPr>
              <w:t>Test Manager</w:t>
            </w:r>
          </w:p>
          <w:p w:rsidR="00325C42" w:rsidRPr="00325C42" w:rsidRDefault="00325C42" w:rsidP="0064749D">
            <w:pPr>
              <w:rPr>
                <w:rFonts w:cs="Arial"/>
                <w:sz w:val="24"/>
                <w:szCs w:val="24"/>
              </w:rPr>
            </w:pPr>
            <w:r w:rsidRPr="00325C42">
              <w:rPr>
                <w:sz w:val="24"/>
                <w:szCs w:val="24"/>
              </w:rPr>
              <w:t>TZARIA INC.</w:t>
            </w:r>
          </w:p>
        </w:tc>
        <w:tc>
          <w:tcPr>
            <w:tcW w:w="2938" w:type="dxa"/>
          </w:tcPr>
          <w:p w:rsidR="00325C42" w:rsidRPr="00325C42" w:rsidRDefault="00325C42" w:rsidP="0064749D">
            <w:pPr>
              <w:rPr>
                <w:rFonts w:cs="Arial"/>
                <w:sz w:val="24"/>
                <w:szCs w:val="24"/>
              </w:rPr>
            </w:pPr>
          </w:p>
        </w:tc>
      </w:tr>
      <w:tr w:rsidR="00325C42" w:rsidRPr="00325C42" w:rsidTr="00325C42">
        <w:trPr>
          <w:trHeight w:val="1134"/>
        </w:trPr>
        <w:tc>
          <w:tcPr>
            <w:tcW w:w="3226" w:type="dxa"/>
          </w:tcPr>
          <w:p w:rsidR="00325C42" w:rsidRPr="00325C42" w:rsidRDefault="00325C42" w:rsidP="0064749D">
            <w:pPr>
              <w:rPr>
                <w:rFonts w:cs="Arial"/>
                <w:sz w:val="24"/>
                <w:szCs w:val="24"/>
              </w:rPr>
            </w:pPr>
            <w:r w:rsidRPr="00325C42">
              <w:rPr>
                <w:rFonts w:cs="Arial"/>
                <w:sz w:val="24"/>
                <w:szCs w:val="24"/>
              </w:rPr>
              <w:t>Reviewed By:</w:t>
            </w:r>
            <w:r w:rsidR="00230653">
              <w:rPr>
                <w:rFonts w:cs="Arial"/>
                <w:sz w:val="24"/>
                <w:szCs w:val="24"/>
              </w:rPr>
              <w:t xml:space="preserve"> </w:t>
            </w:r>
            <w:r w:rsidR="006A126E">
              <w:rPr>
                <w:sz w:val="24"/>
                <w:szCs w:val="24"/>
              </w:rPr>
              <w:t>NUR SHAHIRAH BINTI MOHAMAD FAIZAL</w:t>
            </w:r>
          </w:p>
          <w:p w:rsidR="00325C42" w:rsidRPr="00325C42" w:rsidRDefault="00325C42" w:rsidP="0064749D">
            <w:pPr>
              <w:rPr>
                <w:rFonts w:cs="Arial"/>
                <w:sz w:val="24"/>
                <w:szCs w:val="24"/>
              </w:rPr>
            </w:pPr>
          </w:p>
        </w:tc>
        <w:tc>
          <w:tcPr>
            <w:tcW w:w="3192" w:type="dxa"/>
          </w:tcPr>
          <w:p w:rsidR="00325C42" w:rsidRPr="00325C42" w:rsidRDefault="00325C42" w:rsidP="0064749D">
            <w:pPr>
              <w:rPr>
                <w:sz w:val="24"/>
                <w:szCs w:val="24"/>
              </w:rPr>
            </w:pPr>
            <w:r w:rsidRPr="00325C42">
              <w:rPr>
                <w:sz w:val="24"/>
                <w:szCs w:val="24"/>
              </w:rPr>
              <w:t>Quality Assurance Team</w:t>
            </w:r>
          </w:p>
          <w:p w:rsidR="00325C42" w:rsidRPr="00325C42" w:rsidRDefault="00325C42" w:rsidP="0064749D">
            <w:pPr>
              <w:rPr>
                <w:rFonts w:cs="Arial"/>
                <w:sz w:val="24"/>
                <w:szCs w:val="24"/>
              </w:rPr>
            </w:pPr>
          </w:p>
        </w:tc>
        <w:tc>
          <w:tcPr>
            <w:tcW w:w="2938" w:type="dxa"/>
          </w:tcPr>
          <w:p w:rsidR="00325C42" w:rsidRPr="00325C42" w:rsidRDefault="00325C42" w:rsidP="0064749D">
            <w:pPr>
              <w:rPr>
                <w:rFonts w:cs="Arial"/>
                <w:sz w:val="24"/>
                <w:szCs w:val="24"/>
              </w:rPr>
            </w:pPr>
          </w:p>
        </w:tc>
      </w:tr>
    </w:tbl>
    <w:p w:rsidR="002B467C" w:rsidRDefault="002B467C" w:rsidP="002B467C">
      <w:pPr>
        <w:pStyle w:val="BodyText"/>
        <w:spacing w:line="360" w:lineRule="auto"/>
        <w:jc w:val="both"/>
        <w:rPr>
          <w:sz w:val="24"/>
          <w:szCs w:val="24"/>
          <w:u w:val="single"/>
        </w:rPr>
      </w:pPr>
    </w:p>
    <w:p w:rsidR="002B467C" w:rsidRDefault="002B467C" w:rsidP="002B467C">
      <w:pPr>
        <w:pStyle w:val="Heading1"/>
        <w:keepLines w:val="0"/>
        <w:spacing w:before="0" w:line="360" w:lineRule="auto"/>
        <w:rPr>
          <w:rFonts w:ascii="Times New Roman" w:hAnsi="Times New Roman" w:cs="Times New Roman"/>
          <w:sz w:val="24"/>
          <w:szCs w:val="24"/>
        </w:rPr>
      </w:pPr>
    </w:p>
    <w:p w:rsidR="002B467C" w:rsidRPr="002B467C" w:rsidRDefault="002B467C" w:rsidP="002B467C">
      <w:pPr>
        <w:rPr>
          <w:rFonts w:eastAsiaTheme="majorEastAsia"/>
          <w:b/>
          <w:bCs/>
          <w:sz w:val="24"/>
          <w:szCs w:val="24"/>
        </w:rPr>
      </w:pPr>
      <w:r>
        <w:rPr>
          <w:sz w:val="24"/>
          <w:szCs w:val="24"/>
        </w:rPr>
        <w:br w:type="page"/>
      </w:r>
    </w:p>
    <w:p w:rsidR="002B467C" w:rsidRPr="003A5C8C" w:rsidRDefault="002B467C" w:rsidP="002B467C">
      <w:pPr>
        <w:pStyle w:val="BodyText"/>
        <w:spacing w:after="240" w:line="360" w:lineRule="auto"/>
        <w:jc w:val="center"/>
        <w:rPr>
          <w:b/>
          <w:bCs/>
          <w:sz w:val="28"/>
          <w:szCs w:val="28"/>
        </w:rPr>
      </w:pPr>
      <w:r w:rsidRPr="003A5C8C">
        <w:rPr>
          <w:b/>
          <w:bCs/>
          <w:sz w:val="28"/>
          <w:szCs w:val="28"/>
        </w:rPr>
        <w:lastRenderedPageBreak/>
        <w:t>Version History</w:t>
      </w:r>
    </w:p>
    <w:tbl>
      <w:tblPr>
        <w:tblStyle w:val="TableGrid"/>
        <w:tblW w:w="0" w:type="auto"/>
        <w:tblInd w:w="108" w:type="dxa"/>
        <w:tblLook w:val="04A0" w:firstRow="1" w:lastRow="0" w:firstColumn="1" w:lastColumn="0" w:noHBand="0" w:noVBand="1"/>
      </w:tblPr>
      <w:tblGrid>
        <w:gridCol w:w="1145"/>
        <w:gridCol w:w="1588"/>
        <w:gridCol w:w="1511"/>
        <w:gridCol w:w="4171"/>
      </w:tblGrid>
      <w:tr w:rsidR="00325C42" w:rsidRPr="00325C42" w:rsidTr="00325C42">
        <w:trPr>
          <w:trHeight w:val="397"/>
        </w:trPr>
        <w:tc>
          <w:tcPr>
            <w:tcW w:w="1183"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Version</w:t>
            </w:r>
          </w:p>
        </w:tc>
        <w:tc>
          <w:tcPr>
            <w:tcW w:w="1671"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Release Date</w:t>
            </w:r>
          </w:p>
        </w:tc>
        <w:tc>
          <w:tcPr>
            <w:tcW w:w="1673"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Section</w:t>
            </w:r>
          </w:p>
        </w:tc>
        <w:tc>
          <w:tcPr>
            <w:tcW w:w="4941"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Amendments</w:t>
            </w:r>
          </w:p>
        </w:tc>
      </w:tr>
      <w:tr w:rsidR="00325C42" w:rsidRPr="00325C42" w:rsidTr="00325C42">
        <w:trPr>
          <w:trHeight w:val="397"/>
        </w:trPr>
        <w:tc>
          <w:tcPr>
            <w:tcW w:w="1183" w:type="dxa"/>
          </w:tcPr>
          <w:p w:rsidR="00325C42" w:rsidRPr="00325C42" w:rsidRDefault="00325C42" w:rsidP="0064749D">
            <w:pPr>
              <w:rPr>
                <w:rFonts w:cs="Arial"/>
                <w:sz w:val="24"/>
                <w:szCs w:val="24"/>
              </w:rPr>
            </w:pPr>
            <w:r w:rsidRPr="00325C42">
              <w:rPr>
                <w:sz w:val="24"/>
                <w:szCs w:val="24"/>
              </w:rPr>
              <w:t>1.0.0</w:t>
            </w:r>
          </w:p>
        </w:tc>
        <w:tc>
          <w:tcPr>
            <w:tcW w:w="1671" w:type="dxa"/>
          </w:tcPr>
          <w:p w:rsidR="00325C42" w:rsidRPr="00325C42" w:rsidRDefault="00EF526C" w:rsidP="0064749D">
            <w:pPr>
              <w:jc w:val="center"/>
              <w:rPr>
                <w:rFonts w:cs="Arial"/>
                <w:sz w:val="24"/>
                <w:szCs w:val="24"/>
              </w:rPr>
            </w:pPr>
            <w:r>
              <w:rPr>
                <w:sz w:val="24"/>
                <w:szCs w:val="24"/>
              </w:rPr>
              <w:t>14/</w:t>
            </w:r>
            <w:r w:rsidR="00325C42" w:rsidRPr="00325C42">
              <w:rPr>
                <w:sz w:val="24"/>
                <w:szCs w:val="24"/>
              </w:rPr>
              <w:t>1</w:t>
            </w:r>
            <w:r>
              <w:rPr>
                <w:sz w:val="24"/>
                <w:szCs w:val="24"/>
              </w:rPr>
              <w:t>2</w:t>
            </w:r>
            <w:r w:rsidR="00325C42" w:rsidRPr="00325C42">
              <w:rPr>
                <w:sz w:val="24"/>
                <w:szCs w:val="24"/>
              </w:rPr>
              <w:t>/2016</w:t>
            </w:r>
          </w:p>
        </w:tc>
        <w:tc>
          <w:tcPr>
            <w:tcW w:w="1673" w:type="dxa"/>
          </w:tcPr>
          <w:p w:rsidR="00325C42" w:rsidRPr="00325C42" w:rsidRDefault="00325C42" w:rsidP="0064749D">
            <w:pPr>
              <w:rPr>
                <w:rFonts w:cs="Arial"/>
                <w:sz w:val="24"/>
                <w:szCs w:val="24"/>
              </w:rPr>
            </w:pPr>
            <w:r w:rsidRPr="00325C42">
              <w:rPr>
                <w:sz w:val="24"/>
                <w:szCs w:val="24"/>
              </w:rPr>
              <w:t>All</w:t>
            </w:r>
          </w:p>
        </w:tc>
        <w:tc>
          <w:tcPr>
            <w:tcW w:w="4941" w:type="dxa"/>
          </w:tcPr>
          <w:p w:rsidR="00325C42" w:rsidRPr="00325C42" w:rsidRDefault="00325C42" w:rsidP="0064749D">
            <w:pPr>
              <w:jc w:val="center"/>
              <w:rPr>
                <w:rFonts w:cs="Arial"/>
                <w:sz w:val="24"/>
                <w:szCs w:val="24"/>
              </w:rPr>
            </w:pPr>
            <w:r w:rsidRPr="00325C42">
              <w:rPr>
                <w:sz w:val="24"/>
                <w:szCs w:val="24"/>
              </w:rPr>
              <w:t>Original Document</w:t>
            </w:r>
          </w:p>
        </w:tc>
      </w:tr>
    </w:tbl>
    <w:p w:rsidR="002B467C" w:rsidRDefault="002B467C" w:rsidP="00325C42">
      <w:pPr>
        <w:pStyle w:val="BodyText"/>
        <w:spacing w:line="360" w:lineRule="auto"/>
        <w:jc w:val="center"/>
        <w:rPr>
          <w:sz w:val="24"/>
          <w:szCs w:val="24"/>
          <w:u w:val="single"/>
        </w:rPr>
      </w:pPr>
    </w:p>
    <w:p w:rsidR="00325C42" w:rsidRPr="003A5C8C" w:rsidRDefault="00325C42" w:rsidP="00325C42">
      <w:pPr>
        <w:pStyle w:val="BodyText"/>
        <w:spacing w:before="240" w:after="240" w:line="360" w:lineRule="auto"/>
        <w:jc w:val="center"/>
        <w:rPr>
          <w:b/>
          <w:bCs/>
          <w:sz w:val="28"/>
          <w:szCs w:val="28"/>
        </w:rPr>
      </w:pPr>
      <w:r>
        <w:rPr>
          <w:b/>
          <w:bCs/>
          <w:sz w:val="28"/>
          <w:szCs w:val="28"/>
        </w:rPr>
        <w:t>Distribution List</w:t>
      </w:r>
    </w:p>
    <w:tbl>
      <w:tblPr>
        <w:tblStyle w:val="TableGrid"/>
        <w:tblW w:w="9291" w:type="dxa"/>
        <w:tblLook w:val="04A0" w:firstRow="1" w:lastRow="0" w:firstColumn="1" w:lastColumn="0" w:noHBand="0" w:noVBand="1"/>
      </w:tblPr>
      <w:tblGrid>
        <w:gridCol w:w="1016"/>
        <w:gridCol w:w="1599"/>
        <w:gridCol w:w="1307"/>
        <w:gridCol w:w="1346"/>
        <w:gridCol w:w="1465"/>
        <w:gridCol w:w="1310"/>
        <w:gridCol w:w="1248"/>
      </w:tblGrid>
      <w:tr w:rsidR="002B467C" w:rsidTr="00EF252D">
        <w:trPr>
          <w:trHeight w:val="1065"/>
        </w:trPr>
        <w:tc>
          <w:tcPr>
            <w:tcW w:w="977"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Version</w:t>
            </w:r>
          </w:p>
        </w:tc>
        <w:tc>
          <w:tcPr>
            <w:tcW w:w="1614"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Release Date</w:t>
            </w:r>
          </w:p>
        </w:tc>
        <w:tc>
          <w:tcPr>
            <w:tcW w:w="1312"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Contolled Copy No</w:t>
            </w:r>
          </w:p>
        </w:tc>
        <w:tc>
          <w:tcPr>
            <w:tcW w:w="1349"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Receipient Name</w:t>
            </w:r>
          </w:p>
        </w:tc>
        <w:tc>
          <w:tcPr>
            <w:tcW w:w="1465"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Department</w:t>
            </w:r>
          </w:p>
        </w:tc>
        <w:tc>
          <w:tcPr>
            <w:tcW w:w="1310"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Issue Date</w:t>
            </w:r>
          </w:p>
        </w:tc>
        <w:tc>
          <w:tcPr>
            <w:tcW w:w="1264"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Return Date</w:t>
            </w:r>
          </w:p>
        </w:tc>
      </w:tr>
      <w:tr w:rsidR="002B467C" w:rsidTr="00EF252D">
        <w:trPr>
          <w:trHeight w:val="509"/>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01</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EF252D" w:rsidP="00D852C7">
            <w:pPr>
              <w:pStyle w:val="BodyText"/>
              <w:spacing w:line="360" w:lineRule="auto"/>
              <w:jc w:val="center"/>
              <w:rPr>
                <w:sz w:val="24"/>
                <w:szCs w:val="24"/>
              </w:rPr>
            </w:pPr>
            <w:r>
              <w:rPr>
                <w:sz w:val="24"/>
                <w:szCs w:val="24"/>
              </w:rPr>
              <w:t>TZARIA INC. QA Dept.</w:t>
            </w:r>
          </w:p>
        </w:tc>
        <w:tc>
          <w:tcPr>
            <w:tcW w:w="1310"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264" w:type="dxa"/>
            <w:vAlign w:val="center"/>
          </w:tcPr>
          <w:p w:rsidR="002B467C" w:rsidRDefault="002B467C" w:rsidP="00D852C7">
            <w:pPr>
              <w:pStyle w:val="BodyText"/>
              <w:spacing w:line="360" w:lineRule="auto"/>
              <w:jc w:val="center"/>
              <w:rPr>
                <w:sz w:val="24"/>
                <w:szCs w:val="24"/>
              </w:rPr>
            </w:pPr>
          </w:p>
        </w:tc>
      </w:tr>
      <w:tr w:rsidR="002B467C" w:rsidTr="00EF252D">
        <w:trPr>
          <w:trHeight w:val="532"/>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02</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EF252D" w:rsidP="00D852C7">
            <w:pPr>
              <w:pStyle w:val="BodyText"/>
              <w:spacing w:line="360" w:lineRule="auto"/>
              <w:jc w:val="center"/>
              <w:rPr>
                <w:sz w:val="24"/>
                <w:szCs w:val="24"/>
              </w:rPr>
            </w:pPr>
            <w:r>
              <w:rPr>
                <w:sz w:val="24"/>
                <w:szCs w:val="24"/>
              </w:rPr>
              <w:t>TZARIA INC. Test Team</w:t>
            </w:r>
          </w:p>
        </w:tc>
        <w:tc>
          <w:tcPr>
            <w:tcW w:w="1310"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264" w:type="dxa"/>
            <w:vAlign w:val="center"/>
          </w:tcPr>
          <w:p w:rsidR="002B467C" w:rsidRDefault="002B467C" w:rsidP="00D852C7">
            <w:pPr>
              <w:pStyle w:val="BodyText"/>
              <w:spacing w:line="360" w:lineRule="auto"/>
              <w:jc w:val="center"/>
              <w:rPr>
                <w:sz w:val="24"/>
                <w:szCs w:val="24"/>
              </w:rPr>
            </w:pPr>
          </w:p>
        </w:tc>
      </w:tr>
      <w:tr w:rsidR="002B467C" w:rsidTr="00EF252D">
        <w:trPr>
          <w:trHeight w:val="532"/>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03</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2B467C" w:rsidP="00D852C7">
            <w:pPr>
              <w:pStyle w:val="BodyText"/>
              <w:spacing w:line="360" w:lineRule="auto"/>
              <w:jc w:val="center"/>
              <w:rPr>
                <w:sz w:val="24"/>
                <w:szCs w:val="24"/>
              </w:rPr>
            </w:pPr>
            <w:r>
              <w:rPr>
                <w:sz w:val="24"/>
                <w:szCs w:val="24"/>
              </w:rPr>
              <w:t>NKMM</w:t>
            </w:r>
          </w:p>
        </w:tc>
        <w:tc>
          <w:tcPr>
            <w:tcW w:w="1310"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264" w:type="dxa"/>
            <w:vAlign w:val="center"/>
          </w:tcPr>
          <w:p w:rsidR="002B467C" w:rsidRDefault="002B467C" w:rsidP="00D852C7">
            <w:pPr>
              <w:pStyle w:val="BodyText"/>
              <w:spacing w:line="360" w:lineRule="auto"/>
              <w:jc w:val="center"/>
              <w:rPr>
                <w:sz w:val="24"/>
                <w:szCs w:val="24"/>
              </w:rPr>
            </w:pPr>
          </w:p>
        </w:tc>
      </w:tr>
    </w:tbl>
    <w:p w:rsidR="002B467C" w:rsidRPr="00CA2710" w:rsidRDefault="002B467C" w:rsidP="002B467C">
      <w:pPr>
        <w:pStyle w:val="BodyText"/>
        <w:spacing w:line="360" w:lineRule="auto"/>
        <w:jc w:val="both"/>
        <w:rPr>
          <w:sz w:val="24"/>
          <w:szCs w:val="24"/>
        </w:rPr>
      </w:pPr>
    </w:p>
    <w:p w:rsidR="002B467C" w:rsidRDefault="002B467C" w:rsidP="002B467C">
      <w:pPr>
        <w:pStyle w:val="BodyText"/>
        <w:spacing w:line="360" w:lineRule="auto"/>
        <w:jc w:val="both"/>
        <w:rPr>
          <w:sz w:val="24"/>
          <w:szCs w:val="24"/>
        </w:rPr>
      </w:pPr>
    </w:p>
    <w:p w:rsidR="002B467C" w:rsidRDefault="002B467C">
      <w:pPr>
        <w:rPr>
          <w:sz w:val="24"/>
          <w:szCs w:val="24"/>
          <w:lang w:val="en-US"/>
        </w:rPr>
      </w:pPr>
      <w:r>
        <w:rPr>
          <w:sz w:val="24"/>
          <w:szCs w:val="24"/>
        </w:rPr>
        <w:br w:type="page"/>
      </w:r>
    </w:p>
    <w:p w:rsidR="002B467C" w:rsidRPr="00CA2710" w:rsidRDefault="002B467C" w:rsidP="002B467C">
      <w:pPr>
        <w:pStyle w:val="BodyText"/>
        <w:spacing w:line="360" w:lineRule="auto"/>
        <w:jc w:val="both"/>
        <w:rPr>
          <w:sz w:val="24"/>
          <w:szCs w:val="24"/>
        </w:rPr>
      </w:pPr>
    </w:p>
    <w:p w:rsidR="00BD687E" w:rsidRDefault="00BD687E" w:rsidP="00701C0B">
      <w:pPr>
        <w:pStyle w:val="TOCHeading"/>
        <w:rPr>
          <w:rFonts w:cs="Arial"/>
        </w:rPr>
      </w:pPr>
    </w:p>
    <w:p w:rsidR="00BD687E" w:rsidRPr="00BD687E" w:rsidRDefault="00BD687E" w:rsidP="00BD687E">
      <w:pPr>
        <w:jc w:val="center"/>
        <w:rPr>
          <w:rFonts w:eastAsiaTheme="majorEastAsia"/>
          <w:b/>
          <w:bCs/>
          <w:sz w:val="28"/>
          <w:szCs w:val="28"/>
        </w:rPr>
      </w:pPr>
    </w:p>
    <w:p w:rsidR="00F83478" w:rsidRPr="003A5C8C" w:rsidRDefault="00F83478" w:rsidP="003A5C8C">
      <w:pPr>
        <w:jc w:val="center"/>
        <w:rPr>
          <w:rFonts w:eastAsiaTheme="majorEastAsia"/>
          <w:b/>
          <w:bCs/>
          <w:sz w:val="28"/>
          <w:szCs w:val="28"/>
        </w:rPr>
      </w:pPr>
    </w:p>
    <w:p w:rsidR="00F83478" w:rsidRPr="002B467C" w:rsidRDefault="00F83478" w:rsidP="002B467C">
      <w:pPr>
        <w:rPr>
          <w:rFonts w:eastAsiaTheme="majorEastAsia"/>
          <w:b/>
          <w:bCs/>
          <w:sz w:val="24"/>
          <w:szCs w:val="24"/>
        </w:rPr>
        <w:sectPr w:rsidR="00F83478" w:rsidRPr="002B467C" w:rsidSect="002F3DB9">
          <w:headerReference w:type="default" r:id="rId9"/>
          <w:footerReference w:type="default" r:id="rId10"/>
          <w:pgSz w:w="11907" w:h="16839" w:code="9"/>
          <w:pgMar w:top="1440" w:right="1800" w:bottom="1980" w:left="1800" w:header="720" w:footer="720" w:gutter="0"/>
          <w:pgNumType w:start="0"/>
          <w:cols w:space="720"/>
          <w:titlePg/>
          <w:docGrid w:linePitch="360"/>
        </w:sectPr>
      </w:pPr>
    </w:p>
    <w:p w:rsidR="004423A8" w:rsidRDefault="004423A8" w:rsidP="004423A8">
      <w:pPr>
        <w:pStyle w:val="BodyText"/>
        <w:spacing w:line="360" w:lineRule="auto"/>
        <w:jc w:val="both"/>
        <w:rPr>
          <w:sz w:val="24"/>
          <w:szCs w:val="24"/>
          <w:u w:val="single"/>
        </w:rPr>
      </w:pPr>
    </w:p>
    <w:p w:rsidR="00DC41A3" w:rsidRPr="00DC41A3" w:rsidRDefault="00DC41A3" w:rsidP="00DC41A3">
      <w:pPr>
        <w:spacing w:line="276" w:lineRule="auto"/>
        <w:rPr>
          <w:sz w:val="24"/>
          <w:szCs w:val="24"/>
        </w:rPr>
      </w:pPr>
    </w:p>
    <w:p w:rsidR="00F83478" w:rsidRDefault="00BA0DD0" w:rsidP="00BA0DD0">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TEST SUMMARY REPORT</w:t>
      </w:r>
    </w:p>
    <w:p w:rsidR="00BA0DD0" w:rsidRDefault="00BA0DD0" w:rsidP="00BA0DD0">
      <w:pPr>
        <w:spacing w:line="360" w:lineRule="auto"/>
        <w:jc w:val="center"/>
        <w:rPr>
          <w:rFonts w:asciiTheme="majorBidi" w:hAnsiTheme="majorBidi" w:cstheme="majorBidi"/>
          <w:b/>
          <w:bCs/>
          <w:sz w:val="28"/>
          <w:szCs w:val="2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2206"/>
        <w:gridCol w:w="2101"/>
        <w:gridCol w:w="1687"/>
      </w:tblGrid>
      <w:tr w:rsidR="00BA0DD0" w:rsidRPr="00E828B6" w:rsidTr="002855DD">
        <w:tc>
          <w:tcPr>
            <w:tcW w:w="10482" w:type="dxa"/>
            <w:gridSpan w:val="4"/>
            <w:shd w:val="clear" w:color="auto" w:fill="A6A6A6" w:themeFill="background1" w:themeFillShade="A6"/>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rPr>
              <w:t>General Information</w:t>
            </w:r>
          </w:p>
        </w:tc>
      </w:tr>
      <w:tr w:rsidR="00BA0DD0" w:rsidRPr="00E828B6" w:rsidTr="002855DD">
        <w:tc>
          <w:tcPr>
            <w:tcW w:w="2413" w:type="dxa"/>
            <w:shd w:val="clear" w:color="auto" w:fill="D9D9D9" w:themeFill="background1" w:themeFillShade="D9"/>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rPr>
              <w:t>Test Report Description</w:t>
            </w:r>
          </w:p>
        </w:tc>
        <w:tc>
          <w:tcPr>
            <w:tcW w:w="8069" w:type="dxa"/>
            <w:gridSpan w:val="3"/>
          </w:tcPr>
          <w:p w:rsidR="00BA0DD0" w:rsidRPr="00E828B6" w:rsidRDefault="00BA0DD0" w:rsidP="002855DD">
            <w:pPr>
              <w:spacing w:line="276" w:lineRule="auto"/>
              <w:rPr>
                <w:rFonts w:asciiTheme="majorBidi" w:hAnsiTheme="majorBidi" w:cstheme="majorBidi"/>
                <w:iCs/>
                <w:sz w:val="24"/>
                <w:szCs w:val="24"/>
              </w:rPr>
            </w:pPr>
            <w:r w:rsidRPr="00E828B6">
              <w:rPr>
                <w:rFonts w:asciiTheme="majorBidi" w:hAnsiTheme="majorBidi" w:cstheme="majorBidi"/>
                <w:sz w:val="24"/>
                <w:szCs w:val="24"/>
              </w:rPr>
              <w:t>This test summary report will provide a summary of the findings based on test log, test incident report</w:t>
            </w:r>
          </w:p>
        </w:tc>
      </w:tr>
      <w:tr w:rsidR="00E828B6" w:rsidRPr="00E828B6" w:rsidTr="002855DD">
        <w:tc>
          <w:tcPr>
            <w:tcW w:w="2413" w:type="dxa"/>
            <w:shd w:val="clear" w:color="auto" w:fill="D9D9D9" w:themeFill="background1" w:themeFillShade="D9"/>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rPr>
              <w:t>Version Author</w:t>
            </w:r>
          </w:p>
        </w:tc>
        <w:tc>
          <w:tcPr>
            <w:tcW w:w="2706" w:type="dxa"/>
          </w:tcPr>
          <w:p w:rsidR="00BA0DD0" w:rsidRPr="00E828B6" w:rsidRDefault="008F7B89" w:rsidP="00E828B6">
            <w:pPr>
              <w:spacing w:line="276" w:lineRule="auto"/>
              <w:rPr>
                <w:rFonts w:asciiTheme="majorBidi" w:hAnsiTheme="majorBidi" w:cstheme="majorBidi"/>
                <w:iCs/>
                <w:sz w:val="24"/>
                <w:szCs w:val="24"/>
              </w:rPr>
            </w:pPr>
            <w:r>
              <w:rPr>
                <w:rFonts w:asciiTheme="majorBidi" w:hAnsiTheme="majorBidi" w:cstheme="majorBidi"/>
                <w:sz w:val="24"/>
                <w:szCs w:val="24"/>
              </w:rPr>
              <w:t>V Nithya a/p Visvanathan</w:t>
            </w:r>
          </w:p>
        </w:tc>
        <w:tc>
          <w:tcPr>
            <w:tcW w:w="2796" w:type="dxa"/>
            <w:shd w:val="clear" w:color="auto" w:fill="D9D9D9" w:themeFill="background1" w:themeFillShade="D9"/>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lang w:val="en-US"/>
              </w:rPr>
              <w:t>Contact Number</w:t>
            </w:r>
          </w:p>
        </w:tc>
        <w:tc>
          <w:tcPr>
            <w:tcW w:w="2567" w:type="dxa"/>
          </w:tcPr>
          <w:p w:rsidR="00BA0DD0" w:rsidRPr="00E828B6" w:rsidRDefault="00E828B6" w:rsidP="002855DD">
            <w:pPr>
              <w:spacing w:line="276" w:lineRule="auto"/>
              <w:rPr>
                <w:rFonts w:asciiTheme="majorBidi" w:hAnsiTheme="majorBidi" w:cstheme="majorBidi"/>
                <w:iCs/>
                <w:sz w:val="24"/>
                <w:szCs w:val="24"/>
              </w:rPr>
            </w:pPr>
            <w:r w:rsidRPr="00E828B6">
              <w:rPr>
                <w:rFonts w:asciiTheme="majorBidi" w:hAnsiTheme="majorBidi" w:cstheme="majorBidi"/>
                <w:iCs/>
                <w:sz w:val="24"/>
                <w:szCs w:val="24"/>
              </w:rPr>
              <w:t>-</w:t>
            </w:r>
          </w:p>
        </w:tc>
      </w:tr>
      <w:tr w:rsidR="00BA0DD0" w:rsidRPr="00E828B6" w:rsidTr="002855DD">
        <w:tc>
          <w:tcPr>
            <w:tcW w:w="2413" w:type="dxa"/>
            <w:shd w:val="clear" w:color="auto" w:fill="D9D9D9" w:themeFill="background1" w:themeFillShade="D9"/>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rPr>
              <w:t>Associated test plan reference</w:t>
            </w:r>
          </w:p>
        </w:tc>
        <w:tc>
          <w:tcPr>
            <w:tcW w:w="8069" w:type="dxa"/>
            <w:gridSpan w:val="3"/>
          </w:tcPr>
          <w:p w:rsidR="00BA0DD0" w:rsidRPr="00E828B6" w:rsidRDefault="00BA0DD0" w:rsidP="002855DD">
            <w:pPr>
              <w:spacing w:line="276" w:lineRule="auto"/>
              <w:rPr>
                <w:rFonts w:asciiTheme="majorBidi" w:hAnsiTheme="majorBidi" w:cstheme="majorBidi"/>
                <w:iCs/>
                <w:sz w:val="24"/>
                <w:szCs w:val="24"/>
              </w:rPr>
            </w:pPr>
            <w:r w:rsidRPr="00E828B6">
              <w:rPr>
                <w:rFonts w:asciiTheme="majorBidi" w:hAnsiTheme="majorBidi" w:cstheme="majorBidi"/>
                <w:sz w:val="24"/>
                <w:szCs w:val="24"/>
              </w:rPr>
              <w:t>FOS_TP_1.0.0</w:t>
            </w:r>
          </w:p>
        </w:tc>
      </w:tr>
    </w:tbl>
    <w:p w:rsidR="00BA0DD0" w:rsidRDefault="00BA0DD0" w:rsidP="00BA0DD0">
      <w:pPr>
        <w:spacing w:line="360" w:lineRule="auto"/>
        <w:jc w:val="center"/>
        <w:rPr>
          <w:rFonts w:asciiTheme="majorBidi" w:hAnsiTheme="majorBidi" w:cstheme="majorBidi"/>
          <w:b/>
          <w:bCs/>
          <w:sz w:val="28"/>
          <w:szCs w:val="2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9"/>
      </w:tblGrid>
      <w:tr w:rsidR="00BA0DD0" w:rsidRPr="00E828B6" w:rsidTr="002855DD">
        <w:tc>
          <w:tcPr>
            <w:tcW w:w="10482" w:type="dxa"/>
            <w:tcBorders>
              <w:bottom w:val="single" w:sz="4" w:space="0" w:color="auto"/>
            </w:tcBorders>
            <w:shd w:val="clear" w:color="auto" w:fill="A6A6A6" w:themeFill="background1" w:themeFillShade="A6"/>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Summary</w:t>
            </w: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Test Status Report Summary</w:t>
            </w:r>
          </w:p>
        </w:tc>
      </w:tr>
      <w:tr w:rsidR="00BA0DD0" w:rsidRPr="00E828B6" w:rsidTr="002855DD">
        <w:trPr>
          <w:trHeight w:val="665"/>
        </w:trPr>
        <w:tc>
          <w:tcPr>
            <w:tcW w:w="10482" w:type="dxa"/>
            <w:tcBorders>
              <w:bottom w:val="single" w:sz="4" w:space="0" w:color="auto"/>
            </w:tcBorders>
          </w:tcPr>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iCs/>
              </w:rPr>
              <w:t>The status of the test are as follow:</w:t>
            </w:r>
          </w:p>
          <w:tbl>
            <w:tblPr>
              <w:tblStyle w:val="TableGrid"/>
              <w:tblW w:w="0" w:type="auto"/>
              <w:tblLook w:val="04A0" w:firstRow="1" w:lastRow="0" w:firstColumn="1" w:lastColumn="0" w:noHBand="0" w:noVBand="1"/>
            </w:tblPr>
            <w:tblGrid>
              <w:gridCol w:w="2804"/>
              <w:gridCol w:w="2808"/>
              <w:gridCol w:w="2151"/>
            </w:tblGrid>
            <w:tr w:rsidR="00BA0DD0" w:rsidRPr="00E828B6" w:rsidTr="002855DD">
              <w:tc>
                <w:tcPr>
                  <w:tcW w:w="3964"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Number of Test Cases Planned to be Completed</w:t>
                  </w:r>
                </w:p>
              </w:tc>
              <w:tc>
                <w:tcPr>
                  <w:tcW w:w="3969"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Number of Test Cases Remaining to be Executed</w:t>
                  </w:r>
                </w:p>
              </w:tc>
              <w:tc>
                <w:tcPr>
                  <w:tcW w:w="2852"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Number of Test Cases Completed</w:t>
                  </w:r>
                </w:p>
              </w:tc>
            </w:tr>
            <w:tr w:rsidR="00BA0DD0" w:rsidRPr="00E828B6" w:rsidTr="002855DD">
              <w:tc>
                <w:tcPr>
                  <w:tcW w:w="3964" w:type="dxa"/>
                </w:tcPr>
                <w:p w:rsidR="00BA0DD0" w:rsidRPr="00E828B6" w:rsidRDefault="00E828B6" w:rsidP="002855DD">
                  <w:pPr>
                    <w:spacing w:line="276" w:lineRule="auto"/>
                    <w:rPr>
                      <w:rFonts w:asciiTheme="majorBidi" w:hAnsiTheme="majorBidi" w:cstheme="majorBidi"/>
                      <w:iCs/>
                    </w:rPr>
                  </w:pPr>
                  <w:r>
                    <w:rPr>
                      <w:rFonts w:asciiTheme="majorBidi" w:hAnsiTheme="majorBidi" w:cstheme="majorBidi"/>
                      <w:iCs/>
                    </w:rPr>
                    <w:t>10</w:t>
                  </w:r>
                </w:p>
              </w:tc>
              <w:tc>
                <w:tcPr>
                  <w:tcW w:w="3969"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0</w:t>
                  </w:r>
                </w:p>
              </w:tc>
              <w:tc>
                <w:tcPr>
                  <w:tcW w:w="2852" w:type="dxa"/>
                </w:tcPr>
                <w:p w:rsidR="00BA0DD0" w:rsidRPr="00E828B6" w:rsidRDefault="00E828B6" w:rsidP="002855DD">
                  <w:pPr>
                    <w:spacing w:line="276" w:lineRule="auto"/>
                    <w:rPr>
                      <w:rFonts w:asciiTheme="majorBidi" w:hAnsiTheme="majorBidi" w:cstheme="majorBidi"/>
                      <w:iCs/>
                    </w:rPr>
                  </w:pPr>
                  <w:r>
                    <w:rPr>
                      <w:rFonts w:asciiTheme="majorBidi" w:hAnsiTheme="majorBidi" w:cstheme="majorBidi"/>
                      <w:iCs/>
                    </w:rPr>
                    <w:t>10</w:t>
                  </w:r>
                </w:p>
              </w:tc>
            </w:tr>
          </w:tbl>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iCs/>
              </w:rPr>
              <w:t>Current status of the Test Incident Report are as follow:</w:t>
            </w:r>
          </w:p>
          <w:tbl>
            <w:tblPr>
              <w:tblStyle w:val="TableGrid"/>
              <w:tblW w:w="0" w:type="auto"/>
              <w:tblLook w:val="04A0" w:firstRow="1" w:lastRow="0" w:firstColumn="1" w:lastColumn="0" w:noHBand="0" w:noVBand="1"/>
            </w:tblPr>
            <w:tblGrid>
              <w:gridCol w:w="1551"/>
              <w:gridCol w:w="1536"/>
              <w:gridCol w:w="1644"/>
              <w:gridCol w:w="1516"/>
              <w:gridCol w:w="1516"/>
            </w:tblGrid>
            <w:tr w:rsidR="00BA0DD0" w:rsidRPr="00E828B6" w:rsidTr="002855DD">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New (new incidents introduced in current iteration)</w:t>
                  </w:r>
                </w:p>
              </w:tc>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Open (Incidents discovered from previous test iteration that are still pending to be resolved)</w:t>
                  </w:r>
                </w:p>
              </w:tc>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Reject (Incidents that were rejected after investigation because it cannot be categorised as incident)</w:t>
                  </w:r>
                </w:p>
              </w:tc>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Resolved (Incidents that have been confirmed resolved)</w:t>
                  </w:r>
                </w:p>
              </w:tc>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Deferred (Incidents that have been deferred. Incidents are confirmed to be fixed for the next release version)</w:t>
                  </w:r>
                </w:p>
              </w:tc>
            </w:tr>
            <w:tr w:rsidR="00BA0DD0" w:rsidRPr="00E828B6" w:rsidTr="002855DD">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new incident = 1</w:t>
                  </w:r>
                </w:p>
              </w:tc>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open incident = 0</w:t>
                  </w:r>
                </w:p>
              </w:tc>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rejected incident = 0</w:t>
                  </w:r>
                </w:p>
              </w:tc>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resolved incident = 1</w:t>
                  </w:r>
                </w:p>
              </w:tc>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deferred incident = 0</w:t>
                  </w:r>
                </w:p>
              </w:tc>
            </w:tr>
          </w:tbl>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Cs/>
              </w:rPr>
            </w:pPr>
          </w:p>
        </w:tc>
      </w:tr>
      <w:tr w:rsidR="00BA0DD0" w:rsidRPr="00E828B6" w:rsidTr="002855DD">
        <w:trPr>
          <w:trHeight w:val="205"/>
        </w:trPr>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i/>
                <w:iCs/>
                <w:color w:val="0000FF"/>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Document references</w:t>
            </w:r>
          </w:p>
        </w:tc>
      </w:tr>
      <w:tr w:rsidR="00BA0DD0" w:rsidRPr="00E828B6" w:rsidTr="002855DD">
        <w:trPr>
          <w:trHeight w:val="696"/>
        </w:trPr>
        <w:tc>
          <w:tcPr>
            <w:tcW w:w="10482" w:type="dxa"/>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FOS_TP_1.0.0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_TDS_1.0.0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_TCS_1.0.0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_TPS_1.0.0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_TTR_1.0.0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_TL_1.0.0</w:t>
            </w:r>
          </w:p>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FOS _TIR_1.0.0</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lastRenderedPageBreak/>
              <w:t>Changes from Plans</w:t>
            </w:r>
          </w:p>
        </w:tc>
      </w:tr>
      <w:tr w:rsidR="00BA0DD0" w:rsidRPr="00E828B6" w:rsidTr="002855DD">
        <w:trPr>
          <w:trHeight w:val="656"/>
        </w:trPr>
        <w:tc>
          <w:tcPr>
            <w:tcW w:w="10482" w:type="dxa"/>
          </w:tcPr>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
                <w:iCs/>
                <w:color w:val="0000FF"/>
              </w:rPr>
            </w:pPr>
            <w:r w:rsidRPr="00E828B6">
              <w:rPr>
                <w:rFonts w:asciiTheme="majorBidi" w:hAnsiTheme="majorBidi" w:cstheme="majorBidi"/>
              </w:rPr>
              <w:t xml:space="preserve">There has  been no change from plan and the test has completed successfully. </w:t>
            </w:r>
          </w:p>
          <w:p w:rsidR="00BA0DD0" w:rsidRPr="00E828B6" w:rsidRDefault="00BA0DD0" w:rsidP="002855DD">
            <w:pPr>
              <w:spacing w:line="276" w:lineRule="auto"/>
              <w:rPr>
                <w:rFonts w:asciiTheme="majorBidi" w:hAnsiTheme="majorBidi" w:cstheme="majorBidi"/>
                <w:i/>
                <w:iCs/>
                <w:color w:val="0000FF"/>
              </w:rPr>
            </w:pPr>
          </w:p>
          <w:p w:rsidR="00BA0DD0" w:rsidRPr="00E828B6" w:rsidRDefault="00BA0DD0" w:rsidP="002855DD">
            <w:pPr>
              <w:spacing w:line="276" w:lineRule="auto"/>
              <w:rPr>
                <w:rFonts w:asciiTheme="majorBidi" w:hAnsiTheme="majorBidi" w:cstheme="majorBidi"/>
                <w:i/>
                <w:iCs/>
                <w:color w:val="0000FF"/>
              </w:rPr>
            </w:pP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Comprehensiveness assessment</w:t>
            </w:r>
          </w:p>
        </w:tc>
      </w:tr>
      <w:tr w:rsidR="00BA0DD0" w:rsidRPr="00E828B6" w:rsidTr="002855DD">
        <w:trPr>
          <w:trHeight w:val="658"/>
        </w:trPr>
        <w:tc>
          <w:tcPr>
            <w:tcW w:w="10482" w:type="dxa"/>
            <w:tcBorders>
              <w:bottom w:val="single" w:sz="4" w:space="0" w:color="auto"/>
            </w:tcBorders>
          </w:tcPr>
          <w:p w:rsidR="00BA0DD0" w:rsidRPr="00E828B6" w:rsidRDefault="00BA0DD0" w:rsidP="002855DD">
            <w:pPr>
              <w:spacing w:line="276" w:lineRule="auto"/>
              <w:jc w:val="both"/>
              <w:rPr>
                <w:rFonts w:asciiTheme="majorBidi" w:hAnsiTheme="majorBidi" w:cstheme="majorBidi"/>
                <w:iCs/>
              </w:rPr>
            </w:pPr>
            <w:r w:rsidRPr="00E828B6">
              <w:rPr>
                <w:rFonts w:asciiTheme="majorBidi" w:hAnsiTheme="majorBidi" w:cstheme="majorBidi"/>
              </w:rPr>
              <w:t>All</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Result Summary</w:t>
            </w:r>
          </w:p>
        </w:tc>
      </w:tr>
      <w:tr w:rsidR="00BA0DD0" w:rsidRPr="00E828B6" w:rsidTr="002855DD">
        <w:trPr>
          <w:trHeight w:val="674"/>
        </w:trPr>
        <w:tc>
          <w:tcPr>
            <w:tcW w:w="10482" w:type="dxa"/>
          </w:tcPr>
          <w:p w:rsidR="00BA0DD0" w:rsidRPr="00E828B6" w:rsidRDefault="00BA0DD0" w:rsidP="00E828B6">
            <w:pPr>
              <w:rPr>
                <w:rFonts w:asciiTheme="majorBidi" w:hAnsiTheme="majorBidi" w:cstheme="majorBidi"/>
              </w:rPr>
            </w:pPr>
            <w:r w:rsidRPr="00E828B6">
              <w:rPr>
                <w:rFonts w:asciiTheme="majorBidi" w:hAnsiTheme="majorBidi" w:cstheme="majorBidi"/>
              </w:rPr>
              <w:t>The items tested w</w:t>
            </w:r>
            <w:r w:rsidR="00E828B6">
              <w:rPr>
                <w:rFonts w:asciiTheme="majorBidi" w:hAnsiTheme="majorBidi" w:cstheme="majorBidi"/>
              </w:rPr>
              <w:t>as the transfer feature in FOS 2</w:t>
            </w:r>
            <w:r w:rsidRPr="00E828B6">
              <w:rPr>
                <w:rFonts w:asciiTheme="majorBidi" w:hAnsiTheme="majorBidi" w:cstheme="majorBidi"/>
              </w:rPr>
              <w:t xml:space="preserve">.1. The tests were conducted on an </w:t>
            </w:r>
            <w:r w:rsidR="00E828B6">
              <w:rPr>
                <w:rFonts w:asciiTheme="majorBidi" w:hAnsiTheme="majorBidi" w:cstheme="majorBidi"/>
              </w:rPr>
              <w:t xml:space="preserve">FOS </w:t>
            </w:r>
            <w:r w:rsidRPr="00E828B6">
              <w:rPr>
                <w:rFonts w:asciiTheme="majorBidi" w:hAnsiTheme="majorBidi" w:cstheme="majorBidi"/>
              </w:rPr>
              <w:t>provided by the client.</w:t>
            </w:r>
          </w:p>
          <w:p w:rsidR="00BA0DD0" w:rsidRPr="00E828B6" w:rsidRDefault="00E828B6" w:rsidP="002855DD">
            <w:pPr>
              <w:rPr>
                <w:rFonts w:asciiTheme="majorBidi" w:hAnsiTheme="majorBidi" w:cstheme="majorBidi"/>
              </w:rPr>
            </w:pPr>
            <w:r>
              <w:rPr>
                <w:rFonts w:asciiTheme="majorBidi" w:hAnsiTheme="majorBidi" w:cstheme="majorBidi"/>
              </w:rPr>
              <w:t>10</w:t>
            </w:r>
            <w:r w:rsidR="00BA0DD0" w:rsidRPr="00E828B6">
              <w:rPr>
                <w:rFonts w:asciiTheme="majorBidi" w:hAnsiTheme="majorBidi" w:cstheme="majorBidi"/>
              </w:rPr>
              <w:t xml:space="preserve"> test cases have been planned and executed.</w:t>
            </w:r>
          </w:p>
          <w:p w:rsidR="00BA0DD0" w:rsidRPr="00E828B6" w:rsidRDefault="00BA0DD0" w:rsidP="002855DD">
            <w:pPr>
              <w:rPr>
                <w:rFonts w:asciiTheme="majorBidi" w:hAnsiTheme="majorBidi" w:cstheme="majorBidi"/>
              </w:rPr>
            </w:pPr>
            <w:r w:rsidRPr="00E828B6">
              <w:rPr>
                <w:rFonts w:asciiTheme="majorBidi" w:hAnsiTheme="majorBidi" w:cstheme="majorBidi"/>
              </w:rPr>
              <w:t>1 minor incident found in this iteration contain suggestive correction to the developer.</w:t>
            </w:r>
          </w:p>
          <w:p w:rsidR="00BA0DD0" w:rsidRPr="00E828B6" w:rsidRDefault="00BA0DD0" w:rsidP="002855DD">
            <w:pPr>
              <w:rPr>
                <w:rFonts w:asciiTheme="majorBidi" w:hAnsiTheme="majorBidi" w:cstheme="majorBidi"/>
              </w:rPr>
            </w:pPr>
            <w:r w:rsidRPr="00E828B6">
              <w:rPr>
                <w:rFonts w:asciiTheme="majorBidi" w:hAnsiTheme="majorBidi" w:cstheme="majorBidi"/>
              </w:rPr>
              <w:t xml:space="preserve">100% of the incidents fixes have been deferred until next release. </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Rationale for Decisions</w:t>
            </w:r>
          </w:p>
        </w:tc>
      </w:tr>
      <w:tr w:rsidR="00BA0DD0" w:rsidRPr="00E828B6" w:rsidTr="002855DD">
        <w:trPr>
          <w:trHeight w:val="663"/>
        </w:trPr>
        <w:tc>
          <w:tcPr>
            <w:tcW w:w="10482"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Due to existence of open defects at the end of the iteration, the test team highly suggest that those defects are fixed prior to release. Existence of fatal defects signifies high product risk.</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rPr>
          <w:trHeight w:val="222"/>
        </w:trPr>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Conclusion and Recommendation Based on Test Result</w:t>
            </w:r>
          </w:p>
        </w:tc>
      </w:tr>
      <w:tr w:rsidR="00BA0DD0" w:rsidRPr="00E828B6" w:rsidTr="002855DD">
        <w:trPr>
          <w:trHeight w:val="470"/>
        </w:trPr>
        <w:tc>
          <w:tcPr>
            <w:tcW w:w="10482" w:type="dxa"/>
          </w:tcPr>
          <w:p w:rsidR="00BA0DD0" w:rsidRPr="00E828B6" w:rsidRDefault="00BA0DD0" w:rsidP="002855DD">
            <w:pPr>
              <w:autoSpaceDE w:val="0"/>
              <w:autoSpaceDN w:val="0"/>
              <w:adjustRightInd w:val="0"/>
              <w:jc w:val="both"/>
              <w:rPr>
                <w:rFonts w:asciiTheme="majorBidi" w:hAnsiTheme="majorBidi" w:cstheme="majorBidi"/>
              </w:rPr>
            </w:pPr>
            <w:r w:rsidRPr="00E828B6">
              <w:rPr>
                <w:rFonts w:asciiTheme="majorBidi" w:hAnsiTheme="majorBidi" w:cstheme="majorBidi"/>
              </w:rPr>
              <w:t>The current version of product is not fit for release until defects are fixed.</w:t>
            </w:r>
          </w:p>
          <w:p w:rsidR="00BA0DD0" w:rsidRPr="00E828B6" w:rsidRDefault="00BA0DD0" w:rsidP="002855DD">
            <w:pPr>
              <w:autoSpaceDE w:val="0"/>
              <w:autoSpaceDN w:val="0"/>
              <w:adjustRightInd w:val="0"/>
              <w:jc w:val="both"/>
              <w:rPr>
                <w:rFonts w:asciiTheme="majorBidi" w:eastAsiaTheme="minorEastAsia" w:hAnsiTheme="majorBidi" w:cstheme="majorBidi"/>
                <w:iCs/>
                <w:lang w:val="en-US"/>
              </w:rPr>
            </w:pPr>
            <w:r w:rsidRPr="00E828B6">
              <w:rPr>
                <w:rFonts w:asciiTheme="majorBidi" w:hAnsiTheme="majorBidi" w:cstheme="majorBidi"/>
              </w:rPr>
              <w:t xml:space="preserve">A more thorough logic check on the system may lessen similar defects in the future. </w:t>
            </w:r>
          </w:p>
        </w:tc>
      </w:tr>
    </w:tbl>
    <w:p w:rsidR="00BA0DD0" w:rsidRDefault="00BA0DD0" w:rsidP="00BA0DD0">
      <w:pPr>
        <w:spacing w:line="360" w:lineRule="auto"/>
        <w:jc w:val="center"/>
        <w:rPr>
          <w:rFonts w:asciiTheme="majorBidi" w:hAnsiTheme="majorBidi" w:cstheme="majorBidi"/>
          <w:b/>
          <w:bCs/>
          <w:sz w:val="28"/>
          <w:szCs w:val="2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663"/>
        <w:gridCol w:w="4331"/>
      </w:tblGrid>
      <w:tr w:rsidR="00BA0DD0" w:rsidRPr="002F37FD" w:rsidTr="002855DD">
        <w:tc>
          <w:tcPr>
            <w:tcW w:w="10482" w:type="dxa"/>
            <w:gridSpan w:val="3"/>
            <w:tcBorders>
              <w:bottom w:val="single" w:sz="4" w:space="0" w:color="auto"/>
            </w:tcBorders>
            <w:shd w:val="clear" w:color="auto" w:fill="A6A6A6" w:themeFill="background1" w:themeFillShade="A6"/>
          </w:tcPr>
          <w:p w:rsidR="00BA0DD0" w:rsidRPr="002F37FD" w:rsidRDefault="00BA0DD0" w:rsidP="002855DD">
            <w:pPr>
              <w:spacing w:line="276" w:lineRule="auto"/>
              <w:rPr>
                <w:rFonts w:ascii="Arial" w:hAnsi="Arial" w:cs="Arial"/>
              </w:rPr>
            </w:pPr>
            <w:r w:rsidRPr="002F37FD">
              <w:rPr>
                <w:rFonts w:ascii="Arial" w:hAnsi="Arial" w:cs="Arial"/>
              </w:rPr>
              <w:t>Approvals</w:t>
            </w:r>
          </w:p>
        </w:tc>
      </w:tr>
      <w:tr w:rsidR="00BA0DD0" w:rsidRPr="002F37FD" w:rsidTr="002855DD">
        <w:tc>
          <w:tcPr>
            <w:tcW w:w="2413" w:type="dxa"/>
            <w:shd w:val="clear" w:color="auto" w:fill="D9D9D9" w:themeFill="background1" w:themeFillShade="D9"/>
          </w:tcPr>
          <w:p w:rsidR="00BA0DD0" w:rsidRPr="002F37FD" w:rsidRDefault="00BA0DD0" w:rsidP="002855DD">
            <w:pPr>
              <w:spacing w:line="276" w:lineRule="auto"/>
              <w:rPr>
                <w:rFonts w:ascii="Arial" w:hAnsi="Arial" w:cs="Arial"/>
              </w:rPr>
            </w:pPr>
            <w:r w:rsidRPr="002F37FD">
              <w:rPr>
                <w:rFonts w:ascii="Arial" w:hAnsi="Arial" w:cs="Arial"/>
              </w:rPr>
              <w:t>Name</w:t>
            </w:r>
          </w:p>
        </w:tc>
        <w:tc>
          <w:tcPr>
            <w:tcW w:w="1992" w:type="dxa"/>
            <w:shd w:val="clear" w:color="auto" w:fill="E6E6E6"/>
          </w:tcPr>
          <w:p w:rsidR="00BA0DD0" w:rsidRPr="002F37FD" w:rsidRDefault="00BA0DD0" w:rsidP="002855DD">
            <w:pPr>
              <w:spacing w:line="276" w:lineRule="auto"/>
              <w:rPr>
                <w:rFonts w:ascii="Arial" w:hAnsi="Arial" w:cs="Arial"/>
              </w:rPr>
            </w:pPr>
            <w:r w:rsidRPr="002F37FD">
              <w:rPr>
                <w:rFonts w:ascii="Arial" w:hAnsi="Arial" w:cs="Arial"/>
              </w:rPr>
              <w:t>Job Title</w:t>
            </w:r>
          </w:p>
        </w:tc>
        <w:tc>
          <w:tcPr>
            <w:tcW w:w="6077" w:type="dxa"/>
            <w:shd w:val="clear" w:color="auto" w:fill="E6E6E6"/>
          </w:tcPr>
          <w:p w:rsidR="00BA0DD0" w:rsidRPr="002F37FD" w:rsidRDefault="00BA0DD0" w:rsidP="002855DD">
            <w:pPr>
              <w:spacing w:line="276" w:lineRule="auto"/>
              <w:rPr>
                <w:rFonts w:ascii="Arial" w:hAnsi="Arial" w:cs="Arial"/>
              </w:rPr>
            </w:pPr>
            <w:r w:rsidRPr="002F37FD">
              <w:rPr>
                <w:rFonts w:ascii="Arial" w:hAnsi="Arial" w:cs="Arial"/>
              </w:rPr>
              <w:t>Approved</w:t>
            </w:r>
          </w:p>
        </w:tc>
      </w:tr>
      <w:tr w:rsidR="00BA0DD0" w:rsidRPr="002F37FD" w:rsidTr="002855DD">
        <w:tc>
          <w:tcPr>
            <w:tcW w:w="2413" w:type="dxa"/>
          </w:tcPr>
          <w:p w:rsidR="00BA0DD0" w:rsidRPr="003B0E07" w:rsidRDefault="009A146D" w:rsidP="002855DD">
            <w:pPr>
              <w:spacing w:line="276" w:lineRule="auto"/>
              <w:rPr>
                <w:rFonts w:ascii="Arial" w:hAnsi="Arial" w:cs="Arial"/>
                <w:iCs/>
              </w:rPr>
            </w:pPr>
            <w:r>
              <w:t>V Nithya A/P Visvanathan</w:t>
            </w:r>
            <w:bookmarkStart w:id="0" w:name="_GoBack"/>
            <w:bookmarkEnd w:id="0"/>
          </w:p>
        </w:tc>
        <w:tc>
          <w:tcPr>
            <w:tcW w:w="1992" w:type="dxa"/>
          </w:tcPr>
          <w:p w:rsidR="00BA0DD0" w:rsidRPr="003B0E07" w:rsidRDefault="00BA0DD0" w:rsidP="002855DD">
            <w:pPr>
              <w:spacing w:line="276" w:lineRule="auto"/>
              <w:rPr>
                <w:rFonts w:ascii="Arial" w:hAnsi="Arial" w:cs="Arial"/>
                <w:iCs/>
              </w:rPr>
            </w:pPr>
            <w:r>
              <w:t>Test Lead</w:t>
            </w:r>
          </w:p>
        </w:tc>
        <w:tc>
          <w:tcPr>
            <w:tcW w:w="6077" w:type="dxa"/>
          </w:tcPr>
          <w:p w:rsidR="00BA0DD0" w:rsidRPr="003B0E07" w:rsidRDefault="00BA0DD0" w:rsidP="002855DD">
            <w:pPr>
              <w:spacing w:line="276" w:lineRule="auto"/>
              <w:rPr>
                <w:rFonts w:ascii="Arial" w:hAnsi="Arial" w:cs="Arial"/>
                <w:iCs/>
              </w:rPr>
            </w:pPr>
          </w:p>
        </w:tc>
      </w:tr>
      <w:tr w:rsidR="00BA0DD0" w:rsidRPr="002F37FD" w:rsidTr="002855DD">
        <w:tc>
          <w:tcPr>
            <w:tcW w:w="2413" w:type="dxa"/>
          </w:tcPr>
          <w:p w:rsidR="00BA0DD0" w:rsidRPr="003B0E07" w:rsidRDefault="00BA0DD0" w:rsidP="002855DD">
            <w:pPr>
              <w:spacing w:line="276" w:lineRule="auto"/>
              <w:rPr>
                <w:rFonts w:ascii="Arial" w:hAnsi="Arial" w:cs="Arial"/>
                <w:iCs/>
              </w:rPr>
            </w:pPr>
          </w:p>
        </w:tc>
        <w:tc>
          <w:tcPr>
            <w:tcW w:w="1992" w:type="dxa"/>
          </w:tcPr>
          <w:p w:rsidR="00BA0DD0" w:rsidRPr="003B0E07" w:rsidRDefault="00BA0DD0" w:rsidP="002855DD">
            <w:pPr>
              <w:spacing w:line="276" w:lineRule="auto"/>
              <w:rPr>
                <w:rFonts w:ascii="Arial" w:hAnsi="Arial" w:cs="Arial"/>
                <w:iCs/>
              </w:rPr>
            </w:pPr>
            <w:r>
              <w:t>Quality Assurance Team</w:t>
            </w:r>
          </w:p>
        </w:tc>
        <w:tc>
          <w:tcPr>
            <w:tcW w:w="6077" w:type="dxa"/>
          </w:tcPr>
          <w:p w:rsidR="00BA0DD0" w:rsidRPr="003B0E07" w:rsidRDefault="00BA0DD0" w:rsidP="002855DD">
            <w:pPr>
              <w:spacing w:line="276" w:lineRule="auto"/>
              <w:rPr>
                <w:rFonts w:ascii="Arial" w:hAnsi="Arial" w:cs="Arial"/>
                <w:iCs/>
              </w:rPr>
            </w:pPr>
          </w:p>
        </w:tc>
      </w:tr>
      <w:tr w:rsidR="00BA0DD0" w:rsidRPr="002F37FD" w:rsidTr="002855DD">
        <w:tc>
          <w:tcPr>
            <w:tcW w:w="2413" w:type="dxa"/>
          </w:tcPr>
          <w:p w:rsidR="00BA0DD0" w:rsidRPr="003B0E07" w:rsidRDefault="00BA0DD0" w:rsidP="002855DD">
            <w:pPr>
              <w:spacing w:line="276" w:lineRule="auto"/>
              <w:rPr>
                <w:rFonts w:ascii="Arial" w:hAnsi="Arial" w:cs="Arial"/>
                <w:iCs/>
              </w:rPr>
            </w:pPr>
          </w:p>
        </w:tc>
        <w:tc>
          <w:tcPr>
            <w:tcW w:w="1992" w:type="dxa"/>
          </w:tcPr>
          <w:p w:rsidR="00BA0DD0" w:rsidRPr="003B0E07" w:rsidRDefault="00BA0DD0" w:rsidP="002855DD">
            <w:pPr>
              <w:spacing w:line="276" w:lineRule="auto"/>
              <w:rPr>
                <w:rFonts w:ascii="Arial" w:hAnsi="Arial" w:cs="Arial"/>
              </w:rPr>
            </w:pPr>
            <w:r>
              <w:t>Test Manager</w:t>
            </w:r>
          </w:p>
        </w:tc>
        <w:tc>
          <w:tcPr>
            <w:tcW w:w="6077" w:type="dxa"/>
          </w:tcPr>
          <w:p w:rsidR="00BA0DD0" w:rsidRPr="003B0E07" w:rsidRDefault="00BA0DD0" w:rsidP="002855DD">
            <w:pPr>
              <w:spacing w:line="276" w:lineRule="auto"/>
              <w:rPr>
                <w:rFonts w:ascii="Arial" w:hAnsi="Arial" w:cs="Arial"/>
              </w:rPr>
            </w:pPr>
          </w:p>
        </w:tc>
      </w:tr>
      <w:tr w:rsidR="00BA0DD0" w:rsidRPr="002F37FD" w:rsidTr="002855DD">
        <w:tc>
          <w:tcPr>
            <w:tcW w:w="2413" w:type="dxa"/>
          </w:tcPr>
          <w:p w:rsidR="00BA0DD0" w:rsidRPr="003B0E07" w:rsidRDefault="00BA0DD0" w:rsidP="002855DD">
            <w:pPr>
              <w:spacing w:line="276" w:lineRule="auto"/>
              <w:rPr>
                <w:rFonts w:ascii="Arial" w:hAnsi="Arial" w:cs="Arial"/>
                <w:iCs/>
              </w:rPr>
            </w:pPr>
            <w:r>
              <w:t>MR ABD RAHMAN</w:t>
            </w:r>
          </w:p>
        </w:tc>
        <w:tc>
          <w:tcPr>
            <w:tcW w:w="1992" w:type="dxa"/>
          </w:tcPr>
          <w:p w:rsidR="00BA0DD0" w:rsidRPr="003B0E07" w:rsidRDefault="00BA0DD0" w:rsidP="002855DD">
            <w:pPr>
              <w:spacing w:line="276" w:lineRule="auto"/>
              <w:rPr>
                <w:rFonts w:ascii="Arial" w:hAnsi="Arial" w:cs="Arial"/>
              </w:rPr>
            </w:pPr>
            <w:r>
              <w:t>Project Manager</w:t>
            </w:r>
          </w:p>
        </w:tc>
        <w:tc>
          <w:tcPr>
            <w:tcW w:w="6077" w:type="dxa"/>
          </w:tcPr>
          <w:p w:rsidR="00BA0DD0" w:rsidRPr="003B0E07" w:rsidRDefault="00BA0DD0" w:rsidP="002855DD">
            <w:pPr>
              <w:spacing w:line="276" w:lineRule="auto"/>
              <w:rPr>
                <w:rFonts w:ascii="Arial" w:hAnsi="Arial" w:cs="Arial"/>
              </w:rPr>
            </w:pPr>
          </w:p>
        </w:tc>
      </w:tr>
    </w:tbl>
    <w:p w:rsidR="00BA0DD0" w:rsidRPr="00BA0DD0" w:rsidRDefault="00BA0DD0" w:rsidP="00BA0DD0">
      <w:pPr>
        <w:spacing w:line="360" w:lineRule="auto"/>
        <w:jc w:val="center"/>
        <w:rPr>
          <w:rFonts w:asciiTheme="majorBidi" w:hAnsiTheme="majorBidi" w:cstheme="majorBidi"/>
          <w:b/>
          <w:bCs/>
          <w:sz w:val="28"/>
          <w:szCs w:val="28"/>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B14B13" w:rsidRDefault="00B14B13" w:rsidP="002B467C">
      <w:pPr>
        <w:spacing w:line="360" w:lineRule="auto"/>
        <w:jc w:val="both"/>
        <w:rPr>
          <w:rFonts w:asciiTheme="majorBidi" w:hAnsiTheme="majorBidi" w:cstheme="majorBidi"/>
          <w:sz w:val="24"/>
          <w:szCs w:val="24"/>
        </w:rPr>
      </w:pPr>
    </w:p>
    <w:p w:rsidR="00B14B13" w:rsidRDefault="00B14B13" w:rsidP="002B467C">
      <w:pPr>
        <w:spacing w:line="360" w:lineRule="auto"/>
        <w:jc w:val="both"/>
        <w:rPr>
          <w:rFonts w:asciiTheme="majorBidi" w:hAnsiTheme="majorBidi" w:cstheme="majorBidi"/>
          <w:sz w:val="24"/>
          <w:szCs w:val="24"/>
        </w:rPr>
      </w:pPr>
    </w:p>
    <w:p w:rsidR="00B14B13" w:rsidRDefault="00B14B13" w:rsidP="002B467C">
      <w:pPr>
        <w:spacing w:line="360" w:lineRule="auto"/>
        <w:jc w:val="both"/>
        <w:rPr>
          <w:rFonts w:asciiTheme="majorBidi" w:hAnsiTheme="majorBidi" w:cstheme="majorBidi"/>
          <w:sz w:val="24"/>
          <w:szCs w:val="24"/>
        </w:rPr>
      </w:pPr>
    </w:p>
    <w:p w:rsidR="00B14B13" w:rsidRDefault="00B14B13" w:rsidP="002B467C">
      <w:pPr>
        <w:spacing w:line="360" w:lineRule="auto"/>
        <w:jc w:val="both"/>
        <w:rPr>
          <w:rFonts w:asciiTheme="majorBidi" w:hAnsiTheme="majorBidi" w:cstheme="majorBidi"/>
          <w:sz w:val="24"/>
          <w:szCs w:val="24"/>
        </w:rPr>
      </w:pPr>
    </w:p>
    <w:p w:rsidR="00B14B13" w:rsidRDefault="00B14B13" w:rsidP="00DC41A3">
      <w:pPr>
        <w:pStyle w:val="Heading1"/>
        <w:jc w:val="center"/>
        <w:rPr>
          <w:rFonts w:cs="Arial"/>
        </w:rPr>
      </w:pPr>
      <w:bookmarkStart w:id="1" w:name="_Toc355793878"/>
      <w:bookmarkStart w:id="2" w:name="_Toc356732224"/>
    </w:p>
    <w:bookmarkEnd w:id="1"/>
    <w:bookmarkEnd w:id="2"/>
    <w:p w:rsidR="009E3FCE" w:rsidRPr="009E3FCE" w:rsidRDefault="009E3FCE" w:rsidP="009E3FCE">
      <w:pPr>
        <w:spacing w:line="276" w:lineRule="auto"/>
        <w:rPr>
          <w:rFonts w:cs="Arial"/>
          <w:sz w:val="24"/>
          <w:szCs w:val="24"/>
        </w:rPr>
      </w:pPr>
    </w:p>
    <w:p w:rsidR="009E3FCE" w:rsidRPr="009E3FCE" w:rsidRDefault="009E3FCE" w:rsidP="009E3FCE">
      <w:pPr>
        <w:rPr>
          <w:b/>
          <w:bCs/>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E5636D" w:rsidRDefault="00E5636D" w:rsidP="002B467C">
      <w:pPr>
        <w:spacing w:line="360" w:lineRule="auto"/>
        <w:jc w:val="both"/>
        <w:rPr>
          <w:rFonts w:asciiTheme="majorBidi" w:hAnsiTheme="majorBidi" w:cstheme="majorBidi"/>
          <w:sz w:val="24"/>
          <w:szCs w:val="24"/>
        </w:rPr>
      </w:pPr>
    </w:p>
    <w:p w:rsidR="00E5636D" w:rsidRDefault="00E5636D" w:rsidP="002B467C">
      <w:pPr>
        <w:spacing w:line="360" w:lineRule="auto"/>
        <w:jc w:val="both"/>
        <w:rPr>
          <w:rFonts w:asciiTheme="majorBidi" w:hAnsiTheme="majorBidi" w:cstheme="majorBidi"/>
          <w:sz w:val="24"/>
          <w:szCs w:val="24"/>
        </w:rPr>
      </w:pPr>
    </w:p>
    <w:p w:rsidR="00E5636D" w:rsidRDefault="00E5636D" w:rsidP="002B467C">
      <w:pPr>
        <w:spacing w:line="360" w:lineRule="auto"/>
        <w:jc w:val="both"/>
        <w:rPr>
          <w:rFonts w:asciiTheme="majorBidi" w:hAnsiTheme="majorBidi" w:cstheme="majorBidi"/>
          <w:sz w:val="24"/>
          <w:szCs w:val="24"/>
        </w:rPr>
      </w:pPr>
    </w:p>
    <w:p w:rsidR="00E5636D" w:rsidRDefault="00E5636D" w:rsidP="002B467C">
      <w:pPr>
        <w:spacing w:line="360" w:lineRule="auto"/>
        <w:jc w:val="both"/>
        <w:rPr>
          <w:rFonts w:asciiTheme="majorBidi" w:hAnsiTheme="majorBidi" w:cstheme="majorBidi"/>
          <w:sz w:val="24"/>
          <w:szCs w:val="24"/>
        </w:rPr>
      </w:pPr>
    </w:p>
    <w:p w:rsidR="00E63EF4" w:rsidRDefault="00E63EF4" w:rsidP="002B467C">
      <w:pPr>
        <w:spacing w:line="360" w:lineRule="auto"/>
        <w:jc w:val="both"/>
        <w:rPr>
          <w:rFonts w:asciiTheme="majorBidi" w:hAnsiTheme="majorBidi" w:cstheme="majorBidi"/>
          <w:sz w:val="24"/>
          <w:szCs w:val="24"/>
        </w:rPr>
      </w:pPr>
    </w:p>
    <w:p w:rsidR="00E63EF4" w:rsidRDefault="00E63EF4"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E63EF4" w:rsidRDefault="00E63EF4" w:rsidP="002B467C">
      <w:pPr>
        <w:spacing w:line="360" w:lineRule="auto"/>
        <w:jc w:val="both"/>
        <w:rPr>
          <w:rFonts w:asciiTheme="majorBidi" w:hAnsiTheme="majorBidi" w:cstheme="majorBidi"/>
          <w:sz w:val="24"/>
          <w:szCs w:val="24"/>
        </w:rPr>
      </w:pPr>
    </w:p>
    <w:p w:rsidR="00E63EF4" w:rsidRDefault="00E63EF4" w:rsidP="002B467C">
      <w:pPr>
        <w:spacing w:line="360" w:lineRule="auto"/>
        <w:jc w:val="both"/>
        <w:rPr>
          <w:rFonts w:asciiTheme="majorBidi" w:hAnsiTheme="majorBidi" w:cstheme="majorBidi"/>
          <w:sz w:val="24"/>
          <w:szCs w:val="24"/>
        </w:rPr>
      </w:pPr>
    </w:p>
    <w:p w:rsidR="00011EE5" w:rsidRPr="00011EE5" w:rsidRDefault="00011EE5" w:rsidP="00011EE5"/>
    <w:p w:rsidR="00011EE5" w:rsidRDefault="00011EE5" w:rsidP="002B467C">
      <w:pPr>
        <w:spacing w:line="360" w:lineRule="auto"/>
        <w:jc w:val="both"/>
        <w:rPr>
          <w:rFonts w:asciiTheme="majorBidi" w:hAnsiTheme="majorBidi" w:cstheme="majorBidi"/>
          <w:sz w:val="24"/>
          <w:szCs w:val="24"/>
        </w:rPr>
      </w:pPr>
    </w:p>
    <w:p w:rsidR="00F83478" w:rsidRPr="00F83478" w:rsidRDefault="00F83478" w:rsidP="00F83478">
      <w:pPr>
        <w:pStyle w:val="ListParagraph"/>
        <w:spacing w:line="360" w:lineRule="auto"/>
        <w:ind w:left="1080"/>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Pr="00312656" w:rsidRDefault="00F83478" w:rsidP="002B467C">
      <w:pPr>
        <w:spacing w:line="360" w:lineRule="auto"/>
        <w:jc w:val="both"/>
        <w:rPr>
          <w:rFonts w:asciiTheme="majorBidi" w:hAnsiTheme="majorBidi" w:cstheme="majorBidi"/>
          <w:sz w:val="24"/>
          <w:szCs w:val="24"/>
        </w:rPr>
      </w:pPr>
    </w:p>
    <w:sectPr w:rsidR="00F83478" w:rsidRPr="00312656" w:rsidSect="00B64A08">
      <w:footerReference w:type="default" r:id="rId11"/>
      <w:headerReference w:type="first" r:id="rId12"/>
      <w:footerReference w:type="first" r:id="rId13"/>
      <w:pgSz w:w="11907" w:h="16839" w:code="9"/>
      <w:pgMar w:top="851" w:right="1800" w:bottom="2127"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C5B" w:rsidRDefault="00F63C5B">
      <w:r>
        <w:separator/>
      </w:r>
    </w:p>
  </w:endnote>
  <w:endnote w:type="continuationSeparator" w:id="0">
    <w:p w:rsidR="00F63C5B" w:rsidRDefault="00F63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Pr="000A776D" w:rsidRDefault="00325C42">
    <w:pPr>
      <w:pStyle w:val="Footer"/>
      <w:rPr>
        <w:sz w:val="52"/>
        <w:szCs w:val="52"/>
      </w:rPr>
    </w:pPr>
    <w:r w:rsidRPr="00325C42">
      <w:rPr>
        <w:noProof/>
        <w:sz w:val="52"/>
        <w:szCs w:val="52"/>
        <w:lang w:val="ms-MY" w:eastAsia="ms-MY"/>
      </w:rPr>
      <mc:AlternateContent>
        <mc:Choice Requires="wps">
          <w:drawing>
            <wp:anchor distT="0" distB="0" distL="114300" distR="114300" simplePos="0" relativeHeight="251780608" behindDoc="0" locked="0" layoutInCell="1" allowOverlap="1" wp14:anchorId="062B6E10" wp14:editId="4B2A1B0D">
              <wp:simplePos x="0" y="0"/>
              <wp:positionH relativeFrom="column">
                <wp:posOffset>-217805</wp:posOffset>
              </wp:positionH>
              <wp:positionV relativeFrom="paragraph">
                <wp:posOffset>-446611</wp:posOffset>
              </wp:positionV>
              <wp:extent cx="2374265" cy="797442"/>
              <wp:effectExtent l="0" t="0" r="2349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97442"/>
                      </a:xfrm>
                      <a:prstGeom prst="rect">
                        <a:avLst/>
                      </a:prstGeom>
                      <a:solidFill>
                        <a:srgbClr val="FFFFFF"/>
                      </a:solidFill>
                      <a:ln w="9525">
                        <a:solidFill>
                          <a:srgbClr val="000000"/>
                        </a:solidFill>
                        <a:miter lim="800000"/>
                        <a:headEnd/>
                        <a:tailEnd/>
                      </a:ln>
                    </wps:spPr>
                    <wps:txbx>
                      <w:txbxContent>
                        <w:p w:rsidR="00325C42" w:rsidRDefault="00325C42" w:rsidP="00325C42">
                          <w:pPr>
                            <w:jc w:val="center"/>
                          </w:pPr>
                          <w:r>
                            <w:rPr>
                              <w:noProof/>
                              <w:lang w:val="ms-MY" w:eastAsia="ms-MY"/>
                            </w:rPr>
                            <w:drawing>
                              <wp:inline distT="0" distB="0" distL="0" distR="0">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7.15pt;margin-top:-35.15pt;width:186.95pt;height:62.8pt;z-index:2517806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">
              <v:textbox>
                <w:txbxContent>
                  <w:p w:rsidR="00325C42" w:rsidRDefault="00325C42" w:rsidP="00325C42">
                    <w:pPr>
                      <w:jc w:val="center"/>
                    </w:pPr>
                    <w:r>
                      <w:rPr>
                        <w:noProof/>
                        <w:lang w:val="en-MY" w:eastAsia="en-MY"/>
                      </w:rPr>
                      <w:drawing>
                        <wp:inline distT="0" distB="0" distL="0" distR="0">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v:textbox>
            </v:shape>
          </w:pict>
        </mc:Fallback>
      </mc:AlternateContent>
    </w:r>
    <w:r w:rsidR="00FA538C">
      <w:rPr>
        <w:noProof/>
        <w:lang w:val="ms-MY" w:eastAsia="ms-MY"/>
      </w:rPr>
      <mc:AlternateContent>
        <mc:Choice Requires="wps">
          <w:drawing>
            <wp:anchor distT="0" distB="0" distL="114300" distR="114300" simplePos="0" relativeHeight="251686400" behindDoc="0" locked="0" layoutInCell="1" allowOverlap="1" wp14:anchorId="0993AA0B" wp14:editId="00EF133C">
              <wp:simplePos x="0" y="0"/>
              <wp:positionH relativeFrom="column">
                <wp:posOffset>-371475</wp:posOffset>
              </wp:positionH>
              <wp:positionV relativeFrom="paragraph">
                <wp:posOffset>-534035</wp:posOffset>
              </wp:positionV>
              <wp:extent cx="6503035" cy="961390"/>
              <wp:effectExtent l="0" t="0" r="12065" b="10160"/>
              <wp:wrapNone/>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61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9.25pt;margin-top:-42.05pt;width:512.05pt;height:75.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" filled="f"/>
          </w:pict>
        </mc:Fallback>
      </mc:AlternateContent>
    </w:r>
    <w:r w:rsidR="00940E5B">
      <w:rPr>
        <w:noProof/>
        <w:lang w:val="ms-MY" w:eastAsia="ms-MY"/>
      </w:rPr>
      <mc:AlternateContent>
        <mc:Choice Requires="wps">
          <w:drawing>
            <wp:anchor distT="0" distB="0" distL="114298" distR="114298" simplePos="0" relativeHeight="251687424" behindDoc="0" locked="0" layoutInCell="1" allowOverlap="1" wp14:anchorId="6EC190DA" wp14:editId="12DEF3E9">
              <wp:simplePos x="0" y="0"/>
              <wp:positionH relativeFrom="column">
                <wp:posOffset>2027555</wp:posOffset>
              </wp:positionH>
              <wp:positionV relativeFrom="paragraph">
                <wp:posOffset>-605155</wp:posOffset>
              </wp:positionV>
              <wp:extent cx="0" cy="1033145"/>
              <wp:effectExtent l="0" t="0" r="19050" b="1460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874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47.65pt" to="159.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nFEQIAACk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"/>
          </w:pict>
        </mc:Fallback>
      </mc:AlternateContent>
    </w:r>
    <w:r w:rsidR="00940E5B">
      <w:rPr>
        <w:noProof/>
        <w:lang w:val="ms-MY" w:eastAsia="ms-MY"/>
      </w:rPr>
      <mc:AlternateContent>
        <mc:Choice Requires="wps">
          <w:drawing>
            <wp:anchor distT="0" distB="0" distL="114298" distR="114298" simplePos="0" relativeHeight="251691520" behindDoc="0" locked="0" layoutInCell="1" allowOverlap="1" wp14:anchorId="0E3FE247" wp14:editId="43D86CD9">
              <wp:simplePos x="0" y="0"/>
              <wp:positionH relativeFrom="column">
                <wp:posOffset>2974117</wp:posOffset>
              </wp:positionH>
              <wp:positionV relativeFrom="paragraph">
                <wp:posOffset>-272448</wp:posOffset>
              </wp:positionV>
              <wp:extent cx="1" cy="700644"/>
              <wp:effectExtent l="0" t="0" r="19050" b="2349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700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915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2pt,-21.45pt" to="234.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"/>
          </w:pict>
        </mc:Fallback>
      </mc:AlternateContent>
    </w:r>
    <w:r w:rsidR="00940E5B">
      <w:rPr>
        <w:noProof/>
        <w:lang w:val="ms-MY" w:eastAsia="ms-MY"/>
      </w:rPr>
      <mc:AlternateContent>
        <mc:Choice Requires="wps">
          <w:drawing>
            <wp:anchor distT="0" distB="0" distL="114298" distR="114298" simplePos="0" relativeHeight="251693568" behindDoc="0" locked="0" layoutInCell="1" allowOverlap="1" wp14:anchorId="60D49D5E" wp14:editId="57A60580">
              <wp:simplePos x="0" y="0"/>
              <wp:positionH relativeFrom="column">
                <wp:posOffset>5221605</wp:posOffset>
              </wp:positionH>
              <wp:positionV relativeFrom="paragraph">
                <wp:posOffset>-260985</wp:posOffset>
              </wp:positionV>
              <wp:extent cx="0" cy="688340"/>
              <wp:effectExtent l="0" t="0" r="19050" b="1651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935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1.15pt,-20.55pt" to="411.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nm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"/>
          </w:pict>
        </mc:Fallback>
      </mc:AlternateContent>
    </w:r>
    <w:r w:rsidR="00940E5B">
      <w:rPr>
        <w:noProof/>
        <w:lang w:val="ms-MY" w:eastAsia="ms-MY"/>
      </w:rPr>
      <mc:AlternateContent>
        <mc:Choice Requires="wps">
          <w:drawing>
            <wp:anchor distT="4294967294" distB="4294967294" distL="114300" distR="114300" simplePos="0" relativeHeight="251701760" behindDoc="0" locked="0" layoutInCell="1" allowOverlap="1" wp14:anchorId="172DDDFD" wp14:editId="55A9E842">
              <wp:simplePos x="0" y="0"/>
              <wp:positionH relativeFrom="column">
                <wp:posOffset>2023745</wp:posOffset>
              </wp:positionH>
              <wp:positionV relativeFrom="paragraph">
                <wp:posOffset>429070</wp:posOffset>
              </wp:positionV>
              <wp:extent cx="4117340" cy="0"/>
              <wp:effectExtent l="0" t="0" r="16510" b="19050"/>
              <wp:wrapNone/>
              <wp:docPr id="6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7017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8pt" to="483.5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PDGwIAADUEAAAOAAAAZHJzL2Uyb0RvYy54bWysU02P2yAQvVfqf0DcE9uJN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" strokeweight="1.5pt"/>
          </w:pict>
        </mc:Fallback>
      </mc:AlternateContent>
    </w:r>
    <w:r w:rsidR="00101B90">
      <w:rPr>
        <w:noProof/>
        <w:lang w:val="ms-MY" w:eastAsia="ms-MY"/>
      </w:rPr>
      <mc:AlternateContent>
        <mc:Choice Requires="wps">
          <w:drawing>
            <wp:anchor distT="0" distB="0" distL="114300" distR="114300" simplePos="0" relativeHeight="251689472" behindDoc="0" locked="0" layoutInCell="1" allowOverlap="1" wp14:anchorId="72401267" wp14:editId="1F0EDEE0">
              <wp:simplePos x="0" y="0"/>
              <wp:positionH relativeFrom="column">
                <wp:posOffset>2170216</wp:posOffset>
              </wp:positionH>
              <wp:positionV relativeFrom="paragraph">
                <wp:posOffset>-533705</wp:posOffset>
              </wp:positionV>
              <wp:extent cx="3882604" cy="297180"/>
              <wp:effectExtent l="0" t="0" r="0" b="7620"/>
              <wp:wrapNone/>
              <wp:docPr id="5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604"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70.9pt;margin-top:-42pt;width:305.7pt;height:23.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Zu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" filled="f" stroked="f">
              <v:textbo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v:textbox>
            </v:shape>
          </w:pict>
        </mc:Fallback>
      </mc:AlternateContent>
    </w:r>
    <w:r w:rsidR="00101B90">
      <w:rPr>
        <w:noProof/>
        <w:lang w:val="ms-MY" w:eastAsia="ms-MY"/>
      </w:rPr>
      <mc:AlternateContent>
        <mc:Choice Requires="wps">
          <w:drawing>
            <wp:anchor distT="0" distB="0" distL="114300" distR="114300" simplePos="0" relativeHeight="251682304" behindDoc="0" locked="0" layoutInCell="1" allowOverlap="1" wp14:anchorId="1888E8C1" wp14:editId="5756027D">
              <wp:simplePos x="0" y="0"/>
              <wp:positionH relativeFrom="column">
                <wp:posOffset>5257800</wp:posOffset>
              </wp:positionH>
              <wp:positionV relativeFrom="paragraph">
                <wp:posOffset>-213360</wp:posOffset>
              </wp:positionV>
              <wp:extent cx="795020" cy="27495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414pt;margin-top:-16.8pt;width:62.6pt;height:21.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HM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" filled="f" stroked="f">
              <v:textbox>
                <w:txbxContent>
                  <w:p w:rsidR="004620C5" w:rsidRDefault="004620C5">
                    <w:pPr>
                      <w:jc w:val="center"/>
                      <w:rPr>
                        <w:rFonts w:ascii="Arial" w:hAnsi="Arial"/>
                      </w:rPr>
                    </w:pPr>
                    <w:r>
                      <w:rPr>
                        <w:rFonts w:ascii="Arial" w:hAnsi="Arial"/>
                      </w:rPr>
                      <w:t>PAGE</w:t>
                    </w:r>
                  </w:p>
                </w:txbxContent>
              </v:textbox>
            </v:shape>
          </w:pict>
        </mc:Fallback>
      </mc:AlternateContent>
    </w:r>
    <w:r w:rsidR="00101B90">
      <w:rPr>
        <w:noProof/>
        <w:lang w:val="ms-MY" w:eastAsia="ms-MY"/>
      </w:rPr>
      <mc:AlternateContent>
        <mc:Choice Requires="wps">
          <w:drawing>
            <wp:anchor distT="0" distB="0" distL="114300" distR="114300" simplePos="0" relativeHeight="251700736" behindDoc="0" locked="0" layoutInCell="1" allowOverlap="1" wp14:anchorId="19AA4F1A" wp14:editId="35A95C2E">
              <wp:simplePos x="0" y="0"/>
              <wp:positionH relativeFrom="column">
                <wp:posOffset>5257800</wp:posOffset>
              </wp:positionH>
              <wp:positionV relativeFrom="paragraph">
                <wp:posOffset>85725</wp:posOffset>
              </wp:positionV>
              <wp:extent cx="862965" cy="262890"/>
              <wp:effectExtent l="0" t="0" r="0" b="3810"/>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8F7B89">
                            <w:rPr>
                              <w:rStyle w:val="PageNumber"/>
                              <w:rFonts w:ascii="Arial" w:hAnsi="Arial"/>
                              <w:b/>
                              <w:noProof/>
                            </w:rPr>
                            <w:t>iv</w:t>
                          </w:r>
                          <w:r>
                            <w:rPr>
                              <w:rStyle w:val="PageNumber"/>
                              <w:rFonts w:ascii="Arial" w:hAnsi="Arial"/>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0" type="#_x0000_t202" style="position:absolute;margin-left:414pt;margin-top:6.75pt;width:67.95pt;height:20.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aL3ugIAAME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" filled="f" stroked="f">
              <v:textbo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8F7B89">
                      <w:rPr>
                        <w:rStyle w:val="PageNumber"/>
                        <w:rFonts w:ascii="Arial" w:hAnsi="Arial"/>
                        <w:b/>
                        <w:noProof/>
                      </w:rPr>
                      <w:t>iv</w:t>
                    </w:r>
                    <w:r>
                      <w:rPr>
                        <w:rStyle w:val="PageNumber"/>
                        <w:rFonts w:ascii="Arial" w:hAnsi="Arial"/>
                        <w:b/>
                      </w:rPr>
                      <w:fldChar w:fldCharType="end"/>
                    </w:r>
                  </w:p>
                </w:txbxContent>
              </v:textbox>
            </v:shape>
          </w:pict>
        </mc:Fallback>
      </mc:AlternateContent>
    </w:r>
    <w:r w:rsidR="00101B90">
      <w:rPr>
        <w:noProof/>
        <w:lang w:val="ms-MY" w:eastAsia="ms-MY"/>
      </w:rPr>
      <mc:AlternateContent>
        <mc:Choice Requires="wps">
          <w:drawing>
            <wp:anchor distT="0" distB="0" distL="114300" distR="114300" simplePos="0" relativeHeight="251679231" behindDoc="0" locked="0" layoutInCell="1" allowOverlap="1" wp14:anchorId="3D423258" wp14:editId="2F922772">
              <wp:simplePos x="0" y="0"/>
              <wp:positionH relativeFrom="column">
                <wp:posOffset>3048635</wp:posOffset>
              </wp:positionH>
              <wp:positionV relativeFrom="paragraph">
                <wp:posOffset>62865</wp:posOffset>
              </wp:positionV>
              <wp:extent cx="2172970" cy="285750"/>
              <wp:effectExtent l="0" t="0" r="0" b="0"/>
              <wp:wrapNone/>
              <wp:docPr id="6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EF526C">
                          <w:pPr>
                            <w:jc w:val="center"/>
                            <w:rPr>
                              <w:rFonts w:ascii="Arial" w:hAnsi="Arial" w:cs="Arial"/>
                              <w:b/>
                              <w:lang w:val="en-MY"/>
                            </w:rPr>
                          </w:pPr>
                          <w:r>
                            <w:rPr>
                              <w:rFonts w:ascii="Arial" w:hAnsi="Arial" w:cs="Arial"/>
                              <w:b/>
                              <w:lang w:val="en-MY"/>
                            </w:rPr>
                            <w:t>F</w:t>
                          </w:r>
                          <w:r w:rsidR="00325C42">
                            <w:rPr>
                              <w:rFonts w:ascii="Arial" w:hAnsi="Arial" w:cs="Arial"/>
                              <w:b/>
                              <w:lang w:val="en-MY"/>
                            </w:rPr>
                            <w:t>OS_</w:t>
                          </w:r>
                          <w:r w:rsidR="00EF526C">
                            <w:rPr>
                              <w:rFonts w:ascii="Arial" w:hAnsi="Arial" w:cs="Arial"/>
                              <w:b/>
                              <w:lang w:val="en-MY"/>
                            </w:rPr>
                            <w:t>TSR</w:t>
                          </w:r>
                          <w:r>
                            <w:rPr>
                              <w:rFonts w:ascii="Arial" w:hAnsi="Arial" w:cs="Arial"/>
                              <w:b/>
                              <w:lang w:val="en-MY"/>
                            </w:rPr>
                            <w:t>_1.0.0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margin-left:240.05pt;margin-top:4.95pt;width:171.1pt;height:2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" filled="f" stroked="f">
              <v:textbox>
                <w:txbxContent>
                  <w:p w:rsidR="004620C5" w:rsidRPr="00101B90" w:rsidRDefault="00101B90" w:rsidP="00EF526C">
                    <w:pPr>
                      <w:jc w:val="center"/>
                      <w:rPr>
                        <w:rFonts w:ascii="Arial" w:hAnsi="Arial" w:cs="Arial"/>
                        <w:b/>
                        <w:lang w:val="en-MY"/>
                      </w:rPr>
                    </w:pPr>
                    <w:r>
                      <w:rPr>
                        <w:rFonts w:ascii="Arial" w:hAnsi="Arial" w:cs="Arial"/>
                        <w:b/>
                        <w:lang w:val="en-MY"/>
                      </w:rPr>
                      <w:t>F</w:t>
                    </w:r>
                    <w:r w:rsidR="00325C42">
                      <w:rPr>
                        <w:rFonts w:ascii="Arial" w:hAnsi="Arial" w:cs="Arial"/>
                        <w:b/>
                        <w:lang w:val="en-MY"/>
                      </w:rPr>
                      <w:t>OS_</w:t>
                    </w:r>
                    <w:r w:rsidR="00EF526C">
                      <w:rPr>
                        <w:rFonts w:ascii="Arial" w:hAnsi="Arial" w:cs="Arial"/>
                        <w:b/>
                        <w:lang w:val="en-MY"/>
                      </w:rPr>
                      <w:t>TSR</w:t>
                    </w:r>
                    <w:r>
                      <w:rPr>
                        <w:rFonts w:ascii="Arial" w:hAnsi="Arial" w:cs="Arial"/>
                        <w:b/>
                        <w:lang w:val="en-MY"/>
                      </w:rPr>
                      <w:t>_1.0.0</w:t>
                    </w:r>
                  </w:p>
                </w:txbxContent>
              </v:textbox>
            </v:shape>
          </w:pict>
        </mc:Fallback>
      </mc:AlternateContent>
    </w:r>
    <w:r w:rsidR="00101B90">
      <w:rPr>
        <w:noProof/>
        <w:lang w:val="ms-MY" w:eastAsia="ms-MY"/>
      </w:rPr>
      <mc:AlternateContent>
        <mc:Choice Requires="wps">
          <w:drawing>
            <wp:anchor distT="0" distB="0" distL="114300" distR="114300" simplePos="0" relativeHeight="251694592" behindDoc="0" locked="0" layoutInCell="1" allowOverlap="1" wp14:anchorId="15001336" wp14:editId="3EEDCD71">
              <wp:simplePos x="0" y="0"/>
              <wp:positionH relativeFrom="column">
                <wp:posOffset>3167380</wp:posOffset>
              </wp:positionH>
              <wp:positionV relativeFrom="paragraph">
                <wp:posOffset>-213360</wp:posOffset>
              </wp:positionV>
              <wp:extent cx="1971040" cy="299085"/>
              <wp:effectExtent l="0" t="0" r="0" b="5715"/>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EF526C">
                          <w:pPr>
                            <w:jc w:val="center"/>
                            <w:rPr>
                              <w:rFonts w:ascii="Arial" w:hAnsi="Arial"/>
                              <w:lang w:val="en-MY"/>
                            </w:rPr>
                          </w:pPr>
                          <w:r>
                            <w:rPr>
                              <w:rFonts w:ascii="Arial" w:hAnsi="Arial"/>
                              <w:lang w:val="en-MY"/>
                            </w:rPr>
                            <w:t>T</w:t>
                          </w:r>
                          <w:r w:rsidR="00EF526C">
                            <w:rPr>
                              <w:rFonts w:ascii="Arial" w:hAnsi="Arial"/>
                              <w:lang w:val="en-MY"/>
                            </w:rPr>
                            <w:t xml:space="preserve">est Summary Report </w:t>
                          </w:r>
                          <w:r>
                            <w:rPr>
                              <w:rFonts w:ascii="Arial" w:hAnsi="Arial"/>
                              <w:lang w:val="en-MY"/>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249.4pt;margin-top:-16.8pt;width:155.2pt;height:23.5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ultw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" filled="f" stroked="f">
              <v:textbox>
                <w:txbxContent>
                  <w:p w:rsidR="004620C5" w:rsidRPr="00101B90" w:rsidRDefault="00101B90" w:rsidP="00EF526C">
                    <w:pPr>
                      <w:jc w:val="center"/>
                      <w:rPr>
                        <w:rFonts w:ascii="Arial" w:hAnsi="Arial"/>
                        <w:lang w:val="en-MY"/>
                      </w:rPr>
                    </w:pPr>
                    <w:r>
                      <w:rPr>
                        <w:rFonts w:ascii="Arial" w:hAnsi="Arial"/>
                        <w:lang w:val="en-MY"/>
                      </w:rPr>
                      <w:t>T</w:t>
                    </w:r>
                    <w:r w:rsidR="00EF526C">
                      <w:rPr>
                        <w:rFonts w:ascii="Arial" w:hAnsi="Arial"/>
                        <w:lang w:val="en-MY"/>
                      </w:rPr>
                      <w:t xml:space="preserve">est Summary Report </w:t>
                    </w:r>
                    <w:r>
                      <w:rPr>
                        <w:rFonts w:ascii="Arial" w:hAnsi="Arial"/>
                        <w:lang w:val="en-MY"/>
                      </w:rPr>
                      <w:t>ID</w:t>
                    </w:r>
                  </w:p>
                </w:txbxContent>
              </v:textbox>
            </v:shape>
          </w:pict>
        </mc:Fallback>
      </mc:AlternateContent>
    </w:r>
    <w:r w:rsidR="004620C5">
      <w:rPr>
        <w:noProof/>
        <w:lang w:val="ms-MY" w:eastAsia="ms-MY"/>
      </w:rPr>
      <mc:AlternateContent>
        <mc:Choice Requires="wps">
          <w:drawing>
            <wp:anchor distT="4294967294" distB="4294967294" distL="114300" distR="114300" simplePos="0" relativeHeight="251690496" behindDoc="0" locked="0" layoutInCell="1" allowOverlap="1" wp14:anchorId="43EF4530" wp14:editId="4D3E13CF">
              <wp:simplePos x="0" y="0"/>
              <wp:positionH relativeFrom="column">
                <wp:posOffset>2023745</wp:posOffset>
              </wp:positionH>
              <wp:positionV relativeFrom="paragraph">
                <wp:posOffset>103504</wp:posOffset>
              </wp:positionV>
              <wp:extent cx="4101465" cy="0"/>
              <wp:effectExtent l="0" t="0" r="13335" b="19050"/>
              <wp:wrapNone/>
              <wp:docPr id="6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90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8.15pt" to="482.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i3FAIAACo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"/>
          </w:pict>
        </mc:Fallback>
      </mc:AlternateContent>
    </w:r>
    <w:r w:rsidR="004620C5">
      <w:rPr>
        <w:noProof/>
        <w:lang w:val="ms-MY" w:eastAsia="ms-MY"/>
      </w:rPr>
      <mc:AlternateContent>
        <mc:Choice Requires="wps">
          <w:drawing>
            <wp:anchor distT="4294967294" distB="4294967294" distL="114300" distR="114300" simplePos="0" relativeHeight="251688448" behindDoc="0" locked="0" layoutInCell="1" allowOverlap="1" wp14:anchorId="618AD014" wp14:editId="255D6DFA">
              <wp:simplePos x="0" y="0"/>
              <wp:positionH relativeFrom="column">
                <wp:posOffset>2023745</wp:posOffset>
              </wp:positionH>
              <wp:positionV relativeFrom="paragraph">
                <wp:posOffset>-273686</wp:posOffset>
              </wp:positionV>
              <wp:extent cx="4101465" cy="0"/>
              <wp:effectExtent l="0" t="0" r="13335" b="19050"/>
              <wp:wrapNone/>
              <wp:docPr id="5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88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2.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7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"/>
          </w:pict>
        </mc:Fallback>
      </mc:AlternateContent>
    </w:r>
    <w:r w:rsidR="004620C5">
      <w:rPr>
        <w:noProof/>
        <w:lang w:val="ms-MY" w:eastAsia="ms-MY"/>
      </w:rPr>
      <mc:AlternateContent>
        <mc:Choice Requires="wps">
          <w:drawing>
            <wp:anchor distT="0" distB="0" distL="114300" distR="114300" simplePos="0" relativeHeight="251748864" behindDoc="0" locked="0" layoutInCell="1" allowOverlap="1" wp14:anchorId="0C50DA14" wp14:editId="14CAE4F8">
              <wp:simplePos x="0" y="0"/>
              <wp:positionH relativeFrom="column">
                <wp:posOffset>2023745</wp:posOffset>
              </wp:positionH>
              <wp:positionV relativeFrom="paragraph">
                <wp:posOffset>66675</wp:posOffset>
              </wp:positionV>
              <wp:extent cx="941705" cy="27495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EF526C" w:rsidP="00101B90">
                          <w:pPr>
                            <w:jc w:val="center"/>
                            <w:rPr>
                              <w:rFonts w:ascii="Arial" w:hAnsi="Arial"/>
                              <w:b/>
                              <w:lang w:val="en-MY"/>
                            </w:rPr>
                          </w:pPr>
                          <w:r>
                            <w:rPr>
                              <w:rFonts w:ascii="Arial" w:hAnsi="Arial"/>
                              <w:b/>
                              <w:lang w:val="en-MY"/>
                            </w:rPr>
                            <w:t>14/12</w:t>
                          </w:r>
                          <w:r w:rsidR="00101B90">
                            <w:rPr>
                              <w:rFonts w:ascii="Arial" w:hAnsi="Arial"/>
                              <w:b/>
                              <w:lang w:val="en-MY"/>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159.35pt;margin-top:5.25pt;width:74.15pt;height:21.6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9fuwIAAME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" filled="f" stroked="f">
              <v:textbox>
                <w:txbxContent>
                  <w:p w:rsidR="004620C5" w:rsidRPr="00101B90" w:rsidRDefault="00EF526C" w:rsidP="00101B90">
                    <w:pPr>
                      <w:jc w:val="center"/>
                      <w:rPr>
                        <w:rFonts w:ascii="Arial" w:hAnsi="Arial"/>
                        <w:b/>
                        <w:lang w:val="en-MY"/>
                      </w:rPr>
                    </w:pPr>
                    <w:r>
                      <w:rPr>
                        <w:rFonts w:ascii="Arial" w:hAnsi="Arial"/>
                        <w:b/>
                        <w:lang w:val="en-MY"/>
                      </w:rPr>
                      <w:t>14/12</w:t>
                    </w:r>
                    <w:r w:rsidR="00101B90">
                      <w:rPr>
                        <w:rFonts w:ascii="Arial" w:hAnsi="Arial"/>
                        <w:b/>
                        <w:lang w:val="en-MY"/>
                      </w:rPr>
                      <w:t>/2016</w:t>
                    </w:r>
                  </w:p>
                </w:txbxContent>
              </v:textbox>
            </v:shape>
          </w:pict>
        </mc:Fallback>
      </mc:AlternateContent>
    </w:r>
    <w:r w:rsidR="004620C5">
      <w:rPr>
        <w:noProof/>
        <w:lang w:val="ms-MY" w:eastAsia="ms-MY"/>
      </w:rPr>
      <mc:AlternateContent>
        <mc:Choice Requires="wps">
          <w:drawing>
            <wp:anchor distT="0" distB="0" distL="114300" distR="114300" simplePos="0" relativeHeight="251684352" behindDoc="0" locked="0" layoutInCell="1" allowOverlap="1" wp14:anchorId="46BEBE4F" wp14:editId="1E97A9BA">
              <wp:simplePos x="0" y="0"/>
              <wp:positionH relativeFrom="column">
                <wp:posOffset>2023745</wp:posOffset>
              </wp:positionH>
              <wp:positionV relativeFrom="paragraph">
                <wp:posOffset>-169545</wp:posOffset>
              </wp:positionV>
              <wp:extent cx="941705" cy="274955"/>
              <wp:effectExtent l="0" t="0" r="0" b="0"/>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lang w:val="en-MY"/>
                            </w:rPr>
                          </w:pPr>
                          <w:r>
                            <w:rPr>
                              <w:rFonts w:ascii="Arial" w:hAnsi="Arial"/>
                              <w:lang w:val="en-MY"/>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159.35pt;margin-top:-13.35pt;width:74.15pt;height:21.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zO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" filled="f" stroked="f">
              <v:textbox>
                <w:txbxContent>
                  <w:p w:rsidR="004620C5" w:rsidRPr="00101B90" w:rsidRDefault="00101B90" w:rsidP="00101B90">
                    <w:pPr>
                      <w:jc w:val="center"/>
                      <w:rPr>
                        <w:rFonts w:ascii="Arial" w:hAnsi="Arial"/>
                        <w:lang w:val="en-MY"/>
                      </w:rPr>
                    </w:pPr>
                    <w:r>
                      <w:rPr>
                        <w:rFonts w:ascii="Arial" w:hAnsi="Arial"/>
                        <w:lang w:val="en-MY"/>
                      </w:rPr>
                      <w:t>Date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AD47E9">
    <w:pPr>
      <w:pStyle w:val="Footer"/>
    </w:pPr>
    <w:r>
      <w:rPr>
        <w:noProof/>
        <w:lang w:val="ms-MY" w:eastAsia="ms-MY"/>
      </w:rPr>
      <mc:AlternateContent>
        <mc:Choice Requires="wps">
          <w:drawing>
            <wp:anchor distT="0" distB="0" distL="114300" distR="114300" simplePos="0" relativeHeight="251782656" behindDoc="0" locked="0" layoutInCell="1" allowOverlap="1" wp14:editId="36B11C9B">
              <wp:simplePos x="0" y="0"/>
              <wp:positionH relativeFrom="column">
                <wp:posOffset>-275897</wp:posOffset>
              </wp:positionH>
              <wp:positionV relativeFrom="paragraph">
                <wp:posOffset>-661736</wp:posOffset>
              </wp:positionV>
              <wp:extent cx="2374265" cy="856484"/>
              <wp:effectExtent l="0" t="0" r="23495"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56484"/>
                      </a:xfrm>
                      <a:prstGeom prst="rect">
                        <a:avLst/>
                      </a:prstGeom>
                      <a:solidFill>
                        <a:srgbClr val="FFFFFF"/>
                      </a:solidFill>
                      <a:ln w="9525">
                        <a:solidFill>
                          <a:srgbClr val="000000"/>
                        </a:solidFill>
                        <a:miter lim="800000"/>
                        <a:headEnd/>
                        <a:tailEnd/>
                      </a:ln>
                    </wps:spPr>
                    <wps:txbx>
                      <w:txbxContent>
                        <w:p w:rsidR="00AD47E9" w:rsidRDefault="00AD47E9" w:rsidP="00AD47E9">
                          <w:pPr>
                            <w:jc w:val="center"/>
                          </w:pPr>
                          <w:r>
                            <w:rPr>
                              <w:noProof/>
                              <w:lang w:val="ms-MY" w:eastAsia="ms-MY"/>
                            </w:rPr>
                            <w:drawing>
                              <wp:inline distT="0" distB="0" distL="0" distR="0">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21.7pt;margin-top:-52.1pt;width:186.95pt;height:67.45pt;z-index:251782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EAJgIAAEsEAAAOAAAAZHJzL2Uyb0RvYy54bWysVNtu2zAMfR+wfxD0vjjxnD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">
              <v:textbox>
                <w:txbxContent>
                  <w:p w:rsidR="00AD47E9" w:rsidRDefault="00AD47E9" w:rsidP="00AD47E9">
                    <w:pPr>
                      <w:jc w:val="center"/>
                    </w:pPr>
                    <w:r>
                      <w:rPr>
                        <w:noProof/>
                        <w:lang w:val="en-MY" w:eastAsia="en-MY"/>
                      </w:rPr>
                      <w:drawing>
                        <wp:inline distT="0" distB="0" distL="0" distR="0">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v:textbox>
            </v:shape>
          </w:pict>
        </mc:Fallback>
      </mc:AlternateContent>
    </w:r>
    <w:r w:rsidR="005B0ED8">
      <w:rPr>
        <w:noProof/>
        <w:lang w:val="ms-MY" w:eastAsia="ms-MY"/>
      </w:rPr>
      <mc:AlternateContent>
        <mc:Choice Requires="wps">
          <w:drawing>
            <wp:anchor distT="0" distB="0" distL="114300" distR="114300" simplePos="0" relativeHeight="251778560" behindDoc="0" locked="0" layoutInCell="1" allowOverlap="1" wp14:anchorId="34EA1D13" wp14:editId="146A2C29">
              <wp:simplePos x="0" y="0"/>
              <wp:positionH relativeFrom="column">
                <wp:posOffset>-164805</wp:posOffset>
              </wp:positionH>
              <wp:positionV relativeFrom="paragraph">
                <wp:posOffset>-700966</wp:posOffset>
              </wp:positionV>
              <wp:extent cx="1998907" cy="736600"/>
              <wp:effectExtent l="0" t="0" r="0" b="6350"/>
              <wp:wrapNone/>
              <wp:docPr id="4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07"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5B0ED8" w:rsidRDefault="005B0ED8" w:rsidP="00D92EC3">
                          <w:pPr>
                            <w:jc w:val="center"/>
                          </w:pPr>
                          <w:r>
                            <w:rPr>
                              <w:noProof/>
                              <w:lang w:val="ms-MY" w:eastAsia="ms-MY"/>
                            </w:rPr>
                            <w:drawing>
                              <wp:inline distT="0" distB="0" distL="0" distR="0">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36" type="#_x0000_t202" style="position:absolute;margin-left:-13pt;margin-top:-55.2pt;width:157.4pt;height:58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" filled="f" stroked="f">
              <v:textbox>
                <w:txbxContent>
                  <w:p w:rsidR="004620C5" w:rsidRPr="005B0ED8" w:rsidRDefault="005B0ED8" w:rsidP="00D92EC3">
                    <w:pPr>
                      <w:jc w:val="center"/>
                    </w:pPr>
                    <w:r>
                      <w:rPr>
                        <w:noProof/>
                        <w:lang w:val="en-MY" w:eastAsia="en-MY"/>
                      </w:rPr>
                      <w:drawing>
                        <wp:inline distT="0" distB="0" distL="0" distR="0">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v:textbox>
            </v:shape>
          </w:pict>
        </mc:Fallback>
      </mc:AlternateContent>
    </w:r>
    <w:r w:rsidR="00940E5B">
      <w:rPr>
        <w:noProof/>
        <w:lang w:val="ms-MY" w:eastAsia="ms-MY"/>
      </w:rPr>
      <mc:AlternateContent>
        <mc:Choice Requires="wps">
          <w:drawing>
            <wp:anchor distT="0" distB="0" distL="114300" distR="114300" simplePos="0" relativeHeight="251750912" behindDoc="0" locked="0" layoutInCell="1" allowOverlap="1" wp14:anchorId="3F5B92B1" wp14:editId="37176C04">
              <wp:simplePos x="0" y="0"/>
              <wp:positionH relativeFrom="column">
                <wp:posOffset>3048990</wp:posOffset>
              </wp:positionH>
              <wp:positionV relativeFrom="paragraph">
                <wp:posOffset>-31115</wp:posOffset>
              </wp:positionV>
              <wp:extent cx="2136775" cy="332501"/>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332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cs="Arial"/>
                              <w:b/>
                              <w:lang w:val="en-MY"/>
                            </w:rPr>
                          </w:pPr>
                          <w:r>
                            <w:rPr>
                              <w:rFonts w:ascii="Arial" w:hAnsi="Arial" w:cs="Arial"/>
                              <w:b/>
                              <w:lang w:val="en-MY"/>
                            </w:rPr>
                            <w:t>F</w:t>
                          </w:r>
                          <w:r w:rsidR="00E828B6">
                            <w:rPr>
                              <w:rFonts w:ascii="Arial" w:hAnsi="Arial" w:cs="Arial"/>
                              <w:b/>
                              <w:lang w:val="en-MY"/>
                            </w:rPr>
                            <w:t>OS_TS</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 o:spid="_x0000_s1037" type="#_x0000_t202" style="position:absolute;margin-left:240.1pt;margin-top:-2.45pt;width:168.25pt;height:26.2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2JvA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" filled="f" stroked="f">
              <v:textbox>
                <w:txbxContent>
                  <w:p w:rsidR="00292787" w:rsidRPr="00101B90" w:rsidRDefault="00292787" w:rsidP="00292787">
                    <w:pPr>
                      <w:jc w:val="center"/>
                      <w:rPr>
                        <w:rFonts w:ascii="Arial" w:hAnsi="Arial" w:cs="Arial"/>
                        <w:b/>
                        <w:lang w:val="en-MY"/>
                      </w:rPr>
                    </w:pPr>
                    <w:r>
                      <w:rPr>
                        <w:rFonts w:ascii="Arial" w:hAnsi="Arial" w:cs="Arial"/>
                        <w:b/>
                        <w:lang w:val="en-MY"/>
                      </w:rPr>
                      <w:t>F</w:t>
                    </w:r>
                    <w:r w:rsidR="00E828B6">
                      <w:rPr>
                        <w:rFonts w:ascii="Arial" w:hAnsi="Arial" w:cs="Arial"/>
                        <w:b/>
                        <w:lang w:val="en-MY"/>
                      </w:rPr>
                      <w:t>OS_TS</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v:textbox>
            </v:shape>
          </w:pict>
        </mc:Fallback>
      </mc:AlternateContent>
    </w:r>
    <w:r w:rsidR="00B55334">
      <w:rPr>
        <w:noProof/>
        <w:lang w:val="ms-MY" w:eastAsia="ms-MY"/>
      </w:rPr>
      <mc:AlternateContent>
        <mc:Choice Requires="wps">
          <w:drawing>
            <wp:anchor distT="0" distB="0" distL="114300" distR="114300" simplePos="0" relativeHeight="251756032" behindDoc="0" locked="0" layoutInCell="1" allowOverlap="1" wp14:anchorId="18979585" wp14:editId="0A4FCE69">
              <wp:simplePos x="0" y="0"/>
              <wp:positionH relativeFrom="column">
                <wp:posOffset>-371475</wp:posOffset>
              </wp:positionH>
              <wp:positionV relativeFrom="paragraph">
                <wp:posOffset>-732155</wp:posOffset>
              </wp:positionV>
              <wp:extent cx="6503035" cy="929640"/>
              <wp:effectExtent l="0" t="0" r="12065" b="22860"/>
              <wp:wrapNone/>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9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style="position:absolute;margin-left:-29.25pt;margin-top:-57.65pt;width:512.05pt;height:73.2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" filled="f"/>
          </w:pict>
        </mc:Fallback>
      </mc:AlternateContent>
    </w:r>
    <w:r w:rsidR="00B55334">
      <w:rPr>
        <w:noProof/>
        <w:lang w:val="ms-MY" w:eastAsia="ms-MY"/>
      </w:rPr>
      <mc:AlternateContent>
        <mc:Choice Requires="wps">
          <w:drawing>
            <wp:anchor distT="0" distB="0" distL="114300" distR="114300" simplePos="0" relativeHeight="251767296" behindDoc="0" locked="0" layoutInCell="1" allowOverlap="1" wp14:anchorId="32AE4360" wp14:editId="625B7A50">
              <wp:simplePos x="0" y="0"/>
              <wp:positionH relativeFrom="column">
                <wp:posOffset>5328285</wp:posOffset>
              </wp:positionH>
              <wp:positionV relativeFrom="paragraph">
                <wp:posOffset>-91440</wp:posOffset>
              </wp:positionV>
              <wp:extent cx="745490" cy="288925"/>
              <wp:effectExtent l="0" t="0" r="0" b="0"/>
              <wp:wrapNone/>
              <wp:docPr id="4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9A146D">
                            <w:rPr>
                              <w:rStyle w:val="PageNumber"/>
                              <w:rFonts w:ascii="Arial" w:hAnsi="Arial"/>
                              <w:b/>
                              <w:noProof/>
                            </w:rPr>
                            <w:t>2</w:t>
                          </w:r>
                          <w:r>
                            <w:rPr>
                              <w:rStyle w:val="PageNumber"/>
                              <w:rFonts w:ascii="Arial" w:hAnsi="Arial"/>
                              <w:b/>
                            </w:rPr>
                            <w:fldChar w:fldCharType="end"/>
                          </w:r>
                          <w:r>
                            <w:rPr>
                              <w:rStyle w:val="PageNumber"/>
                              <w:rFonts w:ascii="Arial" w:hAnsi="Arial"/>
                              <w:b/>
                            </w:rPr>
                            <w:t xml:space="preserve"> / </w:t>
                          </w:r>
                          <w:fldSimple w:instr=" SECTIONPAGES  \* Arabic  \* MERGEFORMAT ">
                            <w:r w:rsidR="009A146D" w:rsidRPr="009A146D">
                              <w:rPr>
                                <w:rStyle w:val="PageNumber"/>
                                <w:rFonts w:ascii="Arial" w:hAnsi="Arial"/>
                                <w:b/>
                                <w:noProof/>
                              </w:rPr>
                              <w:t>4</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38" type="#_x0000_t202" style="position:absolute;margin-left:419.55pt;margin-top:-7.2pt;width:58.7pt;height:22.7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xhuwIAAMM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" filled="f" stroked="f">
              <v:textbo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9A146D">
                      <w:rPr>
                        <w:rStyle w:val="PageNumber"/>
                        <w:rFonts w:ascii="Arial" w:hAnsi="Arial"/>
                        <w:b/>
                        <w:noProof/>
                      </w:rPr>
                      <w:t>2</w:t>
                    </w:r>
                    <w:r>
                      <w:rPr>
                        <w:rStyle w:val="PageNumber"/>
                        <w:rFonts w:ascii="Arial" w:hAnsi="Arial"/>
                        <w:b/>
                      </w:rPr>
                      <w:fldChar w:fldCharType="end"/>
                    </w:r>
                    <w:r>
                      <w:rPr>
                        <w:rStyle w:val="PageNumber"/>
                        <w:rFonts w:ascii="Arial" w:hAnsi="Arial"/>
                        <w:b/>
                      </w:rPr>
                      <w:t xml:space="preserve"> / </w:t>
                    </w:r>
                    <w:fldSimple w:instr=" SECTIONPAGES  \* Arabic  \* MERGEFORMAT ">
                      <w:r w:rsidR="009A146D" w:rsidRPr="009A146D">
                        <w:rPr>
                          <w:rStyle w:val="PageNumber"/>
                          <w:rFonts w:ascii="Arial" w:hAnsi="Arial"/>
                          <w:b/>
                          <w:noProof/>
                        </w:rPr>
                        <w:t>4</w:t>
                      </w:r>
                    </w:fldSimple>
                    <w:r>
                      <w:rPr>
                        <w:rStyle w:val="PageNumber"/>
                        <w:rFonts w:ascii="Arial" w:hAnsi="Arial"/>
                        <w:b/>
                        <w:vanish/>
                      </w:rPr>
                      <w:t>_</w:t>
                    </w:r>
                  </w:p>
                </w:txbxContent>
              </v:textbox>
            </v:shape>
          </w:pict>
        </mc:Fallback>
      </mc:AlternateContent>
    </w:r>
    <w:r w:rsidR="00B55334">
      <w:rPr>
        <w:noProof/>
        <w:lang w:val="ms-MY" w:eastAsia="ms-MY"/>
      </w:rPr>
      <mc:AlternateContent>
        <mc:Choice Requires="wps">
          <w:drawing>
            <wp:anchor distT="0" distB="0" distL="114300" distR="114300" simplePos="0" relativeHeight="251769344" behindDoc="0" locked="0" layoutInCell="1" allowOverlap="1" wp14:anchorId="6A7030FE" wp14:editId="6D14699F">
              <wp:simplePos x="0" y="0"/>
              <wp:positionH relativeFrom="column">
                <wp:posOffset>2103120</wp:posOffset>
              </wp:positionH>
              <wp:positionV relativeFrom="paragraph">
                <wp:posOffset>-85725</wp:posOffset>
              </wp:positionV>
              <wp:extent cx="941705" cy="274955"/>
              <wp:effectExtent l="0" t="0" r="0" b="0"/>
              <wp:wrapNone/>
              <wp:docPr id="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292787" w:rsidRDefault="00E828B6">
                          <w:pPr>
                            <w:jc w:val="center"/>
                            <w:rPr>
                              <w:rFonts w:ascii="Arial" w:hAnsi="Arial"/>
                              <w:b/>
                              <w:lang w:val="en-MY"/>
                            </w:rPr>
                          </w:pPr>
                          <w:r>
                            <w:rPr>
                              <w:rFonts w:ascii="Arial" w:hAnsi="Arial"/>
                              <w:b/>
                              <w:lang w:val="en-MY"/>
                            </w:rPr>
                            <w:t>14/12</w:t>
                          </w:r>
                          <w:r w:rsidR="00292787">
                            <w:rPr>
                              <w:rFonts w:ascii="Arial" w:hAnsi="Arial"/>
                              <w:b/>
                              <w:lang w:val="en-MY"/>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9" type="#_x0000_t202" style="position:absolute;margin-left:165.6pt;margin-top:-6.75pt;width:74.15pt;height:21.6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jHug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" filled="f" stroked="f">
              <v:textbox>
                <w:txbxContent>
                  <w:p w:rsidR="004620C5" w:rsidRPr="00292787" w:rsidRDefault="00E828B6">
                    <w:pPr>
                      <w:jc w:val="center"/>
                      <w:rPr>
                        <w:rFonts w:ascii="Arial" w:hAnsi="Arial"/>
                        <w:b/>
                        <w:lang w:val="en-MY"/>
                      </w:rPr>
                    </w:pPr>
                    <w:r>
                      <w:rPr>
                        <w:rFonts w:ascii="Arial" w:hAnsi="Arial"/>
                        <w:b/>
                        <w:lang w:val="en-MY"/>
                      </w:rPr>
                      <w:t>14/12</w:t>
                    </w:r>
                    <w:r w:rsidR="00292787">
                      <w:rPr>
                        <w:rFonts w:ascii="Arial" w:hAnsi="Arial"/>
                        <w:b/>
                        <w:lang w:val="en-MY"/>
                      </w:rPr>
                      <w:t>/2016</w:t>
                    </w:r>
                  </w:p>
                </w:txbxContent>
              </v:textbox>
            </v:shape>
          </w:pict>
        </mc:Fallback>
      </mc:AlternateContent>
    </w:r>
    <w:r w:rsidR="00B55334">
      <w:rPr>
        <w:noProof/>
        <w:lang w:val="ms-MY" w:eastAsia="ms-MY"/>
      </w:rPr>
      <mc:AlternateContent>
        <mc:Choice Requires="wps">
          <w:drawing>
            <wp:anchor distT="4294967295" distB="4294967295" distL="114300" distR="114300" simplePos="0" relativeHeight="251760128" behindDoc="0" locked="0" layoutInCell="1" allowOverlap="1" wp14:anchorId="4324E170" wp14:editId="78E95615">
              <wp:simplePos x="0" y="0"/>
              <wp:positionH relativeFrom="column">
                <wp:posOffset>2023745</wp:posOffset>
              </wp:positionH>
              <wp:positionV relativeFrom="paragraph">
                <wp:posOffset>-96520</wp:posOffset>
              </wp:positionV>
              <wp:extent cx="4101465" cy="1905"/>
              <wp:effectExtent l="0" t="0" r="13335" b="36195"/>
              <wp:wrapNone/>
              <wp:docPr id="1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0146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flip:y;z-index:251760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7.6pt" to="4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"/>
          </w:pict>
        </mc:Fallback>
      </mc:AlternateContent>
    </w:r>
    <w:r w:rsidR="00B55334">
      <w:rPr>
        <w:noProof/>
        <w:lang w:val="ms-MY" w:eastAsia="ms-MY"/>
      </w:rPr>
      <mc:AlternateContent>
        <mc:Choice Requires="wps">
          <w:drawing>
            <wp:anchor distT="0" distB="0" distL="114300" distR="114300" simplePos="0" relativeHeight="251752960" behindDoc="0" locked="0" layoutInCell="1" allowOverlap="1" wp14:anchorId="2A986003" wp14:editId="32A81AA6">
              <wp:simplePos x="0" y="0"/>
              <wp:positionH relativeFrom="column">
                <wp:posOffset>5329052</wp:posOffset>
              </wp:positionH>
              <wp:positionV relativeFrom="paragraph">
                <wp:posOffset>-423001</wp:posOffset>
              </wp:positionV>
              <wp:extent cx="745490" cy="249382"/>
              <wp:effectExtent l="0" t="0" r="0" b="0"/>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B55334" w:rsidRDefault="00B55334" w:rsidP="00B55334">
                          <w:pPr>
                            <w:jc w:val="center"/>
                            <w:rPr>
                              <w:rFonts w:ascii="Arial" w:hAnsi="Arial"/>
                              <w:lang w:val="en-MY"/>
                            </w:rPr>
                          </w:pPr>
                          <w:r>
                            <w:rPr>
                              <w:rFonts w:ascii="Arial" w:hAnsi="Arial"/>
                              <w:lang w:val="en-MY"/>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0" type="#_x0000_t202" style="position:absolute;margin-left:419.6pt;margin-top:-33.3pt;width:58.7pt;height:19.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79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" filled="f" stroked="f">
              <v:textbox>
                <w:txbxContent>
                  <w:p w:rsidR="004620C5" w:rsidRPr="00B55334" w:rsidRDefault="00B55334" w:rsidP="00B55334">
                    <w:pPr>
                      <w:jc w:val="center"/>
                      <w:rPr>
                        <w:rFonts w:ascii="Arial" w:hAnsi="Arial"/>
                        <w:lang w:val="en-MY"/>
                      </w:rPr>
                    </w:pPr>
                    <w:r>
                      <w:rPr>
                        <w:rFonts w:ascii="Arial" w:hAnsi="Arial"/>
                        <w:lang w:val="en-MY"/>
                      </w:rPr>
                      <w:t>Page</w:t>
                    </w:r>
                  </w:p>
                </w:txbxContent>
              </v:textbox>
            </v:shape>
          </w:pict>
        </mc:Fallback>
      </mc:AlternateContent>
    </w:r>
    <w:r w:rsidR="00B55334">
      <w:rPr>
        <w:noProof/>
        <w:lang w:val="ms-MY" w:eastAsia="ms-MY"/>
      </w:rPr>
      <mc:AlternateContent>
        <mc:Choice Requires="wps">
          <w:drawing>
            <wp:anchor distT="0" distB="0" distL="114300" distR="114300" simplePos="0" relativeHeight="251764224" behindDoc="0" locked="0" layoutInCell="1" allowOverlap="1" wp14:anchorId="761317AF" wp14:editId="55809C6B">
              <wp:simplePos x="0" y="0"/>
              <wp:positionH relativeFrom="column">
                <wp:posOffset>3084195</wp:posOffset>
              </wp:positionH>
              <wp:positionV relativeFrom="paragraph">
                <wp:posOffset>-387985</wp:posOffset>
              </wp:positionV>
              <wp:extent cx="2160905" cy="299085"/>
              <wp:effectExtent l="0" t="0" r="0" b="5715"/>
              <wp:wrapNone/>
              <wp:docPr id="4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lang w:val="en-MY"/>
                            </w:rPr>
                          </w:pPr>
                          <w:r>
                            <w:rPr>
                              <w:rFonts w:ascii="Arial" w:hAnsi="Arial"/>
                              <w:lang w:val="en-MY"/>
                            </w:rPr>
                            <w:t>Test Plan ID</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41" type="#_x0000_t202" style="position:absolute;margin-left:242.85pt;margin-top:-30.55pt;width:170.15pt;height:23.5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" filled="f" stroked="f">
              <v:textbox>
                <w:txbxContent>
                  <w:p w:rsidR="00292787" w:rsidRPr="00101B90" w:rsidRDefault="00292787" w:rsidP="00292787">
                    <w:pPr>
                      <w:jc w:val="center"/>
                      <w:rPr>
                        <w:rFonts w:ascii="Arial" w:hAnsi="Arial"/>
                        <w:lang w:val="en-MY"/>
                      </w:rPr>
                    </w:pPr>
                    <w:r>
                      <w:rPr>
                        <w:rFonts w:ascii="Arial" w:hAnsi="Arial"/>
                        <w:lang w:val="en-MY"/>
                      </w:rPr>
                      <w:t>Test Plan ID</w:t>
                    </w:r>
                  </w:p>
                  <w:p w:rsidR="004620C5" w:rsidRDefault="004620C5">
                    <w:pPr>
                      <w:jc w:val="center"/>
                      <w:rPr>
                        <w:rFonts w:ascii="Arial" w:hAnsi="Arial"/>
                      </w:rPr>
                    </w:pPr>
                  </w:p>
                </w:txbxContent>
              </v:textbox>
            </v:shape>
          </w:pict>
        </mc:Fallback>
      </mc:AlternateContent>
    </w:r>
    <w:r w:rsidR="00B55334">
      <w:rPr>
        <w:noProof/>
        <w:lang w:val="ms-MY" w:eastAsia="ms-MY"/>
      </w:rPr>
      <mc:AlternateContent>
        <mc:Choice Requires="wps">
          <w:drawing>
            <wp:anchor distT="0" distB="0" distL="114300" distR="114300" simplePos="0" relativeHeight="251755008" behindDoc="0" locked="0" layoutInCell="1" allowOverlap="1" wp14:anchorId="41FD9AD9" wp14:editId="392A58D7">
              <wp:simplePos x="0" y="0"/>
              <wp:positionH relativeFrom="column">
                <wp:posOffset>2158340</wp:posOffset>
              </wp:positionH>
              <wp:positionV relativeFrom="paragraph">
                <wp:posOffset>-363624</wp:posOffset>
              </wp:positionV>
              <wp:extent cx="811077" cy="274955"/>
              <wp:effectExtent l="0" t="0" r="0" b="0"/>
              <wp:wrapNone/>
              <wp:docPr id="3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077"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2" type="#_x0000_t202" style="position:absolute;margin-left:169.95pt;margin-top:-28.65pt;width:63.85pt;height:21.6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h8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" filled="f" stroked="f">
              <v:textbo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v:textbox>
            </v:shape>
          </w:pict>
        </mc:Fallback>
      </mc:AlternateContent>
    </w:r>
    <w:r w:rsidR="00B55334">
      <w:rPr>
        <w:noProof/>
        <w:lang w:val="ms-MY" w:eastAsia="ms-MY"/>
      </w:rPr>
      <mc:AlternateContent>
        <mc:Choice Requires="wps">
          <w:drawing>
            <wp:anchor distT="0" distB="0" distL="114298" distR="114298" simplePos="0" relativeHeight="251763200" behindDoc="0" locked="0" layoutInCell="1" allowOverlap="1" wp14:anchorId="289EFA10" wp14:editId="75EBF600">
              <wp:simplePos x="0" y="0"/>
              <wp:positionH relativeFrom="column">
                <wp:posOffset>5245735</wp:posOffset>
              </wp:positionH>
              <wp:positionV relativeFrom="paragraph">
                <wp:posOffset>-423545</wp:posOffset>
              </wp:positionV>
              <wp:extent cx="0" cy="725805"/>
              <wp:effectExtent l="0" t="0" r="19050" b="17145"/>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5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763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3.05pt,-33.35pt" to="413.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YlEgIAACo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"/>
          </w:pict>
        </mc:Fallback>
      </mc:AlternateContent>
    </w:r>
    <w:r w:rsidR="00B55334">
      <w:rPr>
        <w:noProof/>
        <w:lang w:val="ms-MY" w:eastAsia="ms-MY"/>
      </w:rPr>
      <mc:AlternateContent>
        <mc:Choice Requires="wps">
          <w:drawing>
            <wp:anchor distT="0" distB="0" distL="114298" distR="114298" simplePos="0" relativeHeight="251761152" behindDoc="0" locked="0" layoutInCell="1" allowOverlap="1" wp14:anchorId="7849550F" wp14:editId="3051126B">
              <wp:simplePos x="0" y="0"/>
              <wp:positionH relativeFrom="column">
                <wp:posOffset>3048635</wp:posOffset>
              </wp:positionH>
              <wp:positionV relativeFrom="paragraph">
                <wp:posOffset>-399415</wp:posOffset>
              </wp:positionV>
              <wp:extent cx="0" cy="707390"/>
              <wp:effectExtent l="0" t="0" r="19050" b="16510"/>
              <wp:wrapNone/>
              <wp:docPr id="3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761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40.05pt,-31.45pt" to="240.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8HZFA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"/>
          </w:pict>
        </mc:Fallback>
      </mc:AlternateContent>
    </w:r>
    <w:r w:rsidR="00B55334">
      <w:rPr>
        <w:noProof/>
        <w:lang w:val="ms-MY" w:eastAsia="ms-MY"/>
      </w:rPr>
      <mc:AlternateContent>
        <mc:Choice Requires="wps">
          <w:drawing>
            <wp:anchor distT="4294967294" distB="4294967294" distL="114300" distR="114300" simplePos="0" relativeHeight="251758080" behindDoc="0" locked="0" layoutInCell="1" allowOverlap="1" wp14:anchorId="313C50FD" wp14:editId="71FBC3A3">
              <wp:simplePos x="0" y="0"/>
              <wp:positionH relativeFrom="column">
                <wp:posOffset>2023745</wp:posOffset>
              </wp:positionH>
              <wp:positionV relativeFrom="paragraph">
                <wp:posOffset>-423355</wp:posOffset>
              </wp:positionV>
              <wp:extent cx="4110990" cy="0"/>
              <wp:effectExtent l="0" t="0" r="22860" b="19050"/>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7580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35pt" to="483.0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esFQ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"/>
          </w:pict>
        </mc:Fallback>
      </mc:AlternateContent>
    </w:r>
    <w:r w:rsidR="00B55334">
      <w:rPr>
        <w:noProof/>
        <w:lang w:val="ms-MY" w:eastAsia="ms-MY"/>
      </w:rPr>
      <mc:AlternateContent>
        <mc:Choice Requires="wps">
          <w:drawing>
            <wp:anchor distT="0" distB="0" distL="114300" distR="114300" simplePos="0" relativeHeight="251759104" behindDoc="0" locked="0" layoutInCell="1" allowOverlap="1" wp14:anchorId="628D3A3A" wp14:editId="5EFFA034">
              <wp:simplePos x="0" y="0"/>
              <wp:positionH relativeFrom="column">
                <wp:posOffset>2157730</wp:posOffset>
              </wp:positionH>
              <wp:positionV relativeFrom="paragraph">
                <wp:posOffset>-696595</wp:posOffset>
              </wp:positionV>
              <wp:extent cx="3916045" cy="297180"/>
              <wp:effectExtent l="0" t="0" r="0" b="7620"/>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3" type="#_x0000_t202" style="position:absolute;margin-left:169.9pt;margin-top:-54.85pt;width:308.35pt;height:23.4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" filled="f" stroked="f">
              <v:textbo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v:textbox>
            </v:shape>
          </w:pict>
        </mc:Fallback>
      </mc:AlternateContent>
    </w:r>
    <w:r w:rsidR="00B55334">
      <w:rPr>
        <w:noProof/>
        <w:lang w:val="ms-MY" w:eastAsia="ms-MY"/>
      </w:rPr>
      <mc:AlternateContent>
        <mc:Choice Requires="wps">
          <w:drawing>
            <wp:anchor distT="0" distB="0" distL="114298" distR="114298" simplePos="0" relativeHeight="251757056" behindDoc="0" locked="0" layoutInCell="1" allowOverlap="1" wp14:anchorId="0FB1E2A1" wp14:editId="364FF801">
              <wp:simplePos x="0" y="0"/>
              <wp:positionH relativeFrom="column">
                <wp:posOffset>2027712</wp:posOffset>
              </wp:positionH>
              <wp:positionV relativeFrom="paragraph">
                <wp:posOffset>-731759</wp:posOffset>
              </wp:positionV>
              <wp:extent cx="0" cy="1033153"/>
              <wp:effectExtent l="0" t="0" r="19050" b="14605"/>
              <wp:wrapNone/>
              <wp:docPr id="3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7570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57.6pt" to="159.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"/>
          </w:pict>
        </mc:Fallback>
      </mc:AlternateContent>
    </w:r>
    <w:r w:rsidR="004620C5">
      <w:rPr>
        <w:noProof/>
        <w:lang w:val="ms-MY" w:eastAsia="ms-MY"/>
      </w:rPr>
      <mc:AlternateContent>
        <mc:Choice Requires="wps">
          <w:drawing>
            <wp:anchor distT="4294967294" distB="4294967294" distL="114300" distR="114300" simplePos="0" relativeHeight="251768320" behindDoc="0" locked="0" layoutInCell="1" allowOverlap="1" wp14:anchorId="2FDDDD14" wp14:editId="6D770F5F">
              <wp:simplePos x="0" y="0"/>
              <wp:positionH relativeFrom="column">
                <wp:posOffset>2023745</wp:posOffset>
              </wp:positionH>
              <wp:positionV relativeFrom="paragraph">
                <wp:posOffset>303529</wp:posOffset>
              </wp:positionV>
              <wp:extent cx="4117340" cy="0"/>
              <wp:effectExtent l="0" t="0" r="16510" b="19050"/>
              <wp:wrapNone/>
              <wp:docPr id="4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flip:x;z-index:251768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" strokeweight="1.5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Footer"/>
    </w:pPr>
    <w:r w:rsidRPr="00926CF7">
      <w:rPr>
        <w:noProof/>
        <w:lang w:val="ms-MY" w:eastAsia="ms-MY"/>
      </w:rPr>
      <w:drawing>
        <wp:anchor distT="0" distB="0" distL="114300" distR="114300" simplePos="0" relativeHeight="251774464" behindDoc="1" locked="0" layoutInCell="1" allowOverlap="1" wp14:anchorId="072F0565" wp14:editId="31EEA645">
          <wp:simplePos x="0" y="0"/>
          <wp:positionH relativeFrom="column">
            <wp:posOffset>659765</wp:posOffset>
          </wp:positionH>
          <wp:positionV relativeFrom="paragraph">
            <wp:posOffset>-546100</wp:posOffset>
          </wp:positionV>
          <wp:extent cx="505460" cy="622300"/>
          <wp:effectExtent l="0" t="0" r="0" b="0"/>
          <wp:wrapNone/>
          <wp:docPr id="10" name="Picture 0" descr="final6g3-v5-b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6g3-v5-bw-s2.jpg"/>
                  <pic:cNvPicPr/>
                </pic:nvPicPr>
                <pic:blipFill>
                  <a:blip r:embed="rId1" cstate="print"/>
                  <a:stretch>
                    <a:fillRect/>
                  </a:stretch>
                </pic:blipFill>
                <pic:spPr>
                  <a:xfrm>
                    <a:off x="0" y="0"/>
                    <a:ext cx="505460" cy="622300"/>
                  </a:xfrm>
                  <a:prstGeom prst="rect">
                    <a:avLst/>
                  </a:prstGeom>
                </pic:spPr>
              </pic:pic>
            </a:graphicData>
          </a:graphic>
        </wp:anchor>
      </w:drawing>
    </w:r>
    <w:r>
      <w:rPr>
        <w:noProof/>
        <w:lang w:val="ms-MY" w:eastAsia="ms-MY"/>
      </w:rPr>
      <mc:AlternateContent>
        <mc:Choice Requires="wps">
          <w:drawing>
            <wp:anchor distT="0" distB="0" distL="114300" distR="114300" simplePos="0" relativeHeight="251775488" behindDoc="0" locked="0" layoutInCell="1" allowOverlap="1" wp14:anchorId="2B6D6FD9" wp14:editId="206895F3">
              <wp:simplePos x="0" y="0"/>
              <wp:positionH relativeFrom="column">
                <wp:posOffset>242570</wp:posOffset>
              </wp:positionH>
              <wp:positionV relativeFrom="paragraph">
                <wp:posOffset>85725</wp:posOffset>
              </wp:positionV>
              <wp:extent cx="1325245" cy="297815"/>
              <wp:effectExtent l="0" t="0" r="0" b="6985"/>
              <wp:wrapNone/>
              <wp:docPr id="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2E1A40">
                          <w:pPr>
                            <w:jc w:val="center"/>
                          </w:pPr>
                          <w:r>
                            <w:t>6g Organization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045" type="#_x0000_t202" style="position:absolute;margin-left:19.1pt;margin-top:6.75pt;width:104.35pt;height:23.4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9muQIAAMQ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" filled="f" stroked="f">
              <v:textbox>
                <w:txbxContent>
                  <w:p w:rsidR="004620C5" w:rsidRDefault="004620C5" w:rsidP="002E1A40">
                    <w:pPr>
                      <w:jc w:val="center"/>
                    </w:pPr>
                    <w:r>
                      <w:t>6g Organization</w:t>
                    </w:r>
                  </w:p>
                </w:txbxContent>
              </v:textbox>
            </v:shape>
          </w:pict>
        </mc:Fallback>
      </mc:AlternateContent>
    </w:r>
    <w:r>
      <w:rPr>
        <w:noProof/>
        <w:lang w:val="ms-MY" w:eastAsia="ms-MY"/>
      </w:rPr>
      <mc:AlternateContent>
        <mc:Choice Requires="wps">
          <w:drawing>
            <wp:anchor distT="0" distB="0" distL="114300" distR="114300" simplePos="0" relativeHeight="251678206" behindDoc="0" locked="0" layoutInCell="1" allowOverlap="1" wp14:anchorId="674D5501" wp14:editId="1CC2FD61">
              <wp:simplePos x="0" y="0"/>
              <wp:positionH relativeFrom="column">
                <wp:posOffset>2905125</wp:posOffset>
              </wp:positionH>
              <wp:positionV relativeFrom="paragraph">
                <wp:posOffset>85725</wp:posOffset>
              </wp:positionV>
              <wp:extent cx="1612900" cy="278130"/>
              <wp:effectExtent l="0" t="0" r="0" b="7620"/>
              <wp:wrapNone/>
              <wp:docPr id="2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46" type="#_x0000_t202" style="position:absolute;margin-left:228.75pt;margin-top:6.75pt;width:127pt;height:21.9pt;z-index:251678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" filled="f" stroked="f">
              <v:textbo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v:textbox>
            </v:shape>
          </w:pict>
        </mc:Fallback>
      </mc:AlternateContent>
    </w:r>
    <w:r>
      <w:rPr>
        <w:noProof/>
        <w:lang w:val="ms-MY" w:eastAsia="ms-MY"/>
      </w:rPr>
      <mc:AlternateContent>
        <mc:Choice Requires="wps">
          <w:drawing>
            <wp:anchor distT="0" distB="0" distL="114300" distR="114300" simplePos="0" relativeHeight="251739648" behindDoc="0" locked="0" layoutInCell="1" allowOverlap="1" wp14:anchorId="7F7F28EF" wp14:editId="4C524997">
              <wp:simplePos x="0" y="0"/>
              <wp:positionH relativeFrom="column">
                <wp:posOffset>3183255</wp:posOffset>
              </wp:positionH>
              <wp:positionV relativeFrom="paragraph">
                <wp:posOffset>-160655</wp:posOffset>
              </wp:positionV>
              <wp:extent cx="1250950" cy="295275"/>
              <wp:effectExtent l="0" t="0" r="0" b="9525"/>
              <wp:wrapNone/>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7" type="#_x0000_t202" style="position:absolute;margin-left:250.65pt;margin-top:-12.65pt;width:98.5pt;height:23.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N5uA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" filled="f" stroked="f">
              <v:textbox>
                <w:txbxContent>
                  <w:p w:rsidR="004620C5" w:rsidRDefault="004620C5" w:rsidP="00CB3A49">
                    <w:pPr>
                      <w:jc w:val="center"/>
                      <w:rPr>
                        <w:rFonts w:ascii="Arial" w:hAnsi="Arial"/>
                      </w:rPr>
                    </w:pPr>
                    <w:r>
                      <w:rPr>
                        <w:rFonts w:ascii="Arial" w:hAnsi="Arial"/>
                      </w:rPr>
                      <w:t>ITEM NUMBER</w:t>
                    </w:r>
                  </w:p>
                </w:txbxContent>
              </v:textbox>
            </v:shape>
          </w:pict>
        </mc:Fallback>
      </mc:AlternateContent>
    </w:r>
    <w:r>
      <w:rPr>
        <w:noProof/>
        <w:lang w:val="ms-MY" w:eastAsia="ms-MY"/>
      </w:rPr>
      <mc:AlternateContent>
        <mc:Choice Requires="wps">
          <w:drawing>
            <wp:anchor distT="4294967294" distB="4294967294" distL="114300" distR="114300" simplePos="0" relativeHeight="251735552" behindDoc="0" locked="0" layoutInCell="1" allowOverlap="1" wp14:anchorId="0BDE0DEF" wp14:editId="60C948C3">
              <wp:simplePos x="0" y="0"/>
              <wp:positionH relativeFrom="column">
                <wp:posOffset>2032635</wp:posOffset>
              </wp:positionH>
              <wp:positionV relativeFrom="paragraph">
                <wp:posOffset>134619</wp:posOffset>
              </wp:positionV>
              <wp:extent cx="4104640" cy="0"/>
              <wp:effectExtent l="0" t="0" r="10160" b="19050"/>
              <wp:wrapNone/>
              <wp:docPr id="2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735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05pt,10.6pt" to="483.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o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"/>
          </w:pict>
        </mc:Fallback>
      </mc:AlternateContent>
    </w:r>
    <w:r>
      <w:rPr>
        <w:noProof/>
        <w:lang w:val="ms-MY" w:eastAsia="ms-MY"/>
      </w:rPr>
      <mc:AlternateContent>
        <mc:Choice Requires="wps">
          <w:drawing>
            <wp:anchor distT="4294967294" distB="4294967294" distL="114300" distR="114300" simplePos="0" relativeHeight="251744768" behindDoc="0" locked="0" layoutInCell="1" allowOverlap="1" wp14:anchorId="24F950DC" wp14:editId="0B9FD09B">
              <wp:simplePos x="0" y="0"/>
              <wp:positionH relativeFrom="column">
                <wp:posOffset>2038985</wp:posOffset>
              </wp:positionH>
              <wp:positionV relativeFrom="paragraph">
                <wp:posOffset>332739</wp:posOffset>
              </wp:positionV>
              <wp:extent cx="4102100" cy="0"/>
              <wp:effectExtent l="0" t="0" r="12700" b="19050"/>
              <wp:wrapNone/>
              <wp:docPr id="2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flip:x;z-index:251744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26.2pt" to="48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" strokeweight="1.5pt"/>
          </w:pict>
        </mc:Fallback>
      </mc:AlternateContent>
    </w:r>
    <w:r>
      <w:rPr>
        <w:noProof/>
        <w:lang w:val="ms-MY" w:eastAsia="ms-MY"/>
      </w:rPr>
      <mc:AlternateContent>
        <mc:Choice Requires="wps">
          <w:drawing>
            <wp:anchor distT="0" distB="0" distL="114300" distR="114300" simplePos="0" relativeHeight="251743744" behindDoc="0" locked="0" layoutInCell="1" allowOverlap="1" wp14:anchorId="0D128521" wp14:editId="1A8A0D05">
              <wp:simplePos x="0" y="0"/>
              <wp:positionH relativeFrom="column">
                <wp:posOffset>5471795</wp:posOffset>
              </wp:positionH>
              <wp:positionV relativeFrom="paragraph">
                <wp:posOffset>104775</wp:posOffset>
              </wp:positionV>
              <wp:extent cx="647065" cy="278130"/>
              <wp:effectExtent l="0" t="0" r="0" b="7620"/>
              <wp:wrapNone/>
              <wp:docPr id="2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8" type="#_x0000_t202" style="position:absolute;margin-left:430.85pt;margin-top:8.25pt;width:50.95pt;height:21.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Aluw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" filled="f" stroked="f">
              <v:textbo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r w:rsidR="0000236C">
                      <w:fldChar w:fldCharType="begin"/>
                    </w:r>
                    <w:r w:rsidR="0000236C">
                      <w:instrText xml:space="preserve"> SECTIONPAGES  \* Arabic  \* MERGEFORMAT </w:instrText>
                    </w:r>
                    <w:r w:rsidR="0000236C">
                      <w:fldChar w:fldCharType="separate"/>
                    </w:r>
                    <w:r w:rsidRPr="00235CDA">
                      <w:rPr>
                        <w:rStyle w:val="PageNumber"/>
                        <w:rFonts w:ascii="Arial" w:hAnsi="Arial"/>
                        <w:b/>
                        <w:noProof/>
                      </w:rPr>
                      <w:t>22</w:t>
                    </w:r>
                    <w:r w:rsidR="0000236C">
                      <w:rPr>
                        <w:rStyle w:val="PageNumber"/>
                        <w:rFonts w:ascii="Arial" w:hAnsi="Arial"/>
                        <w:b/>
                        <w:noProof/>
                      </w:rPr>
                      <w:fldChar w:fldCharType="end"/>
                    </w:r>
                    <w:r>
                      <w:rPr>
                        <w:rStyle w:val="PageNumber"/>
                        <w:rFonts w:ascii="Arial" w:hAnsi="Arial"/>
                        <w:b/>
                        <w:vanish/>
                      </w:rPr>
                      <w:t>_</w:t>
                    </w:r>
                  </w:p>
                </w:txbxContent>
              </v:textbox>
            </v:shape>
          </w:pict>
        </mc:Fallback>
      </mc:AlternateContent>
    </w:r>
    <w:r>
      <w:rPr>
        <w:noProof/>
        <w:lang w:val="ms-MY" w:eastAsia="ms-MY"/>
      </w:rPr>
      <mc:AlternateContent>
        <mc:Choice Requires="wps">
          <w:drawing>
            <wp:anchor distT="0" distB="0" distL="114300" distR="114300" simplePos="0" relativeHeight="251740672" behindDoc="0" locked="0" layoutInCell="1" allowOverlap="1" wp14:anchorId="3D223DFA" wp14:editId="65B06C65">
              <wp:simplePos x="0" y="0"/>
              <wp:positionH relativeFrom="column">
                <wp:posOffset>2038985</wp:posOffset>
              </wp:positionH>
              <wp:positionV relativeFrom="paragraph">
                <wp:posOffset>95250</wp:posOffset>
              </wp:positionV>
              <wp:extent cx="938530" cy="276225"/>
              <wp:effectExtent l="0" t="0" r="0" b="9525"/>
              <wp:wrapNone/>
              <wp:docPr id="2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9" type="#_x0000_t202" style="position:absolute;margin-left:160.55pt;margin-top:7.5pt;width:73.9pt;height:21.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in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" filled="f" stroked="f">
              <v:textbox>
                <w:txbxContent>
                  <w:p w:rsidR="004620C5" w:rsidRDefault="004620C5" w:rsidP="00CB3A49">
                    <w:pPr>
                      <w:jc w:val="center"/>
                      <w:rPr>
                        <w:rFonts w:ascii="Arial" w:hAnsi="Arial"/>
                        <w:b/>
                      </w:rPr>
                    </w:pPr>
                    <w:r>
                      <w:rPr>
                        <w:rFonts w:ascii="Arial" w:hAnsi="Arial"/>
                        <w:b/>
                      </w:rPr>
                      <w:t>A4</w:t>
                    </w:r>
                  </w:p>
                </w:txbxContent>
              </v:textbox>
            </v:shape>
          </w:pict>
        </mc:Fallback>
      </mc:AlternateContent>
    </w:r>
    <w:r>
      <w:rPr>
        <w:noProof/>
        <w:lang w:val="ms-MY" w:eastAsia="ms-MY"/>
      </w:rPr>
      <mc:AlternateContent>
        <mc:Choice Requires="wps">
          <w:drawing>
            <wp:anchor distT="0" distB="0" distL="114298" distR="114298" simplePos="0" relativeHeight="251738624" behindDoc="0" locked="0" layoutInCell="1" allowOverlap="1" wp14:anchorId="3C3B50F5" wp14:editId="4A9DA0EB">
              <wp:simplePos x="0" y="0"/>
              <wp:positionH relativeFrom="column">
                <wp:posOffset>5471794</wp:posOffset>
              </wp:positionH>
              <wp:positionV relativeFrom="paragraph">
                <wp:posOffset>-236855</wp:posOffset>
              </wp:positionV>
              <wp:extent cx="0" cy="525145"/>
              <wp:effectExtent l="0" t="0" r="19050" b="27305"/>
              <wp:wrapNone/>
              <wp:docPr id="1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738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85pt,-18.65pt" to="430.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l8EAIAACk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"/>
          </w:pict>
        </mc:Fallback>
      </mc:AlternateContent>
    </w:r>
    <w:r>
      <w:rPr>
        <w:noProof/>
        <w:lang w:val="ms-MY" w:eastAsia="ms-MY"/>
      </w:rPr>
      <mc:AlternateContent>
        <mc:Choice Requires="wps">
          <w:drawing>
            <wp:anchor distT="0" distB="0" distL="114298" distR="114298" simplePos="0" relativeHeight="251737600" behindDoc="0" locked="0" layoutInCell="1" allowOverlap="1" wp14:anchorId="1C333004" wp14:editId="72C5B85B">
              <wp:simplePos x="0" y="0"/>
              <wp:positionH relativeFrom="column">
                <wp:posOffset>4518024</wp:posOffset>
              </wp:positionH>
              <wp:positionV relativeFrom="paragraph">
                <wp:posOffset>-217805</wp:posOffset>
              </wp:positionV>
              <wp:extent cx="0" cy="524510"/>
              <wp:effectExtent l="0" t="0" r="19050" b="27940"/>
              <wp:wrapNone/>
              <wp:docPr id="1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737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75pt,-17.15pt" to="355.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"/>
          </w:pict>
        </mc:Fallback>
      </mc:AlternateContent>
    </w:r>
    <w:r>
      <w:rPr>
        <w:noProof/>
        <w:lang w:val="ms-MY" w:eastAsia="ms-MY"/>
      </w:rPr>
      <mc:AlternateContent>
        <mc:Choice Requires="wps">
          <w:drawing>
            <wp:anchor distT="0" distB="0" distL="114298" distR="114298" simplePos="0" relativeHeight="251736576" behindDoc="0" locked="0" layoutInCell="1" allowOverlap="1" wp14:anchorId="263E7006" wp14:editId="445C5E7C">
              <wp:simplePos x="0" y="0"/>
              <wp:positionH relativeFrom="column">
                <wp:posOffset>2992754</wp:posOffset>
              </wp:positionH>
              <wp:positionV relativeFrom="paragraph">
                <wp:posOffset>-217805</wp:posOffset>
              </wp:positionV>
              <wp:extent cx="0" cy="514350"/>
              <wp:effectExtent l="0" t="0" r="19050" b="19050"/>
              <wp:wrapNone/>
              <wp:docPr id="1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736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5.65pt,-17.15pt" to="23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yM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"/>
          </w:pict>
        </mc:Fallback>
      </mc:AlternateContent>
    </w:r>
    <w:r>
      <w:rPr>
        <w:noProof/>
        <w:lang w:val="ms-MY" w:eastAsia="ms-MY"/>
      </w:rPr>
      <mc:AlternateContent>
        <mc:Choice Requires="wps">
          <w:drawing>
            <wp:anchor distT="0" distB="0" distL="114300" distR="114300" simplePos="0" relativeHeight="251734528" behindDoc="0" locked="0" layoutInCell="1" allowOverlap="1" wp14:anchorId="26A19FC1" wp14:editId="217A6763">
              <wp:simplePos x="0" y="0"/>
              <wp:positionH relativeFrom="column">
                <wp:posOffset>2515870</wp:posOffset>
              </wp:positionH>
              <wp:positionV relativeFrom="paragraph">
                <wp:posOffset>-511810</wp:posOffset>
              </wp:positionV>
              <wp:extent cx="3254375" cy="297180"/>
              <wp:effectExtent l="0" t="0" r="0" b="762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50" type="#_x0000_t202" style="position:absolute;margin-left:198.1pt;margin-top:-40.3pt;width:256.25pt;height:23.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Re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" filled="f" stroked="f">
              <v:textbox>
                <w:txbxContent>
                  <w:p w:rsidR="004620C5" w:rsidRDefault="004620C5" w:rsidP="00CB3A49">
                    <w:pPr>
                      <w:jc w:val="center"/>
                      <w:rPr>
                        <w:rFonts w:ascii="Arial" w:hAnsi="Arial"/>
                        <w:b/>
                      </w:rPr>
                    </w:pPr>
                    <w:r>
                      <w:rPr>
                        <w:rFonts w:ascii="Arial" w:hAnsi="Arial"/>
                        <w:b/>
                      </w:rPr>
                      <w:t>DOCUMENT IDENTIFICATION</w:t>
                    </w:r>
                  </w:p>
                </w:txbxContent>
              </v:textbox>
            </v:shape>
          </w:pict>
        </mc:Fallback>
      </mc:AlternateContent>
    </w:r>
    <w:r>
      <w:rPr>
        <w:noProof/>
        <w:lang w:val="ms-MY" w:eastAsia="ms-MY"/>
      </w:rPr>
      <mc:AlternateContent>
        <mc:Choice Requires="wps">
          <w:drawing>
            <wp:anchor distT="4294967294" distB="4294967294" distL="114300" distR="114300" simplePos="0" relativeHeight="251733504" behindDoc="0" locked="0" layoutInCell="1" allowOverlap="1" wp14:anchorId="6FDD043F" wp14:editId="0CF8E970">
              <wp:simplePos x="0" y="0"/>
              <wp:positionH relativeFrom="column">
                <wp:posOffset>2038985</wp:posOffset>
              </wp:positionH>
              <wp:positionV relativeFrom="paragraph">
                <wp:posOffset>-246381</wp:posOffset>
              </wp:positionV>
              <wp:extent cx="4104640" cy="0"/>
              <wp:effectExtent l="0" t="0" r="10160" b="1905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733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19.4pt" to="48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PZ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"/>
          </w:pict>
        </mc:Fallback>
      </mc:AlternateContent>
    </w:r>
    <w:r>
      <w:rPr>
        <w:noProof/>
        <w:lang w:val="ms-MY" w:eastAsia="ms-MY"/>
      </w:rPr>
      <mc:AlternateContent>
        <mc:Choice Requires="wps">
          <w:drawing>
            <wp:anchor distT="0" distB="0" distL="114298" distR="114298" simplePos="0" relativeHeight="251732480" behindDoc="0" locked="0" layoutInCell="1" allowOverlap="1" wp14:anchorId="44202D9A" wp14:editId="21824477">
              <wp:simplePos x="0" y="0"/>
              <wp:positionH relativeFrom="column">
                <wp:posOffset>2038984</wp:posOffset>
              </wp:positionH>
              <wp:positionV relativeFrom="paragraph">
                <wp:posOffset>-578485</wp:posOffset>
              </wp:positionV>
              <wp:extent cx="0" cy="924560"/>
              <wp:effectExtent l="0" t="0" r="19050" b="27940"/>
              <wp:wrapNone/>
              <wp:docPr id="1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732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0.55pt,-45.55pt" to="160.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"/>
          </w:pict>
        </mc:Fallback>
      </mc:AlternateContent>
    </w:r>
    <w:r>
      <w:rPr>
        <w:noProof/>
        <w:lang w:val="ms-MY" w:eastAsia="ms-MY"/>
      </w:rPr>
      <mc:AlternateContent>
        <mc:Choice Requires="wps">
          <w:drawing>
            <wp:anchor distT="0" distB="0" distL="114300" distR="114300" simplePos="0" relativeHeight="251731456" behindDoc="0" locked="0" layoutInCell="1" allowOverlap="1" wp14:anchorId="1D8942B4" wp14:editId="35D0B315">
              <wp:simplePos x="0" y="0"/>
              <wp:positionH relativeFrom="column">
                <wp:posOffset>-344805</wp:posOffset>
              </wp:positionH>
              <wp:positionV relativeFrom="paragraph">
                <wp:posOffset>-588010</wp:posOffset>
              </wp:positionV>
              <wp:extent cx="6479540" cy="924560"/>
              <wp:effectExtent l="0" t="0" r="16510" b="27940"/>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7.15pt;margin-top:-46.3pt;width:510.2pt;height:72.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" filled="f"/>
          </w:pict>
        </mc:Fallback>
      </mc:AlternateContent>
    </w:r>
    <w:r>
      <w:rPr>
        <w:noProof/>
        <w:lang w:val="ms-MY" w:eastAsia="ms-MY"/>
      </w:rPr>
      <mc:AlternateContent>
        <mc:Choice Requires="wps">
          <w:drawing>
            <wp:anchor distT="0" distB="0" distL="114300" distR="114300" simplePos="0" relativeHeight="251730432" behindDoc="0" locked="0" layoutInCell="1" allowOverlap="1" wp14:anchorId="2272EF3E" wp14:editId="2E50E35C">
              <wp:simplePos x="0" y="0"/>
              <wp:positionH relativeFrom="column">
                <wp:posOffset>2038985</wp:posOffset>
              </wp:positionH>
              <wp:positionV relativeFrom="paragraph">
                <wp:posOffset>-141605</wp:posOffset>
              </wp:positionV>
              <wp:extent cx="938530" cy="276225"/>
              <wp:effectExtent l="0" t="0" r="0" b="9525"/>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1" type="#_x0000_t202" style="position:absolute;margin-left:160.55pt;margin-top:-11.15pt;width:73.9pt;height:21.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sStwIAAME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" filled="f" stroked="f">
              <v:textbox>
                <w:txbxContent>
                  <w:p w:rsidR="004620C5" w:rsidRDefault="004620C5" w:rsidP="00CB3A49">
                    <w:pPr>
                      <w:jc w:val="center"/>
                      <w:rPr>
                        <w:rFonts w:ascii="Arial" w:hAnsi="Arial"/>
                      </w:rPr>
                    </w:pPr>
                    <w:r>
                      <w:rPr>
                        <w:rFonts w:ascii="Arial" w:hAnsi="Arial"/>
                      </w:rPr>
                      <w:t>FORMAT</w:t>
                    </w:r>
                  </w:p>
                </w:txbxContent>
              </v:textbox>
            </v:shape>
          </w:pict>
        </mc:Fallback>
      </mc:AlternateContent>
    </w:r>
    <w:r>
      <w:rPr>
        <w:noProof/>
        <w:lang w:val="ms-MY" w:eastAsia="ms-MY"/>
      </w:rPr>
      <mc:AlternateContent>
        <mc:Choice Requires="wps">
          <w:drawing>
            <wp:anchor distT="0" distB="0" distL="114300" distR="114300" simplePos="0" relativeHeight="251729408" behindDoc="0" locked="0" layoutInCell="1" allowOverlap="1" wp14:anchorId="702EFEFC" wp14:editId="55F8FD16">
              <wp:simplePos x="0" y="0"/>
              <wp:positionH relativeFrom="column">
                <wp:posOffset>4518025</wp:posOffset>
              </wp:positionH>
              <wp:positionV relativeFrom="paragraph">
                <wp:posOffset>-160655</wp:posOffset>
              </wp:positionV>
              <wp:extent cx="938530" cy="276860"/>
              <wp:effectExtent l="0" t="0" r="0" b="889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2" type="#_x0000_t202" style="position:absolute;margin-left:355.75pt;margin-top:-12.65pt;width:73.9pt;height:21.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" filled="f" stroked="f">
              <v:textbox>
                <w:txbxContent>
                  <w:p w:rsidR="004620C5" w:rsidRDefault="004620C5" w:rsidP="00CB3A49">
                    <w:pPr>
                      <w:jc w:val="center"/>
                      <w:rPr>
                        <w:rFonts w:ascii="Arial" w:hAnsi="Arial"/>
                      </w:rPr>
                    </w:pPr>
                    <w:r>
                      <w:rPr>
                        <w:rFonts w:ascii="Arial" w:hAnsi="Arial"/>
                      </w:rPr>
                      <w:t>REVISION</w:t>
                    </w:r>
                  </w:p>
                </w:txbxContent>
              </v:textbox>
            </v:shape>
          </w:pict>
        </mc:Fallback>
      </mc:AlternateContent>
    </w:r>
    <w:r>
      <w:rPr>
        <w:noProof/>
        <w:lang w:val="ms-MY" w:eastAsia="ms-MY"/>
      </w:rPr>
      <mc:AlternateContent>
        <mc:Choice Requires="wps">
          <w:drawing>
            <wp:anchor distT="0" distB="0" distL="114300" distR="114300" simplePos="0" relativeHeight="251728384" behindDoc="0" locked="0" layoutInCell="1" allowOverlap="1" wp14:anchorId="4C12126D" wp14:editId="6C59CCD7">
              <wp:simplePos x="0" y="0"/>
              <wp:positionH relativeFrom="column">
                <wp:posOffset>5375910</wp:posOffset>
              </wp:positionH>
              <wp:positionV relativeFrom="paragraph">
                <wp:posOffset>-179705</wp:posOffset>
              </wp:positionV>
              <wp:extent cx="938530" cy="277495"/>
              <wp:effectExtent l="0" t="0" r="0" b="825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3" type="#_x0000_t202" style="position:absolute;margin-left:423.3pt;margin-top:-14.15pt;width:73.9pt;height:21.8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8Z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" filled="f" stroked="f">
              <v:textbox>
                <w:txbxContent>
                  <w:p w:rsidR="004620C5" w:rsidRDefault="004620C5" w:rsidP="00CB3A49">
                    <w:pPr>
                      <w:jc w:val="center"/>
                      <w:rPr>
                        <w:rFonts w:ascii="Arial" w:hAnsi="Arial"/>
                      </w:rPr>
                    </w:pPr>
                    <w:r>
                      <w:rPr>
                        <w:rFonts w:ascii="Arial" w:hAnsi="Arial"/>
                      </w:rPr>
                      <w:t>PAGE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C5B" w:rsidRDefault="00F63C5B">
      <w:r>
        <w:separator/>
      </w:r>
    </w:p>
  </w:footnote>
  <w:footnote w:type="continuationSeparator" w:id="0">
    <w:p w:rsidR="00F63C5B" w:rsidRDefault="00F63C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ms-MY" w:eastAsia="ms-MY"/>
      </w:rPr>
      <mc:AlternateContent>
        <mc:Choice Requires="wps">
          <w:drawing>
            <wp:anchor distT="0" distB="0" distL="114300" distR="114300" simplePos="0" relativeHeight="251697664" behindDoc="0" locked="0" layoutInCell="1" allowOverlap="1" wp14:anchorId="63B1FF0B" wp14:editId="3E9234AB">
              <wp:simplePos x="0" y="0"/>
              <wp:positionH relativeFrom="column">
                <wp:posOffset>-368300</wp:posOffset>
              </wp:positionH>
              <wp:positionV relativeFrom="paragraph">
                <wp:posOffset>120015</wp:posOffset>
              </wp:positionV>
              <wp:extent cx="6503035" cy="9815830"/>
              <wp:effectExtent l="0" t="0" r="12065" b="13970"/>
              <wp:wrapNone/>
              <wp:docPr id="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815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pt;margin-top:9.45pt;width:512.05pt;height:772.9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" filled="f"/>
          </w:pict>
        </mc:Fallback>
      </mc:AlternateContent>
    </w:r>
    <w:r>
      <w:rPr>
        <w:noProof/>
        <w:lang w:val="ms-MY" w:eastAsia="ms-MY"/>
      </w:rPr>
      <mc:AlternateContent>
        <mc:Choice Requires="wps">
          <w:drawing>
            <wp:anchor distT="0" distB="0" distL="114300" distR="114300" simplePos="0" relativeHeight="251685376" behindDoc="0" locked="0" layoutInCell="1" allowOverlap="1" wp14:anchorId="09FB5EA3" wp14:editId="0B6A56E1">
              <wp:simplePos x="0" y="0"/>
              <wp:positionH relativeFrom="column">
                <wp:posOffset>-937895</wp:posOffset>
              </wp:positionH>
              <wp:positionV relativeFrom="paragraph">
                <wp:posOffset>4930140</wp:posOffset>
              </wp:positionV>
              <wp:extent cx="517525" cy="4095750"/>
              <wp:effectExtent l="0" t="0" r="0" b="0"/>
              <wp:wrapNone/>
              <wp:docPr id="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3.85pt;margin-top:388.2pt;width:40.75pt;height:3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" filled="f" fillcolor="yellow" stroked="f">
              <v:textbox style="layout-flow:vertical;mso-layout-flow-alt:bottom-to-top">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ms-MY" w:eastAsia="ms-MY"/>
      </w:rPr>
      <mc:AlternateContent>
        <mc:Choice Requires="wps">
          <w:drawing>
            <wp:anchor distT="0" distB="0" distL="114300" distR="114300" simplePos="0" relativeHeight="251747840" behindDoc="0" locked="0" layoutInCell="1" allowOverlap="1" wp14:anchorId="0B9597D1" wp14:editId="04EDDA69">
              <wp:simplePos x="0" y="0"/>
              <wp:positionH relativeFrom="column">
                <wp:posOffset>-356870</wp:posOffset>
              </wp:positionH>
              <wp:positionV relativeFrom="paragraph">
                <wp:posOffset>-302895</wp:posOffset>
              </wp:positionV>
              <wp:extent cx="6503035" cy="10390505"/>
              <wp:effectExtent l="0" t="0" r="12065" b="10795"/>
              <wp:wrapNone/>
              <wp:docPr id="3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0390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28.1pt;margin-top:-23.85pt;width:512.05pt;height:818.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" filled="f"/>
          </w:pict>
        </mc:Fallback>
      </mc:AlternateContent>
    </w:r>
    <w:r>
      <w:rPr>
        <w:noProof/>
        <w:lang w:val="ms-MY" w:eastAsia="ms-MY"/>
      </w:rPr>
      <mc:AlternateContent>
        <mc:Choice Requires="wps">
          <w:drawing>
            <wp:anchor distT="0" distB="0" distL="114300" distR="114300" simplePos="0" relativeHeight="251746816" behindDoc="0" locked="0" layoutInCell="1" allowOverlap="1" wp14:anchorId="33E0AB70" wp14:editId="4D1DB17E">
              <wp:simplePos x="0" y="0"/>
              <wp:positionH relativeFrom="column">
                <wp:posOffset>-962660</wp:posOffset>
              </wp:positionH>
              <wp:positionV relativeFrom="paragraph">
                <wp:posOffset>4948555</wp:posOffset>
              </wp:positionV>
              <wp:extent cx="617855" cy="4095750"/>
              <wp:effectExtent l="0" t="0" r="0" b="0"/>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from  CASE-UTM.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44" type="#_x0000_t202" style="position:absolute;margin-left:-75.8pt;margin-top:389.65pt;width:48.65pt;height:32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" filled="f" fillcolor="yellow" stroked="f">
              <v:textbox style="layout-flow:vertical;mso-layout-flow-alt:bottom-to-top">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3C8C"/>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26B6A"/>
    <w:multiLevelType w:val="multilevel"/>
    <w:tmpl w:val="2D94D0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4635C0"/>
    <w:multiLevelType w:val="hybridMultilevel"/>
    <w:tmpl w:val="44689B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47650BB"/>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F677F"/>
    <w:multiLevelType w:val="hybridMultilevel"/>
    <w:tmpl w:val="7724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330B2"/>
    <w:multiLevelType w:val="hybridMultilevel"/>
    <w:tmpl w:val="841A555C"/>
    <w:lvl w:ilvl="0" w:tplc="A35A602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0DE40FC3"/>
    <w:multiLevelType w:val="hybridMultilevel"/>
    <w:tmpl w:val="3FF27930"/>
    <w:lvl w:ilvl="0" w:tplc="EE0E441A">
      <w:start w:val="1"/>
      <w:numFmt w:val="decimal"/>
      <w:lvlText w:val="%1."/>
      <w:lvlJc w:val="left"/>
      <w:pPr>
        <w:ind w:left="2061" w:hanging="360"/>
      </w:pPr>
      <w:rPr>
        <w:rFonts w:eastAsia="MS Mincho" w:hint="default"/>
      </w:rPr>
    </w:lvl>
    <w:lvl w:ilvl="1" w:tplc="44090019" w:tentative="1">
      <w:start w:val="1"/>
      <w:numFmt w:val="lowerLetter"/>
      <w:lvlText w:val="%2."/>
      <w:lvlJc w:val="left"/>
      <w:pPr>
        <w:ind w:left="2781" w:hanging="360"/>
      </w:pPr>
    </w:lvl>
    <w:lvl w:ilvl="2" w:tplc="4409001B" w:tentative="1">
      <w:start w:val="1"/>
      <w:numFmt w:val="lowerRoman"/>
      <w:lvlText w:val="%3."/>
      <w:lvlJc w:val="right"/>
      <w:pPr>
        <w:ind w:left="3501" w:hanging="180"/>
      </w:pPr>
    </w:lvl>
    <w:lvl w:ilvl="3" w:tplc="4409000F" w:tentative="1">
      <w:start w:val="1"/>
      <w:numFmt w:val="decimal"/>
      <w:lvlText w:val="%4."/>
      <w:lvlJc w:val="left"/>
      <w:pPr>
        <w:ind w:left="4221" w:hanging="360"/>
      </w:pPr>
    </w:lvl>
    <w:lvl w:ilvl="4" w:tplc="44090019" w:tentative="1">
      <w:start w:val="1"/>
      <w:numFmt w:val="lowerLetter"/>
      <w:lvlText w:val="%5."/>
      <w:lvlJc w:val="left"/>
      <w:pPr>
        <w:ind w:left="4941" w:hanging="360"/>
      </w:pPr>
    </w:lvl>
    <w:lvl w:ilvl="5" w:tplc="4409001B" w:tentative="1">
      <w:start w:val="1"/>
      <w:numFmt w:val="lowerRoman"/>
      <w:lvlText w:val="%6."/>
      <w:lvlJc w:val="right"/>
      <w:pPr>
        <w:ind w:left="5661" w:hanging="180"/>
      </w:pPr>
    </w:lvl>
    <w:lvl w:ilvl="6" w:tplc="4409000F" w:tentative="1">
      <w:start w:val="1"/>
      <w:numFmt w:val="decimal"/>
      <w:lvlText w:val="%7."/>
      <w:lvlJc w:val="left"/>
      <w:pPr>
        <w:ind w:left="6381" w:hanging="360"/>
      </w:pPr>
    </w:lvl>
    <w:lvl w:ilvl="7" w:tplc="44090019" w:tentative="1">
      <w:start w:val="1"/>
      <w:numFmt w:val="lowerLetter"/>
      <w:lvlText w:val="%8."/>
      <w:lvlJc w:val="left"/>
      <w:pPr>
        <w:ind w:left="7101" w:hanging="360"/>
      </w:pPr>
    </w:lvl>
    <w:lvl w:ilvl="8" w:tplc="4409001B" w:tentative="1">
      <w:start w:val="1"/>
      <w:numFmt w:val="lowerRoman"/>
      <w:lvlText w:val="%9."/>
      <w:lvlJc w:val="right"/>
      <w:pPr>
        <w:ind w:left="7821" w:hanging="180"/>
      </w:pPr>
    </w:lvl>
  </w:abstractNum>
  <w:abstractNum w:abstractNumId="7">
    <w:nsid w:val="0F915716"/>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632A9"/>
    <w:multiLevelType w:val="hybridMultilevel"/>
    <w:tmpl w:val="814495C4"/>
    <w:lvl w:ilvl="0" w:tplc="04047338">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1B1B08F7"/>
    <w:multiLevelType w:val="hybridMultilevel"/>
    <w:tmpl w:val="44A605C0"/>
    <w:lvl w:ilvl="0" w:tplc="283609C0">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A63633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33D71"/>
    <w:multiLevelType w:val="multilevel"/>
    <w:tmpl w:val="B2B207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EB516EF"/>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EF52939"/>
    <w:multiLevelType w:val="hybridMultilevel"/>
    <w:tmpl w:val="58A8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F032FB"/>
    <w:multiLevelType w:val="multilevel"/>
    <w:tmpl w:val="0E844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1251D32"/>
    <w:multiLevelType w:val="hybridMultilevel"/>
    <w:tmpl w:val="836C46BC"/>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6">
    <w:nsid w:val="31A6720E"/>
    <w:multiLevelType w:val="hybridMultilevel"/>
    <w:tmpl w:val="84902D38"/>
    <w:lvl w:ilvl="0" w:tplc="98EAC16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37311CE3"/>
    <w:multiLevelType w:val="hybridMultilevel"/>
    <w:tmpl w:val="71FC72C6"/>
    <w:lvl w:ilvl="0" w:tplc="13505772">
      <w:start w:val="1"/>
      <w:numFmt w:val="upperLetter"/>
      <w:lvlText w:val="%1."/>
      <w:lvlJc w:val="left"/>
      <w:pPr>
        <w:tabs>
          <w:tab w:val="num" w:pos="1080"/>
        </w:tabs>
        <w:ind w:left="1080" w:hanging="360"/>
      </w:pPr>
    </w:lvl>
    <w:lvl w:ilvl="1" w:tplc="426A5C80">
      <w:start w:val="1"/>
      <w:numFmt w:val="decimal"/>
      <w:lvlText w:val="%2."/>
      <w:lvlJc w:val="left"/>
      <w:pPr>
        <w:tabs>
          <w:tab w:val="num" w:pos="1353"/>
        </w:tabs>
        <w:ind w:left="1353" w:hanging="360"/>
      </w:pPr>
    </w:lvl>
    <w:lvl w:ilvl="2" w:tplc="35B01096">
      <w:start w:val="1"/>
      <w:numFmt w:val="lowerLetter"/>
      <w:lvlText w:val="%3)"/>
      <w:lvlJc w:val="left"/>
      <w:pPr>
        <w:tabs>
          <w:tab w:val="num" w:pos="2700"/>
        </w:tabs>
        <w:ind w:left="2700" w:hanging="360"/>
      </w:pPr>
    </w:lvl>
    <w:lvl w:ilvl="3" w:tplc="B398706A">
      <w:start w:val="1"/>
      <w:numFmt w:val="decimal"/>
      <w:lvlText w:val="%4."/>
      <w:lvlJc w:val="left"/>
      <w:pPr>
        <w:tabs>
          <w:tab w:val="num" w:pos="2880"/>
        </w:tabs>
        <w:ind w:left="2880" w:hanging="360"/>
      </w:pPr>
    </w:lvl>
    <w:lvl w:ilvl="4" w:tplc="F93AAAA4">
      <w:start w:val="1"/>
      <w:numFmt w:val="decimal"/>
      <w:lvlText w:val="%5."/>
      <w:lvlJc w:val="left"/>
      <w:pPr>
        <w:tabs>
          <w:tab w:val="num" w:pos="3600"/>
        </w:tabs>
        <w:ind w:left="3600" w:hanging="360"/>
      </w:pPr>
    </w:lvl>
    <w:lvl w:ilvl="5" w:tplc="FD1E00EE">
      <w:start w:val="1"/>
      <w:numFmt w:val="decimal"/>
      <w:lvlText w:val="%6."/>
      <w:lvlJc w:val="left"/>
      <w:pPr>
        <w:tabs>
          <w:tab w:val="num" w:pos="4320"/>
        </w:tabs>
        <w:ind w:left="4320" w:hanging="360"/>
      </w:pPr>
    </w:lvl>
    <w:lvl w:ilvl="6" w:tplc="28522266">
      <w:start w:val="1"/>
      <w:numFmt w:val="decimal"/>
      <w:lvlText w:val="%7."/>
      <w:lvlJc w:val="left"/>
      <w:pPr>
        <w:tabs>
          <w:tab w:val="num" w:pos="5040"/>
        </w:tabs>
        <w:ind w:left="5040" w:hanging="360"/>
      </w:pPr>
    </w:lvl>
    <w:lvl w:ilvl="7" w:tplc="EC4CA644">
      <w:start w:val="1"/>
      <w:numFmt w:val="decimal"/>
      <w:lvlText w:val="%8."/>
      <w:lvlJc w:val="left"/>
      <w:pPr>
        <w:tabs>
          <w:tab w:val="num" w:pos="5760"/>
        </w:tabs>
        <w:ind w:left="5760" w:hanging="360"/>
      </w:pPr>
    </w:lvl>
    <w:lvl w:ilvl="8" w:tplc="E88E4428">
      <w:start w:val="1"/>
      <w:numFmt w:val="decimal"/>
      <w:lvlText w:val="%9."/>
      <w:lvlJc w:val="left"/>
      <w:pPr>
        <w:tabs>
          <w:tab w:val="num" w:pos="6480"/>
        </w:tabs>
        <w:ind w:left="6480" w:hanging="360"/>
      </w:pPr>
    </w:lvl>
  </w:abstractNum>
  <w:abstractNum w:abstractNumId="18">
    <w:nsid w:val="3A202239"/>
    <w:multiLevelType w:val="hybridMultilevel"/>
    <w:tmpl w:val="142E8BD4"/>
    <w:lvl w:ilvl="0" w:tplc="FFFFFFFF">
      <w:start w:val="1"/>
      <w:numFmt w:val="lowerRoman"/>
      <w:lvlText w:val="%1."/>
      <w:lvlJc w:val="right"/>
      <w:pPr>
        <w:tabs>
          <w:tab w:val="num" w:pos="1530"/>
        </w:tabs>
        <w:ind w:left="1530" w:hanging="360"/>
      </w:pPr>
    </w:lvl>
    <w:lvl w:ilvl="1" w:tplc="FFFFFFFF" w:tentative="1">
      <w:start w:val="1"/>
      <w:numFmt w:val="lowerLetter"/>
      <w:lvlText w:val="%2."/>
      <w:lvlJc w:val="left"/>
      <w:pPr>
        <w:tabs>
          <w:tab w:val="num" w:pos="2250"/>
        </w:tabs>
        <w:ind w:left="2250" w:hanging="360"/>
      </w:pPr>
    </w:lvl>
    <w:lvl w:ilvl="2" w:tplc="FFFFFFFF" w:tentative="1">
      <w:start w:val="1"/>
      <w:numFmt w:val="lowerRoman"/>
      <w:lvlText w:val="%3."/>
      <w:lvlJc w:val="right"/>
      <w:pPr>
        <w:tabs>
          <w:tab w:val="num" w:pos="2970"/>
        </w:tabs>
        <w:ind w:left="2970" w:hanging="180"/>
      </w:pPr>
    </w:lvl>
    <w:lvl w:ilvl="3" w:tplc="FFFFFFFF" w:tentative="1">
      <w:start w:val="1"/>
      <w:numFmt w:val="decimal"/>
      <w:lvlText w:val="%4."/>
      <w:lvlJc w:val="left"/>
      <w:pPr>
        <w:tabs>
          <w:tab w:val="num" w:pos="3690"/>
        </w:tabs>
        <w:ind w:left="3690" w:hanging="360"/>
      </w:pPr>
    </w:lvl>
    <w:lvl w:ilvl="4" w:tplc="FFFFFFFF" w:tentative="1">
      <w:start w:val="1"/>
      <w:numFmt w:val="lowerLetter"/>
      <w:lvlText w:val="%5."/>
      <w:lvlJc w:val="left"/>
      <w:pPr>
        <w:tabs>
          <w:tab w:val="num" w:pos="4410"/>
        </w:tabs>
        <w:ind w:left="4410" w:hanging="360"/>
      </w:pPr>
    </w:lvl>
    <w:lvl w:ilvl="5" w:tplc="FFFFFFFF" w:tentative="1">
      <w:start w:val="1"/>
      <w:numFmt w:val="lowerRoman"/>
      <w:lvlText w:val="%6."/>
      <w:lvlJc w:val="right"/>
      <w:pPr>
        <w:tabs>
          <w:tab w:val="num" w:pos="5130"/>
        </w:tabs>
        <w:ind w:left="5130" w:hanging="180"/>
      </w:pPr>
    </w:lvl>
    <w:lvl w:ilvl="6" w:tplc="FFFFFFFF" w:tentative="1">
      <w:start w:val="1"/>
      <w:numFmt w:val="decimal"/>
      <w:lvlText w:val="%7."/>
      <w:lvlJc w:val="left"/>
      <w:pPr>
        <w:tabs>
          <w:tab w:val="num" w:pos="5850"/>
        </w:tabs>
        <w:ind w:left="5850" w:hanging="360"/>
      </w:pPr>
    </w:lvl>
    <w:lvl w:ilvl="7" w:tplc="FFFFFFFF" w:tentative="1">
      <w:start w:val="1"/>
      <w:numFmt w:val="lowerLetter"/>
      <w:lvlText w:val="%8."/>
      <w:lvlJc w:val="left"/>
      <w:pPr>
        <w:tabs>
          <w:tab w:val="num" w:pos="6570"/>
        </w:tabs>
        <w:ind w:left="6570" w:hanging="360"/>
      </w:pPr>
    </w:lvl>
    <w:lvl w:ilvl="8" w:tplc="FFFFFFFF" w:tentative="1">
      <w:start w:val="1"/>
      <w:numFmt w:val="lowerRoman"/>
      <w:lvlText w:val="%9."/>
      <w:lvlJc w:val="right"/>
      <w:pPr>
        <w:tabs>
          <w:tab w:val="num" w:pos="7290"/>
        </w:tabs>
        <w:ind w:left="7290" w:hanging="180"/>
      </w:pPr>
    </w:lvl>
  </w:abstractNum>
  <w:abstractNum w:abstractNumId="19">
    <w:nsid w:val="3A7D1259"/>
    <w:multiLevelType w:val="hybridMultilevel"/>
    <w:tmpl w:val="FE28095A"/>
    <w:lvl w:ilvl="0" w:tplc="0409001B">
      <w:start w:val="6"/>
      <w:numFmt w:val="bullet"/>
      <w:lvlText w:val="-"/>
      <w:lvlJc w:val="left"/>
      <w:pPr>
        <w:ind w:left="1080" w:hanging="360"/>
      </w:pPr>
      <w:rPr>
        <w:rFonts w:ascii="Calibri" w:eastAsiaTheme="minorHAnsi" w:hAnsi="Calibri" w:cstheme="minorBid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0">
    <w:nsid w:val="3AC96B5E"/>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983E96"/>
    <w:multiLevelType w:val="hybridMultilevel"/>
    <w:tmpl w:val="64EC4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22584"/>
    <w:multiLevelType w:val="multilevel"/>
    <w:tmpl w:val="2F58B75E"/>
    <w:lvl w:ilvl="0">
      <w:start w:val="1"/>
      <w:numFmt w:val="decimal"/>
      <w:lvlText w:val="%1"/>
      <w:lvlJc w:val="left"/>
      <w:pPr>
        <w:ind w:left="720" w:hanging="360"/>
      </w:pPr>
      <w:rPr>
        <w:rFonts w:hint="default"/>
      </w:rPr>
    </w:lvl>
    <w:lvl w:ilvl="1">
      <w:start w:val="3"/>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1944"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36" w:hanging="108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23">
    <w:nsid w:val="49644FDC"/>
    <w:multiLevelType w:val="hybridMultilevel"/>
    <w:tmpl w:val="12A6C278"/>
    <w:lvl w:ilvl="0" w:tplc="C986CD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B2654"/>
    <w:multiLevelType w:val="hybridMultilevel"/>
    <w:tmpl w:val="434C3100"/>
    <w:lvl w:ilvl="0" w:tplc="D32865AA">
      <w:start w:val="1"/>
      <w:numFmt w:val="lowerRoman"/>
      <w:lvlText w:val="%1."/>
      <w:lvlJc w:val="right"/>
      <w:pPr>
        <w:ind w:left="2160" w:hanging="360"/>
      </w:pPr>
      <w:rPr>
        <w:b w:val="0"/>
      </w:rPr>
    </w:lvl>
    <w:lvl w:ilvl="1" w:tplc="93CC9EF4" w:tentative="1">
      <w:start w:val="1"/>
      <w:numFmt w:val="lowerLetter"/>
      <w:lvlText w:val="%2."/>
      <w:lvlJc w:val="left"/>
      <w:pPr>
        <w:ind w:left="2880" w:hanging="360"/>
      </w:pPr>
    </w:lvl>
    <w:lvl w:ilvl="2" w:tplc="A838194A" w:tentative="1">
      <w:start w:val="1"/>
      <w:numFmt w:val="lowerRoman"/>
      <w:lvlText w:val="%3."/>
      <w:lvlJc w:val="right"/>
      <w:pPr>
        <w:ind w:left="3600" w:hanging="180"/>
      </w:pPr>
    </w:lvl>
    <w:lvl w:ilvl="3" w:tplc="7B90A544" w:tentative="1">
      <w:start w:val="1"/>
      <w:numFmt w:val="decimal"/>
      <w:lvlText w:val="%4."/>
      <w:lvlJc w:val="left"/>
      <w:pPr>
        <w:ind w:left="4320" w:hanging="360"/>
      </w:pPr>
    </w:lvl>
    <w:lvl w:ilvl="4" w:tplc="B5368B5E" w:tentative="1">
      <w:start w:val="1"/>
      <w:numFmt w:val="lowerLetter"/>
      <w:lvlText w:val="%5."/>
      <w:lvlJc w:val="left"/>
      <w:pPr>
        <w:ind w:left="5040" w:hanging="360"/>
      </w:pPr>
    </w:lvl>
    <w:lvl w:ilvl="5" w:tplc="1C7AC982" w:tentative="1">
      <w:start w:val="1"/>
      <w:numFmt w:val="lowerRoman"/>
      <w:lvlText w:val="%6."/>
      <w:lvlJc w:val="right"/>
      <w:pPr>
        <w:ind w:left="5760" w:hanging="180"/>
      </w:pPr>
    </w:lvl>
    <w:lvl w:ilvl="6" w:tplc="3BD4906C" w:tentative="1">
      <w:start w:val="1"/>
      <w:numFmt w:val="decimal"/>
      <w:lvlText w:val="%7."/>
      <w:lvlJc w:val="left"/>
      <w:pPr>
        <w:ind w:left="6480" w:hanging="360"/>
      </w:pPr>
    </w:lvl>
    <w:lvl w:ilvl="7" w:tplc="EA821232" w:tentative="1">
      <w:start w:val="1"/>
      <w:numFmt w:val="lowerLetter"/>
      <w:lvlText w:val="%8."/>
      <w:lvlJc w:val="left"/>
      <w:pPr>
        <w:ind w:left="7200" w:hanging="360"/>
      </w:pPr>
    </w:lvl>
    <w:lvl w:ilvl="8" w:tplc="7FD444A8" w:tentative="1">
      <w:start w:val="1"/>
      <w:numFmt w:val="lowerRoman"/>
      <w:lvlText w:val="%9."/>
      <w:lvlJc w:val="right"/>
      <w:pPr>
        <w:ind w:left="7920" w:hanging="180"/>
      </w:pPr>
    </w:lvl>
  </w:abstractNum>
  <w:abstractNum w:abstractNumId="25">
    <w:nsid w:val="49E653D9"/>
    <w:multiLevelType w:val="hybridMultilevel"/>
    <w:tmpl w:val="DA163822"/>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6">
    <w:nsid w:val="4A444F67"/>
    <w:multiLevelType w:val="hybridMultilevel"/>
    <w:tmpl w:val="637E6006"/>
    <w:lvl w:ilvl="0" w:tplc="350C929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4C0E78CC"/>
    <w:multiLevelType w:val="hybridMultilevel"/>
    <w:tmpl w:val="DE28418E"/>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8">
    <w:nsid w:val="561F32CC"/>
    <w:multiLevelType w:val="hybridMultilevel"/>
    <w:tmpl w:val="0022955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9">
    <w:nsid w:val="5B7F5B0B"/>
    <w:multiLevelType w:val="multilevel"/>
    <w:tmpl w:val="3032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F2F624B"/>
    <w:multiLevelType w:val="multilevel"/>
    <w:tmpl w:val="539AD4B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1">
    <w:nsid w:val="61833769"/>
    <w:multiLevelType w:val="hybridMultilevel"/>
    <w:tmpl w:val="C858658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2">
    <w:nsid w:val="62726D9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B8464F"/>
    <w:multiLevelType w:val="hybridMultilevel"/>
    <w:tmpl w:val="E9C8302E"/>
    <w:lvl w:ilvl="0" w:tplc="FFFFFFFF">
      <w:start w:val="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nsid w:val="66E05CF6"/>
    <w:multiLevelType w:val="hybridMultilevel"/>
    <w:tmpl w:val="4CD4E4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60016D"/>
    <w:multiLevelType w:val="hybridMultilevel"/>
    <w:tmpl w:val="C76CF43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nsid w:val="695F31BA"/>
    <w:multiLevelType w:val="singleLevel"/>
    <w:tmpl w:val="0409001B"/>
    <w:lvl w:ilvl="0">
      <w:start w:val="1"/>
      <w:numFmt w:val="lowerRoman"/>
      <w:lvlText w:val="%1."/>
      <w:lvlJc w:val="right"/>
      <w:pPr>
        <w:tabs>
          <w:tab w:val="num" w:pos="504"/>
        </w:tabs>
        <w:ind w:left="504" w:hanging="216"/>
      </w:pPr>
    </w:lvl>
  </w:abstractNum>
  <w:abstractNum w:abstractNumId="37">
    <w:nsid w:val="6A225A87"/>
    <w:multiLevelType w:val="hybridMultilevel"/>
    <w:tmpl w:val="639236E4"/>
    <w:lvl w:ilvl="0" w:tplc="B76071E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015F99"/>
    <w:multiLevelType w:val="multilevel"/>
    <w:tmpl w:val="9B1ACE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BD87915"/>
    <w:multiLevelType w:val="hybridMultilevel"/>
    <w:tmpl w:val="1D02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360B02"/>
    <w:multiLevelType w:val="hybridMultilevel"/>
    <w:tmpl w:val="7FCAE3C6"/>
    <w:lvl w:ilvl="0" w:tplc="FFFFFFFF">
      <w:start w:val="1"/>
      <w:numFmt w:val="lowerLetter"/>
      <w:lvlText w:val="%1)"/>
      <w:lvlJc w:val="left"/>
      <w:pPr>
        <w:tabs>
          <w:tab w:val="num" w:pos="2520"/>
        </w:tabs>
        <w:ind w:left="2520" w:hanging="360"/>
      </w:pPr>
    </w:lvl>
    <w:lvl w:ilvl="1" w:tplc="FFFFFFFF">
      <w:start w:val="1"/>
      <w:numFmt w:val="decimal"/>
      <w:lvlText w:val="%2."/>
      <w:lvlJc w:val="left"/>
      <w:pPr>
        <w:tabs>
          <w:tab w:val="num" w:pos="3240"/>
        </w:tabs>
        <w:ind w:left="3240" w:hanging="360"/>
      </w:pPr>
      <w:rPr>
        <w:rFonts w:hint="default"/>
      </w:r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41">
    <w:nsid w:val="6DD261D5"/>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93E11F6"/>
    <w:multiLevelType w:val="hybridMultilevel"/>
    <w:tmpl w:val="A0A8D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EB5360"/>
    <w:multiLevelType w:val="hybridMultilevel"/>
    <w:tmpl w:val="E72289E2"/>
    <w:lvl w:ilvl="0" w:tplc="2FFAEADE">
      <w:start w:val="1"/>
      <w:numFmt w:val="decimal"/>
      <w:lvlText w:val="%1."/>
      <w:lvlJc w:val="left"/>
      <w:pPr>
        <w:ind w:left="1230" w:hanging="360"/>
      </w:pPr>
      <w:rPr>
        <w:rFonts w:hint="default"/>
      </w:rPr>
    </w:lvl>
    <w:lvl w:ilvl="1" w:tplc="44090019" w:tentative="1">
      <w:start w:val="1"/>
      <w:numFmt w:val="lowerLetter"/>
      <w:lvlText w:val="%2."/>
      <w:lvlJc w:val="left"/>
      <w:pPr>
        <w:ind w:left="1950" w:hanging="360"/>
      </w:pPr>
    </w:lvl>
    <w:lvl w:ilvl="2" w:tplc="4409001B" w:tentative="1">
      <w:start w:val="1"/>
      <w:numFmt w:val="lowerRoman"/>
      <w:lvlText w:val="%3."/>
      <w:lvlJc w:val="right"/>
      <w:pPr>
        <w:ind w:left="2670" w:hanging="180"/>
      </w:pPr>
    </w:lvl>
    <w:lvl w:ilvl="3" w:tplc="4409000F" w:tentative="1">
      <w:start w:val="1"/>
      <w:numFmt w:val="decimal"/>
      <w:lvlText w:val="%4."/>
      <w:lvlJc w:val="left"/>
      <w:pPr>
        <w:ind w:left="3390" w:hanging="360"/>
      </w:pPr>
    </w:lvl>
    <w:lvl w:ilvl="4" w:tplc="44090019" w:tentative="1">
      <w:start w:val="1"/>
      <w:numFmt w:val="lowerLetter"/>
      <w:lvlText w:val="%5."/>
      <w:lvlJc w:val="left"/>
      <w:pPr>
        <w:ind w:left="4110" w:hanging="360"/>
      </w:pPr>
    </w:lvl>
    <w:lvl w:ilvl="5" w:tplc="4409001B" w:tentative="1">
      <w:start w:val="1"/>
      <w:numFmt w:val="lowerRoman"/>
      <w:lvlText w:val="%6."/>
      <w:lvlJc w:val="right"/>
      <w:pPr>
        <w:ind w:left="4830" w:hanging="180"/>
      </w:pPr>
    </w:lvl>
    <w:lvl w:ilvl="6" w:tplc="4409000F" w:tentative="1">
      <w:start w:val="1"/>
      <w:numFmt w:val="decimal"/>
      <w:lvlText w:val="%7."/>
      <w:lvlJc w:val="left"/>
      <w:pPr>
        <w:ind w:left="5550" w:hanging="360"/>
      </w:pPr>
    </w:lvl>
    <w:lvl w:ilvl="7" w:tplc="44090019" w:tentative="1">
      <w:start w:val="1"/>
      <w:numFmt w:val="lowerLetter"/>
      <w:lvlText w:val="%8."/>
      <w:lvlJc w:val="left"/>
      <w:pPr>
        <w:ind w:left="6270" w:hanging="360"/>
      </w:pPr>
    </w:lvl>
    <w:lvl w:ilvl="8" w:tplc="4409001B" w:tentative="1">
      <w:start w:val="1"/>
      <w:numFmt w:val="lowerRoman"/>
      <w:lvlText w:val="%9."/>
      <w:lvlJc w:val="right"/>
      <w:pPr>
        <w:ind w:left="6990" w:hanging="180"/>
      </w:pPr>
    </w:lvl>
  </w:abstractNum>
  <w:num w:numId="1">
    <w:abstractNumId w:val="36"/>
  </w:num>
  <w:num w:numId="2">
    <w:abstractNumId w:val="18"/>
  </w:num>
  <w:num w:numId="3">
    <w:abstractNumId w:val="19"/>
  </w:num>
  <w:num w:numId="4">
    <w:abstractNumId w:val="29"/>
  </w:num>
  <w:num w:numId="5">
    <w:abstractNumId w:val="4"/>
  </w:num>
  <w:num w:numId="6">
    <w:abstractNumId w:val="9"/>
  </w:num>
  <w:num w:numId="7">
    <w:abstractNumId w:val="2"/>
  </w:num>
  <w:num w:numId="8">
    <w:abstractNumId w:val="30"/>
  </w:num>
  <w:num w:numId="9">
    <w:abstractNumId w:val="13"/>
  </w:num>
  <w:num w:numId="10">
    <w:abstractNumId w:val="23"/>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1"/>
  </w:num>
  <w:num w:numId="14">
    <w:abstractNumId w:val="2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num>
  <w:num w:numId="17">
    <w:abstractNumId w:val="33"/>
  </w:num>
  <w:num w:numId="18">
    <w:abstractNumId w:val="22"/>
  </w:num>
  <w:num w:numId="19">
    <w:abstractNumId w:val="34"/>
  </w:num>
  <w:num w:numId="20">
    <w:abstractNumId w:val="39"/>
  </w:num>
  <w:num w:numId="21">
    <w:abstractNumId w:val="14"/>
  </w:num>
  <w:num w:numId="22">
    <w:abstractNumId w:val="38"/>
  </w:num>
  <w:num w:numId="23">
    <w:abstractNumId w:val="1"/>
  </w:num>
  <w:num w:numId="24">
    <w:abstractNumId w:val="42"/>
  </w:num>
  <w:num w:numId="25">
    <w:abstractNumId w:val="37"/>
  </w:num>
  <w:num w:numId="26">
    <w:abstractNumId w:val="21"/>
  </w:num>
  <w:num w:numId="27">
    <w:abstractNumId w:val="10"/>
  </w:num>
  <w:num w:numId="28">
    <w:abstractNumId w:val="5"/>
  </w:num>
  <w:num w:numId="29">
    <w:abstractNumId w:val="26"/>
  </w:num>
  <w:num w:numId="30">
    <w:abstractNumId w:val="0"/>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num>
  <w:num w:numId="33">
    <w:abstractNumId w:val="35"/>
  </w:num>
  <w:num w:numId="34">
    <w:abstractNumId w:val="3"/>
  </w:num>
  <w:num w:numId="35">
    <w:abstractNumId w:val="41"/>
  </w:num>
  <w:num w:numId="36">
    <w:abstractNumId w:val="6"/>
  </w:num>
  <w:num w:numId="37">
    <w:abstractNumId w:val="16"/>
  </w:num>
  <w:num w:numId="38">
    <w:abstractNumId w:val="20"/>
  </w:num>
  <w:num w:numId="39">
    <w:abstractNumId w:val="7"/>
  </w:num>
  <w:num w:numId="40">
    <w:abstractNumId w:val="12"/>
  </w:num>
  <w:num w:numId="41">
    <w:abstractNumId w:val="32"/>
  </w:num>
  <w:num w:numId="42">
    <w:abstractNumId w:val="11"/>
  </w:num>
  <w:num w:numId="43">
    <w:abstractNumId w:val="25"/>
  </w:num>
  <w:num w:numId="44">
    <w:abstractNumId w:val="15"/>
  </w:num>
  <w:num w:numId="45">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F9"/>
    <w:rsid w:val="00000809"/>
    <w:rsid w:val="00000CD5"/>
    <w:rsid w:val="00001AD3"/>
    <w:rsid w:val="0000236C"/>
    <w:rsid w:val="000033E8"/>
    <w:rsid w:val="0000462D"/>
    <w:rsid w:val="00004F4F"/>
    <w:rsid w:val="00011EE5"/>
    <w:rsid w:val="00014FC8"/>
    <w:rsid w:val="000210D0"/>
    <w:rsid w:val="00021ECA"/>
    <w:rsid w:val="000225DF"/>
    <w:rsid w:val="00022B9E"/>
    <w:rsid w:val="0002349D"/>
    <w:rsid w:val="00027467"/>
    <w:rsid w:val="00031AEB"/>
    <w:rsid w:val="00032C99"/>
    <w:rsid w:val="0003478A"/>
    <w:rsid w:val="00034A26"/>
    <w:rsid w:val="00034B2B"/>
    <w:rsid w:val="00034B32"/>
    <w:rsid w:val="00036C69"/>
    <w:rsid w:val="0003725A"/>
    <w:rsid w:val="00037989"/>
    <w:rsid w:val="000434C5"/>
    <w:rsid w:val="000449F8"/>
    <w:rsid w:val="00044B60"/>
    <w:rsid w:val="00045A67"/>
    <w:rsid w:val="0004712E"/>
    <w:rsid w:val="00053F12"/>
    <w:rsid w:val="0005437C"/>
    <w:rsid w:val="00055387"/>
    <w:rsid w:val="00055971"/>
    <w:rsid w:val="0005736C"/>
    <w:rsid w:val="00057EBB"/>
    <w:rsid w:val="000601FF"/>
    <w:rsid w:val="000607A3"/>
    <w:rsid w:val="00062E0D"/>
    <w:rsid w:val="000632D4"/>
    <w:rsid w:val="00063767"/>
    <w:rsid w:val="000647E4"/>
    <w:rsid w:val="00067F41"/>
    <w:rsid w:val="000712DE"/>
    <w:rsid w:val="00072464"/>
    <w:rsid w:val="00073FD3"/>
    <w:rsid w:val="0007763B"/>
    <w:rsid w:val="000802B0"/>
    <w:rsid w:val="00083261"/>
    <w:rsid w:val="00083CF5"/>
    <w:rsid w:val="00084275"/>
    <w:rsid w:val="00087992"/>
    <w:rsid w:val="000901A6"/>
    <w:rsid w:val="000909A9"/>
    <w:rsid w:val="000931CB"/>
    <w:rsid w:val="000943B9"/>
    <w:rsid w:val="000977D4"/>
    <w:rsid w:val="000A2605"/>
    <w:rsid w:val="000A26DC"/>
    <w:rsid w:val="000A4B48"/>
    <w:rsid w:val="000A4E82"/>
    <w:rsid w:val="000A596B"/>
    <w:rsid w:val="000A639A"/>
    <w:rsid w:val="000A674C"/>
    <w:rsid w:val="000A776D"/>
    <w:rsid w:val="000B56A9"/>
    <w:rsid w:val="000B7873"/>
    <w:rsid w:val="000C0F41"/>
    <w:rsid w:val="000C27DC"/>
    <w:rsid w:val="000C2968"/>
    <w:rsid w:val="000C3BA6"/>
    <w:rsid w:val="000C4099"/>
    <w:rsid w:val="000C644F"/>
    <w:rsid w:val="000D1334"/>
    <w:rsid w:val="000D301A"/>
    <w:rsid w:val="000D3686"/>
    <w:rsid w:val="000D6183"/>
    <w:rsid w:val="000D6D80"/>
    <w:rsid w:val="000E0708"/>
    <w:rsid w:val="000E27FF"/>
    <w:rsid w:val="000E2BC6"/>
    <w:rsid w:val="000E3385"/>
    <w:rsid w:val="000E4AA8"/>
    <w:rsid w:val="000E607C"/>
    <w:rsid w:val="000E6543"/>
    <w:rsid w:val="000E69B0"/>
    <w:rsid w:val="000F08AA"/>
    <w:rsid w:val="000F21D5"/>
    <w:rsid w:val="000F4799"/>
    <w:rsid w:val="000F50BC"/>
    <w:rsid w:val="000F50F3"/>
    <w:rsid w:val="000F7674"/>
    <w:rsid w:val="000F769A"/>
    <w:rsid w:val="000F7B98"/>
    <w:rsid w:val="000F7DB6"/>
    <w:rsid w:val="00101B90"/>
    <w:rsid w:val="00101BC8"/>
    <w:rsid w:val="00101DC7"/>
    <w:rsid w:val="00103784"/>
    <w:rsid w:val="00105A5B"/>
    <w:rsid w:val="00105C25"/>
    <w:rsid w:val="00110877"/>
    <w:rsid w:val="001110C5"/>
    <w:rsid w:val="00111B40"/>
    <w:rsid w:val="00112D5F"/>
    <w:rsid w:val="00114789"/>
    <w:rsid w:val="001152BA"/>
    <w:rsid w:val="001160D5"/>
    <w:rsid w:val="00116B44"/>
    <w:rsid w:val="0012013E"/>
    <w:rsid w:val="00121536"/>
    <w:rsid w:val="00123C3D"/>
    <w:rsid w:val="0012764C"/>
    <w:rsid w:val="00127AAA"/>
    <w:rsid w:val="00127AB5"/>
    <w:rsid w:val="00130512"/>
    <w:rsid w:val="00130761"/>
    <w:rsid w:val="00134A29"/>
    <w:rsid w:val="001360CE"/>
    <w:rsid w:val="00140685"/>
    <w:rsid w:val="00140E98"/>
    <w:rsid w:val="00141DEA"/>
    <w:rsid w:val="00142D8E"/>
    <w:rsid w:val="00146F17"/>
    <w:rsid w:val="001519F5"/>
    <w:rsid w:val="00151CAD"/>
    <w:rsid w:val="00151FCF"/>
    <w:rsid w:val="001542C6"/>
    <w:rsid w:val="00154479"/>
    <w:rsid w:val="00154858"/>
    <w:rsid w:val="001606A0"/>
    <w:rsid w:val="00162FE9"/>
    <w:rsid w:val="001630A5"/>
    <w:rsid w:val="00163770"/>
    <w:rsid w:val="00163F11"/>
    <w:rsid w:val="001644AD"/>
    <w:rsid w:val="001656ED"/>
    <w:rsid w:val="00166C65"/>
    <w:rsid w:val="00171260"/>
    <w:rsid w:val="001716A3"/>
    <w:rsid w:val="0017298A"/>
    <w:rsid w:val="001730D4"/>
    <w:rsid w:val="00173276"/>
    <w:rsid w:val="001740E4"/>
    <w:rsid w:val="00177E44"/>
    <w:rsid w:val="00182BE3"/>
    <w:rsid w:val="001838DF"/>
    <w:rsid w:val="00185BDB"/>
    <w:rsid w:val="0018730C"/>
    <w:rsid w:val="00187A40"/>
    <w:rsid w:val="00187AB4"/>
    <w:rsid w:val="001908BA"/>
    <w:rsid w:val="00191D09"/>
    <w:rsid w:val="00191F0F"/>
    <w:rsid w:val="00192ADA"/>
    <w:rsid w:val="00195463"/>
    <w:rsid w:val="00195545"/>
    <w:rsid w:val="00196431"/>
    <w:rsid w:val="0019739C"/>
    <w:rsid w:val="001A545D"/>
    <w:rsid w:val="001B450A"/>
    <w:rsid w:val="001B4616"/>
    <w:rsid w:val="001B4D8F"/>
    <w:rsid w:val="001B5574"/>
    <w:rsid w:val="001B5880"/>
    <w:rsid w:val="001B5AAB"/>
    <w:rsid w:val="001B70E6"/>
    <w:rsid w:val="001B71A8"/>
    <w:rsid w:val="001B7A81"/>
    <w:rsid w:val="001B7AA7"/>
    <w:rsid w:val="001C036C"/>
    <w:rsid w:val="001C0F52"/>
    <w:rsid w:val="001C153E"/>
    <w:rsid w:val="001C2C37"/>
    <w:rsid w:val="001C3743"/>
    <w:rsid w:val="001C5806"/>
    <w:rsid w:val="001C6EDF"/>
    <w:rsid w:val="001C739F"/>
    <w:rsid w:val="001C7F75"/>
    <w:rsid w:val="001D017A"/>
    <w:rsid w:val="001D1AC6"/>
    <w:rsid w:val="001D23E0"/>
    <w:rsid w:val="001D3E93"/>
    <w:rsid w:val="001D520C"/>
    <w:rsid w:val="001D5B60"/>
    <w:rsid w:val="001D66D0"/>
    <w:rsid w:val="001D7690"/>
    <w:rsid w:val="001D77C6"/>
    <w:rsid w:val="001E013D"/>
    <w:rsid w:val="001E2F00"/>
    <w:rsid w:val="001E3653"/>
    <w:rsid w:val="001E6C79"/>
    <w:rsid w:val="001E7A0D"/>
    <w:rsid w:val="001F0CDF"/>
    <w:rsid w:val="001F1406"/>
    <w:rsid w:val="001F20E8"/>
    <w:rsid w:val="001F2699"/>
    <w:rsid w:val="001F345B"/>
    <w:rsid w:val="001F4B98"/>
    <w:rsid w:val="001F6A86"/>
    <w:rsid w:val="001F7732"/>
    <w:rsid w:val="001F7A71"/>
    <w:rsid w:val="00201A1E"/>
    <w:rsid w:val="00202B2D"/>
    <w:rsid w:val="002037F4"/>
    <w:rsid w:val="00204585"/>
    <w:rsid w:val="00205C62"/>
    <w:rsid w:val="00206BBE"/>
    <w:rsid w:val="002101FE"/>
    <w:rsid w:val="00210498"/>
    <w:rsid w:val="00210836"/>
    <w:rsid w:val="00213F60"/>
    <w:rsid w:val="002142E1"/>
    <w:rsid w:val="002150C9"/>
    <w:rsid w:val="00215E54"/>
    <w:rsid w:val="0022008A"/>
    <w:rsid w:val="00221410"/>
    <w:rsid w:val="00223E5C"/>
    <w:rsid w:val="00225FF0"/>
    <w:rsid w:val="00226ADB"/>
    <w:rsid w:val="00226FF1"/>
    <w:rsid w:val="00230653"/>
    <w:rsid w:val="0023093E"/>
    <w:rsid w:val="0023344D"/>
    <w:rsid w:val="00233730"/>
    <w:rsid w:val="00233B37"/>
    <w:rsid w:val="00233FBB"/>
    <w:rsid w:val="00234A0E"/>
    <w:rsid w:val="00234B22"/>
    <w:rsid w:val="00235CDA"/>
    <w:rsid w:val="00236A5F"/>
    <w:rsid w:val="00240088"/>
    <w:rsid w:val="00240309"/>
    <w:rsid w:val="00242585"/>
    <w:rsid w:val="00242DDA"/>
    <w:rsid w:val="0024496B"/>
    <w:rsid w:val="0024621A"/>
    <w:rsid w:val="0024724B"/>
    <w:rsid w:val="00247BC4"/>
    <w:rsid w:val="00251132"/>
    <w:rsid w:val="00252C89"/>
    <w:rsid w:val="002555E0"/>
    <w:rsid w:val="002561AD"/>
    <w:rsid w:val="00257CAA"/>
    <w:rsid w:val="00260052"/>
    <w:rsid w:val="002607BC"/>
    <w:rsid w:val="002614E1"/>
    <w:rsid w:val="00261654"/>
    <w:rsid w:val="00262A96"/>
    <w:rsid w:val="00266254"/>
    <w:rsid w:val="00266F07"/>
    <w:rsid w:val="0026767D"/>
    <w:rsid w:val="00270FD3"/>
    <w:rsid w:val="00271772"/>
    <w:rsid w:val="00273B80"/>
    <w:rsid w:val="00273CFD"/>
    <w:rsid w:val="002749EF"/>
    <w:rsid w:val="00276BAF"/>
    <w:rsid w:val="00276EE7"/>
    <w:rsid w:val="00280316"/>
    <w:rsid w:val="00280603"/>
    <w:rsid w:val="0028073D"/>
    <w:rsid w:val="00281962"/>
    <w:rsid w:val="00281AA8"/>
    <w:rsid w:val="00283EAD"/>
    <w:rsid w:val="0028480E"/>
    <w:rsid w:val="0029039E"/>
    <w:rsid w:val="0029077E"/>
    <w:rsid w:val="002910F9"/>
    <w:rsid w:val="00292276"/>
    <w:rsid w:val="00292787"/>
    <w:rsid w:val="002975E8"/>
    <w:rsid w:val="002A1227"/>
    <w:rsid w:val="002A3403"/>
    <w:rsid w:val="002A3F56"/>
    <w:rsid w:val="002A5A95"/>
    <w:rsid w:val="002A62EC"/>
    <w:rsid w:val="002B0091"/>
    <w:rsid w:val="002B16BC"/>
    <w:rsid w:val="002B2D94"/>
    <w:rsid w:val="002B3317"/>
    <w:rsid w:val="002B3A22"/>
    <w:rsid w:val="002B467C"/>
    <w:rsid w:val="002B4EE5"/>
    <w:rsid w:val="002B6988"/>
    <w:rsid w:val="002B7112"/>
    <w:rsid w:val="002B7995"/>
    <w:rsid w:val="002C1932"/>
    <w:rsid w:val="002C2F10"/>
    <w:rsid w:val="002C3322"/>
    <w:rsid w:val="002C3B43"/>
    <w:rsid w:val="002C7A7A"/>
    <w:rsid w:val="002C7B5A"/>
    <w:rsid w:val="002D0A15"/>
    <w:rsid w:val="002D1764"/>
    <w:rsid w:val="002D24F3"/>
    <w:rsid w:val="002D44B7"/>
    <w:rsid w:val="002D663B"/>
    <w:rsid w:val="002D79DC"/>
    <w:rsid w:val="002D7C8B"/>
    <w:rsid w:val="002E0795"/>
    <w:rsid w:val="002E1A40"/>
    <w:rsid w:val="002E2C81"/>
    <w:rsid w:val="002E4AA2"/>
    <w:rsid w:val="002E5DF8"/>
    <w:rsid w:val="002E5E83"/>
    <w:rsid w:val="002E757A"/>
    <w:rsid w:val="002F3DB9"/>
    <w:rsid w:val="002F7018"/>
    <w:rsid w:val="00301848"/>
    <w:rsid w:val="00302DBF"/>
    <w:rsid w:val="00304967"/>
    <w:rsid w:val="00305C7D"/>
    <w:rsid w:val="00306F87"/>
    <w:rsid w:val="00310AE4"/>
    <w:rsid w:val="00310B2F"/>
    <w:rsid w:val="00310DC7"/>
    <w:rsid w:val="00311770"/>
    <w:rsid w:val="003125A6"/>
    <w:rsid w:val="00312656"/>
    <w:rsid w:val="00313032"/>
    <w:rsid w:val="003135E2"/>
    <w:rsid w:val="0031455A"/>
    <w:rsid w:val="0031559B"/>
    <w:rsid w:val="00317623"/>
    <w:rsid w:val="00322751"/>
    <w:rsid w:val="003232D9"/>
    <w:rsid w:val="00323DAB"/>
    <w:rsid w:val="00324456"/>
    <w:rsid w:val="00324A24"/>
    <w:rsid w:val="003257A6"/>
    <w:rsid w:val="00325C42"/>
    <w:rsid w:val="00327411"/>
    <w:rsid w:val="00327A66"/>
    <w:rsid w:val="0033056F"/>
    <w:rsid w:val="00330C18"/>
    <w:rsid w:val="00331D0B"/>
    <w:rsid w:val="00333F48"/>
    <w:rsid w:val="003377AB"/>
    <w:rsid w:val="00340631"/>
    <w:rsid w:val="00341C47"/>
    <w:rsid w:val="0034364E"/>
    <w:rsid w:val="00343A22"/>
    <w:rsid w:val="003453B7"/>
    <w:rsid w:val="00347CB2"/>
    <w:rsid w:val="003501A0"/>
    <w:rsid w:val="003531CF"/>
    <w:rsid w:val="0035438F"/>
    <w:rsid w:val="00354F1D"/>
    <w:rsid w:val="0035675B"/>
    <w:rsid w:val="00360DBD"/>
    <w:rsid w:val="00361E91"/>
    <w:rsid w:val="00362632"/>
    <w:rsid w:val="00363385"/>
    <w:rsid w:val="0036393A"/>
    <w:rsid w:val="00363E35"/>
    <w:rsid w:val="00365F90"/>
    <w:rsid w:val="003662C8"/>
    <w:rsid w:val="00371586"/>
    <w:rsid w:val="003717FA"/>
    <w:rsid w:val="00374322"/>
    <w:rsid w:val="003755C8"/>
    <w:rsid w:val="00375CE2"/>
    <w:rsid w:val="00375E65"/>
    <w:rsid w:val="003779AF"/>
    <w:rsid w:val="00380B12"/>
    <w:rsid w:val="00380B37"/>
    <w:rsid w:val="0038207E"/>
    <w:rsid w:val="00382A03"/>
    <w:rsid w:val="0038550E"/>
    <w:rsid w:val="00386F72"/>
    <w:rsid w:val="00387656"/>
    <w:rsid w:val="003902AE"/>
    <w:rsid w:val="003903C3"/>
    <w:rsid w:val="0039370B"/>
    <w:rsid w:val="003939A5"/>
    <w:rsid w:val="003942BA"/>
    <w:rsid w:val="0039624B"/>
    <w:rsid w:val="00397601"/>
    <w:rsid w:val="003A08C9"/>
    <w:rsid w:val="003A0DB9"/>
    <w:rsid w:val="003A32E9"/>
    <w:rsid w:val="003A5C8C"/>
    <w:rsid w:val="003A79A8"/>
    <w:rsid w:val="003B1DB4"/>
    <w:rsid w:val="003B677D"/>
    <w:rsid w:val="003B71FC"/>
    <w:rsid w:val="003C014F"/>
    <w:rsid w:val="003C0FB6"/>
    <w:rsid w:val="003C22FB"/>
    <w:rsid w:val="003C3048"/>
    <w:rsid w:val="003C3C32"/>
    <w:rsid w:val="003C4A2C"/>
    <w:rsid w:val="003C6479"/>
    <w:rsid w:val="003D00C9"/>
    <w:rsid w:val="003D6576"/>
    <w:rsid w:val="003D6EA0"/>
    <w:rsid w:val="003D7132"/>
    <w:rsid w:val="003D7E0A"/>
    <w:rsid w:val="003E040A"/>
    <w:rsid w:val="003E0575"/>
    <w:rsid w:val="003E1E52"/>
    <w:rsid w:val="003E234F"/>
    <w:rsid w:val="003E28F1"/>
    <w:rsid w:val="003E2915"/>
    <w:rsid w:val="003E2A6E"/>
    <w:rsid w:val="003E37AA"/>
    <w:rsid w:val="003E50A7"/>
    <w:rsid w:val="003E522A"/>
    <w:rsid w:val="003E540E"/>
    <w:rsid w:val="003E62E0"/>
    <w:rsid w:val="003F0360"/>
    <w:rsid w:val="003F21C1"/>
    <w:rsid w:val="003F2373"/>
    <w:rsid w:val="003F4D88"/>
    <w:rsid w:val="003F7952"/>
    <w:rsid w:val="00402C3B"/>
    <w:rsid w:val="004063B3"/>
    <w:rsid w:val="00407352"/>
    <w:rsid w:val="0041161E"/>
    <w:rsid w:val="00413122"/>
    <w:rsid w:val="004215F0"/>
    <w:rsid w:val="00422533"/>
    <w:rsid w:val="00423913"/>
    <w:rsid w:val="0042513F"/>
    <w:rsid w:val="00425503"/>
    <w:rsid w:val="0042687C"/>
    <w:rsid w:val="004277F5"/>
    <w:rsid w:val="00430931"/>
    <w:rsid w:val="00430D2D"/>
    <w:rsid w:val="0043116C"/>
    <w:rsid w:val="004323FC"/>
    <w:rsid w:val="004333C3"/>
    <w:rsid w:val="00433D21"/>
    <w:rsid w:val="00436036"/>
    <w:rsid w:val="00436941"/>
    <w:rsid w:val="00437116"/>
    <w:rsid w:val="00441059"/>
    <w:rsid w:val="004423A8"/>
    <w:rsid w:val="00443455"/>
    <w:rsid w:val="00452A38"/>
    <w:rsid w:val="00452ACD"/>
    <w:rsid w:val="004530E1"/>
    <w:rsid w:val="00453D19"/>
    <w:rsid w:val="0045444A"/>
    <w:rsid w:val="004548F8"/>
    <w:rsid w:val="00455A17"/>
    <w:rsid w:val="0046020C"/>
    <w:rsid w:val="004610E5"/>
    <w:rsid w:val="00461E70"/>
    <w:rsid w:val="004620C5"/>
    <w:rsid w:val="0046250C"/>
    <w:rsid w:val="00462DAB"/>
    <w:rsid w:val="004659FD"/>
    <w:rsid w:val="00466A22"/>
    <w:rsid w:val="004706A8"/>
    <w:rsid w:val="00470ED1"/>
    <w:rsid w:val="00471817"/>
    <w:rsid w:val="00475E93"/>
    <w:rsid w:val="0048035A"/>
    <w:rsid w:val="0048090B"/>
    <w:rsid w:val="00481681"/>
    <w:rsid w:val="00481DC5"/>
    <w:rsid w:val="004831EE"/>
    <w:rsid w:val="00485463"/>
    <w:rsid w:val="00485AB7"/>
    <w:rsid w:val="0048693C"/>
    <w:rsid w:val="00487403"/>
    <w:rsid w:val="00490045"/>
    <w:rsid w:val="00490B2C"/>
    <w:rsid w:val="004924DC"/>
    <w:rsid w:val="00492701"/>
    <w:rsid w:val="00493467"/>
    <w:rsid w:val="00494121"/>
    <w:rsid w:val="00494576"/>
    <w:rsid w:val="00497B00"/>
    <w:rsid w:val="004A03AA"/>
    <w:rsid w:val="004A0B0F"/>
    <w:rsid w:val="004A10B2"/>
    <w:rsid w:val="004A1534"/>
    <w:rsid w:val="004A15CE"/>
    <w:rsid w:val="004A19BD"/>
    <w:rsid w:val="004A2968"/>
    <w:rsid w:val="004A3808"/>
    <w:rsid w:val="004A3FAD"/>
    <w:rsid w:val="004A4BDC"/>
    <w:rsid w:val="004A795F"/>
    <w:rsid w:val="004A7BA8"/>
    <w:rsid w:val="004B051D"/>
    <w:rsid w:val="004B42F7"/>
    <w:rsid w:val="004B53C3"/>
    <w:rsid w:val="004B6591"/>
    <w:rsid w:val="004B6F42"/>
    <w:rsid w:val="004C25CC"/>
    <w:rsid w:val="004C2F8D"/>
    <w:rsid w:val="004C4F13"/>
    <w:rsid w:val="004C6DE7"/>
    <w:rsid w:val="004D0B2F"/>
    <w:rsid w:val="004D1D84"/>
    <w:rsid w:val="004D250A"/>
    <w:rsid w:val="004D350D"/>
    <w:rsid w:val="004D5DA4"/>
    <w:rsid w:val="004D6709"/>
    <w:rsid w:val="004D74E3"/>
    <w:rsid w:val="004D7781"/>
    <w:rsid w:val="004D7EA7"/>
    <w:rsid w:val="004E1ECE"/>
    <w:rsid w:val="004E1FB8"/>
    <w:rsid w:val="004E2FC9"/>
    <w:rsid w:val="004F0DFD"/>
    <w:rsid w:val="004F20DE"/>
    <w:rsid w:val="004F24C2"/>
    <w:rsid w:val="004F37E4"/>
    <w:rsid w:val="004F4AF2"/>
    <w:rsid w:val="005005A8"/>
    <w:rsid w:val="005013B7"/>
    <w:rsid w:val="00502464"/>
    <w:rsid w:val="00503A97"/>
    <w:rsid w:val="00503D74"/>
    <w:rsid w:val="00505E2C"/>
    <w:rsid w:val="00505E53"/>
    <w:rsid w:val="00506EC7"/>
    <w:rsid w:val="005109DF"/>
    <w:rsid w:val="00514791"/>
    <w:rsid w:val="005148D7"/>
    <w:rsid w:val="00515B41"/>
    <w:rsid w:val="00517E29"/>
    <w:rsid w:val="00520D3A"/>
    <w:rsid w:val="0052331F"/>
    <w:rsid w:val="00523E15"/>
    <w:rsid w:val="00525A58"/>
    <w:rsid w:val="0052641B"/>
    <w:rsid w:val="00526E99"/>
    <w:rsid w:val="0053070C"/>
    <w:rsid w:val="00531C34"/>
    <w:rsid w:val="00534E7C"/>
    <w:rsid w:val="005360BF"/>
    <w:rsid w:val="00540135"/>
    <w:rsid w:val="005431DB"/>
    <w:rsid w:val="005454EF"/>
    <w:rsid w:val="0054671A"/>
    <w:rsid w:val="00546EAB"/>
    <w:rsid w:val="00550907"/>
    <w:rsid w:val="0055355F"/>
    <w:rsid w:val="0055380C"/>
    <w:rsid w:val="0055397D"/>
    <w:rsid w:val="00554417"/>
    <w:rsid w:val="00555FC9"/>
    <w:rsid w:val="00562194"/>
    <w:rsid w:val="00562397"/>
    <w:rsid w:val="005623D6"/>
    <w:rsid w:val="00562B59"/>
    <w:rsid w:val="00562D7D"/>
    <w:rsid w:val="00564DA1"/>
    <w:rsid w:val="00564EF4"/>
    <w:rsid w:val="005650E7"/>
    <w:rsid w:val="00565D9D"/>
    <w:rsid w:val="00570194"/>
    <w:rsid w:val="005720D0"/>
    <w:rsid w:val="00573A1E"/>
    <w:rsid w:val="00573EE1"/>
    <w:rsid w:val="005741D6"/>
    <w:rsid w:val="00575595"/>
    <w:rsid w:val="00576F8F"/>
    <w:rsid w:val="00577E8D"/>
    <w:rsid w:val="00577FB6"/>
    <w:rsid w:val="00582BFF"/>
    <w:rsid w:val="00585ACD"/>
    <w:rsid w:val="005868CE"/>
    <w:rsid w:val="00587FA8"/>
    <w:rsid w:val="0059001F"/>
    <w:rsid w:val="005903DB"/>
    <w:rsid w:val="0059162B"/>
    <w:rsid w:val="00591C52"/>
    <w:rsid w:val="00592F8A"/>
    <w:rsid w:val="00594C7C"/>
    <w:rsid w:val="0059571B"/>
    <w:rsid w:val="00595D1C"/>
    <w:rsid w:val="00597BAA"/>
    <w:rsid w:val="005A0D3D"/>
    <w:rsid w:val="005A1A60"/>
    <w:rsid w:val="005A3184"/>
    <w:rsid w:val="005A4AE9"/>
    <w:rsid w:val="005A4D5A"/>
    <w:rsid w:val="005A6991"/>
    <w:rsid w:val="005B0ED8"/>
    <w:rsid w:val="005B1C91"/>
    <w:rsid w:val="005B4AB6"/>
    <w:rsid w:val="005B5498"/>
    <w:rsid w:val="005B767B"/>
    <w:rsid w:val="005C1642"/>
    <w:rsid w:val="005C23FF"/>
    <w:rsid w:val="005C2D45"/>
    <w:rsid w:val="005C35F0"/>
    <w:rsid w:val="005C41A2"/>
    <w:rsid w:val="005C4C73"/>
    <w:rsid w:val="005C6028"/>
    <w:rsid w:val="005C6AAE"/>
    <w:rsid w:val="005C6EF6"/>
    <w:rsid w:val="005C720D"/>
    <w:rsid w:val="005C7DD8"/>
    <w:rsid w:val="005D0EDC"/>
    <w:rsid w:val="005D0F36"/>
    <w:rsid w:val="005D306D"/>
    <w:rsid w:val="005D52EA"/>
    <w:rsid w:val="005D53DB"/>
    <w:rsid w:val="005D784D"/>
    <w:rsid w:val="005E0195"/>
    <w:rsid w:val="005E0853"/>
    <w:rsid w:val="005E0C1D"/>
    <w:rsid w:val="005E157A"/>
    <w:rsid w:val="005E371F"/>
    <w:rsid w:val="005E481F"/>
    <w:rsid w:val="005E655F"/>
    <w:rsid w:val="005F05D1"/>
    <w:rsid w:val="005F0765"/>
    <w:rsid w:val="005F0B5C"/>
    <w:rsid w:val="005F0D24"/>
    <w:rsid w:val="005F19BE"/>
    <w:rsid w:val="005F1D43"/>
    <w:rsid w:val="005F26DC"/>
    <w:rsid w:val="005F439A"/>
    <w:rsid w:val="00600942"/>
    <w:rsid w:val="00601020"/>
    <w:rsid w:val="00601A14"/>
    <w:rsid w:val="00602C08"/>
    <w:rsid w:val="00604E02"/>
    <w:rsid w:val="0060702B"/>
    <w:rsid w:val="00607A7F"/>
    <w:rsid w:val="00610E5B"/>
    <w:rsid w:val="00614BE5"/>
    <w:rsid w:val="0061515F"/>
    <w:rsid w:val="006153E0"/>
    <w:rsid w:val="006155F0"/>
    <w:rsid w:val="0061591B"/>
    <w:rsid w:val="00615ABB"/>
    <w:rsid w:val="00621064"/>
    <w:rsid w:val="006215B5"/>
    <w:rsid w:val="00622742"/>
    <w:rsid w:val="006243AD"/>
    <w:rsid w:val="0062565C"/>
    <w:rsid w:val="00627C91"/>
    <w:rsid w:val="0063160A"/>
    <w:rsid w:val="00632488"/>
    <w:rsid w:val="00633347"/>
    <w:rsid w:val="0063342B"/>
    <w:rsid w:val="0063367A"/>
    <w:rsid w:val="00633B25"/>
    <w:rsid w:val="00635B81"/>
    <w:rsid w:val="00636477"/>
    <w:rsid w:val="00636899"/>
    <w:rsid w:val="00641830"/>
    <w:rsid w:val="00641D7E"/>
    <w:rsid w:val="006423CC"/>
    <w:rsid w:val="006425D5"/>
    <w:rsid w:val="006426F3"/>
    <w:rsid w:val="00644211"/>
    <w:rsid w:val="00644EAD"/>
    <w:rsid w:val="0064565E"/>
    <w:rsid w:val="00646561"/>
    <w:rsid w:val="006466BF"/>
    <w:rsid w:val="006476D1"/>
    <w:rsid w:val="00650E5D"/>
    <w:rsid w:val="00651476"/>
    <w:rsid w:val="00651D5F"/>
    <w:rsid w:val="00654BB9"/>
    <w:rsid w:val="0065554D"/>
    <w:rsid w:val="00656449"/>
    <w:rsid w:val="00656926"/>
    <w:rsid w:val="0066216C"/>
    <w:rsid w:val="00663259"/>
    <w:rsid w:val="00667E84"/>
    <w:rsid w:val="006721BF"/>
    <w:rsid w:val="0067233F"/>
    <w:rsid w:val="00681852"/>
    <w:rsid w:val="006838E1"/>
    <w:rsid w:val="006845F3"/>
    <w:rsid w:val="00687304"/>
    <w:rsid w:val="006966D5"/>
    <w:rsid w:val="006966E4"/>
    <w:rsid w:val="006972DE"/>
    <w:rsid w:val="006A01EF"/>
    <w:rsid w:val="006A126E"/>
    <w:rsid w:val="006A35C3"/>
    <w:rsid w:val="006A38DF"/>
    <w:rsid w:val="006A4F60"/>
    <w:rsid w:val="006A7C61"/>
    <w:rsid w:val="006B1292"/>
    <w:rsid w:val="006B41AF"/>
    <w:rsid w:val="006B55BB"/>
    <w:rsid w:val="006C0689"/>
    <w:rsid w:val="006C1E89"/>
    <w:rsid w:val="006C1ED8"/>
    <w:rsid w:val="006C4F7D"/>
    <w:rsid w:val="006C5AFD"/>
    <w:rsid w:val="006C6970"/>
    <w:rsid w:val="006D151A"/>
    <w:rsid w:val="006D2F2C"/>
    <w:rsid w:val="006D3780"/>
    <w:rsid w:val="006D4E7C"/>
    <w:rsid w:val="006D5F1E"/>
    <w:rsid w:val="006D60FA"/>
    <w:rsid w:val="006D7E16"/>
    <w:rsid w:val="006E1D49"/>
    <w:rsid w:val="006E1F98"/>
    <w:rsid w:val="006E2F56"/>
    <w:rsid w:val="006E5EFB"/>
    <w:rsid w:val="006E601B"/>
    <w:rsid w:val="006F157A"/>
    <w:rsid w:val="006F34B0"/>
    <w:rsid w:val="006F3522"/>
    <w:rsid w:val="006F4515"/>
    <w:rsid w:val="006F4892"/>
    <w:rsid w:val="006F4A40"/>
    <w:rsid w:val="006F5888"/>
    <w:rsid w:val="006F680B"/>
    <w:rsid w:val="00701693"/>
    <w:rsid w:val="00701C0B"/>
    <w:rsid w:val="0070409E"/>
    <w:rsid w:val="00705847"/>
    <w:rsid w:val="00706FB8"/>
    <w:rsid w:val="00707271"/>
    <w:rsid w:val="007077AB"/>
    <w:rsid w:val="00707CCC"/>
    <w:rsid w:val="00713261"/>
    <w:rsid w:val="00715E03"/>
    <w:rsid w:val="007167D6"/>
    <w:rsid w:val="00716F8B"/>
    <w:rsid w:val="00722163"/>
    <w:rsid w:val="00723620"/>
    <w:rsid w:val="007278DE"/>
    <w:rsid w:val="00727FA5"/>
    <w:rsid w:val="00730D1C"/>
    <w:rsid w:val="00731213"/>
    <w:rsid w:val="007341CD"/>
    <w:rsid w:val="007344CA"/>
    <w:rsid w:val="00737266"/>
    <w:rsid w:val="007408CE"/>
    <w:rsid w:val="00740E9B"/>
    <w:rsid w:val="00742E1A"/>
    <w:rsid w:val="007445D3"/>
    <w:rsid w:val="00745667"/>
    <w:rsid w:val="00747023"/>
    <w:rsid w:val="00750423"/>
    <w:rsid w:val="0075080D"/>
    <w:rsid w:val="007511E6"/>
    <w:rsid w:val="007513B9"/>
    <w:rsid w:val="00752A44"/>
    <w:rsid w:val="00755E58"/>
    <w:rsid w:val="00757FAD"/>
    <w:rsid w:val="00760020"/>
    <w:rsid w:val="00761858"/>
    <w:rsid w:val="00763018"/>
    <w:rsid w:val="007652EB"/>
    <w:rsid w:val="00766E08"/>
    <w:rsid w:val="007674CF"/>
    <w:rsid w:val="00767A5F"/>
    <w:rsid w:val="00772C1C"/>
    <w:rsid w:val="00773A59"/>
    <w:rsid w:val="0077421E"/>
    <w:rsid w:val="007748B6"/>
    <w:rsid w:val="007761E1"/>
    <w:rsid w:val="00777E9F"/>
    <w:rsid w:val="0078095C"/>
    <w:rsid w:val="007816D7"/>
    <w:rsid w:val="00782CCF"/>
    <w:rsid w:val="007859F5"/>
    <w:rsid w:val="00786EAF"/>
    <w:rsid w:val="00786FE8"/>
    <w:rsid w:val="00787B9A"/>
    <w:rsid w:val="00790798"/>
    <w:rsid w:val="007932EB"/>
    <w:rsid w:val="00793825"/>
    <w:rsid w:val="00795DFE"/>
    <w:rsid w:val="007A146A"/>
    <w:rsid w:val="007A4428"/>
    <w:rsid w:val="007A6D6A"/>
    <w:rsid w:val="007B09DA"/>
    <w:rsid w:val="007B0E79"/>
    <w:rsid w:val="007B109F"/>
    <w:rsid w:val="007B18B3"/>
    <w:rsid w:val="007B2676"/>
    <w:rsid w:val="007B46B1"/>
    <w:rsid w:val="007B4AD4"/>
    <w:rsid w:val="007B4E60"/>
    <w:rsid w:val="007B5E51"/>
    <w:rsid w:val="007B65D0"/>
    <w:rsid w:val="007B679C"/>
    <w:rsid w:val="007B6EC5"/>
    <w:rsid w:val="007B7A76"/>
    <w:rsid w:val="007C2105"/>
    <w:rsid w:val="007C2DCC"/>
    <w:rsid w:val="007C3520"/>
    <w:rsid w:val="007C3E5D"/>
    <w:rsid w:val="007C4538"/>
    <w:rsid w:val="007C56C8"/>
    <w:rsid w:val="007D4938"/>
    <w:rsid w:val="007D62C9"/>
    <w:rsid w:val="007D7294"/>
    <w:rsid w:val="007D78C3"/>
    <w:rsid w:val="007E2B04"/>
    <w:rsid w:val="007E343F"/>
    <w:rsid w:val="007E5EE4"/>
    <w:rsid w:val="007E75E9"/>
    <w:rsid w:val="007E75FB"/>
    <w:rsid w:val="007E79CE"/>
    <w:rsid w:val="007E7BE6"/>
    <w:rsid w:val="007E7F60"/>
    <w:rsid w:val="007F140A"/>
    <w:rsid w:val="007F3808"/>
    <w:rsid w:val="007F49AD"/>
    <w:rsid w:val="007F4D63"/>
    <w:rsid w:val="007F6D89"/>
    <w:rsid w:val="007F755F"/>
    <w:rsid w:val="008003C5"/>
    <w:rsid w:val="008018B6"/>
    <w:rsid w:val="00801B74"/>
    <w:rsid w:val="00802730"/>
    <w:rsid w:val="008028FA"/>
    <w:rsid w:val="00802E97"/>
    <w:rsid w:val="00803739"/>
    <w:rsid w:val="008044E3"/>
    <w:rsid w:val="00804EA2"/>
    <w:rsid w:val="0080545B"/>
    <w:rsid w:val="00805D4D"/>
    <w:rsid w:val="0081015E"/>
    <w:rsid w:val="00810967"/>
    <w:rsid w:val="008122AF"/>
    <w:rsid w:val="008140B7"/>
    <w:rsid w:val="00814D8A"/>
    <w:rsid w:val="008156D0"/>
    <w:rsid w:val="00815A23"/>
    <w:rsid w:val="00816B10"/>
    <w:rsid w:val="00817488"/>
    <w:rsid w:val="00822425"/>
    <w:rsid w:val="008274F5"/>
    <w:rsid w:val="00830CBC"/>
    <w:rsid w:val="00832919"/>
    <w:rsid w:val="00832E32"/>
    <w:rsid w:val="0083401B"/>
    <w:rsid w:val="0083471A"/>
    <w:rsid w:val="008350EA"/>
    <w:rsid w:val="00836702"/>
    <w:rsid w:val="0084447C"/>
    <w:rsid w:val="00844D7A"/>
    <w:rsid w:val="0084600B"/>
    <w:rsid w:val="00846429"/>
    <w:rsid w:val="00846DBC"/>
    <w:rsid w:val="0085027E"/>
    <w:rsid w:val="008512F4"/>
    <w:rsid w:val="00855EA8"/>
    <w:rsid w:val="008568F5"/>
    <w:rsid w:val="008576E3"/>
    <w:rsid w:val="00857C6C"/>
    <w:rsid w:val="00857D80"/>
    <w:rsid w:val="00857F46"/>
    <w:rsid w:val="008603BD"/>
    <w:rsid w:val="0086256D"/>
    <w:rsid w:val="00862825"/>
    <w:rsid w:val="00865345"/>
    <w:rsid w:val="00866088"/>
    <w:rsid w:val="00866AAF"/>
    <w:rsid w:val="008702A9"/>
    <w:rsid w:val="00871338"/>
    <w:rsid w:val="00871DE6"/>
    <w:rsid w:val="0087259E"/>
    <w:rsid w:val="00872D18"/>
    <w:rsid w:val="008748FE"/>
    <w:rsid w:val="00875C98"/>
    <w:rsid w:val="008763FC"/>
    <w:rsid w:val="00876AA9"/>
    <w:rsid w:val="0088696A"/>
    <w:rsid w:val="008913D4"/>
    <w:rsid w:val="00893A0D"/>
    <w:rsid w:val="00895CD7"/>
    <w:rsid w:val="00896E85"/>
    <w:rsid w:val="0089779D"/>
    <w:rsid w:val="00897A4F"/>
    <w:rsid w:val="00897CB9"/>
    <w:rsid w:val="008A3D13"/>
    <w:rsid w:val="008A4876"/>
    <w:rsid w:val="008A5C5F"/>
    <w:rsid w:val="008A627A"/>
    <w:rsid w:val="008A6CDD"/>
    <w:rsid w:val="008B0F93"/>
    <w:rsid w:val="008B1860"/>
    <w:rsid w:val="008B23F0"/>
    <w:rsid w:val="008B3658"/>
    <w:rsid w:val="008B5D96"/>
    <w:rsid w:val="008B6EA0"/>
    <w:rsid w:val="008B7D09"/>
    <w:rsid w:val="008B7DE3"/>
    <w:rsid w:val="008C01C6"/>
    <w:rsid w:val="008C0E6C"/>
    <w:rsid w:val="008C29A8"/>
    <w:rsid w:val="008C355E"/>
    <w:rsid w:val="008C4E44"/>
    <w:rsid w:val="008C7E72"/>
    <w:rsid w:val="008D08C3"/>
    <w:rsid w:val="008D0F4E"/>
    <w:rsid w:val="008D301A"/>
    <w:rsid w:val="008D46C0"/>
    <w:rsid w:val="008D61A9"/>
    <w:rsid w:val="008D6F40"/>
    <w:rsid w:val="008D77CE"/>
    <w:rsid w:val="008D7D64"/>
    <w:rsid w:val="008E0049"/>
    <w:rsid w:val="008E033D"/>
    <w:rsid w:val="008E0675"/>
    <w:rsid w:val="008E0FF7"/>
    <w:rsid w:val="008E1CAB"/>
    <w:rsid w:val="008E3DF6"/>
    <w:rsid w:val="008E6429"/>
    <w:rsid w:val="008E6625"/>
    <w:rsid w:val="008E6DEC"/>
    <w:rsid w:val="008F1F02"/>
    <w:rsid w:val="008F24D1"/>
    <w:rsid w:val="008F277B"/>
    <w:rsid w:val="008F43E0"/>
    <w:rsid w:val="008F477B"/>
    <w:rsid w:val="008F5A04"/>
    <w:rsid w:val="008F6027"/>
    <w:rsid w:val="008F6B99"/>
    <w:rsid w:val="008F6E82"/>
    <w:rsid w:val="008F7B89"/>
    <w:rsid w:val="00902A76"/>
    <w:rsid w:val="00903429"/>
    <w:rsid w:val="00913DC3"/>
    <w:rsid w:val="0091564B"/>
    <w:rsid w:val="00915FA5"/>
    <w:rsid w:val="009201F9"/>
    <w:rsid w:val="0092186D"/>
    <w:rsid w:val="00922408"/>
    <w:rsid w:val="0092328A"/>
    <w:rsid w:val="00924752"/>
    <w:rsid w:val="00924E54"/>
    <w:rsid w:val="0092517D"/>
    <w:rsid w:val="00933A2F"/>
    <w:rsid w:val="009347C2"/>
    <w:rsid w:val="00934FFA"/>
    <w:rsid w:val="00940E5B"/>
    <w:rsid w:val="00940E73"/>
    <w:rsid w:val="009413DF"/>
    <w:rsid w:val="00943929"/>
    <w:rsid w:val="00944EAF"/>
    <w:rsid w:val="00946ABB"/>
    <w:rsid w:val="00946BD2"/>
    <w:rsid w:val="00946D8D"/>
    <w:rsid w:val="009479AC"/>
    <w:rsid w:val="00951335"/>
    <w:rsid w:val="0095172C"/>
    <w:rsid w:val="00952D76"/>
    <w:rsid w:val="00954EDE"/>
    <w:rsid w:val="00956370"/>
    <w:rsid w:val="0095738C"/>
    <w:rsid w:val="009578C2"/>
    <w:rsid w:val="00961CB3"/>
    <w:rsid w:val="00962418"/>
    <w:rsid w:val="009628A1"/>
    <w:rsid w:val="00965633"/>
    <w:rsid w:val="0096655A"/>
    <w:rsid w:val="00967676"/>
    <w:rsid w:val="00970927"/>
    <w:rsid w:val="00970E1A"/>
    <w:rsid w:val="00971E69"/>
    <w:rsid w:val="0097409B"/>
    <w:rsid w:val="00976622"/>
    <w:rsid w:val="009778D2"/>
    <w:rsid w:val="009803C1"/>
    <w:rsid w:val="00980F0E"/>
    <w:rsid w:val="00981DD9"/>
    <w:rsid w:val="00982F10"/>
    <w:rsid w:val="0098572A"/>
    <w:rsid w:val="009903CF"/>
    <w:rsid w:val="00991E96"/>
    <w:rsid w:val="00992CBB"/>
    <w:rsid w:val="0099430B"/>
    <w:rsid w:val="00994F29"/>
    <w:rsid w:val="00995FE1"/>
    <w:rsid w:val="009964B6"/>
    <w:rsid w:val="00996B9F"/>
    <w:rsid w:val="0099759B"/>
    <w:rsid w:val="009A146D"/>
    <w:rsid w:val="009A1885"/>
    <w:rsid w:val="009A267C"/>
    <w:rsid w:val="009A2836"/>
    <w:rsid w:val="009A48F8"/>
    <w:rsid w:val="009A4AEC"/>
    <w:rsid w:val="009A4DF3"/>
    <w:rsid w:val="009A6AF3"/>
    <w:rsid w:val="009A7E2A"/>
    <w:rsid w:val="009B0878"/>
    <w:rsid w:val="009B13F3"/>
    <w:rsid w:val="009B1C89"/>
    <w:rsid w:val="009B50F8"/>
    <w:rsid w:val="009B662C"/>
    <w:rsid w:val="009B7568"/>
    <w:rsid w:val="009C0C48"/>
    <w:rsid w:val="009C204D"/>
    <w:rsid w:val="009C2EE7"/>
    <w:rsid w:val="009C3BC8"/>
    <w:rsid w:val="009C3F24"/>
    <w:rsid w:val="009C5561"/>
    <w:rsid w:val="009C5934"/>
    <w:rsid w:val="009C5BCD"/>
    <w:rsid w:val="009C5C4F"/>
    <w:rsid w:val="009D0544"/>
    <w:rsid w:val="009D1551"/>
    <w:rsid w:val="009D5942"/>
    <w:rsid w:val="009D5989"/>
    <w:rsid w:val="009D5A05"/>
    <w:rsid w:val="009E00D5"/>
    <w:rsid w:val="009E188A"/>
    <w:rsid w:val="009E1B52"/>
    <w:rsid w:val="009E2626"/>
    <w:rsid w:val="009E3FCE"/>
    <w:rsid w:val="009E542F"/>
    <w:rsid w:val="009E58AB"/>
    <w:rsid w:val="009E5C11"/>
    <w:rsid w:val="009E612B"/>
    <w:rsid w:val="009E6DBF"/>
    <w:rsid w:val="009E72F7"/>
    <w:rsid w:val="009F0F12"/>
    <w:rsid w:val="009F176E"/>
    <w:rsid w:val="009F3769"/>
    <w:rsid w:val="009F37C1"/>
    <w:rsid w:val="009F41E5"/>
    <w:rsid w:val="009F5F02"/>
    <w:rsid w:val="009F66F7"/>
    <w:rsid w:val="00A02A73"/>
    <w:rsid w:val="00A02BF7"/>
    <w:rsid w:val="00A02C64"/>
    <w:rsid w:val="00A03737"/>
    <w:rsid w:val="00A06861"/>
    <w:rsid w:val="00A07BD7"/>
    <w:rsid w:val="00A1030F"/>
    <w:rsid w:val="00A1312B"/>
    <w:rsid w:val="00A1328E"/>
    <w:rsid w:val="00A13FF9"/>
    <w:rsid w:val="00A17542"/>
    <w:rsid w:val="00A21BEE"/>
    <w:rsid w:val="00A243F2"/>
    <w:rsid w:val="00A2577F"/>
    <w:rsid w:val="00A25C7B"/>
    <w:rsid w:val="00A27D86"/>
    <w:rsid w:val="00A300CE"/>
    <w:rsid w:val="00A31A46"/>
    <w:rsid w:val="00A322E6"/>
    <w:rsid w:val="00A323E1"/>
    <w:rsid w:val="00A33B86"/>
    <w:rsid w:val="00A36873"/>
    <w:rsid w:val="00A36F29"/>
    <w:rsid w:val="00A375DD"/>
    <w:rsid w:val="00A377AD"/>
    <w:rsid w:val="00A415D3"/>
    <w:rsid w:val="00A41B8C"/>
    <w:rsid w:val="00A4314A"/>
    <w:rsid w:val="00A43DCD"/>
    <w:rsid w:val="00A446D5"/>
    <w:rsid w:val="00A469F5"/>
    <w:rsid w:val="00A500C0"/>
    <w:rsid w:val="00A51B85"/>
    <w:rsid w:val="00A51F4F"/>
    <w:rsid w:val="00A5557E"/>
    <w:rsid w:val="00A60F09"/>
    <w:rsid w:val="00A61999"/>
    <w:rsid w:val="00A65DAE"/>
    <w:rsid w:val="00A700F7"/>
    <w:rsid w:val="00A70EC8"/>
    <w:rsid w:val="00A71374"/>
    <w:rsid w:val="00A72F28"/>
    <w:rsid w:val="00A73898"/>
    <w:rsid w:val="00A7527A"/>
    <w:rsid w:val="00A752D9"/>
    <w:rsid w:val="00A75DD0"/>
    <w:rsid w:val="00A76FC7"/>
    <w:rsid w:val="00A773D3"/>
    <w:rsid w:val="00A81A64"/>
    <w:rsid w:val="00A826E2"/>
    <w:rsid w:val="00A83E8D"/>
    <w:rsid w:val="00A84413"/>
    <w:rsid w:val="00A847D3"/>
    <w:rsid w:val="00A90A52"/>
    <w:rsid w:val="00A92413"/>
    <w:rsid w:val="00A926F2"/>
    <w:rsid w:val="00A94E77"/>
    <w:rsid w:val="00AA3396"/>
    <w:rsid w:val="00AA4946"/>
    <w:rsid w:val="00AA4C93"/>
    <w:rsid w:val="00AA574B"/>
    <w:rsid w:val="00AA6264"/>
    <w:rsid w:val="00AA66B6"/>
    <w:rsid w:val="00AA7735"/>
    <w:rsid w:val="00AB06C8"/>
    <w:rsid w:val="00AB1AF7"/>
    <w:rsid w:val="00AB1D82"/>
    <w:rsid w:val="00AB1FC7"/>
    <w:rsid w:val="00AB6398"/>
    <w:rsid w:val="00AB63A2"/>
    <w:rsid w:val="00AB6CC5"/>
    <w:rsid w:val="00AB7333"/>
    <w:rsid w:val="00AB7793"/>
    <w:rsid w:val="00AB7852"/>
    <w:rsid w:val="00AC02BF"/>
    <w:rsid w:val="00AC10E9"/>
    <w:rsid w:val="00AC1508"/>
    <w:rsid w:val="00AC1F50"/>
    <w:rsid w:val="00AC1FD9"/>
    <w:rsid w:val="00AC3BC9"/>
    <w:rsid w:val="00AC481A"/>
    <w:rsid w:val="00AC5EC1"/>
    <w:rsid w:val="00AC7DA4"/>
    <w:rsid w:val="00AD0DFC"/>
    <w:rsid w:val="00AD18C0"/>
    <w:rsid w:val="00AD22A4"/>
    <w:rsid w:val="00AD3057"/>
    <w:rsid w:val="00AD47E9"/>
    <w:rsid w:val="00AD5657"/>
    <w:rsid w:val="00AD573E"/>
    <w:rsid w:val="00AD70E2"/>
    <w:rsid w:val="00AD788F"/>
    <w:rsid w:val="00AE0C01"/>
    <w:rsid w:val="00AE1F1F"/>
    <w:rsid w:val="00AE262F"/>
    <w:rsid w:val="00AE32EA"/>
    <w:rsid w:val="00AE3DE8"/>
    <w:rsid w:val="00AE442B"/>
    <w:rsid w:val="00AE4FD4"/>
    <w:rsid w:val="00AE5EBB"/>
    <w:rsid w:val="00AE60D2"/>
    <w:rsid w:val="00AE6A0D"/>
    <w:rsid w:val="00AE6D5D"/>
    <w:rsid w:val="00AF1EE3"/>
    <w:rsid w:val="00AF321C"/>
    <w:rsid w:val="00AF3A44"/>
    <w:rsid w:val="00AF4FB7"/>
    <w:rsid w:val="00AF5046"/>
    <w:rsid w:val="00AF7BB8"/>
    <w:rsid w:val="00B011CF"/>
    <w:rsid w:val="00B03362"/>
    <w:rsid w:val="00B05E45"/>
    <w:rsid w:val="00B07700"/>
    <w:rsid w:val="00B104E7"/>
    <w:rsid w:val="00B117D8"/>
    <w:rsid w:val="00B1197B"/>
    <w:rsid w:val="00B11EFC"/>
    <w:rsid w:val="00B121B1"/>
    <w:rsid w:val="00B14634"/>
    <w:rsid w:val="00B14B13"/>
    <w:rsid w:val="00B1555E"/>
    <w:rsid w:val="00B17732"/>
    <w:rsid w:val="00B228F8"/>
    <w:rsid w:val="00B236AF"/>
    <w:rsid w:val="00B23725"/>
    <w:rsid w:val="00B23B02"/>
    <w:rsid w:val="00B2410F"/>
    <w:rsid w:val="00B2417E"/>
    <w:rsid w:val="00B24DDD"/>
    <w:rsid w:val="00B27869"/>
    <w:rsid w:val="00B279B2"/>
    <w:rsid w:val="00B30D03"/>
    <w:rsid w:val="00B32170"/>
    <w:rsid w:val="00B33104"/>
    <w:rsid w:val="00B34FFF"/>
    <w:rsid w:val="00B354F2"/>
    <w:rsid w:val="00B35A19"/>
    <w:rsid w:val="00B36012"/>
    <w:rsid w:val="00B37407"/>
    <w:rsid w:val="00B41474"/>
    <w:rsid w:val="00B41D8C"/>
    <w:rsid w:val="00B41F56"/>
    <w:rsid w:val="00B4233A"/>
    <w:rsid w:val="00B42C70"/>
    <w:rsid w:val="00B42F7A"/>
    <w:rsid w:val="00B433C9"/>
    <w:rsid w:val="00B43ACF"/>
    <w:rsid w:val="00B43BAB"/>
    <w:rsid w:val="00B46349"/>
    <w:rsid w:val="00B514F8"/>
    <w:rsid w:val="00B5166B"/>
    <w:rsid w:val="00B520AA"/>
    <w:rsid w:val="00B524C3"/>
    <w:rsid w:val="00B52E85"/>
    <w:rsid w:val="00B54235"/>
    <w:rsid w:val="00B54599"/>
    <w:rsid w:val="00B55334"/>
    <w:rsid w:val="00B55B51"/>
    <w:rsid w:val="00B56965"/>
    <w:rsid w:val="00B571B9"/>
    <w:rsid w:val="00B60F18"/>
    <w:rsid w:val="00B61EFA"/>
    <w:rsid w:val="00B648B7"/>
    <w:rsid w:val="00B649D7"/>
    <w:rsid w:val="00B64A08"/>
    <w:rsid w:val="00B658E9"/>
    <w:rsid w:val="00B67E61"/>
    <w:rsid w:val="00B7256F"/>
    <w:rsid w:val="00B72BEF"/>
    <w:rsid w:val="00B7427C"/>
    <w:rsid w:val="00B75EBE"/>
    <w:rsid w:val="00B76FC3"/>
    <w:rsid w:val="00B81644"/>
    <w:rsid w:val="00B83DBD"/>
    <w:rsid w:val="00B907C8"/>
    <w:rsid w:val="00B92C45"/>
    <w:rsid w:val="00B94373"/>
    <w:rsid w:val="00B95483"/>
    <w:rsid w:val="00B95E26"/>
    <w:rsid w:val="00B96BAB"/>
    <w:rsid w:val="00B96ED4"/>
    <w:rsid w:val="00B97F8B"/>
    <w:rsid w:val="00BA00A2"/>
    <w:rsid w:val="00BA0DD0"/>
    <w:rsid w:val="00BA1AB4"/>
    <w:rsid w:val="00BA2C2E"/>
    <w:rsid w:val="00BA2C81"/>
    <w:rsid w:val="00BA495D"/>
    <w:rsid w:val="00BA600B"/>
    <w:rsid w:val="00BA6D9F"/>
    <w:rsid w:val="00BB03E7"/>
    <w:rsid w:val="00BB6430"/>
    <w:rsid w:val="00BB735B"/>
    <w:rsid w:val="00BB78FB"/>
    <w:rsid w:val="00BC0096"/>
    <w:rsid w:val="00BC1225"/>
    <w:rsid w:val="00BC1ADF"/>
    <w:rsid w:val="00BC2FAC"/>
    <w:rsid w:val="00BC5A36"/>
    <w:rsid w:val="00BC6511"/>
    <w:rsid w:val="00BC7796"/>
    <w:rsid w:val="00BD00D9"/>
    <w:rsid w:val="00BD1F3D"/>
    <w:rsid w:val="00BD20F8"/>
    <w:rsid w:val="00BD376D"/>
    <w:rsid w:val="00BD3A38"/>
    <w:rsid w:val="00BD5FDE"/>
    <w:rsid w:val="00BD687E"/>
    <w:rsid w:val="00BD777D"/>
    <w:rsid w:val="00BE0E10"/>
    <w:rsid w:val="00BE1358"/>
    <w:rsid w:val="00BE1D63"/>
    <w:rsid w:val="00BE52BF"/>
    <w:rsid w:val="00BF018D"/>
    <w:rsid w:val="00BF06D6"/>
    <w:rsid w:val="00BF0D47"/>
    <w:rsid w:val="00BF0E16"/>
    <w:rsid w:val="00BF3CD2"/>
    <w:rsid w:val="00BF6865"/>
    <w:rsid w:val="00BF6CA5"/>
    <w:rsid w:val="00BF727D"/>
    <w:rsid w:val="00C00DEF"/>
    <w:rsid w:val="00C01925"/>
    <w:rsid w:val="00C0192D"/>
    <w:rsid w:val="00C03967"/>
    <w:rsid w:val="00C03E1B"/>
    <w:rsid w:val="00C03FDB"/>
    <w:rsid w:val="00C040F4"/>
    <w:rsid w:val="00C114DA"/>
    <w:rsid w:val="00C12839"/>
    <w:rsid w:val="00C12C3C"/>
    <w:rsid w:val="00C141D1"/>
    <w:rsid w:val="00C14B7A"/>
    <w:rsid w:val="00C15FDF"/>
    <w:rsid w:val="00C16271"/>
    <w:rsid w:val="00C20EED"/>
    <w:rsid w:val="00C212F6"/>
    <w:rsid w:val="00C21EF2"/>
    <w:rsid w:val="00C23010"/>
    <w:rsid w:val="00C313CD"/>
    <w:rsid w:val="00C319E3"/>
    <w:rsid w:val="00C32F1A"/>
    <w:rsid w:val="00C33A30"/>
    <w:rsid w:val="00C3412B"/>
    <w:rsid w:val="00C3713C"/>
    <w:rsid w:val="00C376ED"/>
    <w:rsid w:val="00C37DAC"/>
    <w:rsid w:val="00C40537"/>
    <w:rsid w:val="00C41A80"/>
    <w:rsid w:val="00C456F9"/>
    <w:rsid w:val="00C46EB2"/>
    <w:rsid w:val="00C507BD"/>
    <w:rsid w:val="00C5105E"/>
    <w:rsid w:val="00C56187"/>
    <w:rsid w:val="00C57978"/>
    <w:rsid w:val="00C60521"/>
    <w:rsid w:val="00C60667"/>
    <w:rsid w:val="00C6522B"/>
    <w:rsid w:val="00C66E9C"/>
    <w:rsid w:val="00C725FC"/>
    <w:rsid w:val="00C75ED0"/>
    <w:rsid w:val="00C76F1E"/>
    <w:rsid w:val="00C7786C"/>
    <w:rsid w:val="00C77D90"/>
    <w:rsid w:val="00C8306F"/>
    <w:rsid w:val="00C835D5"/>
    <w:rsid w:val="00C839E9"/>
    <w:rsid w:val="00C86DC7"/>
    <w:rsid w:val="00C86DF4"/>
    <w:rsid w:val="00C87080"/>
    <w:rsid w:val="00C87CC0"/>
    <w:rsid w:val="00C92077"/>
    <w:rsid w:val="00C92549"/>
    <w:rsid w:val="00C97B02"/>
    <w:rsid w:val="00CA0513"/>
    <w:rsid w:val="00CA0950"/>
    <w:rsid w:val="00CA0E9B"/>
    <w:rsid w:val="00CA2710"/>
    <w:rsid w:val="00CA2ACB"/>
    <w:rsid w:val="00CA2EBE"/>
    <w:rsid w:val="00CA3073"/>
    <w:rsid w:val="00CA479B"/>
    <w:rsid w:val="00CB0A3F"/>
    <w:rsid w:val="00CB162B"/>
    <w:rsid w:val="00CB2FB2"/>
    <w:rsid w:val="00CB3A49"/>
    <w:rsid w:val="00CB7AFB"/>
    <w:rsid w:val="00CC1946"/>
    <w:rsid w:val="00CC2FB6"/>
    <w:rsid w:val="00CC3FAE"/>
    <w:rsid w:val="00CC4B2F"/>
    <w:rsid w:val="00CC7365"/>
    <w:rsid w:val="00CC7CCD"/>
    <w:rsid w:val="00CD1155"/>
    <w:rsid w:val="00CD1527"/>
    <w:rsid w:val="00CD3934"/>
    <w:rsid w:val="00CD5290"/>
    <w:rsid w:val="00CE08C5"/>
    <w:rsid w:val="00CE0CE3"/>
    <w:rsid w:val="00CE16BB"/>
    <w:rsid w:val="00CE30BF"/>
    <w:rsid w:val="00CE3DAE"/>
    <w:rsid w:val="00CE5222"/>
    <w:rsid w:val="00CF07E3"/>
    <w:rsid w:val="00CF1DFE"/>
    <w:rsid w:val="00CF22A5"/>
    <w:rsid w:val="00CF2BB8"/>
    <w:rsid w:val="00CF2C4E"/>
    <w:rsid w:val="00CF3E0A"/>
    <w:rsid w:val="00CF61B1"/>
    <w:rsid w:val="00CF6BA3"/>
    <w:rsid w:val="00D0279C"/>
    <w:rsid w:val="00D0385B"/>
    <w:rsid w:val="00D047C6"/>
    <w:rsid w:val="00D04ED1"/>
    <w:rsid w:val="00D07DD8"/>
    <w:rsid w:val="00D13859"/>
    <w:rsid w:val="00D13E6D"/>
    <w:rsid w:val="00D14176"/>
    <w:rsid w:val="00D141DA"/>
    <w:rsid w:val="00D14417"/>
    <w:rsid w:val="00D17295"/>
    <w:rsid w:val="00D2081E"/>
    <w:rsid w:val="00D21B7E"/>
    <w:rsid w:val="00D21C38"/>
    <w:rsid w:val="00D22ACC"/>
    <w:rsid w:val="00D23BEA"/>
    <w:rsid w:val="00D242C0"/>
    <w:rsid w:val="00D2729D"/>
    <w:rsid w:val="00D273CE"/>
    <w:rsid w:val="00D300A9"/>
    <w:rsid w:val="00D3392F"/>
    <w:rsid w:val="00D372F9"/>
    <w:rsid w:val="00D42696"/>
    <w:rsid w:val="00D42E80"/>
    <w:rsid w:val="00D43B35"/>
    <w:rsid w:val="00D444C8"/>
    <w:rsid w:val="00D456D2"/>
    <w:rsid w:val="00D50466"/>
    <w:rsid w:val="00D515FF"/>
    <w:rsid w:val="00D54170"/>
    <w:rsid w:val="00D545E3"/>
    <w:rsid w:val="00D557BC"/>
    <w:rsid w:val="00D57CCB"/>
    <w:rsid w:val="00D60EDD"/>
    <w:rsid w:val="00D61C04"/>
    <w:rsid w:val="00D61DAB"/>
    <w:rsid w:val="00D62CF8"/>
    <w:rsid w:val="00D62EDA"/>
    <w:rsid w:val="00D6319B"/>
    <w:rsid w:val="00D634A9"/>
    <w:rsid w:val="00D63F48"/>
    <w:rsid w:val="00D648C2"/>
    <w:rsid w:val="00D66A85"/>
    <w:rsid w:val="00D70D48"/>
    <w:rsid w:val="00D71BEE"/>
    <w:rsid w:val="00D71C34"/>
    <w:rsid w:val="00D71F16"/>
    <w:rsid w:val="00D742EC"/>
    <w:rsid w:val="00D7561A"/>
    <w:rsid w:val="00D75D3D"/>
    <w:rsid w:val="00D802FF"/>
    <w:rsid w:val="00D8318D"/>
    <w:rsid w:val="00D8474C"/>
    <w:rsid w:val="00D852C7"/>
    <w:rsid w:val="00D859B7"/>
    <w:rsid w:val="00D8614A"/>
    <w:rsid w:val="00D86D60"/>
    <w:rsid w:val="00D87BAB"/>
    <w:rsid w:val="00D90B03"/>
    <w:rsid w:val="00D92EC3"/>
    <w:rsid w:val="00D93485"/>
    <w:rsid w:val="00D96954"/>
    <w:rsid w:val="00D97CDA"/>
    <w:rsid w:val="00DA1179"/>
    <w:rsid w:val="00DA1623"/>
    <w:rsid w:val="00DA515F"/>
    <w:rsid w:val="00DA7DBD"/>
    <w:rsid w:val="00DB061A"/>
    <w:rsid w:val="00DB0910"/>
    <w:rsid w:val="00DB1BF4"/>
    <w:rsid w:val="00DB2B0A"/>
    <w:rsid w:val="00DB3243"/>
    <w:rsid w:val="00DB3904"/>
    <w:rsid w:val="00DB3985"/>
    <w:rsid w:val="00DB3C05"/>
    <w:rsid w:val="00DB4365"/>
    <w:rsid w:val="00DB5353"/>
    <w:rsid w:val="00DB752E"/>
    <w:rsid w:val="00DB79B6"/>
    <w:rsid w:val="00DB7BF0"/>
    <w:rsid w:val="00DC088D"/>
    <w:rsid w:val="00DC1881"/>
    <w:rsid w:val="00DC3DE7"/>
    <w:rsid w:val="00DC41A3"/>
    <w:rsid w:val="00DC4347"/>
    <w:rsid w:val="00DC4950"/>
    <w:rsid w:val="00DD0B76"/>
    <w:rsid w:val="00DD33C2"/>
    <w:rsid w:val="00DD6B42"/>
    <w:rsid w:val="00DD6DB7"/>
    <w:rsid w:val="00DE0CA0"/>
    <w:rsid w:val="00DE41B5"/>
    <w:rsid w:val="00DE4AE9"/>
    <w:rsid w:val="00DE7A3D"/>
    <w:rsid w:val="00DF0AD7"/>
    <w:rsid w:val="00DF0CB5"/>
    <w:rsid w:val="00DF0CFC"/>
    <w:rsid w:val="00DF2F28"/>
    <w:rsid w:val="00DF6590"/>
    <w:rsid w:val="00DF6FA7"/>
    <w:rsid w:val="00DF7513"/>
    <w:rsid w:val="00E01921"/>
    <w:rsid w:val="00E0322A"/>
    <w:rsid w:val="00E0379B"/>
    <w:rsid w:val="00E0402B"/>
    <w:rsid w:val="00E0573B"/>
    <w:rsid w:val="00E06B76"/>
    <w:rsid w:val="00E06FE3"/>
    <w:rsid w:val="00E15C0D"/>
    <w:rsid w:val="00E20B23"/>
    <w:rsid w:val="00E218DA"/>
    <w:rsid w:val="00E22B1F"/>
    <w:rsid w:val="00E22F71"/>
    <w:rsid w:val="00E24038"/>
    <w:rsid w:val="00E24762"/>
    <w:rsid w:val="00E24AF5"/>
    <w:rsid w:val="00E27737"/>
    <w:rsid w:val="00E303B7"/>
    <w:rsid w:val="00E304F2"/>
    <w:rsid w:val="00E310AD"/>
    <w:rsid w:val="00E311AD"/>
    <w:rsid w:val="00E35FAC"/>
    <w:rsid w:val="00E37F6E"/>
    <w:rsid w:val="00E40AA8"/>
    <w:rsid w:val="00E41A0C"/>
    <w:rsid w:val="00E44BAF"/>
    <w:rsid w:val="00E46B6B"/>
    <w:rsid w:val="00E47327"/>
    <w:rsid w:val="00E51446"/>
    <w:rsid w:val="00E51FAE"/>
    <w:rsid w:val="00E52BC5"/>
    <w:rsid w:val="00E535B3"/>
    <w:rsid w:val="00E549E5"/>
    <w:rsid w:val="00E5636D"/>
    <w:rsid w:val="00E56A6E"/>
    <w:rsid w:val="00E5769E"/>
    <w:rsid w:val="00E601F4"/>
    <w:rsid w:val="00E62DF1"/>
    <w:rsid w:val="00E63A81"/>
    <w:rsid w:val="00E63EF4"/>
    <w:rsid w:val="00E67E1A"/>
    <w:rsid w:val="00E70B24"/>
    <w:rsid w:val="00E7171E"/>
    <w:rsid w:val="00E71FF5"/>
    <w:rsid w:val="00E743F6"/>
    <w:rsid w:val="00E74922"/>
    <w:rsid w:val="00E7592B"/>
    <w:rsid w:val="00E75CF5"/>
    <w:rsid w:val="00E75E8B"/>
    <w:rsid w:val="00E7601E"/>
    <w:rsid w:val="00E77DB6"/>
    <w:rsid w:val="00E8028C"/>
    <w:rsid w:val="00E828B6"/>
    <w:rsid w:val="00E8340D"/>
    <w:rsid w:val="00E8511C"/>
    <w:rsid w:val="00E86612"/>
    <w:rsid w:val="00E87117"/>
    <w:rsid w:val="00E872C7"/>
    <w:rsid w:val="00E87B1C"/>
    <w:rsid w:val="00E9137D"/>
    <w:rsid w:val="00E95B8B"/>
    <w:rsid w:val="00E96733"/>
    <w:rsid w:val="00E9736E"/>
    <w:rsid w:val="00EA0B20"/>
    <w:rsid w:val="00EA1B90"/>
    <w:rsid w:val="00EA26BD"/>
    <w:rsid w:val="00EA2F64"/>
    <w:rsid w:val="00EA3FD2"/>
    <w:rsid w:val="00EA4A45"/>
    <w:rsid w:val="00EA7D28"/>
    <w:rsid w:val="00EB00F8"/>
    <w:rsid w:val="00EB2BAF"/>
    <w:rsid w:val="00EB3B52"/>
    <w:rsid w:val="00EB4CA2"/>
    <w:rsid w:val="00EB636A"/>
    <w:rsid w:val="00EB6598"/>
    <w:rsid w:val="00EC0961"/>
    <w:rsid w:val="00EC0D6C"/>
    <w:rsid w:val="00EC18A5"/>
    <w:rsid w:val="00EC19BF"/>
    <w:rsid w:val="00EC2747"/>
    <w:rsid w:val="00EC357B"/>
    <w:rsid w:val="00EC35C3"/>
    <w:rsid w:val="00EC36DE"/>
    <w:rsid w:val="00EC4230"/>
    <w:rsid w:val="00EC4F40"/>
    <w:rsid w:val="00EC64A7"/>
    <w:rsid w:val="00EC67EC"/>
    <w:rsid w:val="00EC778F"/>
    <w:rsid w:val="00ED06A1"/>
    <w:rsid w:val="00ED1BCA"/>
    <w:rsid w:val="00ED1C4E"/>
    <w:rsid w:val="00ED4652"/>
    <w:rsid w:val="00ED465A"/>
    <w:rsid w:val="00ED47DB"/>
    <w:rsid w:val="00ED484C"/>
    <w:rsid w:val="00ED4E98"/>
    <w:rsid w:val="00ED6C75"/>
    <w:rsid w:val="00ED6FDF"/>
    <w:rsid w:val="00ED72EF"/>
    <w:rsid w:val="00ED78C1"/>
    <w:rsid w:val="00EE0477"/>
    <w:rsid w:val="00EE10D8"/>
    <w:rsid w:val="00EE482F"/>
    <w:rsid w:val="00EE48BC"/>
    <w:rsid w:val="00EE4F74"/>
    <w:rsid w:val="00EE635F"/>
    <w:rsid w:val="00EE6476"/>
    <w:rsid w:val="00EE6594"/>
    <w:rsid w:val="00EE67BC"/>
    <w:rsid w:val="00EE71A9"/>
    <w:rsid w:val="00EF0E69"/>
    <w:rsid w:val="00EF252D"/>
    <w:rsid w:val="00EF2E91"/>
    <w:rsid w:val="00EF4C32"/>
    <w:rsid w:val="00EF526C"/>
    <w:rsid w:val="00EF5C01"/>
    <w:rsid w:val="00EF64A0"/>
    <w:rsid w:val="00EF79F2"/>
    <w:rsid w:val="00F00427"/>
    <w:rsid w:val="00F01C9C"/>
    <w:rsid w:val="00F023CF"/>
    <w:rsid w:val="00F073A0"/>
    <w:rsid w:val="00F11BFC"/>
    <w:rsid w:val="00F13C57"/>
    <w:rsid w:val="00F144DA"/>
    <w:rsid w:val="00F22447"/>
    <w:rsid w:val="00F22C19"/>
    <w:rsid w:val="00F22F1B"/>
    <w:rsid w:val="00F2315A"/>
    <w:rsid w:val="00F27713"/>
    <w:rsid w:val="00F30283"/>
    <w:rsid w:val="00F30C6A"/>
    <w:rsid w:val="00F31F79"/>
    <w:rsid w:val="00F3293B"/>
    <w:rsid w:val="00F32C17"/>
    <w:rsid w:val="00F333A9"/>
    <w:rsid w:val="00F359FA"/>
    <w:rsid w:val="00F375FF"/>
    <w:rsid w:val="00F37BD8"/>
    <w:rsid w:val="00F4019C"/>
    <w:rsid w:val="00F40452"/>
    <w:rsid w:val="00F42A63"/>
    <w:rsid w:val="00F437D1"/>
    <w:rsid w:val="00F451DB"/>
    <w:rsid w:val="00F45943"/>
    <w:rsid w:val="00F459EE"/>
    <w:rsid w:val="00F47DE3"/>
    <w:rsid w:val="00F5111A"/>
    <w:rsid w:val="00F515D4"/>
    <w:rsid w:val="00F522A3"/>
    <w:rsid w:val="00F54692"/>
    <w:rsid w:val="00F60A8F"/>
    <w:rsid w:val="00F60E3B"/>
    <w:rsid w:val="00F6141D"/>
    <w:rsid w:val="00F61FC3"/>
    <w:rsid w:val="00F62D12"/>
    <w:rsid w:val="00F62D21"/>
    <w:rsid w:val="00F633A7"/>
    <w:rsid w:val="00F63A19"/>
    <w:rsid w:val="00F63C5B"/>
    <w:rsid w:val="00F64003"/>
    <w:rsid w:val="00F64D37"/>
    <w:rsid w:val="00F6669F"/>
    <w:rsid w:val="00F676C9"/>
    <w:rsid w:val="00F678EA"/>
    <w:rsid w:val="00F710E0"/>
    <w:rsid w:val="00F71B2A"/>
    <w:rsid w:val="00F726E6"/>
    <w:rsid w:val="00F72BCE"/>
    <w:rsid w:val="00F733B8"/>
    <w:rsid w:val="00F7592D"/>
    <w:rsid w:val="00F762EA"/>
    <w:rsid w:val="00F77BFD"/>
    <w:rsid w:val="00F80F19"/>
    <w:rsid w:val="00F82160"/>
    <w:rsid w:val="00F83478"/>
    <w:rsid w:val="00F84843"/>
    <w:rsid w:val="00F849A1"/>
    <w:rsid w:val="00F84D7F"/>
    <w:rsid w:val="00F8553F"/>
    <w:rsid w:val="00F85D3A"/>
    <w:rsid w:val="00F86D79"/>
    <w:rsid w:val="00F8774C"/>
    <w:rsid w:val="00F90051"/>
    <w:rsid w:val="00F928D9"/>
    <w:rsid w:val="00F929CC"/>
    <w:rsid w:val="00F933A2"/>
    <w:rsid w:val="00F944CC"/>
    <w:rsid w:val="00F9476D"/>
    <w:rsid w:val="00F951BF"/>
    <w:rsid w:val="00F9752F"/>
    <w:rsid w:val="00F97B60"/>
    <w:rsid w:val="00FA121E"/>
    <w:rsid w:val="00FA1423"/>
    <w:rsid w:val="00FA3B00"/>
    <w:rsid w:val="00FA538C"/>
    <w:rsid w:val="00FA7AE3"/>
    <w:rsid w:val="00FB1175"/>
    <w:rsid w:val="00FB54CF"/>
    <w:rsid w:val="00FB5C7C"/>
    <w:rsid w:val="00FB5D19"/>
    <w:rsid w:val="00FB60A9"/>
    <w:rsid w:val="00FB7BB7"/>
    <w:rsid w:val="00FB7DE5"/>
    <w:rsid w:val="00FC0DB9"/>
    <w:rsid w:val="00FC3CA0"/>
    <w:rsid w:val="00FC3DE1"/>
    <w:rsid w:val="00FC43BA"/>
    <w:rsid w:val="00FC4AE7"/>
    <w:rsid w:val="00FC558B"/>
    <w:rsid w:val="00FC5729"/>
    <w:rsid w:val="00FC57AB"/>
    <w:rsid w:val="00FC5879"/>
    <w:rsid w:val="00FC795B"/>
    <w:rsid w:val="00FD0DCB"/>
    <w:rsid w:val="00FD6B40"/>
    <w:rsid w:val="00FE097C"/>
    <w:rsid w:val="00FE1AAB"/>
    <w:rsid w:val="00FE1E1E"/>
    <w:rsid w:val="00FE2228"/>
    <w:rsid w:val="00FE27CD"/>
    <w:rsid w:val="00FE5BDC"/>
    <w:rsid w:val="00FE5D9E"/>
    <w:rsid w:val="00FE6F19"/>
    <w:rsid w:val="00FE76D8"/>
    <w:rsid w:val="00FF24C1"/>
    <w:rsid w:val="00FF2A5E"/>
    <w:rsid w:val="00FF341F"/>
    <w:rsid w:val="00FF3F8E"/>
    <w:rsid w:val="00FF65F2"/>
    <w:rsid w:val="00FF6A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20">
      <w:bodyDiv w:val="1"/>
      <w:marLeft w:val="0"/>
      <w:marRight w:val="0"/>
      <w:marTop w:val="0"/>
      <w:marBottom w:val="0"/>
      <w:divBdr>
        <w:top w:val="none" w:sz="0" w:space="0" w:color="auto"/>
        <w:left w:val="none" w:sz="0" w:space="0" w:color="auto"/>
        <w:bottom w:val="none" w:sz="0" w:space="0" w:color="auto"/>
        <w:right w:val="none" w:sz="0" w:space="0" w:color="auto"/>
      </w:divBdr>
    </w:div>
    <w:div w:id="1223178145">
      <w:bodyDiv w:val="1"/>
      <w:marLeft w:val="0"/>
      <w:marRight w:val="0"/>
      <w:marTop w:val="0"/>
      <w:marBottom w:val="0"/>
      <w:divBdr>
        <w:top w:val="none" w:sz="0" w:space="0" w:color="auto"/>
        <w:left w:val="none" w:sz="0" w:space="0" w:color="auto"/>
        <w:bottom w:val="none" w:sz="0" w:space="0" w:color="auto"/>
        <w:right w:val="none" w:sz="0" w:space="0" w:color="auto"/>
      </w:divBdr>
    </w:div>
    <w:div w:id="16137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01_new\C.A.S.E_2001\MSc\Oba6\OBA%20templates\SD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812BA-CD0F-4087-922A-E2899CC1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SDP_template</Template>
  <TotalTime>11</TotalTime>
  <Pages>9</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1 - SCOPE (10</vt:lpstr>
    </vt:vector>
  </TitlesOfParts>
  <Company>Case</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SCOPE (10</dc:title>
  <dc:creator>case_haslina</dc:creator>
  <cp:lastModifiedBy>ProAdmin</cp:lastModifiedBy>
  <cp:revision>7</cp:revision>
  <cp:lastPrinted>2010-09-22T16:08:00Z</cp:lastPrinted>
  <dcterms:created xsi:type="dcterms:W3CDTF">2016-12-12T07:45:00Z</dcterms:created>
  <dcterms:modified xsi:type="dcterms:W3CDTF">2016-12-14T07:52:00Z</dcterms:modified>
</cp:coreProperties>
</file>