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EF252D" w:rsidRDefault="001F2699" w:rsidP="00EF252D">
      <w:pPr>
        <w:pStyle w:val="Heading3"/>
        <w:spacing w:line="360" w:lineRule="auto"/>
        <w:rPr>
          <w:sz w:val="52"/>
          <w:szCs w:val="44"/>
        </w:rPr>
      </w:pPr>
      <w:r w:rsidRPr="001F2699">
        <w:rPr>
          <w:sz w:val="52"/>
          <w:szCs w:val="44"/>
        </w:rPr>
        <w:t xml:space="preserve">TEST </w:t>
      </w:r>
      <w:r w:rsidR="00BD687E">
        <w:rPr>
          <w:sz w:val="52"/>
          <w:szCs w:val="44"/>
        </w:rPr>
        <w:t>CASE</w:t>
      </w:r>
      <w:r w:rsidR="00EF252D">
        <w:rPr>
          <w:sz w:val="52"/>
          <w:szCs w:val="44"/>
        </w:rPr>
        <w:t xml:space="preserve"> </w:t>
      </w:r>
    </w:p>
    <w:p w:rsidR="008A6CDD" w:rsidRDefault="00EF252D" w:rsidP="00EF252D">
      <w:pPr>
        <w:pStyle w:val="Heading3"/>
        <w:spacing w:line="360" w:lineRule="auto"/>
      </w:pPr>
      <w:r>
        <w:rPr>
          <w:sz w:val="52"/>
          <w:szCs w:val="44"/>
        </w:rPr>
        <w:t>SPECIFICATIONS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EF252D" w:rsidP="001F2699">
      <w:pPr>
        <w:rPr>
          <w:bCs/>
          <w:sz w:val="28"/>
        </w:rPr>
      </w:pPr>
      <w:r>
        <w:rPr>
          <w:bCs/>
          <w:sz w:val="28"/>
        </w:rPr>
        <w:t>Date: 23</w:t>
      </w:r>
      <w:r w:rsidR="001F2699" w:rsidRPr="001F2699">
        <w:rPr>
          <w:bCs/>
          <w:sz w:val="28"/>
        </w:rPr>
        <w:t>/11/2016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495C1C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FOS</w:t>
            </w:r>
            <w:r w:rsidR="00325C42" w:rsidRPr="00325C42">
              <w:rPr>
                <w:sz w:val="24"/>
                <w:szCs w:val="24"/>
              </w:rPr>
              <w:t>_TCS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23</w:t>
            </w:r>
            <w:r w:rsidR="007003F7">
              <w:rPr>
                <w:rFonts w:cs="Arial"/>
                <w:sz w:val="24"/>
                <w:szCs w:val="24"/>
                <w:vertAlign w:val="superscript"/>
              </w:rPr>
              <w:t>rd</w:t>
            </w:r>
            <w:r w:rsidRPr="00325C42">
              <w:rPr>
                <w:rFonts w:cs="Arial"/>
                <w:sz w:val="24"/>
                <w:szCs w:val="24"/>
              </w:rPr>
              <w:t xml:space="preserve"> of November,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7"/>
        <w:gridCol w:w="2138"/>
        <w:gridCol w:w="2977"/>
      </w:tblGrid>
      <w:tr w:rsidR="00305506" w:rsidRPr="00B51304" w:rsidTr="003C3D9C">
        <w:trPr>
          <w:trHeight w:val="392"/>
        </w:trPr>
        <w:tc>
          <w:tcPr>
            <w:tcW w:w="4207" w:type="dxa"/>
            <w:shd w:val="clear" w:color="auto" w:fill="BFBFBF"/>
            <w:vAlign w:val="center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2138" w:type="dxa"/>
            <w:shd w:val="clear" w:color="auto" w:fill="BFBFBF"/>
            <w:vAlign w:val="center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77" w:type="dxa"/>
            <w:shd w:val="clear" w:color="auto" w:fill="BFBFBF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05506" w:rsidRPr="00B51304" w:rsidTr="003C3D9C">
        <w:trPr>
          <w:trHeight w:val="1120"/>
        </w:trPr>
        <w:tc>
          <w:tcPr>
            <w:tcW w:w="4207" w:type="dxa"/>
          </w:tcPr>
          <w:p w:rsidR="00305506" w:rsidRPr="00992B26" w:rsidRDefault="00305506" w:rsidP="00305506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305506" w:rsidRPr="00992B26" w:rsidRDefault="00495C1C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NUR LIYANA AZYAN BT ZAHARI</w:t>
            </w:r>
          </w:p>
        </w:tc>
        <w:tc>
          <w:tcPr>
            <w:tcW w:w="2138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 Manager</w:t>
            </w:r>
          </w:p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977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</w:p>
        </w:tc>
      </w:tr>
      <w:tr w:rsidR="00305506" w:rsidRPr="00B51304" w:rsidTr="003C3D9C">
        <w:trPr>
          <w:trHeight w:val="1120"/>
        </w:trPr>
        <w:tc>
          <w:tcPr>
            <w:tcW w:w="4207" w:type="dxa"/>
          </w:tcPr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</w:p>
          <w:p w:rsidR="00305506" w:rsidRPr="00992B26" w:rsidRDefault="00E1211C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NURSYAZWANI BINTI MD SHAFII</w:t>
            </w:r>
          </w:p>
        </w:tc>
        <w:tc>
          <w:tcPr>
            <w:tcW w:w="2138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977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</w:p>
        </w:tc>
      </w:tr>
    </w:tbl>
    <w:p w:rsidR="002B467C" w:rsidRPr="00305506" w:rsidRDefault="002B467C" w:rsidP="00305506">
      <w:pPr>
        <w:pStyle w:val="BodyText"/>
        <w:spacing w:line="360" w:lineRule="auto"/>
        <w:jc w:val="center"/>
        <w:rPr>
          <w:sz w:val="24"/>
          <w:szCs w:val="24"/>
          <w:u w:val="single"/>
          <w:lang w:val="en-GB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325C42" w:rsidP="003A6926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23/11/2016</w:t>
            </w:r>
          </w:p>
        </w:tc>
        <w:tc>
          <w:tcPr>
            <w:tcW w:w="1673" w:type="dxa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3A6926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Contolled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Receipient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DC41A3" w:rsidRDefault="00F83478" w:rsidP="00BD687E">
      <w:pPr>
        <w:jc w:val="center"/>
        <w:rPr>
          <w:rFonts w:eastAsiaTheme="majorEastAsia"/>
          <w:b/>
          <w:bCs/>
          <w:sz w:val="28"/>
          <w:szCs w:val="28"/>
        </w:rPr>
      </w:pPr>
      <w:r w:rsidRPr="003A5C8C">
        <w:rPr>
          <w:rFonts w:eastAsiaTheme="majorEastAsia"/>
          <w:b/>
          <w:bCs/>
          <w:sz w:val="28"/>
          <w:szCs w:val="28"/>
        </w:rPr>
        <w:t>Table of Content</w:t>
      </w:r>
    </w:p>
    <w:sdt>
      <w:sdtPr>
        <w:rPr>
          <w:rFonts w:ascii="Times New Roman" w:eastAsiaTheme="minorHAnsi" w:hAnsi="Times New Roman" w:cs="Arial"/>
          <w:b w:val="0"/>
          <w:bCs w:val="0"/>
          <w:sz w:val="24"/>
          <w:szCs w:val="24"/>
          <w:lang w:val="en-GB"/>
        </w:rPr>
        <w:id w:val="1219020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D687E" w:rsidRPr="00BD687E" w:rsidRDefault="00BD687E" w:rsidP="00BD687E">
          <w:pPr>
            <w:pStyle w:val="TOCHeading"/>
            <w:rPr>
              <w:rFonts w:cs="Arial"/>
              <w:sz w:val="24"/>
              <w:szCs w:val="24"/>
            </w:rPr>
          </w:pPr>
        </w:p>
        <w:p w:rsidR="00BD687E" w:rsidRPr="00BD687E" w:rsidRDefault="00BD687E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BD687E">
            <w:rPr>
              <w:rFonts w:cs="Arial"/>
              <w:sz w:val="24"/>
              <w:szCs w:val="24"/>
            </w:rPr>
            <w:fldChar w:fldCharType="begin"/>
          </w:r>
          <w:r w:rsidRPr="00BD687E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BD687E">
            <w:rPr>
              <w:rFonts w:cs="Arial"/>
              <w:sz w:val="24"/>
              <w:szCs w:val="24"/>
            </w:rPr>
            <w:fldChar w:fldCharType="separate"/>
          </w:r>
          <w:hyperlink w:anchor="_Toc356732049" w:history="1">
            <w:r w:rsidRPr="00BD687E">
              <w:rPr>
                <w:rStyle w:val="Hyperlink"/>
                <w:rFonts w:cs="Arial"/>
                <w:noProof/>
                <w:sz w:val="24"/>
                <w:szCs w:val="24"/>
              </w:rPr>
              <w:t>Document Control</w:t>
            </w:r>
            <w:r w:rsidRPr="00BD687E">
              <w:rPr>
                <w:noProof/>
                <w:webHidden/>
                <w:sz w:val="24"/>
                <w:szCs w:val="24"/>
              </w:rPr>
              <w:tab/>
            </w:r>
            <w:r w:rsidR="00CD1A59">
              <w:rPr>
                <w:noProof/>
                <w:webHidden/>
                <w:sz w:val="24"/>
                <w:szCs w:val="24"/>
              </w:rPr>
              <w:t>i</w:t>
            </w:r>
            <w:r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BD687E">
              <w:rPr>
                <w:noProof/>
                <w:webHidden/>
                <w:sz w:val="24"/>
                <w:szCs w:val="24"/>
              </w:rPr>
              <w:instrText xml:space="preserve"> PAGEREF _Toc356732049 \h </w:instrText>
            </w:r>
            <w:r w:rsidRPr="00BD687E">
              <w:rPr>
                <w:noProof/>
                <w:webHidden/>
                <w:sz w:val="24"/>
                <w:szCs w:val="24"/>
              </w:rPr>
            </w:r>
            <w:r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D687E">
              <w:rPr>
                <w:noProof/>
                <w:webHidden/>
                <w:sz w:val="24"/>
                <w:szCs w:val="24"/>
              </w:rPr>
              <w:t>i</w:t>
            </w:r>
            <w:r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0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Version History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_Toc356732050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CD1A59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1" w:history="1">
            <w:r w:rsidR="00BD687E" w:rsidRPr="00BD687E">
              <w:rPr>
                <w:rStyle w:val="Hyperlink"/>
                <w:noProof/>
                <w:sz w:val="24"/>
                <w:szCs w:val="24"/>
              </w:rPr>
              <w:t>Distribution List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_Toc356732051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CD1A59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CD1A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2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Table of Content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_Toc356732052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CD1A59">
            <w:rPr>
              <w:noProof/>
              <w:sz w:val="24"/>
              <w:szCs w:val="24"/>
            </w:rPr>
            <w:t>v</w:t>
          </w:r>
        </w:p>
        <w:p w:rsidR="00BD687E" w:rsidRPr="00BD687E" w:rsidRDefault="00A77954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3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1.0 Introduction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_Toc356732053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4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1.1 Purpose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_Toc356732054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5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1.2 Scope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_Toc356732055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6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1.3 References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_Toc356732056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7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2.0 Test Cases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_Toc356732057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2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8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2.1 Environment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_Toc356732058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2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A77954" w:rsidP="00CD1A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62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2.2 Test Case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CD1A59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BD687E" w:rsidRDefault="00BD687E" w:rsidP="00BD687E">
          <w:pPr>
            <w:rPr>
              <w:rFonts w:cs="Arial"/>
            </w:rPr>
          </w:pPr>
          <w:r w:rsidRPr="00BD687E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BD687E" w:rsidRPr="00BD687E" w:rsidRDefault="00BD687E" w:rsidP="00BD687E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default" r:id="rId9"/>
          <w:footerReference w:type="default" r:id="rId10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DC41A3" w:rsidP="00DC41A3">
      <w:pPr>
        <w:pStyle w:val="Heading1"/>
        <w:jc w:val="center"/>
        <w:rPr>
          <w:rFonts w:cs="Arial"/>
        </w:rPr>
      </w:pPr>
      <w:bookmarkStart w:id="0" w:name="_Toc355793874"/>
      <w:bookmarkStart w:id="1" w:name="_Toc356732220"/>
      <w:r w:rsidRPr="001001B6">
        <w:rPr>
          <w:rFonts w:cs="Arial"/>
        </w:rPr>
        <w:t>1.0 Introduction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B14B13" w:rsidRPr="00B14B13" w:rsidTr="003A6926">
        <w:tc>
          <w:tcPr>
            <w:tcW w:w="9576" w:type="dxa"/>
          </w:tcPr>
          <w:p w:rsidR="00B14B13" w:rsidRPr="00B14B13" w:rsidRDefault="00B14B13" w:rsidP="00B14B13">
            <w:pPr>
              <w:rPr>
                <w:rFonts w:cs="Arial"/>
                <w:sz w:val="24"/>
                <w:szCs w:val="24"/>
              </w:rPr>
            </w:pPr>
          </w:p>
          <w:p w:rsidR="00B14B13" w:rsidRPr="00B14B13" w:rsidRDefault="00B14B13" w:rsidP="00B14B13">
            <w:pPr>
              <w:pStyle w:val="Heading2"/>
              <w:spacing w:line="240" w:lineRule="auto"/>
              <w:jc w:val="both"/>
              <w:outlineLvl w:val="1"/>
              <w:rPr>
                <w:sz w:val="24"/>
                <w:szCs w:val="24"/>
              </w:rPr>
            </w:pPr>
            <w:bookmarkStart w:id="2" w:name="_Toc355017843"/>
            <w:bookmarkStart w:id="3" w:name="_Toc355793700"/>
            <w:bookmarkStart w:id="4" w:name="_Toc356732054"/>
            <w:r w:rsidRPr="00B14B13">
              <w:rPr>
                <w:rFonts w:cs="Arial"/>
                <w:sz w:val="24"/>
                <w:szCs w:val="24"/>
              </w:rPr>
              <w:t>1.1 Purpose</w:t>
            </w:r>
            <w:bookmarkEnd w:id="2"/>
            <w:bookmarkEnd w:id="3"/>
            <w:bookmarkEnd w:id="4"/>
          </w:p>
          <w:p w:rsidR="00B14B13" w:rsidRPr="00B14B13" w:rsidRDefault="00B14B13" w:rsidP="00B14B13">
            <w:pPr>
              <w:rPr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This test case specification supports the following objective:</w:t>
            </w:r>
          </w:p>
          <w:p w:rsidR="00B14B13" w:rsidRPr="00B14B13" w:rsidRDefault="007003F7" w:rsidP="00B14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 T</w:t>
            </w:r>
            <w:r w:rsidR="00B14B13" w:rsidRPr="00B14B13">
              <w:rPr>
                <w:sz w:val="24"/>
                <w:szCs w:val="24"/>
              </w:rPr>
              <w:t>o detail the test cases derived from test coverage in Test Design Specification.</w:t>
            </w:r>
          </w:p>
          <w:p w:rsidR="00B14B13" w:rsidRPr="00B14B13" w:rsidRDefault="00B14B13" w:rsidP="00B14B13">
            <w:pPr>
              <w:rPr>
                <w:rFonts w:cs="Arial"/>
                <w:sz w:val="24"/>
                <w:szCs w:val="24"/>
              </w:rPr>
            </w:pPr>
          </w:p>
          <w:p w:rsidR="00B14B13" w:rsidRPr="00B14B13" w:rsidRDefault="00B14B13" w:rsidP="00B14B13">
            <w:pPr>
              <w:pStyle w:val="Heading2"/>
              <w:spacing w:line="240" w:lineRule="auto"/>
              <w:jc w:val="both"/>
              <w:outlineLvl w:val="1"/>
              <w:rPr>
                <w:rFonts w:cs="Arial"/>
                <w:sz w:val="24"/>
                <w:szCs w:val="24"/>
              </w:rPr>
            </w:pPr>
            <w:bookmarkStart w:id="5" w:name="_Toc355017844"/>
            <w:bookmarkStart w:id="6" w:name="_Toc355793701"/>
            <w:bookmarkStart w:id="7" w:name="_Toc356732055"/>
            <w:r w:rsidRPr="00B14B13">
              <w:rPr>
                <w:rFonts w:cs="Arial"/>
                <w:sz w:val="24"/>
                <w:szCs w:val="24"/>
              </w:rPr>
              <w:t>1.2 Scope</w:t>
            </w:r>
            <w:bookmarkEnd w:id="5"/>
            <w:bookmarkEnd w:id="6"/>
            <w:bookmarkEnd w:id="7"/>
          </w:p>
        </w:tc>
      </w:tr>
    </w:tbl>
    <w:p w:rsidR="00B14B13" w:rsidRPr="00B14B13" w:rsidRDefault="00B14B13" w:rsidP="007A5F07">
      <w:pPr>
        <w:rPr>
          <w:sz w:val="24"/>
          <w:szCs w:val="24"/>
        </w:rPr>
      </w:pPr>
      <w:r w:rsidRPr="00B14B13">
        <w:rPr>
          <w:sz w:val="24"/>
          <w:szCs w:val="24"/>
        </w:rPr>
        <w:t xml:space="preserve">This test design specification covers </w:t>
      </w:r>
      <w:r w:rsidR="007A5F07">
        <w:rPr>
          <w:sz w:val="24"/>
          <w:szCs w:val="24"/>
        </w:rPr>
        <w:t xml:space="preserve">Payment </w:t>
      </w:r>
      <w:r w:rsidRPr="00B14B13">
        <w:rPr>
          <w:sz w:val="24"/>
          <w:szCs w:val="24"/>
        </w:rPr>
        <w:t>features developed in FOS.</w:t>
      </w:r>
    </w:p>
    <w:p w:rsidR="00B14B13" w:rsidRPr="00B14B13" w:rsidRDefault="00B14B13" w:rsidP="00B14B13">
      <w:pPr>
        <w:rPr>
          <w:rFonts w:cs="Arial"/>
          <w:sz w:val="24"/>
          <w:szCs w:val="24"/>
        </w:rPr>
      </w:pPr>
    </w:p>
    <w:p w:rsidR="00B14B13" w:rsidRPr="00B14B13" w:rsidRDefault="00B14B13" w:rsidP="00B14B13">
      <w:pPr>
        <w:pStyle w:val="Heading2"/>
        <w:spacing w:line="240" w:lineRule="auto"/>
        <w:jc w:val="both"/>
        <w:rPr>
          <w:rFonts w:cs="Arial"/>
          <w:sz w:val="24"/>
          <w:szCs w:val="24"/>
        </w:rPr>
      </w:pPr>
      <w:bookmarkStart w:id="8" w:name="_Toc355017845"/>
      <w:bookmarkStart w:id="9" w:name="_Toc355793702"/>
      <w:bookmarkStart w:id="10" w:name="_Toc356732056"/>
      <w:r w:rsidRPr="00B14B13">
        <w:rPr>
          <w:rFonts w:cs="Arial"/>
          <w:sz w:val="24"/>
          <w:szCs w:val="24"/>
        </w:rPr>
        <w:t>1.3 References</w:t>
      </w:r>
      <w:bookmarkEnd w:id="8"/>
      <w:bookmarkEnd w:id="9"/>
      <w:bookmarkEnd w:id="10"/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>The following documents provide the test basis for this test design:</w:t>
      </w:r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>i. The FOS Software Requirement Specifications (FOS_SRS_2.0)</w:t>
      </w:r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>ii. The FOS System Design Document (FOS_SDD_2.0)</w:t>
      </w:r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>iii. The FOS Test Design Specifications (FOS_TDS_1.0.0)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3A6926">
      <w:pPr>
        <w:pStyle w:val="Heading1"/>
        <w:rPr>
          <w:rFonts w:eastAsia="Times New Roman"/>
          <w:b w:val="0"/>
          <w:bCs w:val="0"/>
          <w:sz w:val="24"/>
          <w:szCs w:val="24"/>
        </w:rPr>
      </w:pPr>
      <w:bookmarkStart w:id="11" w:name="_Toc355793878"/>
      <w:bookmarkStart w:id="12" w:name="_Toc356732224"/>
    </w:p>
    <w:p w:rsidR="00DC41A3" w:rsidRDefault="00DC41A3" w:rsidP="003A6926">
      <w:pPr>
        <w:pStyle w:val="Heading1"/>
        <w:jc w:val="center"/>
        <w:rPr>
          <w:rFonts w:cs="Arial"/>
        </w:rPr>
      </w:pPr>
      <w:r w:rsidRPr="001001B6">
        <w:rPr>
          <w:rFonts w:cs="Arial"/>
        </w:rPr>
        <w:t xml:space="preserve">2.0 Test </w:t>
      </w:r>
      <w:bookmarkEnd w:id="11"/>
      <w:bookmarkEnd w:id="12"/>
      <w:r w:rsidR="00B14B13">
        <w:rPr>
          <w:rFonts w:cs="Arial"/>
        </w:rPr>
        <w:t>Cases</w:t>
      </w:r>
    </w:p>
    <w:p w:rsidR="009E3FCE" w:rsidRPr="009E3FCE" w:rsidRDefault="009E3FCE" w:rsidP="009E3FCE"/>
    <w:p w:rsidR="009E3FCE" w:rsidRPr="00B14B13" w:rsidRDefault="00B21DAF" w:rsidP="00B14B13">
      <w:pPr>
        <w:pStyle w:val="Heading2"/>
        <w:spacing w:line="240" w:lineRule="auto"/>
        <w:rPr>
          <w:rFonts w:cs="Arial"/>
          <w:sz w:val="24"/>
          <w:szCs w:val="24"/>
        </w:rPr>
      </w:pPr>
      <w:bookmarkStart w:id="13" w:name="_Toc355793879"/>
      <w:bookmarkStart w:id="14" w:name="_Toc356732225"/>
      <w:r>
        <w:rPr>
          <w:rFonts w:cs="Arial"/>
          <w:sz w:val="24"/>
          <w:szCs w:val="24"/>
        </w:rPr>
        <w:t>1</w:t>
      </w:r>
      <w:r w:rsidR="009E3FCE" w:rsidRPr="00B14B13">
        <w:rPr>
          <w:rFonts w:cs="Arial"/>
          <w:sz w:val="24"/>
          <w:szCs w:val="24"/>
        </w:rPr>
        <w:t xml:space="preserve">2.1 </w:t>
      </w:r>
      <w:bookmarkEnd w:id="13"/>
      <w:bookmarkEnd w:id="14"/>
      <w:r w:rsidR="00B14B13" w:rsidRPr="00B14B13">
        <w:rPr>
          <w:rFonts w:cs="Arial"/>
          <w:sz w:val="24"/>
          <w:szCs w:val="24"/>
        </w:rPr>
        <w:t>Environment</w:t>
      </w:r>
    </w:p>
    <w:p w:rsidR="009E3FCE" w:rsidRPr="00B14B13" w:rsidRDefault="009E3FCE" w:rsidP="00B14B13">
      <w:pPr>
        <w:rPr>
          <w:rFonts w:cs="Arial"/>
          <w:i/>
          <w:color w:val="0070C0"/>
          <w:sz w:val="24"/>
          <w:szCs w:val="24"/>
        </w:rPr>
      </w:pPr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 xml:space="preserve">FOS tests will be run using dummy </w:t>
      </w:r>
      <w:r>
        <w:rPr>
          <w:sz w:val="24"/>
          <w:szCs w:val="24"/>
        </w:rPr>
        <w:t>data where tested food ordering</w:t>
      </w:r>
      <w:r w:rsidRPr="00B14B13">
        <w:rPr>
          <w:sz w:val="24"/>
          <w:szCs w:val="24"/>
        </w:rPr>
        <w:t xml:space="preserve">. Tests shall be performed on actual FOS with the following specification. </w:t>
      </w:r>
    </w:p>
    <w:p w:rsidR="009E3FCE" w:rsidRDefault="009E3FCE" w:rsidP="009E3FCE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6736"/>
      </w:tblGrid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Hardware name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Surface Pro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Manufacturer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Keyboard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On-screen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Processor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Intel core i5</w:t>
            </w:r>
          </w:p>
        </w:tc>
      </w:tr>
    </w:tbl>
    <w:p w:rsidR="009E3FCE" w:rsidRPr="00305506" w:rsidRDefault="001C700E" w:rsidP="001C700E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 w:rsidRPr="00305506">
        <w:rPr>
          <w:rFonts w:cs="Arial"/>
          <w:b/>
          <w:bCs/>
          <w:sz w:val="24"/>
          <w:szCs w:val="24"/>
        </w:rPr>
        <w:t>Table 2.1 FOS Hardware Requirements</w:t>
      </w:r>
    </w:p>
    <w:p w:rsidR="009E3FCE" w:rsidRPr="009E3FCE" w:rsidRDefault="009E3FCE" w:rsidP="009E3FCE">
      <w:pPr>
        <w:rPr>
          <w:b/>
          <w:bCs/>
          <w:sz w:val="24"/>
          <w:szCs w:val="24"/>
        </w:rPr>
      </w:pPr>
    </w:p>
    <w:p w:rsidR="00B011CF" w:rsidRPr="00B011CF" w:rsidRDefault="00B011CF" w:rsidP="00B011CF">
      <w:pPr>
        <w:rPr>
          <w:sz w:val="24"/>
          <w:szCs w:val="24"/>
        </w:rPr>
      </w:pPr>
      <w:r w:rsidRPr="00B011CF">
        <w:rPr>
          <w:sz w:val="24"/>
          <w:szCs w:val="24"/>
        </w:rPr>
        <w:t xml:space="preserve">The following dummy data for </w:t>
      </w:r>
      <w:r w:rsidR="00855C19">
        <w:rPr>
          <w:sz w:val="24"/>
          <w:szCs w:val="24"/>
        </w:rPr>
        <w:t>view payment</w:t>
      </w:r>
      <w:r w:rsidRPr="00B011CF">
        <w:rPr>
          <w:sz w:val="24"/>
          <w:szCs w:val="24"/>
        </w:rPr>
        <w:t xml:space="preserve"> are needed for testing purposes: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1"/>
        <w:gridCol w:w="1200"/>
        <w:gridCol w:w="2552"/>
        <w:gridCol w:w="1197"/>
        <w:gridCol w:w="1962"/>
        <w:gridCol w:w="861"/>
      </w:tblGrid>
      <w:tr w:rsidR="001C700E" w:rsidRPr="00EE123B" w:rsidTr="00305506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Table No.</w:t>
            </w:r>
          </w:p>
        </w:tc>
        <w:tc>
          <w:tcPr>
            <w:tcW w:w="12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Validity</w:t>
            </w:r>
          </w:p>
        </w:tc>
        <w:tc>
          <w:tcPr>
            <w:tcW w:w="2552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List of Order</w:t>
            </w:r>
          </w:p>
        </w:tc>
        <w:tc>
          <w:tcPr>
            <w:tcW w:w="1197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Qty</w:t>
            </w:r>
          </w:p>
        </w:tc>
        <w:tc>
          <w:tcPr>
            <w:tcW w:w="1962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DineIn/TakeAway</w:t>
            </w:r>
          </w:p>
        </w:tc>
        <w:tc>
          <w:tcPr>
            <w:tcW w:w="86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Total Price</w:t>
            </w:r>
          </w:p>
        </w:tc>
      </w:tr>
      <w:tr w:rsidR="001C700E" w:rsidRPr="00EE123B" w:rsidTr="00305506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01</w:t>
            </w:r>
          </w:p>
        </w:tc>
        <w:tc>
          <w:tcPr>
            <w:tcW w:w="12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Invalid</w:t>
            </w:r>
          </w:p>
        </w:tc>
        <w:tc>
          <w:tcPr>
            <w:tcW w:w="2552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1197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1962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86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</w:tr>
      <w:tr w:rsidR="001C700E" w:rsidRPr="00EE123B" w:rsidTr="00305506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02</w:t>
            </w:r>
          </w:p>
        </w:tc>
        <w:tc>
          <w:tcPr>
            <w:tcW w:w="12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</w:t>
            </w:r>
          </w:p>
        </w:tc>
        <w:tc>
          <w:tcPr>
            <w:tcW w:w="2552" w:type="dxa"/>
          </w:tcPr>
          <w:p w:rsidR="001C700E" w:rsidRPr="00EE123B" w:rsidRDefault="001C700E" w:rsidP="001C700E">
            <w:pPr>
              <w:pStyle w:val="ListParagraph"/>
              <w:numPr>
                <w:ilvl w:val="0"/>
                <w:numId w:val="46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Family Set</w:t>
            </w:r>
          </w:p>
          <w:p w:rsidR="001C700E" w:rsidRPr="00EE123B" w:rsidRDefault="001C700E" w:rsidP="001C700E">
            <w:pPr>
              <w:pStyle w:val="ListParagraph"/>
              <w:numPr>
                <w:ilvl w:val="0"/>
                <w:numId w:val="46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Ala Carte-Prawn</w:t>
            </w:r>
          </w:p>
          <w:p w:rsidR="001C700E" w:rsidRPr="00EE123B" w:rsidRDefault="001C700E" w:rsidP="001C700E">
            <w:pPr>
              <w:pStyle w:val="ListParagraph"/>
              <w:numPr>
                <w:ilvl w:val="0"/>
                <w:numId w:val="46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IceLemonTea</w:t>
            </w:r>
          </w:p>
        </w:tc>
        <w:tc>
          <w:tcPr>
            <w:tcW w:w="1197" w:type="dxa"/>
          </w:tcPr>
          <w:p w:rsidR="001C700E" w:rsidRPr="00EE123B" w:rsidRDefault="001C700E" w:rsidP="001C700E">
            <w:pPr>
              <w:pStyle w:val="ListParagraph"/>
              <w:numPr>
                <w:ilvl w:val="0"/>
                <w:numId w:val="47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3</w:t>
            </w:r>
          </w:p>
          <w:p w:rsidR="001C700E" w:rsidRPr="00EE123B" w:rsidRDefault="001C700E" w:rsidP="001C700E">
            <w:pPr>
              <w:pStyle w:val="ListParagraph"/>
              <w:numPr>
                <w:ilvl w:val="0"/>
                <w:numId w:val="47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1</w:t>
            </w:r>
          </w:p>
          <w:p w:rsidR="001C700E" w:rsidRPr="00EE123B" w:rsidRDefault="001C700E" w:rsidP="001C700E">
            <w:pPr>
              <w:pStyle w:val="ListParagraph"/>
              <w:numPr>
                <w:ilvl w:val="0"/>
                <w:numId w:val="47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62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DineIn</w:t>
            </w:r>
          </w:p>
        </w:tc>
        <w:tc>
          <w:tcPr>
            <w:tcW w:w="86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RM 109.90</w:t>
            </w:r>
          </w:p>
        </w:tc>
      </w:tr>
      <w:tr w:rsidR="001C700E" w:rsidRPr="00EE123B" w:rsidTr="00305506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03</w:t>
            </w:r>
          </w:p>
        </w:tc>
        <w:tc>
          <w:tcPr>
            <w:tcW w:w="12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</w:t>
            </w:r>
          </w:p>
        </w:tc>
        <w:tc>
          <w:tcPr>
            <w:tcW w:w="2552" w:type="dxa"/>
          </w:tcPr>
          <w:p w:rsidR="001C700E" w:rsidRPr="00EE123B" w:rsidRDefault="001C700E" w:rsidP="001C700E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Family Set</w:t>
            </w:r>
          </w:p>
          <w:p w:rsidR="001C700E" w:rsidRPr="00EE123B" w:rsidRDefault="001C700E" w:rsidP="001C700E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Coffee</w:t>
            </w:r>
          </w:p>
        </w:tc>
        <w:tc>
          <w:tcPr>
            <w:tcW w:w="1197" w:type="dxa"/>
          </w:tcPr>
          <w:p w:rsidR="001C700E" w:rsidRPr="00EE123B" w:rsidRDefault="001C700E" w:rsidP="001C700E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4</w:t>
            </w:r>
          </w:p>
          <w:p w:rsidR="001C700E" w:rsidRPr="00EE123B" w:rsidRDefault="001C700E" w:rsidP="001C700E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4</w:t>
            </w:r>
          </w:p>
          <w:p w:rsidR="001C700E" w:rsidRPr="00EE123B" w:rsidRDefault="001C700E" w:rsidP="001C700E">
            <w:pPr>
              <w:pStyle w:val="ListParagraph"/>
              <w:rPr>
                <w:rFonts w:cs="Arial"/>
                <w:sz w:val="24"/>
                <w:szCs w:val="24"/>
              </w:rPr>
            </w:pPr>
          </w:p>
        </w:tc>
        <w:tc>
          <w:tcPr>
            <w:tcW w:w="1962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DineIn</w:t>
            </w:r>
          </w:p>
        </w:tc>
        <w:tc>
          <w:tcPr>
            <w:tcW w:w="86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RM 50.99</w:t>
            </w:r>
          </w:p>
        </w:tc>
      </w:tr>
    </w:tbl>
    <w:p w:rsidR="00B011CF" w:rsidRPr="00305506" w:rsidRDefault="001C700E" w:rsidP="001C700E">
      <w:pPr>
        <w:jc w:val="center"/>
        <w:rPr>
          <w:rFonts w:cs="Arial"/>
          <w:b/>
          <w:bCs/>
          <w:sz w:val="24"/>
          <w:szCs w:val="24"/>
        </w:rPr>
      </w:pPr>
      <w:r w:rsidRPr="00305506">
        <w:rPr>
          <w:rFonts w:cs="Arial"/>
          <w:b/>
          <w:bCs/>
          <w:sz w:val="24"/>
          <w:szCs w:val="24"/>
        </w:rPr>
        <w:t>Table</w:t>
      </w:r>
      <w:r w:rsidR="00EE123B" w:rsidRPr="00305506">
        <w:rPr>
          <w:rFonts w:cs="Arial"/>
          <w:b/>
          <w:bCs/>
          <w:sz w:val="24"/>
          <w:szCs w:val="24"/>
        </w:rPr>
        <w:t xml:space="preserve"> 2.1 Required Dummy FOS </w:t>
      </w:r>
      <w:r w:rsidR="00305506">
        <w:rPr>
          <w:rFonts w:cs="Arial"/>
          <w:b/>
          <w:bCs/>
          <w:sz w:val="24"/>
          <w:szCs w:val="24"/>
        </w:rPr>
        <w:t>data</w:t>
      </w: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0ED8" w:rsidRPr="00EE123B" w:rsidRDefault="00EE123B" w:rsidP="00EE123B">
      <w:pPr>
        <w:pStyle w:val="Heading2"/>
        <w:spacing w:line="240" w:lineRule="auto"/>
        <w:rPr>
          <w:rFonts w:cs="Arial"/>
          <w:sz w:val="24"/>
          <w:szCs w:val="24"/>
        </w:rPr>
      </w:pPr>
      <w:bookmarkStart w:id="15" w:name="_GoBack"/>
      <w:bookmarkEnd w:id="15"/>
      <w:r>
        <w:rPr>
          <w:rFonts w:cs="Arial"/>
          <w:sz w:val="24"/>
          <w:szCs w:val="24"/>
        </w:rPr>
        <w:t xml:space="preserve">2.2 </w:t>
      </w:r>
      <w:r w:rsidR="005B0ED8" w:rsidRPr="005B0ED8">
        <w:rPr>
          <w:rFonts w:cs="Arial"/>
          <w:sz w:val="24"/>
          <w:szCs w:val="24"/>
        </w:rPr>
        <w:t>Test Case</w:t>
      </w:r>
    </w:p>
    <w:p w:rsidR="00EE123B" w:rsidRPr="00EE123B" w:rsidRDefault="00EE123B" w:rsidP="00EE123B">
      <w:pPr>
        <w:rPr>
          <w:sz w:val="24"/>
          <w:szCs w:val="24"/>
          <w:lang w:val="en-US"/>
        </w:rPr>
      </w:pPr>
      <w:r w:rsidRPr="00EE123B">
        <w:rPr>
          <w:sz w:val="24"/>
          <w:szCs w:val="24"/>
          <w:lang w:val="en-US"/>
        </w:rPr>
        <w:t>This section details all test cases designed separated according to feature.</w:t>
      </w:r>
    </w:p>
    <w:p w:rsidR="00EE123B" w:rsidRPr="00EE123B" w:rsidRDefault="00EE123B" w:rsidP="00EE123B">
      <w:pPr>
        <w:ind w:left="360"/>
        <w:rPr>
          <w:lang w:val="en-US"/>
        </w:rPr>
      </w:pPr>
    </w:p>
    <w:p w:rsidR="00306F87" w:rsidRPr="00CA341A" w:rsidRDefault="00EE123B" w:rsidP="00CA341A">
      <w:pPr>
        <w:pStyle w:val="ListParagraph"/>
        <w:numPr>
          <w:ilvl w:val="2"/>
          <w:numId w:val="48"/>
        </w:numPr>
        <w:rPr>
          <w:b/>
          <w:bCs/>
          <w:sz w:val="24"/>
          <w:szCs w:val="24"/>
          <w:lang w:val="en-US"/>
        </w:rPr>
      </w:pPr>
      <w:r w:rsidRPr="00CA341A">
        <w:rPr>
          <w:b/>
          <w:bCs/>
          <w:sz w:val="24"/>
          <w:szCs w:val="24"/>
          <w:lang w:val="en-US"/>
        </w:rPr>
        <w:t>Session Verifiction</w:t>
      </w:r>
    </w:p>
    <w:p w:rsidR="00CA341A" w:rsidRDefault="00CA341A" w:rsidP="00CA341A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:rsidR="00CA341A" w:rsidRPr="00CA341A" w:rsidRDefault="00CA341A" w:rsidP="00CA341A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437C08" w:rsidP="005B0ED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="005B0ED8" w:rsidRPr="005B0ED8">
              <w:rPr>
                <w:sz w:val="24"/>
                <w:szCs w:val="24"/>
              </w:rPr>
              <w:t>_001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5B0ED8" w:rsidP="005B0ED8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437C08">
              <w:rPr>
                <w:sz w:val="24"/>
                <w:szCs w:val="24"/>
              </w:rPr>
              <w:t>4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EE123B" w:rsidP="00D472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D4729D">
              <w:rPr>
                <w:sz w:val="24"/>
                <w:szCs w:val="24"/>
              </w:rPr>
              <w:t>Payment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904F2F" w:rsidP="005B0ED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="005B0ED8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EE123B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AB0ADC" w:rsidP="00D4729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Invalid staffID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903F97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903F97">
              <w:rPr>
                <w:rFonts w:cs="Arial"/>
                <w:bCs/>
                <w:sz w:val="24"/>
                <w:szCs w:val="24"/>
              </w:rPr>
              <w:t>homepage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B0ED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B0ED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63EF4" w:rsidRPr="00305506" w:rsidRDefault="00EE123B" w:rsidP="00EE12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2.2.3.1 Verify</w:t>
      </w:r>
      <w:r w:rsidR="0051722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80D28">
        <w:rPr>
          <w:rFonts w:asciiTheme="majorBidi" w:hAnsiTheme="majorBidi" w:cstheme="majorBidi"/>
          <w:b/>
          <w:bCs/>
          <w:sz w:val="24"/>
          <w:szCs w:val="24"/>
        </w:rPr>
        <w:t>Invalid staffID</w:t>
      </w:r>
      <w:r w:rsidR="0051722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>Test Case</w:t>
      </w: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904F2F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="00EE123B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904F2F">
              <w:rPr>
                <w:sz w:val="24"/>
                <w:szCs w:val="24"/>
              </w:rPr>
              <w:t>4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904F2F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904F2F">
              <w:rPr>
                <w:sz w:val="24"/>
                <w:szCs w:val="24"/>
              </w:rPr>
              <w:t xml:space="preserve"> Payment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904F2F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="00EE123B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AB0ADC" w:rsidP="00AF1ED4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Invalid password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17222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517222">
              <w:rPr>
                <w:rFonts w:cs="Arial"/>
                <w:bCs/>
                <w:sz w:val="24"/>
                <w:szCs w:val="24"/>
              </w:rPr>
              <w:t>homepage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E123B" w:rsidRDefault="00EE123B" w:rsidP="003F489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Table 2.2.3.2 Verify </w:t>
      </w:r>
      <w:r w:rsidR="00517222">
        <w:rPr>
          <w:rFonts w:asciiTheme="majorBidi" w:hAnsiTheme="majorBidi" w:cstheme="majorBidi"/>
          <w:b/>
          <w:bCs/>
          <w:sz w:val="24"/>
          <w:szCs w:val="24"/>
        </w:rPr>
        <w:t>Invalid password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Test Case</w:t>
      </w:r>
    </w:p>
    <w:p w:rsidR="00517222" w:rsidRPr="003F4891" w:rsidRDefault="00517222" w:rsidP="003F489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0426AD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="00EE123B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0426AD">
              <w:rPr>
                <w:sz w:val="24"/>
                <w:szCs w:val="24"/>
              </w:rPr>
              <w:t>4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0426A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0426AD">
              <w:rPr>
                <w:sz w:val="24"/>
                <w:szCs w:val="24"/>
              </w:rPr>
              <w:t>Payment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0426AD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</w:t>
            </w:r>
            <w:r w:rsidR="00896E7F">
              <w:rPr>
                <w:sz w:val="24"/>
                <w:szCs w:val="24"/>
              </w:rPr>
              <w:t>4</w:t>
            </w:r>
            <w:r w:rsidR="00EE123B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1276F1" w:rsidP="000426A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Invalid login 1-2 times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17222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Display</w:t>
            </w:r>
            <w:r w:rsidR="00517222">
              <w:rPr>
                <w:rFonts w:cs="Arial"/>
                <w:bCs/>
                <w:sz w:val="24"/>
                <w:szCs w:val="24"/>
              </w:rPr>
              <w:t xml:space="preserve"> homepage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0426AD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Table 2.2.3.3 Verify </w:t>
      </w:r>
      <w:r w:rsidR="00517222" w:rsidRPr="00517222">
        <w:rPr>
          <w:rFonts w:cs="Arial"/>
          <w:b/>
          <w:bCs/>
          <w:sz w:val="24"/>
          <w:szCs w:val="24"/>
        </w:rPr>
        <w:t>Invalid login 1-2 times</w:t>
      </w:r>
      <w:r w:rsidR="00517222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>Test Case</w:t>
      </w:r>
    </w:p>
    <w:p w:rsidR="00E63EF4" w:rsidRDefault="00E63EF4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1C1F7F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="003A6926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1C1F7F">
              <w:rPr>
                <w:sz w:val="24"/>
                <w:szCs w:val="24"/>
              </w:rPr>
              <w:t>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1C1F7F">
              <w:rPr>
                <w:sz w:val="24"/>
                <w:szCs w:val="24"/>
              </w:rPr>
              <w:t>Payment</w:t>
            </w:r>
            <w:r w:rsidR="005C79A4">
              <w:rPr>
                <w:sz w:val="24"/>
                <w:szCs w:val="24"/>
              </w:rPr>
              <w:t xml:space="preserve"> 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1C1F7F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1276F1" w:rsidP="004D465A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Invalid login 3 times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E52254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F20BC9">
              <w:rPr>
                <w:rFonts w:cs="Arial"/>
                <w:bCs/>
                <w:sz w:val="24"/>
                <w:szCs w:val="24"/>
              </w:rPr>
              <w:t>homepage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Table 2.2.3.4 Verify </w:t>
      </w:r>
      <w:r w:rsidR="004C7DB6" w:rsidRPr="004C7DB6">
        <w:rPr>
          <w:rFonts w:cs="Arial"/>
          <w:b/>
          <w:bCs/>
          <w:sz w:val="24"/>
          <w:szCs w:val="24"/>
        </w:rPr>
        <w:t>Invalid login 3 times</w:t>
      </w:r>
      <w:r w:rsidR="004C7DB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>Test Case</w:t>
      </w:r>
    </w:p>
    <w:p w:rsidR="003A6926" w:rsidRDefault="003A6926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5C79A4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="003A6926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5C79A4">
              <w:rPr>
                <w:sz w:val="24"/>
                <w:szCs w:val="24"/>
              </w:rPr>
              <w:t>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035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Make payment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5C79A4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2673C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2673CB">
              <w:rPr>
                <w:rFonts w:cs="Arial"/>
                <w:bCs/>
                <w:sz w:val="24"/>
                <w:szCs w:val="24"/>
              </w:rPr>
              <w:t>Search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F615B4" w:rsidP="002673C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Display</w:t>
            </w:r>
            <w:r w:rsidR="002673CB">
              <w:rPr>
                <w:rFonts w:cs="Arial"/>
                <w:bCs/>
                <w:sz w:val="24"/>
                <w:szCs w:val="24"/>
              </w:rPr>
              <w:t xml:space="preserve"> customer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2673CB">
              <w:rPr>
                <w:rFonts w:cs="Arial"/>
                <w:bCs/>
                <w:sz w:val="24"/>
                <w:szCs w:val="24"/>
              </w:rPr>
              <w:t>payment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F615B4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Table 2.2.3.5 Verify </w:t>
      </w:r>
      <w:r w:rsidR="003A6035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3A5632">
        <w:rPr>
          <w:rFonts w:asciiTheme="majorBidi" w:hAnsiTheme="majorBidi" w:cstheme="majorBidi"/>
          <w:b/>
          <w:bCs/>
          <w:sz w:val="24"/>
          <w:szCs w:val="24"/>
        </w:rPr>
        <w:t>earch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p w:rsidR="003A6926" w:rsidRDefault="003A6926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DC4922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="003A6926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6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DC4922">
              <w:rPr>
                <w:sz w:val="24"/>
                <w:szCs w:val="24"/>
              </w:rPr>
              <w:t>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C339C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Make payment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A87376" w:rsidP="00DC4922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006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151C9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197D3E">
              <w:rPr>
                <w:rFonts w:cs="Arial"/>
                <w:bCs/>
                <w:sz w:val="24"/>
                <w:szCs w:val="24"/>
              </w:rPr>
              <w:t>Update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DC4922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Display</w:t>
            </w:r>
            <w:r w:rsidR="00DC4922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3C339C">
              <w:rPr>
                <w:rFonts w:cs="Arial"/>
                <w:bCs/>
                <w:sz w:val="24"/>
                <w:szCs w:val="24"/>
              </w:rPr>
              <w:t xml:space="preserve">updated </w:t>
            </w:r>
            <w:r w:rsidR="00DC4922">
              <w:rPr>
                <w:rFonts w:cs="Arial"/>
                <w:bCs/>
                <w:sz w:val="24"/>
                <w:szCs w:val="24"/>
              </w:rPr>
              <w:t>customer</w:t>
            </w:r>
            <w:r w:rsidR="003C339C">
              <w:rPr>
                <w:rFonts w:cs="Arial"/>
                <w:bCs/>
                <w:sz w:val="24"/>
                <w:szCs w:val="24"/>
              </w:rPr>
              <w:t xml:space="preserve"> payment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Table 2.2.3.6 Verify </w:t>
      </w:r>
      <w:r w:rsidR="003C339C">
        <w:rPr>
          <w:rFonts w:asciiTheme="majorBidi" w:hAnsiTheme="majorBidi" w:cstheme="majorBidi"/>
          <w:b/>
          <w:bCs/>
          <w:sz w:val="24"/>
          <w:szCs w:val="24"/>
        </w:rPr>
        <w:t>Update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CA341A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CA341A" w:rsidRPr="005B0ED8" w:rsidRDefault="00CA341A" w:rsidP="00226A69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Pr="005B0ED8">
              <w:rPr>
                <w:sz w:val="24"/>
                <w:szCs w:val="24"/>
              </w:rPr>
              <w:t>_00</w:t>
            </w:r>
            <w:r w:rsidR="006041FB">
              <w:rPr>
                <w:sz w:val="24"/>
                <w:szCs w:val="24"/>
              </w:rPr>
              <w:t>7</w:t>
            </w:r>
          </w:p>
        </w:tc>
      </w:tr>
      <w:tr w:rsidR="00CA341A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CA341A" w:rsidRPr="005B0ED8" w:rsidRDefault="00CA341A" w:rsidP="00226A69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>
              <w:rPr>
                <w:sz w:val="24"/>
                <w:szCs w:val="24"/>
              </w:rPr>
              <w:t>4</w:t>
            </w:r>
          </w:p>
        </w:tc>
      </w:tr>
      <w:tr w:rsidR="00CA341A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CA341A" w:rsidRPr="005B0ED8" w:rsidRDefault="00CA341A" w:rsidP="00226A69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 Payment</w:t>
            </w:r>
          </w:p>
        </w:tc>
      </w:tr>
      <w:tr w:rsidR="00CA341A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CA341A" w:rsidRPr="005B0ED8" w:rsidRDefault="00CA341A" w:rsidP="00226A69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</w:t>
            </w:r>
            <w:r w:rsidR="006041FB">
              <w:rPr>
                <w:sz w:val="24"/>
                <w:szCs w:val="24"/>
              </w:rPr>
              <w:t>7</w:t>
            </w:r>
          </w:p>
        </w:tc>
      </w:tr>
      <w:tr w:rsidR="00CA341A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CA341A" w:rsidRPr="005B0ED8" w:rsidRDefault="00CA341A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CA341A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A341A" w:rsidRPr="00EE123B" w:rsidRDefault="00CA341A" w:rsidP="00226A6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197D3E">
              <w:rPr>
                <w:rFonts w:cs="Arial"/>
                <w:bCs/>
                <w:sz w:val="24"/>
                <w:szCs w:val="24"/>
              </w:rPr>
              <w:t>Save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A341A" w:rsidRPr="00EE123B" w:rsidRDefault="00CA341A" w:rsidP="00FD7391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Display</w:t>
            </w:r>
            <w:r w:rsidR="00FD7391">
              <w:rPr>
                <w:rFonts w:cs="Arial"/>
                <w:bCs/>
                <w:sz w:val="24"/>
                <w:szCs w:val="24"/>
              </w:rPr>
              <w:t xml:space="preserve"> updated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 xml:space="preserve">customer payment 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CA341A" w:rsidRPr="00EE123B" w:rsidRDefault="00CA341A" w:rsidP="00226A6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CA341A" w:rsidRPr="00EE123B" w:rsidRDefault="00CA341A" w:rsidP="00226A6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FD7391" w:rsidRPr="00305506" w:rsidRDefault="00FD7391" w:rsidP="00FD739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2.2.3.7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Save 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>button Test Case</w:t>
      </w: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A341A" w:rsidRDefault="00CA341A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A341A" w:rsidRDefault="00CA341A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AB0ADC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AB0ADC" w:rsidRPr="00AB0ADC" w:rsidRDefault="00AB0ADC" w:rsidP="00226A69">
            <w:pPr>
              <w:rPr>
                <w:sz w:val="24"/>
                <w:szCs w:val="24"/>
              </w:rPr>
            </w:pPr>
            <w:r w:rsidRPr="00AB0ADC">
              <w:rPr>
                <w:sz w:val="24"/>
                <w:szCs w:val="24"/>
              </w:rPr>
              <w:t>TC_04_00</w:t>
            </w:r>
            <w:r w:rsidR="007A5F07">
              <w:rPr>
                <w:sz w:val="24"/>
                <w:szCs w:val="24"/>
              </w:rPr>
              <w:t>8</w:t>
            </w:r>
          </w:p>
        </w:tc>
      </w:tr>
      <w:tr w:rsidR="00AB0ADC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AB0ADC" w:rsidRPr="00AB0ADC" w:rsidRDefault="00AB0ADC" w:rsidP="00226A69">
            <w:pPr>
              <w:rPr>
                <w:sz w:val="24"/>
                <w:szCs w:val="24"/>
              </w:rPr>
            </w:pPr>
            <w:r w:rsidRPr="00AB0ADC">
              <w:rPr>
                <w:sz w:val="24"/>
                <w:szCs w:val="24"/>
              </w:rPr>
              <w:t>F004</w:t>
            </w:r>
          </w:p>
        </w:tc>
      </w:tr>
      <w:tr w:rsidR="00AB0ADC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AB0ADC" w:rsidRPr="00AB0ADC" w:rsidRDefault="00D16DF9" w:rsidP="0022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Payment </w:t>
            </w:r>
          </w:p>
        </w:tc>
      </w:tr>
      <w:tr w:rsidR="00AB0ADC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AB0ADC" w:rsidRPr="00AB0ADC" w:rsidRDefault="00AB0ADC" w:rsidP="00226A69">
            <w:pPr>
              <w:rPr>
                <w:sz w:val="24"/>
                <w:szCs w:val="24"/>
              </w:rPr>
            </w:pPr>
            <w:r w:rsidRPr="00AB0ADC">
              <w:rPr>
                <w:sz w:val="24"/>
                <w:szCs w:val="24"/>
              </w:rPr>
              <w:t>TCOV-04-00</w:t>
            </w:r>
            <w:r w:rsidR="007A5F07">
              <w:rPr>
                <w:sz w:val="24"/>
                <w:szCs w:val="24"/>
              </w:rPr>
              <w:t>8</w:t>
            </w:r>
          </w:p>
        </w:tc>
      </w:tr>
      <w:tr w:rsidR="00AB0ADC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b/>
                <w:sz w:val="24"/>
                <w:szCs w:val="24"/>
              </w:rPr>
            </w:pPr>
            <w:r w:rsidRPr="00AB0ADC">
              <w:rPr>
                <w:b/>
                <w:sz w:val="24"/>
                <w:szCs w:val="24"/>
              </w:rPr>
              <w:t>Intercase Dependency</w:t>
            </w:r>
          </w:p>
        </w:tc>
      </w:tr>
      <w:tr w:rsidR="00AB0ADC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sz w:val="24"/>
                <w:szCs w:val="24"/>
              </w:rPr>
            </w:pPr>
            <w:r w:rsidRPr="00AB0ADC">
              <w:rPr>
                <w:sz w:val="24"/>
                <w:szCs w:val="24"/>
              </w:rPr>
              <w:t>Click “Delete Order” button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sz w:val="24"/>
                <w:szCs w:val="24"/>
              </w:rPr>
            </w:pPr>
            <w:r w:rsidRPr="00AB0ADC">
              <w:rPr>
                <w:sz w:val="24"/>
                <w:szCs w:val="24"/>
              </w:rPr>
              <w:t>Display customer history payment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sz w:val="24"/>
                <w:szCs w:val="24"/>
              </w:rPr>
            </w:pPr>
            <w:r w:rsidRPr="00AB0ADC">
              <w:rPr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:rsidR="00AB0ADC" w:rsidRPr="00AB0ADC" w:rsidRDefault="00AB0ADC" w:rsidP="00226A69">
            <w:pPr>
              <w:rPr>
                <w:sz w:val="24"/>
                <w:szCs w:val="24"/>
              </w:rPr>
            </w:pPr>
            <w:r w:rsidRPr="00AB0ADC">
              <w:rPr>
                <w:sz w:val="24"/>
                <w:szCs w:val="24"/>
              </w:rPr>
              <w:t>None</w:t>
            </w:r>
          </w:p>
        </w:tc>
      </w:tr>
    </w:tbl>
    <w:p w:rsidR="00D16DF9" w:rsidRPr="00305506" w:rsidRDefault="007A5F07" w:rsidP="00D16DF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2.2.3.8</w:t>
      </w:r>
      <w:r w:rsidR="00D16DF9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D16DF9">
        <w:rPr>
          <w:rFonts w:asciiTheme="majorBidi" w:hAnsiTheme="majorBidi" w:cstheme="majorBidi"/>
          <w:b/>
          <w:bCs/>
          <w:sz w:val="24"/>
          <w:szCs w:val="24"/>
        </w:rPr>
        <w:t xml:space="preserve">Delete Order </w:t>
      </w:r>
      <w:r w:rsidR="00D16DF9" w:rsidRPr="00305506">
        <w:rPr>
          <w:rFonts w:asciiTheme="majorBidi" w:hAnsiTheme="majorBidi" w:cstheme="majorBidi"/>
          <w:b/>
          <w:bCs/>
          <w:sz w:val="24"/>
          <w:szCs w:val="24"/>
        </w:rPr>
        <w:t>button Test Case</w:t>
      </w:r>
    </w:p>
    <w:p w:rsidR="00AB0ADC" w:rsidRDefault="00AB0ADC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B0ADC" w:rsidRDefault="00AB0ADC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6041FB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6041FB" w:rsidRPr="005B0ED8" w:rsidRDefault="006041FB" w:rsidP="00226A69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  <w:r w:rsidRPr="005B0ED8">
              <w:rPr>
                <w:sz w:val="24"/>
                <w:szCs w:val="24"/>
              </w:rPr>
              <w:t>_0</w:t>
            </w:r>
            <w:r w:rsidR="007A5F07">
              <w:rPr>
                <w:sz w:val="24"/>
                <w:szCs w:val="24"/>
              </w:rPr>
              <w:t>9</w:t>
            </w:r>
          </w:p>
        </w:tc>
      </w:tr>
      <w:tr w:rsidR="006041FB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6041FB" w:rsidRPr="005B0ED8" w:rsidRDefault="006041FB" w:rsidP="00226A69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>
              <w:rPr>
                <w:sz w:val="24"/>
                <w:szCs w:val="24"/>
              </w:rPr>
              <w:t>4</w:t>
            </w:r>
          </w:p>
        </w:tc>
      </w:tr>
      <w:tr w:rsidR="006041FB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6041FB" w:rsidRPr="005B0ED8" w:rsidRDefault="006041FB" w:rsidP="007A5F07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Payment </w:t>
            </w:r>
          </w:p>
        </w:tc>
      </w:tr>
      <w:tr w:rsidR="006041FB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6041FB" w:rsidRPr="005B0ED8" w:rsidRDefault="006041FB" w:rsidP="00226A69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TCOV-04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 w:rsidR="007A5F07">
              <w:rPr>
                <w:sz w:val="24"/>
                <w:szCs w:val="24"/>
              </w:rPr>
              <w:t>9</w:t>
            </w:r>
          </w:p>
        </w:tc>
      </w:tr>
      <w:tr w:rsidR="006041FB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6041FB" w:rsidRPr="005B0ED8" w:rsidRDefault="006041FB" w:rsidP="00226A6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Intercase Dependency</w:t>
            </w:r>
          </w:p>
        </w:tc>
      </w:tr>
      <w:tr w:rsidR="006041FB" w:rsidRPr="005B0ED8" w:rsidTr="00226A69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041FB" w:rsidRPr="00EE123B" w:rsidRDefault="006041FB" w:rsidP="00226A6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>
              <w:rPr>
                <w:rFonts w:cs="Arial"/>
                <w:bCs/>
                <w:sz w:val="24"/>
                <w:szCs w:val="24"/>
              </w:rPr>
              <w:t>Print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6041FB" w:rsidRPr="00EE123B" w:rsidRDefault="006041FB" w:rsidP="00226A6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Display</w:t>
            </w:r>
            <w:r>
              <w:rPr>
                <w:rFonts w:cs="Arial"/>
                <w:bCs/>
                <w:sz w:val="24"/>
                <w:szCs w:val="24"/>
              </w:rPr>
              <w:t xml:space="preserve"> customer receipt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6041FB" w:rsidRPr="00EE123B" w:rsidRDefault="006041FB" w:rsidP="00226A6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6041FB" w:rsidRPr="00EE123B" w:rsidRDefault="006041FB" w:rsidP="00226A69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6041FB" w:rsidRPr="00305506" w:rsidRDefault="006041FB" w:rsidP="006041F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Table </w:t>
      </w:r>
      <w:r w:rsidR="007A5F07">
        <w:rPr>
          <w:rFonts w:asciiTheme="majorBidi" w:hAnsiTheme="majorBidi" w:cstheme="majorBidi"/>
          <w:b/>
          <w:bCs/>
          <w:sz w:val="24"/>
          <w:szCs w:val="24"/>
        </w:rPr>
        <w:t>2.2.3.9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>
        <w:rPr>
          <w:rFonts w:asciiTheme="majorBidi" w:hAnsiTheme="majorBidi" w:cstheme="majorBidi"/>
          <w:b/>
          <w:bCs/>
          <w:sz w:val="24"/>
          <w:szCs w:val="24"/>
        </w:rPr>
        <w:t>Print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p w:rsidR="003A6926" w:rsidRDefault="003A6926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7D3C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11EE5" w:rsidRPr="00011EE5" w:rsidRDefault="00011EE5" w:rsidP="00011EE5"/>
    <w:p w:rsidR="00011EE5" w:rsidRDefault="00011EE5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Pr="00F83478" w:rsidRDefault="00F83478" w:rsidP="00F8347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F83478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sectPr w:rsidR="00305506" w:rsidRPr="00305506" w:rsidSect="00B64A08">
      <w:footerReference w:type="default" r:id="rId11"/>
      <w:headerReference w:type="first" r:id="rId12"/>
      <w:footerReference w:type="first" r:id="rId13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954" w:rsidRDefault="00A77954">
      <w:r>
        <w:separator/>
      </w:r>
    </w:p>
  </w:endnote>
  <w:endnote w:type="continuationSeparator" w:id="0">
    <w:p w:rsidR="00A77954" w:rsidRDefault="00A7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69" w:rsidRPr="000A776D" w:rsidRDefault="00226A69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62B6E10" wp14:editId="4B2A1B0D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6A69" w:rsidRDefault="00226A69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05506" w:rsidRDefault="00305506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993AA0B" wp14:editId="00EF133C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EC190DA" wp14:editId="12DEF3E9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E3FE247" wp14:editId="43D86CD9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D49D5E" wp14:editId="57A6058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172DDDFD" wp14:editId="55A9E842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2401267" wp14:editId="1F0EDEE0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305506" w:rsidRPr="00101B90" w:rsidRDefault="0030550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88E8C1" wp14:editId="5756027D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305506" w:rsidRDefault="00305506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9AA4F1A" wp14:editId="35A95C2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4D5DA4" w:rsidRDefault="00226A69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7A5F0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iv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226A69" w:rsidRPr="004D5DA4" w:rsidRDefault="00226A69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7A5F0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iv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D423258" wp14:editId="2F92277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FOS_TCS_1.0.0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FOS_TCS_1.0.0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5001336" wp14:editId="3EEDCD7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7003F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305506" w:rsidRPr="00101B90" w:rsidRDefault="00305506" w:rsidP="007003F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3EF4530" wp14:editId="4D3E13CF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18AD014" wp14:editId="255D6DF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C50DA14" wp14:editId="14CAE4F8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BEBE4F" wp14:editId="1E97A9B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69" w:rsidRDefault="00226A69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editId="36B11C9B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6A69" w:rsidRDefault="00226A6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34EA1D13" wp14:editId="146A2C2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5B0ED8" w:rsidRDefault="00226A69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3F5B92B1" wp14:editId="37176C0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  <w:p w:rsidR="00226A69" w:rsidRPr="003F2373" w:rsidRDefault="00226A69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5431DB">
                      <w:rPr>
                        <w:rFonts w:ascii="Arial" w:hAnsi="Arial" w:cs="Arial"/>
                        <w:b/>
                        <w:lang w:val="en-MY"/>
                      </w:rPr>
                      <w:t>OS_TDS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A6631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77954">
                            <w:fldChar w:fldCharType="begin"/>
                          </w:r>
                          <w:r w:rsidR="00A77954">
                            <w:instrText xml:space="preserve"> SECTIONPAGES  \* Arabic  \* MERGEFORMAT </w:instrText>
                          </w:r>
                          <w:r w:rsidR="00A77954">
                            <w:fldChar w:fldCharType="separate"/>
                          </w:r>
                          <w:r w:rsidR="00A66317" w:rsidRPr="00A6631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6</w:t>
                          </w:r>
                          <w:r w:rsidR="00A77954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226A69" w:rsidRDefault="00226A69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A6631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6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A77954">
                      <w:fldChar w:fldCharType="begin"/>
                    </w:r>
                    <w:r w:rsidR="00A77954">
                      <w:instrText xml:space="preserve"> SECTIONPAGES  \* Arabic  \* MERGEFORMAT </w:instrText>
                    </w:r>
                    <w:r w:rsidR="00A77954">
                      <w:fldChar w:fldCharType="separate"/>
                    </w:r>
                    <w:r w:rsidR="00A66317" w:rsidRPr="00A6631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6</w:t>
                    </w:r>
                    <w:r w:rsidR="00A77954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292787" w:rsidRDefault="00226A69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B55334" w:rsidRDefault="00226A69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  <w:p w:rsidR="00226A69" w:rsidRDefault="00226A6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3A6926" w:rsidRPr="00101B90" w:rsidRDefault="003A6926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  <w:p w:rsidR="003A6926" w:rsidRDefault="003A6926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226A69" w:rsidRDefault="00226A6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101B90" w:rsidRDefault="00226A69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226A69" w:rsidRDefault="00226A6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69" w:rsidRDefault="00226A69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Pr="008512F4" w:rsidRDefault="00226A69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226A69" w:rsidRPr="00EC36DE" w:rsidRDefault="00226A69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77954">
                            <w:fldChar w:fldCharType="begin"/>
                          </w:r>
                          <w:r w:rsidR="00A77954">
                            <w:instrText xml:space="preserve"> SECTIONPAGES  \* Arabic  \* MERGEFORMAT </w:instrText>
                          </w:r>
                          <w:r w:rsidR="00A77954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A77954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954" w:rsidRDefault="00A77954">
      <w:r>
        <w:separator/>
      </w:r>
    </w:p>
  </w:footnote>
  <w:footnote w:type="continuationSeparator" w:id="0">
    <w:p w:rsidR="00A77954" w:rsidRDefault="00A77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69" w:rsidRDefault="00226A69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B1FF0B" wp14:editId="3E9234AB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9FB5EA3" wp14:editId="0B6A56E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226A69" w:rsidRDefault="00226A69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305506" w:rsidRDefault="00305506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305506" w:rsidRDefault="00305506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69" w:rsidRDefault="00226A69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A69" w:rsidRDefault="00226A69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226A69" w:rsidRDefault="00226A69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 CASE-UTM.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 CASE-UTM.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F4139"/>
    <w:multiLevelType w:val="multilevel"/>
    <w:tmpl w:val="C9B00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4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8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>
    <w:nsid w:val="6D8262B3"/>
    <w:multiLevelType w:val="hybridMultilevel"/>
    <w:tmpl w:val="19A65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CA6C83"/>
    <w:multiLevelType w:val="multilevel"/>
    <w:tmpl w:val="CB064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73F16"/>
    <w:multiLevelType w:val="hybridMultilevel"/>
    <w:tmpl w:val="790E8E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7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10"/>
  </w:num>
  <w:num w:numId="7">
    <w:abstractNumId w:val="2"/>
  </w:num>
  <w:num w:numId="8">
    <w:abstractNumId w:val="31"/>
  </w:num>
  <w:num w:numId="9">
    <w:abstractNumId w:val="14"/>
  </w:num>
  <w:num w:numId="10">
    <w:abstractNumId w:val="24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</w:num>
  <w:num w:numId="17">
    <w:abstractNumId w:val="34"/>
  </w:num>
  <w:num w:numId="18">
    <w:abstractNumId w:val="23"/>
  </w:num>
  <w:num w:numId="19">
    <w:abstractNumId w:val="35"/>
  </w:num>
  <w:num w:numId="20">
    <w:abstractNumId w:val="40"/>
  </w:num>
  <w:num w:numId="21">
    <w:abstractNumId w:val="15"/>
  </w:num>
  <w:num w:numId="22">
    <w:abstractNumId w:val="39"/>
  </w:num>
  <w:num w:numId="23">
    <w:abstractNumId w:val="1"/>
  </w:num>
  <w:num w:numId="24">
    <w:abstractNumId w:val="45"/>
  </w:num>
  <w:num w:numId="25">
    <w:abstractNumId w:val="38"/>
  </w:num>
  <w:num w:numId="26">
    <w:abstractNumId w:val="22"/>
  </w:num>
  <w:num w:numId="27">
    <w:abstractNumId w:val="11"/>
  </w:num>
  <w:num w:numId="28">
    <w:abstractNumId w:val="5"/>
  </w:num>
  <w:num w:numId="29">
    <w:abstractNumId w:val="27"/>
  </w:num>
  <w:num w:numId="30">
    <w:abstractNumId w:val="0"/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</w:num>
  <w:num w:numId="33">
    <w:abstractNumId w:val="36"/>
  </w:num>
  <w:num w:numId="34">
    <w:abstractNumId w:val="3"/>
  </w:num>
  <w:num w:numId="35">
    <w:abstractNumId w:val="43"/>
  </w:num>
  <w:num w:numId="36">
    <w:abstractNumId w:val="6"/>
  </w:num>
  <w:num w:numId="37">
    <w:abstractNumId w:val="17"/>
  </w:num>
  <w:num w:numId="38">
    <w:abstractNumId w:val="21"/>
  </w:num>
  <w:num w:numId="39">
    <w:abstractNumId w:val="7"/>
  </w:num>
  <w:num w:numId="40">
    <w:abstractNumId w:val="13"/>
  </w:num>
  <w:num w:numId="41">
    <w:abstractNumId w:val="33"/>
  </w:num>
  <w:num w:numId="42">
    <w:abstractNumId w:val="12"/>
  </w:num>
  <w:num w:numId="43">
    <w:abstractNumId w:val="26"/>
  </w:num>
  <w:num w:numId="44">
    <w:abstractNumId w:val="16"/>
  </w:num>
  <w:num w:numId="45">
    <w:abstractNumId w:val="28"/>
  </w:num>
  <w:num w:numId="46">
    <w:abstractNumId w:val="42"/>
  </w:num>
  <w:num w:numId="47">
    <w:abstractNumId w:val="46"/>
  </w:num>
  <w:num w:numId="48">
    <w:abstractNumId w:val="44"/>
  </w:num>
  <w:num w:numId="4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16275"/>
    <w:rsid w:val="00017B8B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26AD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6F1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99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97D3E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1F7F"/>
    <w:rsid w:val="001C2C37"/>
    <w:rsid w:val="001C3743"/>
    <w:rsid w:val="001C5806"/>
    <w:rsid w:val="001C6EDF"/>
    <w:rsid w:val="001C700E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69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3CB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506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370B"/>
    <w:rsid w:val="003939A5"/>
    <w:rsid w:val="003942BA"/>
    <w:rsid w:val="0039624B"/>
    <w:rsid w:val="00397601"/>
    <w:rsid w:val="003A08C9"/>
    <w:rsid w:val="003A0DB9"/>
    <w:rsid w:val="003A32E9"/>
    <w:rsid w:val="003A5632"/>
    <w:rsid w:val="003A5C8C"/>
    <w:rsid w:val="003A6035"/>
    <w:rsid w:val="003A6926"/>
    <w:rsid w:val="003A79A8"/>
    <w:rsid w:val="003B1DB4"/>
    <w:rsid w:val="003B677D"/>
    <w:rsid w:val="003B71FC"/>
    <w:rsid w:val="003C014F"/>
    <w:rsid w:val="003C0FB6"/>
    <w:rsid w:val="003C22FB"/>
    <w:rsid w:val="003C28B9"/>
    <w:rsid w:val="003C3048"/>
    <w:rsid w:val="003C339C"/>
    <w:rsid w:val="003C3C32"/>
    <w:rsid w:val="003C3D9C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891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37C08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5C1C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C7DB6"/>
    <w:rsid w:val="004D0B2F"/>
    <w:rsid w:val="004D1D84"/>
    <w:rsid w:val="004D250A"/>
    <w:rsid w:val="004D350D"/>
    <w:rsid w:val="004D465A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1A45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222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0D28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9A4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1FB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5A2E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677C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03F7"/>
    <w:rsid w:val="00701693"/>
    <w:rsid w:val="0070409E"/>
    <w:rsid w:val="00705847"/>
    <w:rsid w:val="00706FB8"/>
    <w:rsid w:val="00707271"/>
    <w:rsid w:val="007077AB"/>
    <w:rsid w:val="00707CCC"/>
    <w:rsid w:val="00713261"/>
    <w:rsid w:val="00713754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5F07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3CAA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957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C19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2F32"/>
    <w:rsid w:val="0088696A"/>
    <w:rsid w:val="008913D4"/>
    <w:rsid w:val="00893A0D"/>
    <w:rsid w:val="00895CD7"/>
    <w:rsid w:val="00896E7F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03F97"/>
    <w:rsid w:val="00904F2F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747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3DC"/>
    <w:rsid w:val="009A6AF3"/>
    <w:rsid w:val="009A7E2A"/>
    <w:rsid w:val="009B0878"/>
    <w:rsid w:val="009B1106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362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F09"/>
    <w:rsid w:val="00A61999"/>
    <w:rsid w:val="00A65DAE"/>
    <w:rsid w:val="00A66317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77954"/>
    <w:rsid w:val="00A81A64"/>
    <w:rsid w:val="00A826E2"/>
    <w:rsid w:val="00A83E8D"/>
    <w:rsid w:val="00A84413"/>
    <w:rsid w:val="00A847D3"/>
    <w:rsid w:val="00A87376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0ADC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81"/>
    <w:rsid w:val="00AE5EBB"/>
    <w:rsid w:val="00AE60D2"/>
    <w:rsid w:val="00AE6A0D"/>
    <w:rsid w:val="00AE6D5D"/>
    <w:rsid w:val="00AF1ED4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1DAF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341A"/>
    <w:rsid w:val="00CA479B"/>
    <w:rsid w:val="00CB0A3F"/>
    <w:rsid w:val="00CB162B"/>
    <w:rsid w:val="00CB2FB2"/>
    <w:rsid w:val="00CB3A49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1A59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6DF9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E80"/>
    <w:rsid w:val="00D43B35"/>
    <w:rsid w:val="00D444C8"/>
    <w:rsid w:val="00D456D2"/>
    <w:rsid w:val="00D4729D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22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77D"/>
    <w:rsid w:val="00E01921"/>
    <w:rsid w:val="00E0322A"/>
    <w:rsid w:val="00E0379B"/>
    <w:rsid w:val="00E0402B"/>
    <w:rsid w:val="00E0573B"/>
    <w:rsid w:val="00E06B76"/>
    <w:rsid w:val="00E06FE3"/>
    <w:rsid w:val="00E1211C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254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123B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0BC9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5B4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868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D7391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D3C0F-C411-4D72-837F-B2ABCDEB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SDP_template.dot</Template>
  <TotalTime>106</TotalTime>
  <Pages>11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Asus</cp:lastModifiedBy>
  <cp:revision>52</cp:revision>
  <cp:lastPrinted>2010-09-22T16:08:00Z</cp:lastPrinted>
  <dcterms:created xsi:type="dcterms:W3CDTF">2016-12-11T07:04:00Z</dcterms:created>
  <dcterms:modified xsi:type="dcterms:W3CDTF">2017-05-22T18:14:00Z</dcterms:modified>
</cp:coreProperties>
</file>