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ED8" w:rsidRDefault="005A1ED8" w:rsidP="005A1ED8">
      <w:pPr>
        <w:pStyle w:val="Heading3"/>
        <w:jc w:val="center"/>
      </w:pPr>
      <w:r>
        <w:rPr>
          <w:noProof/>
          <w:lang w:val="en-MY" w:eastAsia="en-MY"/>
        </w:rPr>
        <w:drawing>
          <wp:inline distT="0" distB="0" distL="0" distR="0" wp14:anchorId="187DF1EA" wp14:editId="32B653F5">
            <wp:extent cx="314325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9">
                      <a:extLst>
                        <a:ext uri="{28A0092B-C50C-407E-A947-70E740481C1C}">
                          <a14:useLocalDpi xmlns:a14="http://schemas.microsoft.com/office/drawing/2010/main" val="0"/>
                        </a:ext>
                      </a:extLst>
                    </a:blip>
                    <a:stretch>
                      <a:fillRect/>
                    </a:stretch>
                  </pic:blipFill>
                  <pic:spPr>
                    <a:xfrm>
                      <a:off x="0" y="0"/>
                      <a:ext cx="3143250" cy="1114425"/>
                    </a:xfrm>
                    <a:prstGeom prst="rect">
                      <a:avLst/>
                    </a:prstGeom>
                  </pic:spPr>
                </pic:pic>
              </a:graphicData>
            </a:graphic>
          </wp:inline>
        </w:drawing>
      </w:r>
    </w:p>
    <w:p w:rsidR="005A1ED8" w:rsidRDefault="005A1ED8" w:rsidP="005A1ED8">
      <w:pPr>
        <w:rPr>
          <w:b/>
          <w:sz w:val="28"/>
        </w:rPr>
      </w:pPr>
    </w:p>
    <w:p w:rsidR="005A1ED8" w:rsidRDefault="005A1ED8" w:rsidP="005A1ED8">
      <w:pPr>
        <w:jc w:val="center"/>
        <w:rPr>
          <w:b/>
          <w:sz w:val="28"/>
        </w:rPr>
      </w:pPr>
      <w:r>
        <w:rPr>
          <w:b/>
          <w:sz w:val="28"/>
        </w:rPr>
        <w:t>FACULTY COMPUTER SYSTEM &amp; SOFTWARE ENGINEERING</w:t>
      </w:r>
    </w:p>
    <w:p w:rsidR="00163F11" w:rsidRDefault="00163F11" w:rsidP="00EF252D"/>
    <w:p w:rsidR="008A6CDD" w:rsidRDefault="008A6CDD" w:rsidP="00A926F2">
      <w:pPr>
        <w:rPr>
          <w:b/>
          <w:sz w:val="28"/>
        </w:rPr>
      </w:pPr>
    </w:p>
    <w:p w:rsidR="008A6CDD" w:rsidRDefault="008A6CDD" w:rsidP="001F2699">
      <w:pPr>
        <w:pStyle w:val="Heading3"/>
      </w:pPr>
    </w:p>
    <w:p w:rsidR="008A6CDD" w:rsidRDefault="008A6CDD" w:rsidP="00A926F2">
      <w:pPr>
        <w:rPr>
          <w:b/>
          <w:sz w:val="28"/>
        </w:rPr>
      </w:pPr>
    </w:p>
    <w:p w:rsidR="008A6CDD" w:rsidRDefault="008A6CDD" w:rsidP="00A926F2">
      <w:pPr>
        <w:rPr>
          <w:b/>
          <w:sz w:val="28"/>
        </w:rPr>
      </w:pPr>
    </w:p>
    <w:p w:rsidR="008A6CDD" w:rsidRDefault="008A6CDD" w:rsidP="00A926F2">
      <w:pPr>
        <w:rPr>
          <w:b/>
          <w:sz w:val="28"/>
        </w:rPr>
      </w:pPr>
    </w:p>
    <w:p w:rsidR="008A6CDD" w:rsidRDefault="008A6CDD" w:rsidP="00A926F2">
      <w:pPr>
        <w:rPr>
          <w:b/>
          <w:sz w:val="28"/>
        </w:rPr>
      </w:pPr>
    </w:p>
    <w:p w:rsidR="008A6CDD" w:rsidRDefault="008A6CDD" w:rsidP="00A926F2">
      <w:pPr>
        <w:rPr>
          <w:b/>
          <w:sz w:val="28"/>
        </w:rPr>
      </w:pPr>
    </w:p>
    <w:p w:rsidR="00EF252D" w:rsidRDefault="001F2699" w:rsidP="009A2490">
      <w:pPr>
        <w:pStyle w:val="Heading3"/>
        <w:spacing w:line="360" w:lineRule="auto"/>
        <w:rPr>
          <w:sz w:val="52"/>
          <w:szCs w:val="44"/>
        </w:rPr>
      </w:pPr>
      <w:r w:rsidRPr="001F2699">
        <w:rPr>
          <w:sz w:val="52"/>
          <w:szCs w:val="44"/>
        </w:rPr>
        <w:t xml:space="preserve">TEST </w:t>
      </w:r>
      <w:r w:rsidR="009A2490">
        <w:rPr>
          <w:sz w:val="52"/>
          <w:szCs w:val="44"/>
        </w:rPr>
        <w:t>PROCEDURE</w:t>
      </w:r>
      <w:r w:rsidR="00EF252D">
        <w:rPr>
          <w:sz w:val="52"/>
          <w:szCs w:val="44"/>
        </w:rPr>
        <w:t xml:space="preserve"> </w:t>
      </w:r>
    </w:p>
    <w:p w:rsidR="008A6CDD" w:rsidRDefault="00EF252D" w:rsidP="00EF252D">
      <w:pPr>
        <w:pStyle w:val="Heading3"/>
        <w:spacing w:line="360" w:lineRule="auto"/>
      </w:pPr>
      <w:r>
        <w:rPr>
          <w:sz w:val="52"/>
          <w:szCs w:val="44"/>
        </w:rPr>
        <w:t>SPECIFICATIONS</w:t>
      </w:r>
    </w:p>
    <w:p w:rsidR="001F2699" w:rsidRDefault="001F2699" w:rsidP="001F2699">
      <w:pPr>
        <w:spacing w:line="360" w:lineRule="auto"/>
      </w:pPr>
    </w:p>
    <w:p w:rsidR="001F2699" w:rsidRDefault="001F2699" w:rsidP="001F2699">
      <w:pPr>
        <w:spacing w:line="360" w:lineRule="auto"/>
      </w:pPr>
    </w:p>
    <w:p w:rsidR="001F2699" w:rsidRPr="001F2699" w:rsidRDefault="001F2699" w:rsidP="001F2699">
      <w:pPr>
        <w:spacing w:line="360" w:lineRule="auto"/>
        <w:rPr>
          <w:sz w:val="36"/>
          <w:szCs w:val="36"/>
        </w:rPr>
      </w:pPr>
      <w:r w:rsidRPr="001F2699">
        <w:rPr>
          <w:sz w:val="36"/>
          <w:szCs w:val="36"/>
        </w:rPr>
        <w:t xml:space="preserve">FOOD ORDERING SYSTEM (FOS) </w:t>
      </w:r>
    </w:p>
    <w:p w:rsidR="001F2699" w:rsidRPr="007E29AF" w:rsidRDefault="007E29AF" w:rsidP="001F2699">
      <w:pPr>
        <w:spacing w:line="360" w:lineRule="auto"/>
        <w:rPr>
          <w:sz w:val="32"/>
          <w:szCs w:val="32"/>
        </w:rPr>
      </w:pPr>
      <w:r>
        <w:rPr>
          <w:sz w:val="32"/>
          <w:szCs w:val="32"/>
        </w:rPr>
        <w:t>ORDER FOOD AND DRINK</w:t>
      </w:r>
    </w:p>
    <w:p w:rsidR="001F2699" w:rsidRPr="001F2699" w:rsidRDefault="001F2699" w:rsidP="001F2699">
      <w:pPr>
        <w:spacing w:line="360" w:lineRule="auto"/>
        <w:rPr>
          <w:sz w:val="32"/>
          <w:szCs w:val="32"/>
        </w:rPr>
      </w:pPr>
      <w:r w:rsidRPr="001F2699">
        <w:rPr>
          <w:sz w:val="32"/>
          <w:szCs w:val="32"/>
        </w:rPr>
        <w:t xml:space="preserve">Independent Verification and Validation </w:t>
      </w:r>
    </w:p>
    <w:p w:rsidR="008A6CDD" w:rsidRDefault="008A6CDD" w:rsidP="001F2699">
      <w:pPr>
        <w:spacing w:line="360" w:lineRule="auto"/>
        <w:rPr>
          <w:b/>
          <w:sz w:val="44"/>
          <w:szCs w:val="32"/>
        </w:rPr>
      </w:pPr>
    </w:p>
    <w:p w:rsidR="001F2699" w:rsidRPr="001F2699" w:rsidRDefault="001F2699" w:rsidP="001F2699">
      <w:pPr>
        <w:spacing w:line="360" w:lineRule="auto"/>
        <w:rPr>
          <w:b/>
          <w:sz w:val="44"/>
          <w:szCs w:val="32"/>
        </w:rPr>
      </w:pPr>
    </w:p>
    <w:p w:rsidR="008A6CDD" w:rsidRPr="001F2699" w:rsidRDefault="001F2699" w:rsidP="001F2699">
      <w:pPr>
        <w:rPr>
          <w:bCs/>
          <w:sz w:val="28"/>
        </w:rPr>
      </w:pPr>
      <w:r w:rsidRPr="001F2699">
        <w:rPr>
          <w:bCs/>
          <w:sz w:val="28"/>
        </w:rPr>
        <w:t>Version: 1.0.0</w:t>
      </w:r>
    </w:p>
    <w:p w:rsidR="001F2699" w:rsidRPr="001F2699" w:rsidRDefault="009A2490" w:rsidP="001F2699">
      <w:pPr>
        <w:rPr>
          <w:bCs/>
          <w:sz w:val="28"/>
        </w:rPr>
      </w:pPr>
      <w:r>
        <w:rPr>
          <w:bCs/>
          <w:sz w:val="28"/>
        </w:rPr>
        <w:t>Date: 25</w:t>
      </w:r>
      <w:r w:rsidR="001F2699" w:rsidRPr="001F2699">
        <w:rPr>
          <w:bCs/>
          <w:sz w:val="28"/>
        </w:rPr>
        <w:t>/11/2016</w:t>
      </w:r>
    </w:p>
    <w:p w:rsidR="008A6CDD" w:rsidRPr="001F2699" w:rsidRDefault="008A6CDD" w:rsidP="00A926F2">
      <w:pPr>
        <w:rPr>
          <w:bCs/>
          <w:sz w:val="28"/>
        </w:rPr>
      </w:pPr>
    </w:p>
    <w:p w:rsidR="008A6CDD" w:rsidRDefault="008A6CDD" w:rsidP="00A926F2">
      <w:pPr>
        <w:rPr>
          <w:b/>
          <w:sz w:val="28"/>
        </w:rPr>
      </w:pPr>
    </w:p>
    <w:p w:rsidR="001C5806" w:rsidRDefault="001C5806" w:rsidP="005A1ED8">
      <w:pPr>
        <w:tabs>
          <w:tab w:val="left" w:pos="2025"/>
        </w:tabs>
        <w:rPr>
          <w:rFonts w:asciiTheme="majorHAnsi" w:eastAsiaTheme="majorEastAsia" w:hAnsiTheme="majorHAnsi" w:cstheme="majorBidi"/>
          <w:b/>
          <w:bCs/>
          <w:color w:val="365F91" w:themeColor="accent1" w:themeShade="BF"/>
          <w:sz w:val="28"/>
          <w:szCs w:val="28"/>
        </w:rPr>
      </w:pPr>
      <w:bookmarkStart w:id="0" w:name="_GoBack"/>
      <w:bookmarkEnd w:id="0"/>
    </w:p>
    <w:p w:rsidR="002B467C" w:rsidRPr="003A5C8C" w:rsidRDefault="002B467C" w:rsidP="00A80C29">
      <w:pPr>
        <w:pStyle w:val="Heading1"/>
        <w:spacing w:after="240"/>
        <w:jc w:val="center"/>
      </w:pPr>
      <w:r w:rsidRPr="003A5C8C">
        <w:lastRenderedPageBreak/>
        <w:t>Document Control</w:t>
      </w:r>
    </w:p>
    <w:tbl>
      <w:tblPr>
        <w:tblStyle w:val="TableGrid"/>
        <w:tblW w:w="9324" w:type="dxa"/>
        <w:tblLook w:val="04A0" w:firstRow="1" w:lastRow="0" w:firstColumn="1" w:lastColumn="0" w:noHBand="0" w:noVBand="1"/>
      </w:tblPr>
      <w:tblGrid>
        <w:gridCol w:w="2660"/>
        <w:gridCol w:w="6664"/>
      </w:tblGrid>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A80C29">
            <w:pPr>
              <w:rPr>
                <w:rFonts w:cs="Arial"/>
                <w:b/>
                <w:sz w:val="24"/>
                <w:szCs w:val="24"/>
              </w:rPr>
            </w:pPr>
            <w:r w:rsidRPr="00325C42">
              <w:rPr>
                <w:rFonts w:cs="Arial"/>
                <w:b/>
                <w:sz w:val="24"/>
                <w:szCs w:val="24"/>
              </w:rPr>
              <w:t>Document Name</w:t>
            </w:r>
          </w:p>
        </w:tc>
        <w:tc>
          <w:tcPr>
            <w:tcW w:w="6664" w:type="dxa"/>
            <w:vAlign w:val="center"/>
          </w:tcPr>
          <w:p w:rsidR="00325C42" w:rsidRPr="00325C42" w:rsidRDefault="00325C42" w:rsidP="00A80C29">
            <w:pPr>
              <w:rPr>
                <w:rFonts w:cs="Arial"/>
                <w:sz w:val="24"/>
                <w:szCs w:val="24"/>
              </w:rPr>
            </w:pPr>
            <w:r w:rsidRPr="00325C42">
              <w:rPr>
                <w:sz w:val="24"/>
                <w:szCs w:val="24"/>
              </w:rPr>
              <w:t>FOS Test</w:t>
            </w:r>
            <w:r w:rsidR="009A2490">
              <w:rPr>
                <w:sz w:val="24"/>
                <w:szCs w:val="24"/>
              </w:rPr>
              <w:t xml:space="preserve"> Procedure</w:t>
            </w:r>
            <w:r w:rsidRPr="00325C42">
              <w:rPr>
                <w:sz w:val="24"/>
                <w:szCs w:val="24"/>
              </w:rPr>
              <w:t xml:space="preserve"> Specification</w:t>
            </w:r>
          </w:p>
        </w:tc>
      </w:tr>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A80C29">
            <w:pPr>
              <w:rPr>
                <w:rFonts w:cs="Arial"/>
                <w:b/>
                <w:sz w:val="24"/>
                <w:szCs w:val="24"/>
              </w:rPr>
            </w:pPr>
            <w:r w:rsidRPr="00325C42">
              <w:rPr>
                <w:rFonts w:cs="Arial"/>
                <w:b/>
                <w:sz w:val="24"/>
                <w:szCs w:val="24"/>
              </w:rPr>
              <w:t>Reference Number</w:t>
            </w:r>
          </w:p>
        </w:tc>
        <w:tc>
          <w:tcPr>
            <w:tcW w:w="6664" w:type="dxa"/>
            <w:vAlign w:val="center"/>
          </w:tcPr>
          <w:p w:rsidR="00325C42" w:rsidRPr="00325C42" w:rsidRDefault="00490977" w:rsidP="00A80C29">
            <w:pPr>
              <w:rPr>
                <w:rFonts w:cs="Arial"/>
                <w:sz w:val="24"/>
                <w:szCs w:val="24"/>
              </w:rPr>
            </w:pPr>
            <w:r>
              <w:rPr>
                <w:sz w:val="24"/>
                <w:szCs w:val="24"/>
              </w:rPr>
              <w:t>FO</w:t>
            </w:r>
            <w:r w:rsidR="009A2490">
              <w:rPr>
                <w:sz w:val="24"/>
                <w:szCs w:val="24"/>
              </w:rPr>
              <w:t>S_TP</w:t>
            </w:r>
            <w:r w:rsidR="00325C42" w:rsidRPr="00325C42">
              <w:rPr>
                <w:sz w:val="24"/>
                <w:szCs w:val="24"/>
              </w:rPr>
              <w:t>S</w:t>
            </w:r>
          </w:p>
        </w:tc>
      </w:tr>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A80C29">
            <w:pPr>
              <w:rPr>
                <w:rFonts w:cs="Arial"/>
                <w:b/>
                <w:sz w:val="24"/>
                <w:szCs w:val="24"/>
              </w:rPr>
            </w:pPr>
            <w:r w:rsidRPr="00325C42">
              <w:rPr>
                <w:rFonts w:cs="Arial"/>
                <w:b/>
                <w:sz w:val="24"/>
                <w:szCs w:val="24"/>
              </w:rPr>
              <w:t>Version</w:t>
            </w:r>
          </w:p>
        </w:tc>
        <w:tc>
          <w:tcPr>
            <w:tcW w:w="6664" w:type="dxa"/>
            <w:vAlign w:val="center"/>
          </w:tcPr>
          <w:p w:rsidR="00325C42" w:rsidRPr="00325C42" w:rsidRDefault="00325C42" w:rsidP="00A80C29">
            <w:pPr>
              <w:rPr>
                <w:rFonts w:cs="Arial"/>
                <w:sz w:val="24"/>
                <w:szCs w:val="24"/>
              </w:rPr>
            </w:pPr>
            <w:r w:rsidRPr="00325C42">
              <w:rPr>
                <w:sz w:val="24"/>
                <w:szCs w:val="24"/>
              </w:rPr>
              <w:t>1.0.0</w:t>
            </w:r>
          </w:p>
        </w:tc>
      </w:tr>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A80C29">
            <w:pPr>
              <w:rPr>
                <w:rFonts w:cs="Arial"/>
                <w:b/>
                <w:sz w:val="24"/>
                <w:szCs w:val="24"/>
              </w:rPr>
            </w:pPr>
            <w:r w:rsidRPr="00325C42">
              <w:rPr>
                <w:rFonts w:cs="Arial"/>
                <w:b/>
                <w:sz w:val="24"/>
                <w:szCs w:val="24"/>
              </w:rPr>
              <w:t>Project Code</w:t>
            </w:r>
          </w:p>
        </w:tc>
        <w:tc>
          <w:tcPr>
            <w:tcW w:w="6664" w:type="dxa"/>
            <w:vAlign w:val="center"/>
          </w:tcPr>
          <w:p w:rsidR="00325C42" w:rsidRPr="00325C42" w:rsidRDefault="00325C42" w:rsidP="00A80C29">
            <w:pPr>
              <w:rPr>
                <w:rFonts w:cs="Arial"/>
                <w:sz w:val="24"/>
                <w:szCs w:val="24"/>
              </w:rPr>
            </w:pPr>
            <w:r w:rsidRPr="00325C42">
              <w:rPr>
                <w:sz w:val="24"/>
                <w:szCs w:val="24"/>
              </w:rPr>
              <w:t>NKMM_FOS</w:t>
            </w:r>
          </w:p>
        </w:tc>
      </w:tr>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A80C29">
            <w:pPr>
              <w:rPr>
                <w:rFonts w:cs="Arial"/>
                <w:b/>
                <w:sz w:val="24"/>
                <w:szCs w:val="24"/>
              </w:rPr>
            </w:pPr>
            <w:r w:rsidRPr="00325C42">
              <w:rPr>
                <w:rFonts w:cs="Arial"/>
                <w:b/>
                <w:sz w:val="24"/>
                <w:szCs w:val="24"/>
              </w:rPr>
              <w:t>Status</w:t>
            </w:r>
          </w:p>
        </w:tc>
        <w:tc>
          <w:tcPr>
            <w:tcW w:w="6664" w:type="dxa"/>
            <w:vAlign w:val="center"/>
          </w:tcPr>
          <w:p w:rsidR="00325C42" w:rsidRPr="00325C42" w:rsidRDefault="00325C42" w:rsidP="00A80C29">
            <w:pPr>
              <w:rPr>
                <w:rFonts w:cs="Arial"/>
                <w:sz w:val="24"/>
                <w:szCs w:val="24"/>
              </w:rPr>
            </w:pPr>
            <w:r w:rsidRPr="00325C42">
              <w:rPr>
                <w:sz w:val="24"/>
                <w:szCs w:val="24"/>
              </w:rPr>
              <w:t>In-Use</w:t>
            </w:r>
          </w:p>
        </w:tc>
      </w:tr>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A80C29">
            <w:pPr>
              <w:rPr>
                <w:rFonts w:cs="Arial"/>
                <w:b/>
                <w:sz w:val="24"/>
                <w:szCs w:val="24"/>
              </w:rPr>
            </w:pPr>
            <w:r w:rsidRPr="00325C42">
              <w:rPr>
                <w:rFonts w:cs="Arial"/>
                <w:b/>
                <w:sz w:val="24"/>
                <w:szCs w:val="24"/>
              </w:rPr>
              <w:t>Date Released</w:t>
            </w:r>
          </w:p>
        </w:tc>
        <w:tc>
          <w:tcPr>
            <w:tcW w:w="6664" w:type="dxa"/>
            <w:vAlign w:val="center"/>
          </w:tcPr>
          <w:p w:rsidR="00325C42" w:rsidRPr="00325C42" w:rsidRDefault="00325C42" w:rsidP="00A80C29">
            <w:pPr>
              <w:rPr>
                <w:rFonts w:cs="Arial"/>
                <w:sz w:val="24"/>
                <w:szCs w:val="24"/>
              </w:rPr>
            </w:pPr>
            <w:r w:rsidRPr="00325C42">
              <w:rPr>
                <w:rFonts w:cs="Arial"/>
                <w:sz w:val="24"/>
                <w:szCs w:val="24"/>
              </w:rPr>
              <w:t>2</w:t>
            </w:r>
            <w:r w:rsidR="009A2490">
              <w:rPr>
                <w:rFonts w:cs="Arial"/>
                <w:sz w:val="24"/>
                <w:szCs w:val="24"/>
              </w:rPr>
              <w:t>5</w:t>
            </w:r>
            <w:r w:rsidRPr="00325C42">
              <w:rPr>
                <w:rFonts w:cs="Arial"/>
                <w:sz w:val="24"/>
                <w:szCs w:val="24"/>
                <w:vertAlign w:val="superscript"/>
              </w:rPr>
              <w:t>th</w:t>
            </w:r>
            <w:r w:rsidRPr="00325C42">
              <w:rPr>
                <w:rFonts w:cs="Arial"/>
                <w:sz w:val="24"/>
                <w:szCs w:val="24"/>
              </w:rPr>
              <w:t xml:space="preserve"> of November, 2016</w:t>
            </w:r>
          </w:p>
        </w:tc>
      </w:tr>
    </w:tbl>
    <w:p w:rsidR="002B467C" w:rsidRDefault="002B467C" w:rsidP="00A80C29">
      <w:pPr>
        <w:pStyle w:val="BodyText"/>
        <w:jc w:val="both"/>
        <w:rPr>
          <w:sz w:val="24"/>
          <w:szCs w:val="24"/>
          <w:u w:val="single"/>
        </w:rPr>
      </w:pPr>
    </w:p>
    <w:p w:rsidR="002B467C" w:rsidRDefault="002B467C" w:rsidP="00A80C29">
      <w:pPr>
        <w:pStyle w:val="BodyText"/>
        <w:jc w:val="both"/>
        <w:rPr>
          <w:sz w:val="24"/>
          <w:szCs w:val="24"/>
          <w:u w:val="single"/>
        </w:rPr>
      </w:pPr>
    </w:p>
    <w:tbl>
      <w:tblPr>
        <w:tblStyle w:val="TableGrid"/>
        <w:tblW w:w="9356" w:type="dxa"/>
        <w:tblInd w:w="-34" w:type="dxa"/>
        <w:tblLook w:val="04A0" w:firstRow="1" w:lastRow="0" w:firstColumn="1" w:lastColumn="0" w:noHBand="0" w:noVBand="1"/>
      </w:tblPr>
      <w:tblGrid>
        <w:gridCol w:w="3226"/>
        <w:gridCol w:w="3192"/>
        <w:gridCol w:w="2938"/>
      </w:tblGrid>
      <w:tr w:rsidR="00325C42" w:rsidRPr="00325C42" w:rsidTr="00325C42">
        <w:trPr>
          <w:trHeight w:val="397"/>
        </w:trPr>
        <w:tc>
          <w:tcPr>
            <w:tcW w:w="3226" w:type="dxa"/>
            <w:shd w:val="clear" w:color="auto" w:fill="BFBFBF" w:themeFill="background1" w:themeFillShade="BF"/>
            <w:vAlign w:val="center"/>
          </w:tcPr>
          <w:p w:rsidR="00325C42" w:rsidRPr="00325C42" w:rsidRDefault="00325C42" w:rsidP="00A80C29">
            <w:pPr>
              <w:jc w:val="center"/>
              <w:rPr>
                <w:rFonts w:cs="Arial"/>
                <w:b/>
                <w:sz w:val="24"/>
                <w:szCs w:val="24"/>
              </w:rPr>
            </w:pPr>
            <w:r w:rsidRPr="00325C42">
              <w:rPr>
                <w:rFonts w:cs="Arial"/>
                <w:b/>
                <w:sz w:val="24"/>
                <w:szCs w:val="24"/>
              </w:rPr>
              <w:t>Name</w:t>
            </w:r>
          </w:p>
        </w:tc>
        <w:tc>
          <w:tcPr>
            <w:tcW w:w="3192" w:type="dxa"/>
            <w:shd w:val="clear" w:color="auto" w:fill="BFBFBF" w:themeFill="background1" w:themeFillShade="BF"/>
            <w:vAlign w:val="center"/>
          </w:tcPr>
          <w:p w:rsidR="00325C42" w:rsidRPr="00325C42" w:rsidRDefault="00325C42" w:rsidP="00A80C29">
            <w:pPr>
              <w:jc w:val="center"/>
              <w:rPr>
                <w:rFonts w:cs="Arial"/>
                <w:b/>
                <w:sz w:val="24"/>
                <w:szCs w:val="24"/>
              </w:rPr>
            </w:pPr>
            <w:r w:rsidRPr="00325C42">
              <w:rPr>
                <w:rFonts w:cs="Arial"/>
                <w:b/>
                <w:sz w:val="24"/>
                <w:szCs w:val="24"/>
              </w:rPr>
              <w:t>Position</w:t>
            </w:r>
          </w:p>
        </w:tc>
        <w:tc>
          <w:tcPr>
            <w:tcW w:w="2938" w:type="dxa"/>
            <w:shd w:val="clear" w:color="auto" w:fill="BFBFBF" w:themeFill="background1" w:themeFillShade="BF"/>
            <w:vAlign w:val="center"/>
          </w:tcPr>
          <w:p w:rsidR="00325C42" w:rsidRPr="00325C42" w:rsidRDefault="00325C42" w:rsidP="00A80C29">
            <w:pPr>
              <w:jc w:val="center"/>
              <w:rPr>
                <w:rFonts w:cs="Arial"/>
                <w:b/>
                <w:sz w:val="24"/>
                <w:szCs w:val="24"/>
              </w:rPr>
            </w:pPr>
            <w:r w:rsidRPr="00325C42">
              <w:rPr>
                <w:rFonts w:cs="Arial"/>
                <w:b/>
                <w:sz w:val="24"/>
                <w:szCs w:val="24"/>
              </w:rPr>
              <w:t>Contact Number</w:t>
            </w:r>
          </w:p>
        </w:tc>
      </w:tr>
      <w:tr w:rsidR="00325C42" w:rsidRPr="00325C42" w:rsidTr="00325C42">
        <w:trPr>
          <w:trHeight w:val="1134"/>
        </w:trPr>
        <w:tc>
          <w:tcPr>
            <w:tcW w:w="3226" w:type="dxa"/>
          </w:tcPr>
          <w:p w:rsidR="00325C42" w:rsidRPr="00325C42" w:rsidRDefault="00325C42" w:rsidP="00A80C29">
            <w:pPr>
              <w:rPr>
                <w:rFonts w:cs="Arial"/>
                <w:i/>
                <w:color w:val="0070C0"/>
                <w:sz w:val="24"/>
                <w:szCs w:val="24"/>
              </w:rPr>
            </w:pPr>
            <w:r w:rsidRPr="00325C42">
              <w:rPr>
                <w:rFonts w:cs="Arial"/>
                <w:sz w:val="24"/>
                <w:szCs w:val="24"/>
              </w:rPr>
              <w:t>Prepared By</w:t>
            </w:r>
            <w:r w:rsidRPr="00325C42">
              <w:rPr>
                <w:rFonts w:cs="Arial"/>
                <w:i/>
                <w:color w:val="0070C0"/>
                <w:sz w:val="24"/>
                <w:szCs w:val="24"/>
              </w:rPr>
              <w:t>:</w:t>
            </w:r>
          </w:p>
          <w:p w:rsidR="00325C42" w:rsidRPr="00325C42" w:rsidRDefault="00325C42" w:rsidP="00A80C29">
            <w:pPr>
              <w:rPr>
                <w:rFonts w:cs="Arial"/>
                <w:sz w:val="24"/>
                <w:szCs w:val="24"/>
              </w:rPr>
            </w:pPr>
            <w:r w:rsidRPr="00325C42">
              <w:rPr>
                <w:sz w:val="24"/>
                <w:szCs w:val="24"/>
              </w:rPr>
              <w:t>NUR SHAHIRAH BINTI MOHAMAD FAIZAL</w:t>
            </w:r>
          </w:p>
        </w:tc>
        <w:tc>
          <w:tcPr>
            <w:tcW w:w="3192" w:type="dxa"/>
          </w:tcPr>
          <w:p w:rsidR="00325C42" w:rsidRPr="00325C42" w:rsidRDefault="00325C42" w:rsidP="00A80C29">
            <w:pPr>
              <w:rPr>
                <w:sz w:val="24"/>
                <w:szCs w:val="24"/>
              </w:rPr>
            </w:pPr>
            <w:r w:rsidRPr="00325C42">
              <w:rPr>
                <w:sz w:val="24"/>
                <w:szCs w:val="24"/>
              </w:rPr>
              <w:t>Test Manager</w:t>
            </w:r>
          </w:p>
          <w:p w:rsidR="00325C42" w:rsidRPr="00325C42" w:rsidRDefault="00325C42" w:rsidP="00A80C29">
            <w:pPr>
              <w:rPr>
                <w:rFonts w:cs="Arial"/>
                <w:sz w:val="24"/>
                <w:szCs w:val="24"/>
              </w:rPr>
            </w:pPr>
            <w:r w:rsidRPr="00325C42">
              <w:rPr>
                <w:sz w:val="24"/>
                <w:szCs w:val="24"/>
              </w:rPr>
              <w:t>TZARIA INC.</w:t>
            </w:r>
          </w:p>
        </w:tc>
        <w:tc>
          <w:tcPr>
            <w:tcW w:w="2938" w:type="dxa"/>
          </w:tcPr>
          <w:p w:rsidR="00325C42" w:rsidRPr="00325C42" w:rsidRDefault="00325C42" w:rsidP="00A80C29">
            <w:pPr>
              <w:rPr>
                <w:rFonts w:cs="Arial"/>
                <w:sz w:val="24"/>
                <w:szCs w:val="24"/>
              </w:rPr>
            </w:pPr>
          </w:p>
        </w:tc>
      </w:tr>
      <w:tr w:rsidR="00325C42" w:rsidRPr="00325C42" w:rsidTr="00325C42">
        <w:trPr>
          <w:trHeight w:val="1134"/>
        </w:trPr>
        <w:tc>
          <w:tcPr>
            <w:tcW w:w="3226" w:type="dxa"/>
          </w:tcPr>
          <w:p w:rsidR="00325C42" w:rsidRPr="00325C42" w:rsidRDefault="00325C42" w:rsidP="00A80C29">
            <w:pPr>
              <w:rPr>
                <w:rFonts w:cs="Arial"/>
                <w:sz w:val="24"/>
                <w:szCs w:val="24"/>
              </w:rPr>
            </w:pPr>
            <w:r w:rsidRPr="00325C42">
              <w:rPr>
                <w:rFonts w:cs="Arial"/>
                <w:sz w:val="24"/>
                <w:szCs w:val="24"/>
              </w:rPr>
              <w:t>Reviewed By:</w:t>
            </w:r>
          </w:p>
          <w:p w:rsidR="00325C42" w:rsidRPr="00325C42" w:rsidRDefault="00325C42" w:rsidP="00A80C29">
            <w:pPr>
              <w:rPr>
                <w:rFonts w:cs="Arial"/>
                <w:sz w:val="24"/>
                <w:szCs w:val="24"/>
              </w:rPr>
            </w:pPr>
          </w:p>
        </w:tc>
        <w:tc>
          <w:tcPr>
            <w:tcW w:w="3192" w:type="dxa"/>
          </w:tcPr>
          <w:p w:rsidR="00325C42" w:rsidRPr="00325C42" w:rsidRDefault="00325C42" w:rsidP="00A80C29">
            <w:pPr>
              <w:rPr>
                <w:sz w:val="24"/>
                <w:szCs w:val="24"/>
              </w:rPr>
            </w:pPr>
            <w:r w:rsidRPr="00325C42">
              <w:rPr>
                <w:sz w:val="24"/>
                <w:szCs w:val="24"/>
              </w:rPr>
              <w:t>Quality Assurance Team</w:t>
            </w:r>
          </w:p>
          <w:p w:rsidR="00325C42" w:rsidRPr="00325C42" w:rsidRDefault="00325C42" w:rsidP="00A80C29">
            <w:pPr>
              <w:rPr>
                <w:rFonts w:cs="Arial"/>
                <w:sz w:val="24"/>
                <w:szCs w:val="24"/>
              </w:rPr>
            </w:pPr>
          </w:p>
        </w:tc>
        <w:tc>
          <w:tcPr>
            <w:tcW w:w="2938" w:type="dxa"/>
          </w:tcPr>
          <w:p w:rsidR="00325C42" w:rsidRPr="00325C42" w:rsidRDefault="00325C42" w:rsidP="00A80C29">
            <w:pPr>
              <w:rPr>
                <w:rFonts w:cs="Arial"/>
                <w:sz w:val="24"/>
                <w:szCs w:val="24"/>
              </w:rPr>
            </w:pPr>
          </w:p>
        </w:tc>
      </w:tr>
    </w:tbl>
    <w:p w:rsidR="002B467C" w:rsidRDefault="002B467C" w:rsidP="00A80C29">
      <w:pPr>
        <w:pStyle w:val="BodyText"/>
        <w:jc w:val="both"/>
        <w:rPr>
          <w:sz w:val="24"/>
          <w:szCs w:val="24"/>
          <w:u w:val="single"/>
        </w:rPr>
      </w:pPr>
    </w:p>
    <w:p w:rsidR="002B467C" w:rsidRDefault="002B467C" w:rsidP="002B467C">
      <w:pPr>
        <w:pStyle w:val="Heading1"/>
        <w:keepLines w:val="0"/>
        <w:spacing w:before="0" w:line="360" w:lineRule="auto"/>
        <w:rPr>
          <w:rFonts w:ascii="Times New Roman" w:hAnsi="Times New Roman" w:cs="Times New Roman"/>
          <w:sz w:val="24"/>
          <w:szCs w:val="24"/>
        </w:rPr>
      </w:pPr>
    </w:p>
    <w:p w:rsidR="002B467C" w:rsidRPr="002B467C" w:rsidRDefault="002B467C" w:rsidP="002B467C">
      <w:pPr>
        <w:rPr>
          <w:rFonts w:eastAsiaTheme="majorEastAsia"/>
          <w:b/>
          <w:bCs/>
          <w:sz w:val="24"/>
          <w:szCs w:val="24"/>
        </w:rPr>
      </w:pPr>
      <w:r>
        <w:rPr>
          <w:sz w:val="24"/>
          <w:szCs w:val="24"/>
        </w:rPr>
        <w:br w:type="page"/>
      </w:r>
    </w:p>
    <w:p w:rsidR="002B467C" w:rsidRPr="003A5C8C" w:rsidRDefault="002B467C" w:rsidP="00A80C29">
      <w:pPr>
        <w:pStyle w:val="BodyText"/>
        <w:spacing w:after="240"/>
        <w:jc w:val="center"/>
        <w:rPr>
          <w:b/>
          <w:bCs/>
          <w:sz w:val="28"/>
          <w:szCs w:val="28"/>
        </w:rPr>
      </w:pPr>
      <w:r w:rsidRPr="003A5C8C">
        <w:rPr>
          <w:b/>
          <w:bCs/>
          <w:sz w:val="28"/>
          <w:szCs w:val="28"/>
        </w:rPr>
        <w:lastRenderedPageBreak/>
        <w:t>Version History</w:t>
      </w:r>
    </w:p>
    <w:tbl>
      <w:tblPr>
        <w:tblStyle w:val="TableGrid"/>
        <w:tblW w:w="9356" w:type="dxa"/>
        <w:tblInd w:w="-34" w:type="dxa"/>
        <w:tblLook w:val="04A0" w:firstRow="1" w:lastRow="0" w:firstColumn="1" w:lastColumn="0" w:noHBand="0" w:noVBand="1"/>
      </w:tblPr>
      <w:tblGrid>
        <w:gridCol w:w="1287"/>
        <w:gridCol w:w="1588"/>
        <w:gridCol w:w="1511"/>
        <w:gridCol w:w="4970"/>
      </w:tblGrid>
      <w:tr w:rsidR="00325C42" w:rsidRPr="00325C42" w:rsidTr="00DA4A91">
        <w:trPr>
          <w:trHeight w:val="397"/>
        </w:trPr>
        <w:tc>
          <w:tcPr>
            <w:tcW w:w="1287" w:type="dxa"/>
            <w:shd w:val="clear" w:color="auto" w:fill="BFBFBF" w:themeFill="background1" w:themeFillShade="BF"/>
            <w:vAlign w:val="center"/>
          </w:tcPr>
          <w:p w:rsidR="00325C42" w:rsidRPr="00325C42" w:rsidRDefault="00325C42" w:rsidP="00A80C29">
            <w:pPr>
              <w:jc w:val="center"/>
              <w:rPr>
                <w:rFonts w:cs="Arial"/>
                <w:b/>
                <w:sz w:val="24"/>
                <w:szCs w:val="24"/>
              </w:rPr>
            </w:pPr>
            <w:r w:rsidRPr="00325C42">
              <w:rPr>
                <w:rFonts w:cs="Arial"/>
                <w:b/>
                <w:sz w:val="24"/>
                <w:szCs w:val="24"/>
              </w:rPr>
              <w:t>Version</w:t>
            </w:r>
          </w:p>
        </w:tc>
        <w:tc>
          <w:tcPr>
            <w:tcW w:w="1588" w:type="dxa"/>
            <w:shd w:val="clear" w:color="auto" w:fill="BFBFBF" w:themeFill="background1" w:themeFillShade="BF"/>
            <w:vAlign w:val="center"/>
          </w:tcPr>
          <w:p w:rsidR="00325C42" w:rsidRPr="00325C42" w:rsidRDefault="00325C42" w:rsidP="00A80C29">
            <w:pPr>
              <w:jc w:val="center"/>
              <w:rPr>
                <w:rFonts w:cs="Arial"/>
                <w:b/>
                <w:sz w:val="24"/>
                <w:szCs w:val="24"/>
              </w:rPr>
            </w:pPr>
            <w:r w:rsidRPr="00325C42">
              <w:rPr>
                <w:rFonts w:cs="Arial"/>
                <w:b/>
                <w:sz w:val="24"/>
                <w:szCs w:val="24"/>
              </w:rPr>
              <w:t>Release Date</w:t>
            </w:r>
          </w:p>
        </w:tc>
        <w:tc>
          <w:tcPr>
            <w:tcW w:w="1511" w:type="dxa"/>
            <w:shd w:val="clear" w:color="auto" w:fill="BFBFBF" w:themeFill="background1" w:themeFillShade="BF"/>
            <w:vAlign w:val="center"/>
          </w:tcPr>
          <w:p w:rsidR="00325C42" w:rsidRPr="00325C42" w:rsidRDefault="00325C42" w:rsidP="00A80C29">
            <w:pPr>
              <w:jc w:val="center"/>
              <w:rPr>
                <w:rFonts w:cs="Arial"/>
                <w:b/>
                <w:sz w:val="24"/>
                <w:szCs w:val="24"/>
              </w:rPr>
            </w:pPr>
            <w:r w:rsidRPr="00325C42">
              <w:rPr>
                <w:rFonts w:cs="Arial"/>
                <w:b/>
                <w:sz w:val="24"/>
                <w:szCs w:val="24"/>
              </w:rPr>
              <w:t>Section</w:t>
            </w:r>
          </w:p>
        </w:tc>
        <w:tc>
          <w:tcPr>
            <w:tcW w:w="4970" w:type="dxa"/>
            <w:shd w:val="clear" w:color="auto" w:fill="BFBFBF" w:themeFill="background1" w:themeFillShade="BF"/>
            <w:vAlign w:val="center"/>
          </w:tcPr>
          <w:p w:rsidR="00325C42" w:rsidRPr="00325C42" w:rsidRDefault="00325C42" w:rsidP="00A80C29">
            <w:pPr>
              <w:jc w:val="center"/>
              <w:rPr>
                <w:rFonts w:cs="Arial"/>
                <w:b/>
                <w:sz w:val="24"/>
                <w:szCs w:val="24"/>
              </w:rPr>
            </w:pPr>
            <w:r w:rsidRPr="00325C42">
              <w:rPr>
                <w:rFonts w:cs="Arial"/>
                <w:b/>
                <w:sz w:val="24"/>
                <w:szCs w:val="24"/>
              </w:rPr>
              <w:t>Amendments</w:t>
            </w:r>
          </w:p>
        </w:tc>
      </w:tr>
      <w:tr w:rsidR="00325C42" w:rsidRPr="00325C42" w:rsidTr="00DA4A91">
        <w:trPr>
          <w:trHeight w:val="397"/>
        </w:trPr>
        <w:tc>
          <w:tcPr>
            <w:tcW w:w="1287" w:type="dxa"/>
          </w:tcPr>
          <w:p w:rsidR="00325C42" w:rsidRPr="00325C42" w:rsidRDefault="00325C42" w:rsidP="00A80C29">
            <w:pPr>
              <w:rPr>
                <w:rFonts w:cs="Arial"/>
                <w:sz w:val="24"/>
                <w:szCs w:val="24"/>
              </w:rPr>
            </w:pPr>
            <w:r w:rsidRPr="00325C42">
              <w:rPr>
                <w:sz w:val="24"/>
                <w:szCs w:val="24"/>
              </w:rPr>
              <w:t>1.0.0</w:t>
            </w:r>
          </w:p>
        </w:tc>
        <w:tc>
          <w:tcPr>
            <w:tcW w:w="1588" w:type="dxa"/>
          </w:tcPr>
          <w:p w:rsidR="00325C42" w:rsidRPr="00325C42" w:rsidRDefault="009A2490" w:rsidP="00A80C29">
            <w:pPr>
              <w:jc w:val="center"/>
              <w:rPr>
                <w:rFonts w:cs="Arial"/>
                <w:sz w:val="24"/>
                <w:szCs w:val="24"/>
              </w:rPr>
            </w:pPr>
            <w:r>
              <w:rPr>
                <w:sz w:val="24"/>
                <w:szCs w:val="24"/>
              </w:rPr>
              <w:t>25</w:t>
            </w:r>
            <w:r w:rsidR="00325C42" w:rsidRPr="00325C42">
              <w:rPr>
                <w:sz w:val="24"/>
                <w:szCs w:val="24"/>
              </w:rPr>
              <w:t>/11/2016</w:t>
            </w:r>
          </w:p>
        </w:tc>
        <w:tc>
          <w:tcPr>
            <w:tcW w:w="1511" w:type="dxa"/>
          </w:tcPr>
          <w:p w:rsidR="00325C42" w:rsidRPr="00325C42" w:rsidRDefault="00325C42" w:rsidP="00A80C29">
            <w:pPr>
              <w:rPr>
                <w:rFonts w:cs="Arial"/>
                <w:sz w:val="24"/>
                <w:szCs w:val="24"/>
              </w:rPr>
            </w:pPr>
            <w:r w:rsidRPr="00325C42">
              <w:rPr>
                <w:sz w:val="24"/>
                <w:szCs w:val="24"/>
              </w:rPr>
              <w:t>All</w:t>
            </w:r>
          </w:p>
        </w:tc>
        <w:tc>
          <w:tcPr>
            <w:tcW w:w="4970" w:type="dxa"/>
          </w:tcPr>
          <w:p w:rsidR="00325C42" w:rsidRPr="00325C42" w:rsidRDefault="00325C42" w:rsidP="00A80C29">
            <w:pPr>
              <w:jc w:val="center"/>
              <w:rPr>
                <w:rFonts w:cs="Arial"/>
                <w:sz w:val="24"/>
                <w:szCs w:val="24"/>
              </w:rPr>
            </w:pPr>
            <w:r w:rsidRPr="00325C42">
              <w:rPr>
                <w:sz w:val="24"/>
                <w:szCs w:val="24"/>
              </w:rPr>
              <w:t>Original Document</w:t>
            </w:r>
          </w:p>
        </w:tc>
      </w:tr>
    </w:tbl>
    <w:p w:rsidR="002B467C" w:rsidRDefault="002B467C" w:rsidP="00A80C29">
      <w:pPr>
        <w:pStyle w:val="BodyText"/>
        <w:jc w:val="center"/>
        <w:rPr>
          <w:sz w:val="24"/>
          <w:szCs w:val="24"/>
          <w:u w:val="single"/>
        </w:rPr>
      </w:pPr>
    </w:p>
    <w:p w:rsidR="00325C42" w:rsidRPr="003A5C8C" w:rsidRDefault="00325C42" w:rsidP="00A80C29">
      <w:pPr>
        <w:pStyle w:val="BodyText"/>
        <w:spacing w:before="240" w:after="240"/>
        <w:jc w:val="center"/>
        <w:rPr>
          <w:b/>
          <w:bCs/>
          <w:sz w:val="28"/>
          <w:szCs w:val="28"/>
        </w:rPr>
      </w:pPr>
      <w:r>
        <w:rPr>
          <w:b/>
          <w:bCs/>
          <w:sz w:val="28"/>
          <w:szCs w:val="28"/>
        </w:rPr>
        <w:t>Distribution List</w:t>
      </w:r>
    </w:p>
    <w:tbl>
      <w:tblPr>
        <w:tblStyle w:val="TableGrid"/>
        <w:tblW w:w="9291" w:type="dxa"/>
        <w:tblLook w:val="04A0" w:firstRow="1" w:lastRow="0" w:firstColumn="1" w:lastColumn="0" w:noHBand="0" w:noVBand="1"/>
      </w:tblPr>
      <w:tblGrid>
        <w:gridCol w:w="1016"/>
        <w:gridCol w:w="1599"/>
        <w:gridCol w:w="1307"/>
        <w:gridCol w:w="1346"/>
        <w:gridCol w:w="1465"/>
        <w:gridCol w:w="1310"/>
        <w:gridCol w:w="1248"/>
      </w:tblGrid>
      <w:tr w:rsidR="002B467C" w:rsidTr="00EF252D">
        <w:trPr>
          <w:trHeight w:val="1065"/>
        </w:trPr>
        <w:tc>
          <w:tcPr>
            <w:tcW w:w="977" w:type="dxa"/>
            <w:vAlign w:val="center"/>
          </w:tcPr>
          <w:p w:rsidR="002B467C" w:rsidRPr="003A5C8C" w:rsidRDefault="002B467C" w:rsidP="00A80C29">
            <w:pPr>
              <w:pStyle w:val="BodyText"/>
              <w:jc w:val="center"/>
              <w:rPr>
                <w:b/>
                <w:bCs/>
                <w:sz w:val="24"/>
                <w:szCs w:val="24"/>
              </w:rPr>
            </w:pPr>
            <w:r w:rsidRPr="003A5C8C">
              <w:rPr>
                <w:b/>
                <w:bCs/>
                <w:sz w:val="24"/>
                <w:szCs w:val="24"/>
              </w:rPr>
              <w:t>Version</w:t>
            </w:r>
          </w:p>
        </w:tc>
        <w:tc>
          <w:tcPr>
            <w:tcW w:w="1614" w:type="dxa"/>
            <w:vAlign w:val="center"/>
          </w:tcPr>
          <w:p w:rsidR="002B467C" w:rsidRPr="003A5C8C" w:rsidRDefault="002B467C" w:rsidP="00A80C29">
            <w:pPr>
              <w:pStyle w:val="BodyText"/>
              <w:jc w:val="center"/>
              <w:rPr>
                <w:b/>
                <w:bCs/>
                <w:sz w:val="24"/>
                <w:szCs w:val="24"/>
              </w:rPr>
            </w:pPr>
            <w:r w:rsidRPr="003A5C8C">
              <w:rPr>
                <w:b/>
                <w:bCs/>
                <w:sz w:val="24"/>
                <w:szCs w:val="24"/>
              </w:rPr>
              <w:t>Release Date</w:t>
            </w:r>
          </w:p>
        </w:tc>
        <w:tc>
          <w:tcPr>
            <w:tcW w:w="1312" w:type="dxa"/>
            <w:vAlign w:val="center"/>
          </w:tcPr>
          <w:p w:rsidR="002B467C" w:rsidRPr="003A5C8C" w:rsidRDefault="002B467C" w:rsidP="00A80C29">
            <w:pPr>
              <w:pStyle w:val="BodyText"/>
              <w:jc w:val="center"/>
              <w:rPr>
                <w:b/>
                <w:bCs/>
                <w:sz w:val="24"/>
                <w:szCs w:val="24"/>
              </w:rPr>
            </w:pPr>
            <w:proofErr w:type="spellStart"/>
            <w:r w:rsidRPr="003A5C8C">
              <w:rPr>
                <w:b/>
                <w:bCs/>
                <w:sz w:val="24"/>
                <w:szCs w:val="24"/>
              </w:rPr>
              <w:t>Contolled</w:t>
            </w:r>
            <w:proofErr w:type="spellEnd"/>
            <w:r w:rsidRPr="003A5C8C">
              <w:rPr>
                <w:b/>
                <w:bCs/>
                <w:sz w:val="24"/>
                <w:szCs w:val="24"/>
              </w:rPr>
              <w:t xml:space="preserve"> Copy No</w:t>
            </w:r>
          </w:p>
        </w:tc>
        <w:tc>
          <w:tcPr>
            <w:tcW w:w="1349" w:type="dxa"/>
            <w:vAlign w:val="center"/>
          </w:tcPr>
          <w:p w:rsidR="002B467C" w:rsidRPr="003A5C8C" w:rsidRDefault="002B467C" w:rsidP="00A80C29">
            <w:pPr>
              <w:pStyle w:val="BodyText"/>
              <w:jc w:val="center"/>
              <w:rPr>
                <w:b/>
                <w:bCs/>
                <w:sz w:val="24"/>
                <w:szCs w:val="24"/>
              </w:rPr>
            </w:pPr>
            <w:proofErr w:type="spellStart"/>
            <w:r w:rsidRPr="003A5C8C">
              <w:rPr>
                <w:b/>
                <w:bCs/>
                <w:sz w:val="24"/>
                <w:szCs w:val="24"/>
              </w:rPr>
              <w:t>Receipient</w:t>
            </w:r>
            <w:proofErr w:type="spellEnd"/>
            <w:r w:rsidRPr="003A5C8C">
              <w:rPr>
                <w:b/>
                <w:bCs/>
                <w:sz w:val="24"/>
                <w:szCs w:val="24"/>
              </w:rPr>
              <w:t xml:space="preserve"> Name</w:t>
            </w:r>
          </w:p>
        </w:tc>
        <w:tc>
          <w:tcPr>
            <w:tcW w:w="1465" w:type="dxa"/>
            <w:vAlign w:val="center"/>
          </w:tcPr>
          <w:p w:rsidR="002B467C" w:rsidRPr="003A5C8C" w:rsidRDefault="002B467C" w:rsidP="00A80C29">
            <w:pPr>
              <w:pStyle w:val="BodyText"/>
              <w:jc w:val="center"/>
              <w:rPr>
                <w:b/>
                <w:bCs/>
                <w:sz w:val="24"/>
                <w:szCs w:val="24"/>
              </w:rPr>
            </w:pPr>
            <w:r w:rsidRPr="003A5C8C">
              <w:rPr>
                <w:b/>
                <w:bCs/>
                <w:sz w:val="24"/>
                <w:szCs w:val="24"/>
              </w:rPr>
              <w:t>Department</w:t>
            </w:r>
          </w:p>
        </w:tc>
        <w:tc>
          <w:tcPr>
            <w:tcW w:w="1310" w:type="dxa"/>
            <w:vAlign w:val="center"/>
          </w:tcPr>
          <w:p w:rsidR="002B467C" w:rsidRPr="003A5C8C" w:rsidRDefault="002B467C" w:rsidP="00A80C29">
            <w:pPr>
              <w:pStyle w:val="BodyText"/>
              <w:jc w:val="center"/>
              <w:rPr>
                <w:b/>
                <w:bCs/>
                <w:sz w:val="24"/>
                <w:szCs w:val="24"/>
              </w:rPr>
            </w:pPr>
            <w:r w:rsidRPr="003A5C8C">
              <w:rPr>
                <w:b/>
                <w:bCs/>
                <w:sz w:val="24"/>
                <w:szCs w:val="24"/>
              </w:rPr>
              <w:t>Issue Date</w:t>
            </w:r>
          </w:p>
        </w:tc>
        <w:tc>
          <w:tcPr>
            <w:tcW w:w="1264" w:type="dxa"/>
            <w:vAlign w:val="center"/>
          </w:tcPr>
          <w:p w:rsidR="002B467C" w:rsidRPr="003A5C8C" w:rsidRDefault="002B467C" w:rsidP="00A80C29">
            <w:pPr>
              <w:pStyle w:val="BodyText"/>
              <w:jc w:val="center"/>
              <w:rPr>
                <w:b/>
                <w:bCs/>
                <w:sz w:val="24"/>
                <w:szCs w:val="24"/>
              </w:rPr>
            </w:pPr>
            <w:r w:rsidRPr="003A5C8C">
              <w:rPr>
                <w:b/>
                <w:bCs/>
                <w:sz w:val="24"/>
                <w:szCs w:val="24"/>
              </w:rPr>
              <w:t>Return Date</w:t>
            </w:r>
          </w:p>
        </w:tc>
      </w:tr>
      <w:tr w:rsidR="002B467C" w:rsidTr="00EF252D">
        <w:trPr>
          <w:trHeight w:val="509"/>
        </w:trPr>
        <w:tc>
          <w:tcPr>
            <w:tcW w:w="977" w:type="dxa"/>
            <w:vAlign w:val="center"/>
          </w:tcPr>
          <w:p w:rsidR="002B467C" w:rsidRDefault="002B467C" w:rsidP="00A80C29">
            <w:pPr>
              <w:pStyle w:val="BodyText"/>
              <w:jc w:val="center"/>
              <w:rPr>
                <w:sz w:val="24"/>
                <w:szCs w:val="24"/>
              </w:rPr>
            </w:pPr>
            <w:r>
              <w:rPr>
                <w:sz w:val="24"/>
                <w:szCs w:val="24"/>
              </w:rPr>
              <w:t>1.0.0</w:t>
            </w:r>
          </w:p>
        </w:tc>
        <w:tc>
          <w:tcPr>
            <w:tcW w:w="1614" w:type="dxa"/>
            <w:vAlign w:val="center"/>
          </w:tcPr>
          <w:p w:rsidR="002B467C" w:rsidRDefault="009A2490" w:rsidP="00A80C29">
            <w:pPr>
              <w:pStyle w:val="BodyText"/>
              <w:jc w:val="center"/>
              <w:rPr>
                <w:sz w:val="24"/>
                <w:szCs w:val="24"/>
              </w:rPr>
            </w:pPr>
            <w:r>
              <w:rPr>
                <w:sz w:val="24"/>
                <w:szCs w:val="24"/>
              </w:rPr>
              <w:t>25</w:t>
            </w:r>
            <w:r w:rsidR="002B467C">
              <w:rPr>
                <w:sz w:val="24"/>
                <w:szCs w:val="24"/>
              </w:rPr>
              <w:t>/11/2016</w:t>
            </w:r>
          </w:p>
        </w:tc>
        <w:tc>
          <w:tcPr>
            <w:tcW w:w="1312" w:type="dxa"/>
            <w:vAlign w:val="center"/>
          </w:tcPr>
          <w:p w:rsidR="002B467C" w:rsidRDefault="002B467C" w:rsidP="00A80C29">
            <w:pPr>
              <w:pStyle w:val="BodyText"/>
              <w:jc w:val="center"/>
              <w:rPr>
                <w:sz w:val="24"/>
                <w:szCs w:val="24"/>
              </w:rPr>
            </w:pPr>
            <w:r>
              <w:rPr>
                <w:sz w:val="24"/>
                <w:szCs w:val="24"/>
              </w:rPr>
              <w:t>01</w:t>
            </w:r>
          </w:p>
        </w:tc>
        <w:tc>
          <w:tcPr>
            <w:tcW w:w="1349" w:type="dxa"/>
            <w:vAlign w:val="center"/>
          </w:tcPr>
          <w:p w:rsidR="002B467C" w:rsidRDefault="002B467C" w:rsidP="00A80C29">
            <w:pPr>
              <w:pStyle w:val="BodyText"/>
              <w:jc w:val="center"/>
              <w:rPr>
                <w:sz w:val="24"/>
                <w:szCs w:val="24"/>
              </w:rPr>
            </w:pPr>
          </w:p>
        </w:tc>
        <w:tc>
          <w:tcPr>
            <w:tcW w:w="1465" w:type="dxa"/>
            <w:vAlign w:val="center"/>
          </w:tcPr>
          <w:p w:rsidR="002B467C" w:rsidRDefault="00EF252D" w:rsidP="00A80C29">
            <w:pPr>
              <w:pStyle w:val="BodyText"/>
              <w:jc w:val="center"/>
              <w:rPr>
                <w:sz w:val="24"/>
                <w:szCs w:val="24"/>
              </w:rPr>
            </w:pPr>
            <w:r>
              <w:rPr>
                <w:sz w:val="24"/>
                <w:szCs w:val="24"/>
              </w:rPr>
              <w:t>TZARIA INC. QA Dept.</w:t>
            </w:r>
          </w:p>
        </w:tc>
        <w:tc>
          <w:tcPr>
            <w:tcW w:w="1310" w:type="dxa"/>
            <w:vAlign w:val="center"/>
          </w:tcPr>
          <w:p w:rsidR="002B467C" w:rsidRDefault="009A2490" w:rsidP="00A80C29">
            <w:pPr>
              <w:pStyle w:val="BodyText"/>
              <w:jc w:val="center"/>
              <w:rPr>
                <w:sz w:val="24"/>
                <w:szCs w:val="24"/>
              </w:rPr>
            </w:pPr>
            <w:r>
              <w:rPr>
                <w:sz w:val="24"/>
                <w:szCs w:val="24"/>
              </w:rPr>
              <w:t>25</w:t>
            </w:r>
            <w:r w:rsidR="002B467C">
              <w:rPr>
                <w:sz w:val="24"/>
                <w:szCs w:val="24"/>
              </w:rPr>
              <w:t>/11/2016</w:t>
            </w:r>
          </w:p>
        </w:tc>
        <w:tc>
          <w:tcPr>
            <w:tcW w:w="1264" w:type="dxa"/>
            <w:vAlign w:val="center"/>
          </w:tcPr>
          <w:p w:rsidR="002B467C" w:rsidRDefault="002B467C" w:rsidP="00A80C29">
            <w:pPr>
              <w:pStyle w:val="BodyText"/>
              <w:jc w:val="center"/>
              <w:rPr>
                <w:sz w:val="24"/>
                <w:szCs w:val="24"/>
              </w:rPr>
            </w:pPr>
          </w:p>
        </w:tc>
      </w:tr>
      <w:tr w:rsidR="002B467C" w:rsidTr="00EF252D">
        <w:trPr>
          <w:trHeight w:val="532"/>
        </w:trPr>
        <w:tc>
          <w:tcPr>
            <w:tcW w:w="977" w:type="dxa"/>
            <w:vAlign w:val="center"/>
          </w:tcPr>
          <w:p w:rsidR="002B467C" w:rsidRDefault="002B467C" w:rsidP="00A80C29">
            <w:pPr>
              <w:pStyle w:val="BodyText"/>
              <w:jc w:val="center"/>
              <w:rPr>
                <w:sz w:val="24"/>
                <w:szCs w:val="24"/>
              </w:rPr>
            </w:pPr>
            <w:r>
              <w:rPr>
                <w:sz w:val="24"/>
                <w:szCs w:val="24"/>
              </w:rPr>
              <w:t>1.0.0</w:t>
            </w:r>
          </w:p>
        </w:tc>
        <w:tc>
          <w:tcPr>
            <w:tcW w:w="1614" w:type="dxa"/>
            <w:vAlign w:val="center"/>
          </w:tcPr>
          <w:p w:rsidR="002B467C" w:rsidRDefault="009A2490" w:rsidP="00A80C29">
            <w:pPr>
              <w:pStyle w:val="BodyText"/>
              <w:jc w:val="center"/>
              <w:rPr>
                <w:sz w:val="24"/>
                <w:szCs w:val="24"/>
              </w:rPr>
            </w:pPr>
            <w:r>
              <w:rPr>
                <w:sz w:val="24"/>
                <w:szCs w:val="24"/>
              </w:rPr>
              <w:t>25</w:t>
            </w:r>
            <w:r w:rsidR="002B467C">
              <w:rPr>
                <w:sz w:val="24"/>
                <w:szCs w:val="24"/>
              </w:rPr>
              <w:t>/11/2016</w:t>
            </w:r>
          </w:p>
        </w:tc>
        <w:tc>
          <w:tcPr>
            <w:tcW w:w="1312" w:type="dxa"/>
            <w:vAlign w:val="center"/>
          </w:tcPr>
          <w:p w:rsidR="002B467C" w:rsidRDefault="002B467C" w:rsidP="00A80C29">
            <w:pPr>
              <w:pStyle w:val="BodyText"/>
              <w:jc w:val="center"/>
              <w:rPr>
                <w:sz w:val="24"/>
                <w:szCs w:val="24"/>
              </w:rPr>
            </w:pPr>
            <w:r>
              <w:rPr>
                <w:sz w:val="24"/>
                <w:szCs w:val="24"/>
              </w:rPr>
              <w:t>02</w:t>
            </w:r>
          </w:p>
        </w:tc>
        <w:tc>
          <w:tcPr>
            <w:tcW w:w="1349" w:type="dxa"/>
            <w:vAlign w:val="center"/>
          </w:tcPr>
          <w:p w:rsidR="002B467C" w:rsidRDefault="002B467C" w:rsidP="00A80C29">
            <w:pPr>
              <w:pStyle w:val="BodyText"/>
              <w:jc w:val="center"/>
              <w:rPr>
                <w:sz w:val="24"/>
                <w:szCs w:val="24"/>
              </w:rPr>
            </w:pPr>
          </w:p>
        </w:tc>
        <w:tc>
          <w:tcPr>
            <w:tcW w:w="1465" w:type="dxa"/>
            <w:vAlign w:val="center"/>
          </w:tcPr>
          <w:p w:rsidR="002B467C" w:rsidRDefault="00EF252D" w:rsidP="00A80C29">
            <w:pPr>
              <w:pStyle w:val="BodyText"/>
              <w:jc w:val="center"/>
              <w:rPr>
                <w:sz w:val="24"/>
                <w:szCs w:val="24"/>
              </w:rPr>
            </w:pPr>
            <w:r>
              <w:rPr>
                <w:sz w:val="24"/>
                <w:szCs w:val="24"/>
              </w:rPr>
              <w:t>TZARIA INC. Test Team</w:t>
            </w:r>
          </w:p>
        </w:tc>
        <w:tc>
          <w:tcPr>
            <w:tcW w:w="1310" w:type="dxa"/>
            <w:vAlign w:val="center"/>
          </w:tcPr>
          <w:p w:rsidR="002B467C" w:rsidRDefault="009A2490" w:rsidP="00A80C29">
            <w:pPr>
              <w:pStyle w:val="BodyText"/>
              <w:jc w:val="center"/>
              <w:rPr>
                <w:sz w:val="24"/>
                <w:szCs w:val="24"/>
              </w:rPr>
            </w:pPr>
            <w:r>
              <w:rPr>
                <w:sz w:val="24"/>
                <w:szCs w:val="24"/>
              </w:rPr>
              <w:t>25</w:t>
            </w:r>
            <w:r w:rsidR="002B467C">
              <w:rPr>
                <w:sz w:val="24"/>
                <w:szCs w:val="24"/>
              </w:rPr>
              <w:t>/11/2016</w:t>
            </w:r>
          </w:p>
        </w:tc>
        <w:tc>
          <w:tcPr>
            <w:tcW w:w="1264" w:type="dxa"/>
            <w:vAlign w:val="center"/>
          </w:tcPr>
          <w:p w:rsidR="002B467C" w:rsidRDefault="002B467C" w:rsidP="00A80C29">
            <w:pPr>
              <w:pStyle w:val="BodyText"/>
              <w:jc w:val="center"/>
              <w:rPr>
                <w:sz w:val="24"/>
                <w:szCs w:val="24"/>
              </w:rPr>
            </w:pPr>
          </w:p>
        </w:tc>
      </w:tr>
      <w:tr w:rsidR="002B467C" w:rsidTr="00EF252D">
        <w:trPr>
          <w:trHeight w:val="532"/>
        </w:trPr>
        <w:tc>
          <w:tcPr>
            <w:tcW w:w="977" w:type="dxa"/>
            <w:vAlign w:val="center"/>
          </w:tcPr>
          <w:p w:rsidR="002B467C" w:rsidRDefault="002B467C" w:rsidP="00A80C29">
            <w:pPr>
              <w:pStyle w:val="BodyText"/>
              <w:jc w:val="center"/>
              <w:rPr>
                <w:sz w:val="24"/>
                <w:szCs w:val="24"/>
              </w:rPr>
            </w:pPr>
            <w:r>
              <w:rPr>
                <w:sz w:val="24"/>
                <w:szCs w:val="24"/>
              </w:rPr>
              <w:t>1.0.0</w:t>
            </w:r>
          </w:p>
        </w:tc>
        <w:tc>
          <w:tcPr>
            <w:tcW w:w="1614" w:type="dxa"/>
            <w:vAlign w:val="center"/>
          </w:tcPr>
          <w:p w:rsidR="002B467C" w:rsidRDefault="009A2490" w:rsidP="00A80C29">
            <w:pPr>
              <w:pStyle w:val="BodyText"/>
              <w:jc w:val="center"/>
              <w:rPr>
                <w:sz w:val="24"/>
                <w:szCs w:val="24"/>
              </w:rPr>
            </w:pPr>
            <w:r>
              <w:rPr>
                <w:sz w:val="24"/>
                <w:szCs w:val="24"/>
              </w:rPr>
              <w:t>25</w:t>
            </w:r>
            <w:r w:rsidR="002B467C">
              <w:rPr>
                <w:sz w:val="24"/>
                <w:szCs w:val="24"/>
              </w:rPr>
              <w:t>/11/2016</w:t>
            </w:r>
          </w:p>
        </w:tc>
        <w:tc>
          <w:tcPr>
            <w:tcW w:w="1312" w:type="dxa"/>
            <w:vAlign w:val="center"/>
          </w:tcPr>
          <w:p w:rsidR="002B467C" w:rsidRDefault="002B467C" w:rsidP="00A80C29">
            <w:pPr>
              <w:pStyle w:val="BodyText"/>
              <w:jc w:val="center"/>
              <w:rPr>
                <w:sz w:val="24"/>
                <w:szCs w:val="24"/>
              </w:rPr>
            </w:pPr>
            <w:r>
              <w:rPr>
                <w:sz w:val="24"/>
                <w:szCs w:val="24"/>
              </w:rPr>
              <w:t>03</w:t>
            </w:r>
          </w:p>
        </w:tc>
        <w:tc>
          <w:tcPr>
            <w:tcW w:w="1349" w:type="dxa"/>
            <w:vAlign w:val="center"/>
          </w:tcPr>
          <w:p w:rsidR="002B467C" w:rsidRDefault="002B467C" w:rsidP="00A80C29">
            <w:pPr>
              <w:pStyle w:val="BodyText"/>
              <w:jc w:val="center"/>
              <w:rPr>
                <w:sz w:val="24"/>
                <w:szCs w:val="24"/>
              </w:rPr>
            </w:pPr>
          </w:p>
        </w:tc>
        <w:tc>
          <w:tcPr>
            <w:tcW w:w="1465" w:type="dxa"/>
            <w:vAlign w:val="center"/>
          </w:tcPr>
          <w:p w:rsidR="002B467C" w:rsidRDefault="002B467C" w:rsidP="00A80C29">
            <w:pPr>
              <w:pStyle w:val="BodyText"/>
              <w:jc w:val="center"/>
              <w:rPr>
                <w:sz w:val="24"/>
                <w:szCs w:val="24"/>
              </w:rPr>
            </w:pPr>
            <w:r>
              <w:rPr>
                <w:sz w:val="24"/>
                <w:szCs w:val="24"/>
              </w:rPr>
              <w:t>NKMM</w:t>
            </w:r>
          </w:p>
        </w:tc>
        <w:tc>
          <w:tcPr>
            <w:tcW w:w="1310" w:type="dxa"/>
            <w:vAlign w:val="center"/>
          </w:tcPr>
          <w:p w:rsidR="002B467C" w:rsidRDefault="009A2490" w:rsidP="00A80C29">
            <w:pPr>
              <w:pStyle w:val="BodyText"/>
              <w:jc w:val="center"/>
              <w:rPr>
                <w:sz w:val="24"/>
                <w:szCs w:val="24"/>
              </w:rPr>
            </w:pPr>
            <w:r>
              <w:rPr>
                <w:sz w:val="24"/>
                <w:szCs w:val="24"/>
              </w:rPr>
              <w:t>25</w:t>
            </w:r>
            <w:r w:rsidR="002B467C">
              <w:rPr>
                <w:sz w:val="24"/>
                <w:szCs w:val="24"/>
              </w:rPr>
              <w:t>/11/2016</w:t>
            </w:r>
          </w:p>
        </w:tc>
        <w:tc>
          <w:tcPr>
            <w:tcW w:w="1264" w:type="dxa"/>
            <w:vAlign w:val="center"/>
          </w:tcPr>
          <w:p w:rsidR="002B467C" w:rsidRDefault="002B467C" w:rsidP="00A80C29">
            <w:pPr>
              <w:pStyle w:val="BodyText"/>
              <w:jc w:val="center"/>
              <w:rPr>
                <w:sz w:val="24"/>
                <w:szCs w:val="24"/>
              </w:rPr>
            </w:pPr>
          </w:p>
        </w:tc>
      </w:tr>
    </w:tbl>
    <w:p w:rsidR="002B467C" w:rsidRPr="00CA2710" w:rsidRDefault="002B467C" w:rsidP="00A80C29">
      <w:pPr>
        <w:pStyle w:val="BodyText"/>
        <w:jc w:val="both"/>
        <w:rPr>
          <w:sz w:val="24"/>
          <w:szCs w:val="24"/>
        </w:rPr>
      </w:pPr>
    </w:p>
    <w:p w:rsidR="002B467C" w:rsidRDefault="002B467C" w:rsidP="002B467C">
      <w:pPr>
        <w:pStyle w:val="BodyText"/>
        <w:spacing w:line="360" w:lineRule="auto"/>
        <w:jc w:val="both"/>
        <w:rPr>
          <w:sz w:val="24"/>
          <w:szCs w:val="24"/>
        </w:rPr>
      </w:pPr>
    </w:p>
    <w:p w:rsidR="002B467C" w:rsidRDefault="002B467C">
      <w:pPr>
        <w:rPr>
          <w:sz w:val="24"/>
          <w:szCs w:val="24"/>
          <w:lang w:val="en-US"/>
        </w:rPr>
      </w:pPr>
      <w:r>
        <w:rPr>
          <w:sz w:val="24"/>
          <w:szCs w:val="24"/>
        </w:rPr>
        <w:br w:type="page"/>
      </w:r>
    </w:p>
    <w:p w:rsidR="002B467C" w:rsidRPr="00CA2710" w:rsidRDefault="002B467C" w:rsidP="002B467C">
      <w:pPr>
        <w:pStyle w:val="BodyText"/>
        <w:spacing w:line="360" w:lineRule="auto"/>
        <w:jc w:val="both"/>
        <w:rPr>
          <w:sz w:val="24"/>
          <w:szCs w:val="24"/>
        </w:rPr>
      </w:pPr>
    </w:p>
    <w:p w:rsidR="00DC41A3" w:rsidRDefault="00F83478" w:rsidP="00BD687E">
      <w:pPr>
        <w:jc w:val="center"/>
        <w:rPr>
          <w:rFonts w:eastAsiaTheme="majorEastAsia"/>
          <w:b/>
          <w:bCs/>
          <w:sz w:val="28"/>
          <w:szCs w:val="28"/>
        </w:rPr>
      </w:pPr>
      <w:r w:rsidRPr="003A5C8C">
        <w:rPr>
          <w:rFonts w:eastAsiaTheme="majorEastAsia"/>
          <w:b/>
          <w:bCs/>
          <w:sz w:val="28"/>
          <w:szCs w:val="28"/>
        </w:rPr>
        <w:t>Table of Content</w:t>
      </w:r>
    </w:p>
    <w:sdt>
      <w:sdtPr>
        <w:rPr>
          <w:rFonts w:ascii="Times New Roman" w:eastAsiaTheme="minorHAnsi" w:hAnsi="Times New Roman" w:cs="Arial"/>
          <w:b w:val="0"/>
          <w:bCs w:val="0"/>
          <w:sz w:val="24"/>
          <w:szCs w:val="24"/>
          <w:lang w:val="en-GB"/>
        </w:rPr>
        <w:id w:val="12190200"/>
        <w:docPartObj>
          <w:docPartGallery w:val="Table of Contents"/>
          <w:docPartUnique/>
        </w:docPartObj>
      </w:sdtPr>
      <w:sdtEndPr>
        <w:rPr>
          <w:rFonts w:eastAsia="Times New Roman"/>
        </w:rPr>
      </w:sdtEndPr>
      <w:sdtContent>
        <w:p w:rsidR="00F6672A" w:rsidRPr="00BD687E" w:rsidRDefault="00F6672A" w:rsidP="00A80C29">
          <w:pPr>
            <w:pStyle w:val="TOCHeading"/>
            <w:spacing w:line="240" w:lineRule="auto"/>
            <w:rPr>
              <w:rFonts w:cs="Arial"/>
              <w:sz w:val="24"/>
              <w:szCs w:val="24"/>
            </w:rPr>
          </w:pPr>
        </w:p>
        <w:p w:rsidR="00F6672A" w:rsidRPr="00BD687E" w:rsidRDefault="00F6672A" w:rsidP="00DA4A91">
          <w:pPr>
            <w:pStyle w:val="TOC1"/>
            <w:tabs>
              <w:tab w:val="right" w:leader="dot" w:pos="9350"/>
            </w:tabs>
            <w:rPr>
              <w:rFonts w:asciiTheme="minorHAnsi" w:eastAsiaTheme="minorEastAsia" w:hAnsiTheme="minorHAnsi"/>
              <w:noProof/>
              <w:sz w:val="24"/>
              <w:szCs w:val="24"/>
              <w:lang w:eastAsia="zh-CN"/>
            </w:rPr>
          </w:pPr>
          <w:r w:rsidRPr="00BD687E">
            <w:rPr>
              <w:rFonts w:cs="Arial"/>
              <w:sz w:val="24"/>
              <w:szCs w:val="24"/>
            </w:rPr>
            <w:fldChar w:fldCharType="begin"/>
          </w:r>
          <w:r w:rsidRPr="00BD687E">
            <w:rPr>
              <w:rFonts w:cs="Arial"/>
              <w:sz w:val="24"/>
              <w:szCs w:val="24"/>
            </w:rPr>
            <w:instrText xml:space="preserve"> TOC \o "1-3" \h \z \u </w:instrText>
          </w:r>
          <w:r w:rsidRPr="00BD687E">
            <w:rPr>
              <w:rFonts w:cs="Arial"/>
              <w:sz w:val="24"/>
              <w:szCs w:val="24"/>
            </w:rPr>
            <w:fldChar w:fldCharType="separate"/>
          </w:r>
          <w:hyperlink w:anchor="_Toc356732049" w:history="1">
            <w:r w:rsidRPr="00BD687E">
              <w:rPr>
                <w:rStyle w:val="Hyperlink"/>
                <w:rFonts w:cs="Arial"/>
                <w:noProof/>
                <w:sz w:val="24"/>
                <w:szCs w:val="24"/>
              </w:rPr>
              <w:t>Document Control</w:t>
            </w:r>
            <w:r w:rsidRPr="00BD687E">
              <w:rPr>
                <w:noProof/>
                <w:webHidden/>
                <w:sz w:val="24"/>
                <w:szCs w:val="24"/>
              </w:rPr>
              <w:tab/>
            </w:r>
            <w:r w:rsidR="00DA4A91">
              <w:rPr>
                <w:noProof/>
                <w:webHidden/>
                <w:sz w:val="24"/>
                <w:szCs w:val="24"/>
              </w:rPr>
              <w:t>i</w:t>
            </w:r>
          </w:hyperlink>
        </w:p>
        <w:p w:rsidR="00F6672A" w:rsidRPr="00BD687E" w:rsidRDefault="00AC0703" w:rsidP="00DA4A91">
          <w:pPr>
            <w:pStyle w:val="TOC1"/>
            <w:tabs>
              <w:tab w:val="right" w:leader="dot" w:pos="9350"/>
            </w:tabs>
            <w:rPr>
              <w:rFonts w:asciiTheme="minorHAnsi" w:eastAsiaTheme="minorEastAsia" w:hAnsiTheme="minorHAnsi"/>
              <w:noProof/>
              <w:sz w:val="24"/>
              <w:szCs w:val="24"/>
              <w:lang w:eastAsia="zh-CN"/>
            </w:rPr>
          </w:pPr>
          <w:hyperlink w:anchor="_Toc356732050" w:history="1">
            <w:r w:rsidR="00F6672A" w:rsidRPr="00BD687E">
              <w:rPr>
                <w:rStyle w:val="Hyperlink"/>
                <w:rFonts w:cs="Arial"/>
                <w:noProof/>
                <w:sz w:val="24"/>
                <w:szCs w:val="24"/>
              </w:rPr>
              <w:t>Version History</w:t>
            </w:r>
            <w:r w:rsidR="00F6672A" w:rsidRPr="00BD687E">
              <w:rPr>
                <w:noProof/>
                <w:webHidden/>
                <w:sz w:val="24"/>
                <w:szCs w:val="24"/>
              </w:rPr>
              <w:tab/>
            </w:r>
            <w:r w:rsidR="00DA4A91">
              <w:rPr>
                <w:noProof/>
                <w:webHidden/>
                <w:sz w:val="24"/>
                <w:szCs w:val="24"/>
              </w:rPr>
              <w:t>ii</w:t>
            </w:r>
          </w:hyperlink>
        </w:p>
        <w:p w:rsidR="00F6672A" w:rsidRPr="00BD687E" w:rsidRDefault="00AC0703" w:rsidP="00DA4A91">
          <w:pPr>
            <w:pStyle w:val="TOC1"/>
            <w:tabs>
              <w:tab w:val="right" w:leader="dot" w:pos="9350"/>
            </w:tabs>
            <w:rPr>
              <w:rFonts w:asciiTheme="minorHAnsi" w:eastAsiaTheme="minorEastAsia" w:hAnsiTheme="minorHAnsi"/>
              <w:noProof/>
              <w:sz w:val="24"/>
              <w:szCs w:val="24"/>
              <w:lang w:eastAsia="zh-CN"/>
            </w:rPr>
          </w:pPr>
          <w:hyperlink w:anchor="_Toc356732051" w:history="1">
            <w:r w:rsidR="00F6672A" w:rsidRPr="00BD687E">
              <w:rPr>
                <w:rStyle w:val="Hyperlink"/>
                <w:noProof/>
                <w:sz w:val="24"/>
                <w:szCs w:val="24"/>
              </w:rPr>
              <w:t>Distribution List</w:t>
            </w:r>
            <w:r w:rsidR="00F6672A" w:rsidRPr="00BD687E">
              <w:rPr>
                <w:noProof/>
                <w:webHidden/>
                <w:sz w:val="24"/>
                <w:szCs w:val="24"/>
              </w:rPr>
              <w:tab/>
            </w:r>
            <w:r w:rsidR="00AD3307">
              <w:rPr>
                <w:noProof/>
                <w:webHidden/>
                <w:sz w:val="24"/>
                <w:szCs w:val="24"/>
              </w:rPr>
              <w:t>i</w:t>
            </w:r>
            <w:r w:rsidR="00DA4A91">
              <w:rPr>
                <w:noProof/>
                <w:webHidden/>
                <w:sz w:val="24"/>
                <w:szCs w:val="24"/>
              </w:rPr>
              <w:t>i</w:t>
            </w:r>
          </w:hyperlink>
        </w:p>
        <w:p w:rsidR="00F6672A" w:rsidRPr="00BD687E" w:rsidRDefault="00AC0703" w:rsidP="00DA4A91">
          <w:pPr>
            <w:pStyle w:val="TOC1"/>
            <w:tabs>
              <w:tab w:val="right" w:leader="dot" w:pos="9350"/>
            </w:tabs>
            <w:rPr>
              <w:rFonts w:asciiTheme="minorHAnsi" w:eastAsiaTheme="minorEastAsia" w:hAnsiTheme="minorHAnsi"/>
              <w:noProof/>
              <w:sz w:val="24"/>
              <w:szCs w:val="24"/>
              <w:lang w:eastAsia="zh-CN"/>
            </w:rPr>
          </w:pPr>
          <w:hyperlink w:anchor="_Toc356732052" w:history="1">
            <w:r w:rsidR="00F6672A" w:rsidRPr="00BD687E">
              <w:rPr>
                <w:rStyle w:val="Hyperlink"/>
                <w:rFonts w:cs="Arial"/>
                <w:noProof/>
                <w:sz w:val="24"/>
                <w:szCs w:val="24"/>
              </w:rPr>
              <w:t>Table of Content</w:t>
            </w:r>
            <w:r w:rsidR="00F6672A" w:rsidRPr="00BD687E">
              <w:rPr>
                <w:noProof/>
                <w:webHidden/>
                <w:sz w:val="24"/>
                <w:szCs w:val="24"/>
              </w:rPr>
              <w:tab/>
            </w:r>
            <w:r w:rsidR="00F6672A" w:rsidRPr="00BD687E">
              <w:rPr>
                <w:noProof/>
                <w:webHidden/>
                <w:sz w:val="24"/>
                <w:szCs w:val="24"/>
              </w:rPr>
              <w:fldChar w:fldCharType="begin"/>
            </w:r>
            <w:r w:rsidR="00F6672A" w:rsidRPr="00BD687E">
              <w:rPr>
                <w:noProof/>
                <w:webHidden/>
                <w:sz w:val="24"/>
                <w:szCs w:val="24"/>
              </w:rPr>
              <w:instrText xml:space="preserve"> PAGEREF _Toc356732052 \h </w:instrText>
            </w:r>
            <w:r w:rsidR="00F6672A" w:rsidRPr="00BD687E">
              <w:rPr>
                <w:noProof/>
                <w:webHidden/>
                <w:sz w:val="24"/>
                <w:szCs w:val="24"/>
              </w:rPr>
            </w:r>
            <w:r w:rsidR="00F6672A" w:rsidRPr="00BD687E">
              <w:rPr>
                <w:noProof/>
                <w:webHidden/>
                <w:sz w:val="24"/>
                <w:szCs w:val="24"/>
              </w:rPr>
              <w:fldChar w:fldCharType="separate"/>
            </w:r>
            <w:r w:rsidR="00F6672A" w:rsidRPr="00BD687E">
              <w:rPr>
                <w:noProof/>
                <w:webHidden/>
                <w:sz w:val="24"/>
                <w:szCs w:val="24"/>
              </w:rPr>
              <w:t>i</w:t>
            </w:r>
            <w:r w:rsidR="00DA4A91">
              <w:rPr>
                <w:noProof/>
                <w:webHidden/>
                <w:sz w:val="24"/>
                <w:szCs w:val="24"/>
              </w:rPr>
              <w:t>ii</w:t>
            </w:r>
            <w:r w:rsidR="00F6672A" w:rsidRPr="00BD687E">
              <w:rPr>
                <w:noProof/>
                <w:webHidden/>
                <w:sz w:val="24"/>
                <w:szCs w:val="24"/>
              </w:rPr>
              <w:fldChar w:fldCharType="end"/>
            </w:r>
          </w:hyperlink>
        </w:p>
        <w:p w:rsidR="00F6672A" w:rsidRPr="00BD687E" w:rsidRDefault="00AC0703" w:rsidP="00A80C29">
          <w:pPr>
            <w:pStyle w:val="TOC1"/>
            <w:tabs>
              <w:tab w:val="right" w:leader="dot" w:pos="9350"/>
            </w:tabs>
            <w:rPr>
              <w:rFonts w:asciiTheme="minorHAnsi" w:eastAsiaTheme="minorEastAsia" w:hAnsiTheme="minorHAnsi"/>
              <w:noProof/>
              <w:sz w:val="24"/>
              <w:szCs w:val="24"/>
              <w:lang w:eastAsia="zh-CN"/>
            </w:rPr>
          </w:pPr>
          <w:hyperlink w:anchor="_Toc356732053" w:history="1">
            <w:r w:rsidR="00F6672A" w:rsidRPr="00BD687E">
              <w:rPr>
                <w:rStyle w:val="Hyperlink"/>
                <w:rFonts w:cs="Arial"/>
                <w:noProof/>
                <w:sz w:val="24"/>
                <w:szCs w:val="24"/>
              </w:rPr>
              <w:t>1.0 Introduction</w:t>
            </w:r>
            <w:r w:rsidR="00F6672A" w:rsidRPr="00BD687E">
              <w:rPr>
                <w:noProof/>
                <w:webHidden/>
                <w:sz w:val="24"/>
                <w:szCs w:val="24"/>
              </w:rPr>
              <w:tab/>
            </w:r>
            <w:r w:rsidR="00F6672A" w:rsidRPr="00BD687E">
              <w:rPr>
                <w:noProof/>
                <w:webHidden/>
                <w:sz w:val="24"/>
                <w:szCs w:val="24"/>
              </w:rPr>
              <w:fldChar w:fldCharType="begin"/>
            </w:r>
            <w:r w:rsidR="00F6672A" w:rsidRPr="00BD687E">
              <w:rPr>
                <w:noProof/>
                <w:webHidden/>
                <w:sz w:val="24"/>
                <w:szCs w:val="24"/>
              </w:rPr>
              <w:instrText xml:space="preserve"> PAGEREF _Toc356732053 \h </w:instrText>
            </w:r>
            <w:r w:rsidR="00F6672A" w:rsidRPr="00BD687E">
              <w:rPr>
                <w:noProof/>
                <w:webHidden/>
                <w:sz w:val="24"/>
                <w:szCs w:val="24"/>
              </w:rPr>
            </w:r>
            <w:r w:rsidR="00F6672A" w:rsidRPr="00BD687E">
              <w:rPr>
                <w:noProof/>
                <w:webHidden/>
                <w:sz w:val="24"/>
                <w:szCs w:val="24"/>
              </w:rPr>
              <w:fldChar w:fldCharType="separate"/>
            </w:r>
            <w:r w:rsidR="00F6672A" w:rsidRPr="00BD687E">
              <w:rPr>
                <w:noProof/>
                <w:webHidden/>
                <w:sz w:val="24"/>
                <w:szCs w:val="24"/>
              </w:rPr>
              <w:t>1</w:t>
            </w:r>
            <w:r w:rsidR="00F6672A" w:rsidRPr="00BD687E">
              <w:rPr>
                <w:noProof/>
                <w:webHidden/>
                <w:sz w:val="24"/>
                <w:szCs w:val="24"/>
              </w:rPr>
              <w:fldChar w:fldCharType="end"/>
            </w:r>
          </w:hyperlink>
        </w:p>
        <w:p w:rsidR="00F6672A" w:rsidRPr="00BD687E" w:rsidRDefault="00AC0703" w:rsidP="00A80C29">
          <w:pPr>
            <w:pStyle w:val="TOC2"/>
            <w:tabs>
              <w:tab w:val="right" w:leader="dot" w:pos="9350"/>
            </w:tabs>
            <w:rPr>
              <w:rFonts w:asciiTheme="minorHAnsi" w:eastAsiaTheme="minorEastAsia" w:hAnsiTheme="minorHAnsi"/>
              <w:noProof/>
              <w:sz w:val="24"/>
              <w:szCs w:val="24"/>
              <w:lang w:eastAsia="zh-CN"/>
            </w:rPr>
          </w:pPr>
          <w:hyperlink w:anchor="_Toc356732054" w:history="1">
            <w:r w:rsidR="00F6672A" w:rsidRPr="00BD687E">
              <w:rPr>
                <w:rStyle w:val="Hyperlink"/>
                <w:rFonts w:cs="Arial"/>
                <w:noProof/>
                <w:sz w:val="24"/>
                <w:szCs w:val="24"/>
              </w:rPr>
              <w:t>1.1 Purpose</w:t>
            </w:r>
            <w:r w:rsidR="00F6672A" w:rsidRPr="00BD687E">
              <w:rPr>
                <w:noProof/>
                <w:webHidden/>
                <w:sz w:val="24"/>
                <w:szCs w:val="24"/>
              </w:rPr>
              <w:tab/>
            </w:r>
            <w:r w:rsidR="00F6672A" w:rsidRPr="00BD687E">
              <w:rPr>
                <w:noProof/>
                <w:webHidden/>
                <w:sz w:val="24"/>
                <w:szCs w:val="24"/>
              </w:rPr>
              <w:fldChar w:fldCharType="begin"/>
            </w:r>
            <w:r w:rsidR="00F6672A" w:rsidRPr="00BD687E">
              <w:rPr>
                <w:noProof/>
                <w:webHidden/>
                <w:sz w:val="24"/>
                <w:szCs w:val="24"/>
              </w:rPr>
              <w:instrText xml:space="preserve"> PAGEREF _Toc356732054 \h </w:instrText>
            </w:r>
            <w:r w:rsidR="00F6672A" w:rsidRPr="00BD687E">
              <w:rPr>
                <w:noProof/>
                <w:webHidden/>
                <w:sz w:val="24"/>
                <w:szCs w:val="24"/>
              </w:rPr>
            </w:r>
            <w:r w:rsidR="00F6672A" w:rsidRPr="00BD687E">
              <w:rPr>
                <w:noProof/>
                <w:webHidden/>
                <w:sz w:val="24"/>
                <w:szCs w:val="24"/>
              </w:rPr>
              <w:fldChar w:fldCharType="separate"/>
            </w:r>
            <w:r w:rsidR="00F6672A" w:rsidRPr="00BD687E">
              <w:rPr>
                <w:noProof/>
                <w:webHidden/>
                <w:sz w:val="24"/>
                <w:szCs w:val="24"/>
              </w:rPr>
              <w:t>1</w:t>
            </w:r>
            <w:r w:rsidR="00F6672A" w:rsidRPr="00BD687E">
              <w:rPr>
                <w:noProof/>
                <w:webHidden/>
                <w:sz w:val="24"/>
                <w:szCs w:val="24"/>
              </w:rPr>
              <w:fldChar w:fldCharType="end"/>
            </w:r>
          </w:hyperlink>
        </w:p>
        <w:p w:rsidR="00F6672A" w:rsidRPr="00BD687E" w:rsidRDefault="00AC0703" w:rsidP="00A80C29">
          <w:pPr>
            <w:pStyle w:val="TOC2"/>
            <w:tabs>
              <w:tab w:val="right" w:leader="dot" w:pos="9350"/>
            </w:tabs>
            <w:rPr>
              <w:rFonts w:asciiTheme="minorHAnsi" w:eastAsiaTheme="minorEastAsia" w:hAnsiTheme="minorHAnsi"/>
              <w:noProof/>
              <w:sz w:val="24"/>
              <w:szCs w:val="24"/>
              <w:lang w:eastAsia="zh-CN"/>
            </w:rPr>
          </w:pPr>
          <w:hyperlink w:anchor="_Toc356732055" w:history="1">
            <w:r w:rsidR="00F6672A" w:rsidRPr="00BD687E">
              <w:rPr>
                <w:rStyle w:val="Hyperlink"/>
                <w:rFonts w:cs="Arial"/>
                <w:noProof/>
                <w:sz w:val="24"/>
                <w:szCs w:val="24"/>
              </w:rPr>
              <w:t>1.2 Scope</w:t>
            </w:r>
            <w:r w:rsidR="00F6672A" w:rsidRPr="00BD687E">
              <w:rPr>
                <w:noProof/>
                <w:webHidden/>
                <w:sz w:val="24"/>
                <w:szCs w:val="24"/>
              </w:rPr>
              <w:tab/>
            </w:r>
            <w:r w:rsidR="00F6672A" w:rsidRPr="00BD687E">
              <w:rPr>
                <w:noProof/>
                <w:webHidden/>
                <w:sz w:val="24"/>
                <w:szCs w:val="24"/>
              </w:rPr>
              <w:fldChar w:fldCharType="begin"/>
            </w:r>
            <w:r w:rsidR="00F6672A" w:rsidRPr="00BD687E">
              <w:rPr>
                <w:noProof/>
                <w:webHidden/>
                <w:sz w:val="24"/>
                <w:szCs w:val="24"/>
              </w:rPr>
              <w:instrText xml:space="preserve"> PAGEREF _Toc356732055 \h </w:instrText>
            </w:r>
            <w:r w:rsidR="00F6672A" w:rsidRPr="00BD687E">
              <w:rPr>
                <w:noProof/>
                <w:webHidden/>
                <w:sz w:val="24"/>
                <w:szCs w:val="24"/>
              </w:rPr>
            </w:r>
            <w:r w:rsidR="00F6672A" w:rsidRPr="00BD687E">
              <w:rPr>
                <w:noProof/>
                <w:webHidden/>
                <w:sz w:val="24"/>
                <w:szCs w:val="24"/>
              </w:rPr>
              <w:fldChar w:fldCharType="separate"/>
            </w:r>
            <w:r w:rsidR="00F6672A" w:rsidRPr="00BD687E">
              <w:rPr>
                <w:noProof/>
                <w:webHidden/>
                <w:sz w:val="24"/>
                <w:szCs w:val="24"/>
              </w:rPr>
              <w:t>1</w:t>
            </w:r>
            <w:r w:rsidR="00F6672A" w:rsidRPr="00BD687E">
              <w:rPr>
                <w:noProof/>
                <w:webHidden/>
                <w:sz w:val="24"/>
                <w:szCs w:val="24"/>
              </w:rPr>
              <w:fldChar w:fldCharType="end"/>
            </w:r>
          </w:hyperlink>
        </w:p>
        <w:p w:rsidR="00F6672A" w:rsidRPr="00BD687E" w:rsidRDefault="00AC0703" w:rsidP="00A80C29">
          <w:pPr>
            <w:pStyle w:val="TOC2"/>
            <w:tabs>
              <w:tab w:val="right" w:leader="dot" w:pos="9350"/>
            </w:tabs>
            <w:rPr>
              <w:rFonts w:asciiTheme="minorHAnsi" w:eastAsiaTheme="minorEastAsia" w:hAnsiTheme="minorHAnsi"/>
              <w:noProof/>
              <w:sz w:val="24"/>
              <w:szCs w:val="24"/>
              <w:lang w:eastAsia="zh-CN"/>
            </w:rPr>
          </w:pPr>
          <w:hyperlink w:anchor="_Toc356732056" w:history="1">
            <w:r w:rsidR="00F6672A" w:rsidRPr="00BD687E">
              <w:rPr>
                <w:rStyle w:val="Hyperlink"/>
                <w:rFonts w:cs="Arial"/>
                <w:noProof/>
                <w:sz w:val="24"/>
                <w:szCs w:val="24"/>
              </w:rPr>
              <w:t>1.3 References</w:t>
            </w:r>
            <w:r w:rsidR="00F6672A" w:rsidRPr="00BD687E">
              <w:rPr>
                <w:noProof/>
                <w:webHidden/>
                <w:sz w:val="24"/>
                <w:szCs w:val="24"/>
              </w:rPr>
              <w:tab/>
            </w:r>
            <w:r w:rsidR="00F6672A" w:rsidRPr="00BD687E">
              <w:rPr>
                <w:noProof/>
                <w:webHidden/>
                <w:sz w:val="24"/>
                <w:szCs w:val="24"/>
              </w:rPr>
              <w:fldChar w:fldCharType="begin"/>
            </w:r>
            <w:r w:rsidR="00F6672A" w:rsidRPr="00BD687E">
              <w:rPr>
                <w:noProof/>
                <w:webHidden/>
                <w:sz w:val="24"/>
                <w:szCs w:val="24"/>
              </w:rPr>
              <w:instrText xml:space="preserve"> PAGEREF _Toc356732056 \h </w:instrText>
            </w:r>
            <w:r w:rsidR="00F6672A" w:rsidRPr="00BD687E">
              <w:rPr>
                <w:noProof/>
                <w:webHidden/>
                <w:sz w:val="24"/>
                <w:szCs w:val="24"/>
              </w:rPr>
            </w:r>
            <w:r w:rsidR="00F6672A" w:rsidRPr="00BD687E">
              <w:rPr>
                <w:noProof/>
                <w:webHidden/>
                <w:sz w:val="24"/>
                <w:szCs w:val="24"/>
              </w:rPr>
              <w:fldChar w:fldCharType="separate"/>
            </w:r>
            <w:r w:rsidR="00F6672A" w:rsidRPr="00BD687E">
              <w:rPr>
                <w:noProof/>
                <w:webHidden/>
                <w:sz w:val="24"/>
                <w:szCs w:val="24"/>
              </w:rPr>
              <w:t>1</w:t>
            </w:r>
            <w:r w:rsidR="00F6672A" w:rsidRPr="00BD687E">
              <w:rPr>
                <w:noProof/>
                <w:webHidden/>
                <w:sz w:val="24"/>
                <w:szCs w:val="24"/>
              </w:rPr>
              <w:fldChar w:fldCharType="end"/>
            </w:r>
          </w:hyperlink>
        </w:p>
        <w:p w:rsidR="00F6672A" w:rsidRPr="00BD687E" w:rsidRDefault="00AC0703" w:rsidP="00A80C29">
          <w:pPr>
            <w:pStyle w:val="TOC1"/>
            <w:tabs>
              <w:tab w:val="right" w:leader="dot" w:pos="9350"/>
            </w:tabs>
            <w:rPr>
              <w:rFonts w:asciiTheme="minorHAnsi" w:eastAsiaTheme="minorEastAsia" w:hAnsiTheme="minorHAnsi"/>
              <w:noProof/>
              <w:sz w:val="24"/>
              <w:szCs w:val="24"/>
              <w:lang w:eastAsia="zh-CN"/>
            </w:rPr>
          </w:pPr>
          <w:hyperlink w:anchor="_Toc356732057" w:history="1">
            <w:r w:rsidR="00F6672A">
              <w:rPr>
                <w:rStyle w:val="Hyperlink"/>
                <w:rFonts w:cs="Arial"/>
                <w:noProof/>
                <w:sz w:val="24"/>
                <w:szCs w:val="24"/>
              </w:rPr>
              <w:t>2.0 Test Procedure</w:t>
            </w:r>
            <w:r w:rsidR="00F6672A" w:rsidRPr="00BD687E">
              <w:rPr>
                <w:noProof/>
                <w:webHidden/>
                <w:sz w:val="24"/>
                <w:szCs w:val="24"/>
              </w:rPr>
              <w:tab/>
            </w:r>
            <w:r w:rsidR="00F6672A" w:rsidRPr="00BD687E">
              <w:rPr>
                <w:noProof/>
                <w:webHidden/>
                <w:sz w:val="24"/>
                <w:szCs w:val="24"/>
              </w:rPr>
              <w:fldChar w:fldCharType="begin"/>
            </w:r>
            <w:r w:rsidR="00F6672A" w:rsidRPr="00BD687E">
              <w:rPr>
                <w:noProof/>
                <w:webHidden/>
                <w:sz w:val="24"/>
                <w:szCs w:val="24"/>
              </w:rPr>
              <w:instrText xml:space="preserve"> PAGEREF _Toc356732057 \h </w:instrText>
            </w:r>
            <w:r w:rsidR="00F6672A" w:rsidRPr="00BD687E">
              <w:rPr>
                <w:noProof/>
                <w:webHidden/>
                <w:sz w:val="24"/>
                <w:szCs w:val="24"/>
              </w:rPr>
            </w:r>
            <w:r w:rsidR="00F6672A" w:rsidRPr="00BD687E">
              <w:rPr>
                <w:noProof/>
                <w:webHidden/>
                <w:sz w:val="24"/>
                <w:szCs w:val="24"/>
              </w:rPr>
              <w:fldChar w:fldCharType="separate"/>
            </w:r>
            <w:r w:rsidR="00F6672A" w:rsidRPr="00BD687E">
              <w:rPr>
                <w:noProof/>
                <w:webHidden/>
                <w:sz w:val="24"/>
                <w:szCs w:val="24"/>
              </w:rPr>
              <w:t>2</w:t>
            </w:r>
            <w:r w:rsidR="00F6672A" w:rsidRPr="00BD687E">
              <w:rPr>
                <w:noProof/>
                <w:webHidden/>
                <w:sz w:val="24"/>
                <w:szCs w:val="24"/>
              </w:rPr>
              <w:fldChar w:fldCharType="end"/>
            </w:r>
          </w:hyperlink>
        </w:p>
        <w:p w:rsidR="00F6672A" w:rsidRPr="00F6672A" w:rsidRDefault="00AC0703" w:rsidP="00A80C29">
          <w:pPr>
            <w:pStyle w:val="TOC2"/>
            <w:tabs>
              <w:tab w:val="right" w:leader="dot" w:pos="9350"/>
            </w:tabs>
            <w:rPr>
              <w:rFonts w:asciiTheme="minorHAnsi" w:eastAsiaTheme="minorEastAsia" w:hAnsiTheme="minorHAnsi"/>
              <w:noProof/>
              <w:sz w:val="24"/>
              <w:szCs w:val="24"/>
              <w:lang w:eastAsia="zh-CN"/>
            </w:rPr>
          </w:pPr>
          <w:hyperlink w:anchor="_Toc356732058" w:history="1">
            <w:r w:rsidR="00F6672A">
              <w:rPr>
                <w:rStyle w:val="Hyperlink"/>
                <w:rFonts w:cs="Arial"/>
                <w:noProof/>
                <w:sz w:val="24"/>
                <w:szCs w:val="24"/>
              </w:rPr>
              <w:t>2.3</w:t>
            </w:r>
            <w:r w:rsidR="00F6672A" w:rsidRPr="00BD687E">
              <w:rPr>
                <w:rStyle w:val="Hyperlink"/>
                <w:rFonts w:cs="Arial"/>
                <w:noProof/>
                <w:sz w:val="24"/>
                <w:szCs w:val="24"/>
              </w:rPr>
              <w:t xml:space="preserve"> </w:t>
            </w:r>
            <w:r w:rsidR="00F6672A">
              <w:rPr>
                <w:rStyle w:val="Hyperlink"/>
                <w:rFonts w:cs="Arial"/>
                <w:noProof/>
                <w:sz w:val="24"/>
                <w:szCs w:val="24"/>
              </w:rPr>
              <w:t>Session Verification Test Procedure</w:t>
            </w:r>
            <w:r w:rsidR="00F6672A" w:rsidRPr="00BD687E">
              <w:rPr>
                <w:noProof/>
                <w:webHidden/>
                <w:sz w:val="24"/>
                <w:szCs w:val="24"/>
              </w:rPr>
              <w:tab/>
            </w:r>
            <w:r w:rsidR="00F6672A" w:rsidRPr="00BD687E">
              <w:rPr>
                <w:noProof/>
                <w:webHidden/>
                <w:sz w:val="24"/>
                <w:szCs w:val="24"/>
              </w:rPr>
              <w:fldChar w:fldCharType="begin"/>
            </w:r>
            <w:r w:rsidR="00F6672A" w:rsidRPr="00BD687E">
              <w:rPr>
                <w:noProof/>
                <w:webHidden/>
                <w:sz w:val="24"/>
                <w:szCs w:val="24"/>
              </w:rPr>
              <w:instrText xml:space="preserve"> PAGEREF _Toc356732058 \h </w:instrText>
            </w:r>
            <w:r w:rsidR="00F6672A" w:rsidRPr="00BD687E">
              <w:rPr>
                <w:noProof/>
                <w:webHidden/>
                <w:sz w:val="24"/>
                <w:szCs w:val="24"/>
              </w:rPr>
            </w:r>
            <w:r w:rsidR="00F6672A" w:rsidRPr="00BD687E">
              <w:rPr>
                <w:noProof/>
                <w:webHidden/>
                <w:sz w:val="24"/>
                <w:szCs w:val="24"/>
              </w:rPr>
              <w:fldChar w:fldCharType="separate"/>
            </w:r>
            <w:r w:rsidR="00F6672A" w:rsidRPr="00BD687E">
              <w:rPr>
                <w:noProof/>
                <w:webHidden/>
                <w:sz w:val="24"/>
                <w:szCs w:val="24"/>
              </w:rPr>
              <w:t>2</w:t>
            </w:r>
            <w:r w:rsidR="00F6672A" w:rsidRPr="00BD687E">
              <w:rPr>
                <w:noProof/>
                <w:webHidden/>
                <w:sz w:val="24"/>
                <w:szCs w:val="24"/>
              </w:rPr>
              <w:fldChar w:fldCharType="end"/>
            </w:r>
          </w:hyperlink>
          <w:r w:rsidR="00F6672A" w:rsidRPr="00BD687E">
            <w:rPr>
              <w:rFonts w:cs="Arial"/>
              <w:sz w:val="24"/>
              <w:szCs w:val="24"/>
            </w:rPr>
            <w:fldChar w:fldCharType="end"/>
          </w:r>
        </w:p>
      </w:sdtContent>
    </w:sdt>
    <w:p w:rsidR="00F6672A" w:rsidRDefault="00F6672A" w:rsidP="00BD687E">
      <w:pPr>
        <w:jc w:val="center"/>
        <w:rPr>
          <w:rFonts w:eastAsiaTheme="majorEastAsia"/>
          <w:b/>
          <w:bCs/>
          <w:sz w:val="28"/>
          <w:szCs w:val="28"/>
        </w:rPr>
      </w:pPr>
    </w:p>
    <w:p w:rsidR="00B32F40" w:rsidRDefault="00B32F40" w:rsidP="00BD687E">
      <w:pPr>
        <w:jc w:val="center"/>
        <w:rPr>
          <w:rFonts w:eastAsiaTheme="majorEastAsia"/>
          <w:b/>
          <w:bCs/>
          <w:sz w:val="28"/>
          <w:szCs w:val="28"/>
        </w:rPr>
      </w:pPr>
    </w:p>
    <w:p w:rsidR="00B32F40" w:rsidRDefault="00B32F40" w:rsidP="00B32F40">
      <w:pPr>
        <w:pStyle w:val="TOCHeading"/>
        <w:rPr>
          <w:rFonts w:cs="Arial"/>
        </w:rPr>
      </w:pPr>
    </w:p>
    <w:p w:rsidR="00BD687E" w:rsidRDefault="00BD687E" w:rsidP="00B32F40">
      <w:pPr>
        <w:pStyle w:val="TOCHeading"/>
        <w:rPr>
          <w:rFonts w:cs="Arial"/>
        </w:rPr>
      </w:pPr>
    </w:p>
    <w:p w:rsidR="00BD687E" w:rsidRPr="00BD687E" w:rsidRDefault="00BD687E" w:rsidP="00BD687E">
      <w:pPr>
        <w:jc w:val="center"/>
        <w:rPr>
          <w:rFonts w:eastAsiaTheme="majorEastAsia"/>
          <w:b/>
          <w:bCs/>
          <w:sz w:val="28"/>
          <w:szCs w:val="28"/>
        </w:rPr>
      </w:pPr>
    </w:p>
    <w:p w:rsidR="00F83478" w:rsidRPr="003A5C8C" w:rsidRDefault="00F6672A" w:rsidP="00F6672A">
      <w:pPr>
        <w:tabs>
          <w:tab w:val="left" w:pos="3684"/>
          <w:tab w:val="center" w:pos="4153"/>
        </w:tabs>
        <w:rPr>
          <w:rFonts w:eastAsiaTheme="majorEastAsia"/>
          <w:b/>
          <w:bCs/>
          <w:sz w:val="28"/>
          <w:szCs w:val="28"/>
        </w:rPr>
      </w:pPr>
      <w:r>
        <w:rPr>
          <w:rFonts w:eastAsiaTheme="majorEastAsia"/>
          <w:b/>
          <w:bCs/>
          <w:sz w:val="28"/>
          <w:szCs w:val="28"/>
        </w:rPr>
        <w:tab/>
      </w:r>
      <w:r>
        <w:rPr>
          <w:rFonts w:eastAsiaTheme="majorEastAsia"/>
          <w:b/>
          <w:bCs/>
          <w:sz w:val="28"/>
          <w:szCs w:val="28"/>
        </w:rPr>
        <w:tab/>
      </w:r>
    </w:p>
    <w:p w:rsidR="00F83478" w:rsidRPr="002B467C" w:rsidRDefault="00F83478" w:rsidP="002B467C">
      <w:pPr>
        <w:rPr>
          <w:rFonts w:eastAsiaTheme="majorEastAsia"/>
          <w:b/>
          <w:bCs/>
          <w:sz w:val="24"/>
          <w:szCs w:val="24"/>
        </w:rPr>
        <w:sectPr w:rsidR="00F83478" w:rsidRPr="002B467C" w:rsidSect="002F3DB9">
          <w:headerReference w:type="default" r:id="rId10"/>
          <w:footerReference w:type="default" r:id="rId11"/>
          <w:pgSz w:w="11907" w:h="16839" w:code="9"/>
          <w:pgMar w:top="1440" w:right="1800" w:bottom="1980" w:left="1800" w:header="720" w:footer="720" w:gutter="0"/>
          <w:pgNumType w:start="0"/>
          <w:cols w:space="720"/>
          <w:titlePg/>
          <w:docGrid w:linePitch="360"/>
        </w:sectPr>
      </w:pPr>
    </w:p>
    <w:p w:rsidR="004423A8" w:rsidRDefault="004423A8" w:rsidP="004423A8">
      <w:pPr>
        <w:pStyle w:val="BodyText"/>
        <w:spacing w:line="360" w:lineRule="auto"/>
        <w:jc w:val="both"/>
        <w:rPr>
          <w:sz w:val="24"/>
          <w:szCs w:val="24"/>
          <w:u w:val="single"/>
        </w:rPr>
      </w:pPr>
    </w:p>
    <w:p w:rsidR="00DC41A3" w:rsidRPr="001001B6" w:rsidRDefault="00DC41A3" w:rsidP="00DC41A3">
      <w:pPr>
        <w:pStyle w:val="Heading1"/>
        <w:jc w:val="center"/>
        <w:rPr>
          <w:rFonts w:cs="Arial"/>
        </w:rPr>
      </w:pPr>
      <w:bookmarkStart w:id="1" w:name="_Toc355793874"/>
      <w:bookmarkStart w:id="2" w:name="_Toc356732220"/>
      <w:r w:rsidRPr="001001B6">
        <w:rPr>
          <w:rFonts w:cs="Arial"/>
        </w:rPr>
        <w:t>1.0 Introduction</w:t>
      </w:r>
      <w:bookmarkEnd w:id="1"/>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3"/>
      </w:tblGrid>
      <w:tr w:rsidR="00B14B13" w:rsidRPr="00B14B13" w:rsidTr="00B32F40">
        <w:tc>
          <w:tcPr>
            <w:tcW w:w="8523" w:type="dxa"/>
          </w:tcPr>
          <w:p w:rsidR="00B14B13" w:rsidRPr="00B14B13" w:rsidRDefault="00B14B13" w:rsidP="00A80C29">
            <w:pPr>
              <w:rPr>
                <w:rFonts w:cs="Arial"/>
                <w:sz w:val="24"/>
                <w:szCs w:val="24"/>
              </w:rPr>
            </w:pPr>
          </w:p>
          <w:p w:rsidR="00B14B13" w:rsidRPr="00B14B13" w:rsidRDefault="00B14B13" w:rsidP="00A80C29">
            <w:pPr>
              <w:pStyle w:val="Heading2"/>
              <w:spacing w:line="240" w:lineRule="auto"/>
              <w:jc w:val="both"/>
              <w:outlineLvl w:val="1"/>
              <w:rPr>
                <w:sz w:val="24"/>
                <w:szCs w:val="24"/>
              </w:rPr>
            </w:pPr>
            <w:bookmarkStart w:id="3" w:name="_Toc355017843"/>
            <w:bookmarkStart w:id="4" w:name="_Toc355793700"/>
            <w:bookmarkStart w:id="5" w:name="_Toc356732054"/>
            <w:r w:rsidRPr="00B14B13">
              <w:rPr>
                <w:rFonts w:cs="Arial"/>
                <w:sz w:val="24"/>
                <w:szCs w:val="24"/>
              </w:rPr>
              <w:t>1.1 Purpose</w:t>
            </w:r>
            <w:bookmarkEnd w:id="3"/>
            <w:bookmarkEnd w:id="4"/>
            <w:bookmarkEnd w:id="5"/>
          </w:p>
          <w:p w:rsidR="00B32F40" w:rsidRDefault="00B32F40" w:rsidP="00A80C29">
            <w:pPr>
              <w:rPr>
                <w:sz w:val="24"/>
                <w:szCs w:val="24"/>
              </w:rPr>
            </w:pPr>
            <w:r w:rsidRPr="00B32F40">
              <w:rPr>
                <w:sz w:val="24"/>
                <w:szCs w:val="24"/>
              </w:rPr>
              <w:t>This procedure describes the steps necessary to perform the test specified in the test design specification for FOS. The procedure describes the execution of the test case described in Test Case Specification FO</w:t>
            </w:r>
            <w:r>
              <w:rPr>
                <w:sz w:val="24"/>
                <w:szCs w:val="24"/>
              </w:rPr>
              <w:t>S_TC</w:t>
            </w:r>
            <w:r w:rsidRPr="00B32F40">
              <w:rPr>
                <w:sz w:val="24"/>
                <w:szCs w:val="24"/>
              </w:rPr>
              <w:t>S_1_1.0.0</w:t>
            </w:r>
            <w:r>
              <w:rPr>
                <w:sz w:val="24"/>
                <w:szCs w:val="24"/>
              </w:rPr>
              <w:t>.</w:t>
            </w:r>
          </w:p>
          <w:p w:rsidR="00B32F40" w:rsidRDefault="00B32F40" w:rsidP="00A80C29">
            <w:pPr>
              <w:rPr>
                <w:sz w:val="24"/>
                <w:szCs w:val="24"/>
              </w:rPr>
            </w:pPr>
          </w:p>
          <w:p w:rsidR="00B32F40" w:rsidRPr="00B32F40" w:rsidRDefault="00B32F40" w:rsidP="00A80C29">
            <w:pPr>
              <w:rPr>
                <w:sz w:val="24"/>
                <w:szCs w:val="24"/>
              </w:rPr>
            </w:pPr>
            <w:r w:rsidRPr="00B32F40">
              <w:rPr>
                <w:sz w:val="24"/>
                <w:szCs w:val="24"/>
              </w:rPr>
              <w:t xml:space="preserve">For test design specification and </w:t>
            </w:r>
            <w:r>
              <w:rPr>
                <w:sz w:val="24"/>
                <w:szCs w:val="24"/>
              </w:rPr>
              <w:t xml:space="preserve"> </w:t>
            </w:r>
            <w:r w:rsidRPr="00B32F40">
              <w:rPr>
                <w:sz w:val="24"/>
                <w:szCs w:val="24"/>
              </w:rPr>
              <w:t>test cases, please refer to the following documents:</w:t>
            </w:r>
          </w:p>
          <w:p w:rsidR="00B32F40" w:rsidRPr="00B32F40" w:rsidRDefault="00B32F40" w:rsidP="00A80C29">
            <w:pPr>
              <w:rPr>
                <w:sz w:val="24"/>
                <w:szCs w:val="24"/>
              </w:rPr>
            </w:pPr>
            <w:proofErr w:type="spellStart"/>
            <w:r w:rsidRPr="00B32F40">
              <w:rPr>
                <w:sz w:val="24"/>
                <w:szCs w:val="24"/>
              </w:rPr>
              <w:t>i</w:t>
            </w:r>
            <w:proofErr w:type="spellEnd"/>
            <w:r w:rsidRPr="00B32F40">
              <w:rPr>
                <w:sz w:val="24"/>
                <w:szCs w:val="24"/>
              </w:rPr>
              <w:t xml:space="preserve">. </w:t>
            </w:r>
            <w:r>
              <w:rPr>
                <w:sz w:val="24"/>
                <w:szCs w:val="24"/>
              </w:rPr>
              <w:t xml:space="preserve"> </w:t>
            </w:r>
            <w:r w:rsidRPr="00B32F40">
              <w:rPr>
                <w:sz w:val="24"/>
                <w:szCs w:val="24"/>
              </w:rPr>
              <w:t>FOS Test Design Specification (FOS_TDS_1_1.0.0)</w:t>
            </w:r>
          </w:p>
          <w:p w:rsidR="00B32F40" w:rsidRPr="00B32F40" w:rsidRDefault="00B32F40" w:rsidP="00A80C29">
            <w:pPr>
              <w:rPr>
                <w:sz w:val="24"/>
                <w:szCs w:val="24"/>
              </w:rPr>
            </w:pPr>
            <w:r w:rsidRPr="00B32F40">
              <w:rPr>
                <w:sz w:val="24"/>
                <w:szCs w:val="24"/>
              </w:rPr>
              <w:t>ii. FOS_TCS_1_1.0.0</w:t>
            </w:r>
          </w:p>
          <w:p w:rsidR="00B32F40" w:rsidRDefault="00B32F40" w:rsidP="00A80C29">
            <w:pPr>
              <w:rPr>
                <w:sz w:val="24"/>
                <w:szCs w:val="24"/>
              </w:rPr>
            </w:pPr>
          </w:p>
          <w:p w:rsidR="00B32F40" w:rsidRPr="00B32F40" w:rsidRDefault="00B32F40" w:rsidP="00A80C29">
            <w:pPr>
              <w:rPr>
                <w:sz w:val="24"/>
                <w:szCs w:val="24"/>
              </w:rPr>
            </w:pPr>
          </w:p>
          <w:p w:rsidR="00B14B13" w:rsidRPr="00B32F40" w:rsidRDefault="00B14B13" w:rsidP="00A80C29">
            <w:pPr>
              <w:pStyle w:val="Heading2"/>
              <w:spacing w:line="240" w:lineRule="auto"/>
              <w:jc w:val="both"/>
              <w:outlineLvl w:val="1"/>
              <w:rPr>
                <w:rFonts w:cs="Arial"/>
                <w:sz w:val="24"/>
                <w:szCs w:val="24"/>
              </w:rPr>
            </w:pPr>
            <w:bookmarkStart w:id="6" w:name="_Toc355017844"/>
            <w:bookmarkStart w:id="7" w:name="_Toc355793701"/>
            <w:bookmarkStart w:id="8" w:name="_Toc356732055"/>
            <w:r w:rsidRPr="00B32F40">
              <w:rPr>
                <w:rFonts w:cs="Arial"/>
                <w:sz w:val="24"/>
                <w:szCs w:val="24"/>
              </w:rPr>
              <w:t>1.2 Scope</w:t>
            </w:r>
            <w:bookmarkEnd w:id="6"/>
            <w:bookmarkEnd w:id="7"/>
            <w:bookmarkEnd w:id="8"/>
          </w:p>
          <w:p w:rsidR="00B32F40" w:rsidRPr="00B32F40" w:rsidRDefault="00B32F40" w:rsidP="00A80C29">
            <w:pPr>
              <w:rPr>
                <w:sz w:val="24"/>
                <w:szCs w:val="24"/>
              </w:rPr>
            </w:pPr>
            <w:r w:rsidRPr="00B32F40">
              <w:rPr>
                <w:sz w:val="24"/>
                <w:szCs w:val="24"/>
              </w:rPr>
              <w:t>The following features are covered in this procedure.</w:t>
            </w:r>
          </w:p>
          <w:tbl>
            <w:tblPr>
              <w:tblStyle w:val="TableGrid"/>
              <w:tblW w:w="0" w:type="auto"/>
              <w:tblLook w:val="04A0" w:firstRow="1" w:lastRow="0" w:firstColumn="1" w:lastColumn="0" w:noHBand="0" w:noVBand="1"/>
            </w:tblPr>
            <w:tblGrid>
              <w:gridCol w:w="1258"/>
              <w:gridCol w:w="1190"/>
              <w:gridCol w:w="3744"/>
              <w:gridCol w:w="2105"/>
            </w:tblGrid>
            <w:tr w:rsidR="00B32F40" w:rsidRPr="00B32F40" w:rsidTr="004D5DDC">
              <w:tc>
                <w:tcPr>
                  <w:tcW w:w="1345" w:type="dxa"/>
                </w:tcPr>
                <w:p w:rsidR="00B32F40" w:rsidRPr="00B32F40" w:rsidRDefault="00B32F40" w:rsidP="00A80C29">
                  <w:pPr>
                    <w:rPr>
                      <w:sz w:val="24"/>
                      <w:szCs w:val="24"/>
                    </w:rPr>
                  </w:pPr>
                  <w:r w:rsidRPr="00B32F40">
                    <w:rPr>
                      <w:sz w:val="24"/>
                      <w:szCs w:val="24"/>
                    </w:rPr>
                    <w:t>Feature ID</w:t>
                  </w:r>
                </w:p>
              </w:tc>
              <w:tc>
                <w:tcPr>
                  <w:tcW w:w="1260" w:type="dxa"/>
                </w:tcPr>
                <w:p w:rsidR="00B32F40" w:rsidRPr="00B32F40" w:rsidRDefault="00B32F40" w:rsidP="00A80C29">
                  <w:pPr>
                    <w:rPr>
                      <w:sz w:val="24"/>
                      <w:szCs w:val="24"/>
                    </w:rPr>
                  </w:pPr>
                  <w:r w:rsidRPr="00B32F40">
                    <w:rPr>
                      <w:sz w:val="24"/>
                      <w:szCs w:val="24"/>
                    </w:rPr>
                    <w:t>Feature</w:t>
                  </w:r>
                </w:p>
              </w:tc>
              <w:tc>
                <w:tcPr>
                  <w:tcW w:w="4403" w:type="dxa"/>
                </w:tcPr>
                <w:p w:rsidR="00B32F40" w:rsidRPr="00B32F40" w:rsidRDefault="00B32F40" w:rsidP="00A80C29">
                  <w:pPr>
                    <w:rPr>
                      <w:sz w:val="24"/>
                      <w:szCs w:val="24"/>
                    </w:rPr>
                  </w:pPr>
                  <w:r w:rsidRPr="00B32F40">
                    <w:rPr>
                      <w:sz w:val="24"/>
                      <w:szCs w:val="24"/>
                    </w:rPr>
                    <w:t>Description</w:t>
                  </w:r>
                </w:p>
              </w:tc>
              <w:tc>
                <w:tcPr>
                  <w:tcW w:w="2337" w:type="dxa"/>
                </w:tcPr>
                <w:p w:rsidR="00B32F40" w:rsidRPr="00B32F40" w:rsidRDefault="00B32F40" w:rsidP="00A80C29">
                  <w:pPr>
                    <w:rPr>
                      <w:sz w:val="24"/>
                      <w:szCs w:val="24"/>
                    </w:rPr>
                  </w:pPr>
                  <w:r w:rsidRPr="00B32F40">
                    <w:rPr>
                      <w:sz w:val="24"/>
                      <w:szCs w:val="24"/>
                    </w:rPr>
                    <w:t>Accessible Role</w:t>
                  </w:r>
                </w:p>
              </w:tc>
            </w:tr>
            <w:tr w:rsidR="00B32F40" w:rsidRPr="00B32F40" w:rsidTr="004D5DDC">
              <w:tc>
                <w:tcPr>
                  <w:tcW w:w="1345" w:type="dxa"/>
                </w:tcPr>
                <w:p w:rsidR="00B32F40" w:rsidRPr="00B32F40" w:rsidRDefault="00B32F40" w:rsidP="00A80C29">
                  <w:pPr>
                    <w:rPr>
                      <w:sz w:val="24"/>
                      <w:szCs w:val="24"/>
                    </w:rPr>
                  </w:pPr>
                  <w:r w:rsidRPr="00B32F40">
                    <w:rPr>
                      <w:sz w:val="24"/>
                      <w:szCs w:val="24"/>
                    </w:rPr>
                    <w:t>F00</w:t>
                  </w:r>
                  <w:r>
                    <w:rPr>
                      <w:sz w:val="24"/>
                      <w:szCs w:val="24"/>
                    </w:rPr>
                    <w:t>2</w:t>
                  </w:r>
                </w:p>
              </w:tc>
              <w:tc>
                <w:tcPr>
                  <w:tcW w:w="1260" w:type="dxa"/>
                </w:tcPr>
                <w:p w:rsidR="00B32F40" w:rsidRPr="00B32F40" w:rsidRDefault="00B32F40" w:rsidP="00A80C29">
                  <w:pPr>
                    <w:rPr>
                      <w:sz w:val="24"/>
                      <w:szCs w:val="24"/>
                    </w:rPr>
                  </w:pPr>
                  <w:r>
                    <w:rPr>
                      <w:sz w:val="24"/>
                      <w:szCs w:val="24"/>
                    </w:rPr>
                    <w:t>Order Food and Drink</w:t>
                  </w:r>
                </w:p>
              </w:tc>
              <w:tc>
                <w:tcPr>
                  <w:tcW w:w="4403" w:type="dxa"/>
                </w:tcPr>
                <w:p w:rsidR="00B32F40" w:rsidRPr="00B32F40" w:rsidRDefault="00B32F40" w:rsidP="00A80C29">
                  <w:pPr>
                    <w:rPr>
                      <w:sz w:val="24"/>
                      <w:szCs w:val="24"/>
                    </w:rPr>
                  </w:pPr>
                  <w:r w:rsidRPr="00B32F40">
                    <w:rPr>
                      <w:sz w:val="24"/>
                      <w:szCs w:val="24"/>
                    </w:rPr>
                    <w:t xml:space="preserve">To allow </w:t>
                  </w:r>
                  <w:r>
                    <w:rPr>
                      <w:sz w:val="24"/>
                      <w:szCs w:val="24"/>
                    </w:rPr>
                    <w:t>customer to make their order</w:t>
                  </w:r>
                </w:p>
              </w:tc>
              <w:tc>
                <w:tcPr>
                  <w:tcW w:w="2337" w:type="dxa"/>
                </w:tcPr>
                <w:p w:rsidR="00B32F40" w:rsidRPr="00B32F40" w:rsidRDefault="00B32F40" w:rsidP="00A80C29">
                  <w:pPr>
                    <w:rPr>
                      <w:sz w:val="24"/>
                      <w:szCs w:val="24"/>
                    </w:rPr>
                  </w:pPr>
                  <w:r>
                    <w:rPr>
                      <w:sz w:val="24"/>
                      <w:szCs w:val="24"/>
                    </w:rPr>
                    <w:t>Customer</w:t>
                  </w:r>
                </w:p>
              </w:tc>
            </w:tr>
          </w:tbl>
          <w:p w:rsidR="00B32F40" w:rsidRPr="00B32F40" w:rsidRDefault="00B32F40" w:rsidP="00A80C29">
            <w:pPr>
              <w:rPr>
                <w:lang w:val="en-US"/>
              </w:rPr>
            </w:pPr>
          </w:p>
        </w:tc>
      </w:tr>
    </w:tbl>
    <w:p w:rsidR="00B14B13" w:rsidRPr="00B14B13" w:rsidRDefault="00B14B13" w:rsidP="00A80C29">
      <w:pPr>
        <w:rPr>
          <w:rFonts w:cs="Arial"/>
          <w:sz w:val="24"/>
          <w:szCs w:val="24"/>
        </w:rPr>
      </w:pPr>
    </w:p>
    <w:p w:rsidR="00B14B13" w:rsidRPr="00B14B13" w:rsidRDefault="00B14B13" w:rsidP="00A80C29">
      <w:pPr>
        <w:pStyle w:val="Heading2"/>
        <w:spacing w:line="240" w:lineRule="auto"/>
        <w:jc w:val="both"/>
        <w:rPr>
          <w:rFonts w:cs="Arial"/>
          <w:sz w:val="24"/>
          <w:szCs w:val="24"/>
        </w:rPr>
      </w:pPr>
      <w:bookmarkStart w:id="9" w:name="_Toc355017845"/>
      <w:bookmarkStart w:id="10" w:name="_Toc355793702"/>
      <w:bookmarkStart w:id="11" w:name="_Toc356732056"/>
      <w:r w:rsidRPr="00B14B13">
        <w:rPr>
          <w:rFonts w:cs="Arial"/>
          <w:sz w:val="24"/>
          <w:szCs w:val="24"/>
        </w:rPr>
        <w:t>1.3 References</w:t>
      </w:r>
      <w:bookmarkEnd w:id="9"/>
      <w:bookmarkEnd w:id="10"/>
      <w:bookmarkEnd w:id="11"/>
    </w:p>
    <w:p w:rsidR="00B32F40" w:rsidRPr="00B32F40" w:rsidRDefault="00B32F40" w:rsidP="00A80C29">
      <w:pPr>
        <w:rPr>
          <w:sz w:val="24"/>
          <w:szCs w:val="24"/>
        </w:rPr>
      </w:pPr>
      <w:r w:rsidRPr="00B32F40">
        <w:rPr>
          <w:sz w:val="24"/>
          <w:szCs w:val="24"/>
        </w:rPr>
        <w:t>The following documents provide the test basis for this test design:</w:t>
      </w:r>
    </w:p>
    <w:p w:rsidR="00B32F40" w:rsidRPr="00B32F40" w:rsidRDefault="00B32F40" w:rsidP="00A80C29">
      <w:pPr>
        <w:rPr>
          <w:sz w:val="24"/>
          <w:szCs w:val="24"/>
        </w:rPr>
      </w:pPr>
      <w:proofErr w:type="spellStart"/>
      <w:proofErr w:type="gramStart"/>
      <w:r w:rsidRPr="00B32F40">
        <w:rPr>
          <w:sz w:val="24"/>
          <w:szCs w:val="24"/>
        </w:rPr>
        <w:t>i</w:t>
      </w:r>
      <w:proofErr w:type="spellEnd"/>
      <w:proofErr w:type="gramEnd"/>
      <w:r w:rsidRPr="00B32F40">
        <w:rPr>
          <w:sz w:val="24"/>
          <w:szCs w:val="24"/>
        </w:rPr>
        <w:t>. FOS Software Requirement Specifications (FOS_SRS_2.0)</w:t>
      </w:r>
    </w:p>
    <w:p w:rsidR="00DC41A3" w:rsidRPr="00DC41A3" w:rsidRDefault="00DC41A3" w:rsidP="00DC41A3">
      <w:pPr>
        <w:spacing w:line="276" w:lineRule="auto"/>
        <w:rPr>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B14B13" w:rsidRDefault="00B14B13" w:rsidP="00B32F40">
      <w:pPr>
        <w:pStyle w:val="Heading1"/>
        <w:rPr>
          <w:rFonts w:cs="Arial"/>
        </w:rPr>
      </w:pPr>
      <w:bookmarkStart w:id="12" w:name="_Toc355793878"/>
      <w:bookmarkStart w:id="13" w:name="_Toc356732224"/>
    </w:p>
    <w:p w:rsidR="00DC41A3" w:rsidRDefault="00DC41A3" w:rsidP="00B32F40">
      <w:pPr>
        <w:pStyle w:val="Heading1"/>
        <w:jc w:val="center"/>
        <w:rPr>
          <w:rFonts w:cs="Arial"/>
        </w:rPr>
      </w:pPr>
      <w:r w:rsidRPr="001001B6">
        <w:rPr>
          <w:rFonts w:cs="Arial"/>
        </w:rPr>
        <w:t xml:space="preserve">2.0 Test </w:t>
      </w:r>
      <w:bookmarkEnd w:id="12"/>
      <w:bookmarkEnd w:id="13"/>
      <w:r w:rsidR="00B32F40">
        <w:rPr>
          <w:rFonts w:cs="Arial"/>
        </w:rPr>
        <w:t>Procedure</w:t>
      </w:r>
    </w:p>
    <w:p w:rsidR="00DD3A7A" w:rsidRDefault="00DD3A7A" w:rsidP="00DD3A7A"/>
    <w:p w:rsidR="00DD3A7A" w:rsidRPr="00DD3A7A" w:rsidRDefault="00DD3A7A" w:rsidP="00A80C29">
      <w:pPr>
        <w:rPr>
          <w:b/>
          <w:bCs/>
          <w:sz w:val="24"/>
          <w:szCs w:val="24"/>
        </w:rPr>
      </w:pPr>
      <w:r w:rsidRPr="00DD3A7A">
        <w:rPr>
          <w:b/>
          <w:bCs/>
          <w:sz w:val="24"/>
          <w:szCs w:val="24"/>
        </w:rPr>
        <w:t>2.3 Session Verification Test Procedure</w:t>
      </w:r>
    </w:p>
    <w:p w:rsidR="00BE6D00" w:rsidRPr="00BE6D00" w:rsidRDefault="00BE6D00" w:rsidP="00A80C29"/>
    <w:p w:rsidR="00BE6D00" w:rsidRDefault="00BE6D00" w:rsidP="00A80C29">
      <w:pPr>
        <w:rPr>
          <w:rFonts w:cs="Arial"/>
          <w:sz w:val="24"/>
          <w:szCs w:val="24"/>
        </w:rPr>
      </w:pPr>
      <w:r w:rsidRPr="00BE6D00">
        <w:rPr>
          <w:rFonts w:cs="Arial"/>
          <w:sz w:val="24"/>
          <w:szCs w:val="24"/>
        </w:rPr>
        <w:t>Prior to execution of the following test procedures, these special requirements must be prepared:</w:t>
      </w:r>
    </w:p>
    <w:p w:rsidR="00DD3A7A" w:rsidRDefault="00DD3A7A" w:rsidP="00A80C29">
      <w:pPr>
        <w:pStyle w:val="ListParagraph"/>
        <w:numPr>
          <w:ilvl w:val="0"/>
          <w:numId w:val="47"/>
        </w:numPr>
        <w:rPr>
          <w:rFonts w:cs="Arial"/>
          <w:sz w:val="24"/>
          <w:szCs w:val="24"/>
        </w:rPr>
      </w:pPr>
      <w:r>
        <w:rPr>
          <w:rFonts w:cs="Arial"/>
          <w:sz w:val="24"/>
          <w:szCs w:val="24"/>
        </w:rPr>
        <w:t>FOS for customer in “ON” state.</w:t>
      </w:r>
    </w:p>
    <w:p w:rsidR="00DD3A7A" w:rsidRDefault="00DD3A7A" w:rsidP="00A80C29">
      <w:pPr>
        <w:pStyle w:val="ListParagraph"/>
        <w:numPr>
          <w:ilvl w:val="0"/>
          <w:numId w:val="47"/>
        </w:numPr>
        <w:rPr>
          <w:rFonts w:cs="Arial"/>
          <w:sz w:val="24"/>
          <w:szCs w:val="24"/>
        </w:rPr>
      </w:pPr>
      <w:r>
        <w:rPr>
          <w:rFonts w:cs="Arial"/>
          <w:sz w:val="24"/>
          <w:szCs w:val="24"/>
        </w:rPr>
        <w:t>FOS for customer in “Home” page.</w:t>
      </w:r>
    </w:p>
    <w:p w:rsidR="00DD3A7A" w:rsidRPr="00DD3A7A" w:rsidRDefault="00DD3A7A" w:rsidP="00A80C29">
      <w:pPr>
        <w:pStyle w:val="ListParagraph"/>
        <w:numPr>
          <w:ilvl w:val="0"/>
          <w:numId w:val="47"/>
        </w:numPr>
        <w:rPr>
          <w:rFonts w:cs="Arial"/>
          <w:sz w:val="24"/>
          <w:szCs w:val="24"/>
        </w:rPr>
      </w:pPr>
      <w:r>
        <w:rPr>
          <w:rFonts w:cs="Arial"/>
          <w:sz w:val="24"/>
          <w:szCs w:val="24"/>
        </w:rPr>
        <w:t>Valid order.</w:t>
      </w:r>
    </w:p>
    <w:p w:rsidR="00BE6D00" w:rsidRPr="00BE6D00" w:rsidRDefault="00BE6D00" w:rsidP="00A80C29">
      <w:pPr>
        <w:rPr>
          <w:rFonts w:cs="Arial"/>
          <w:sz w:val="24"/>
          <w:szCs w:val="24"/>
        </w:rPr>
      </w:pPr>
    </w:p>
    <w:tbl>
      <w:tblPr>
        <w:tblStyle w:val="TableGrid"/>
        <w:tblW w:w="9214" w:type="dxa"/>
        <w:tblInd w:w="108" w:type="dxa"/>
        <w:tblLook w:val="04A0" w:firstRow="1" w:lastRow="0" w:firstColumn="1" w:lastColumn="0" w:noHBand="0" w:noVBand="1"/>
      </w:tblPr>
      <w:tblGrid>
        <w:gridCol w:w="2268"/>
        <w:gridCol w:w="6946"/>
      </w:tblGrid>
      <w:tr w:rsidR="00BE6D00" w:rsidRPr="00BE6D00" w:rsidTr="00BE6D00">
        <w:trPr>
          <w:trHeight w:val="397"/>
        </w:trPr>
        <w:tc>
          <w:tcPr>
            <w:tcW w:w="2268" w:type="dxa"/>
            <w:shd w:val="clear" w:color="auto" w:fill="auto"/>
            <w:vAlign w:val="center"/>
          </w:tcPr>
          <w:p w:rsidR="00BE6D00" w:rsidRPr="00BE6D00" w:rsidRDefault="00BE6D00" w:rsidP="00A80C29">
            <w:pPr>
              <w:rPr>
                <w:rFonts w:cs="Arial"/>
                <w:b/>
                <w:sz w:val="24"/>
                <w:szCs w:val="24"/>
              </w:rPr>
            </w:pPr>
            <w:r w:rsidRPr="00BE6D00">
              <w:rPr>
                <w:rFonts w:cs="Arial"/>
                <w:b/>
                <w:sz w:val="24"/>
                <w:szCs w:val="24"/>
              </w:rPr>
              <w:t xml:space="preserve">Test Procedure ID </w:t>
            </w:r>
          </w:p>
        </w:tc>
        <w:tc>
          <w:tcPr>
            <w:tcW w:w="6946" w:type="dxa"/>
            <w:shd w:val="clear" w:color="auto" w:fill="auto"/>
            <w:vAlign w:val="center"/>
          </w:tcPr>
          <w:p w:rsidR="00BE6D00" w:rsidRPr="00BE6D00" w:rsidRDefault="00BE6D00" w:rsidP="00A80C29">
            <w:pPr>
              <w:rPr>
                <w:rFonts w:cs="Arial"/>
                <w:sz w:val="24"/>
                <w:szCs w:val="24"/>
              </w:rPr>
            </w:pPr>
            <w:r w:rsidRPr="00BE6D00">
              <w:rPr>
                <w:sz w:val="24"/>
                <w:szCs w:val="24"/>
              </w:rPr>
              <w:t>TP-02-001</w:t>
            </w:r>
          </w:p>
        </w:tc>
      </w:tr>
      <w:tr w:rsidR="00BE6D00" w:rsidRPr="00BE6D00" w:rsidTr="00BE6D00">
        <w:trPr>
          <w:trHeight w:val="397"/>
        </w:trPr>
        <w:tc>
          <w:tcPr>
            <w:tcW w:w="2268" w:type="dxa"/>
            <w:shd w:val="clear" w:color="auto" w:fill="auto"/>
            <w:vAlign w:val="center"/>
          </w:tcPr>
          <w:p w:rsidR="00BE6D00" w:rsidRPr="00BE6D00" w:rsidRDefault="00BE6D00" w:rsidP="00A80C29">
            <w:pPr>
              <w:rPr>
                <w:rFonts w:cs="Arial"/>
                <w:b/>
                <w:sz w:val="24"/>
                <w:szCs w:val="24"/>
              </w:rPr>
            </w:pPr>
            <w:r w:rsidRPr="00BE6D00">
              <w:rPr>
                <w:rFonts w:cs="Arial"/>
                <w:b/>
                <w:sz w:val="24"/>
                <w:szCs w:val="24"/>
              </w:rPr>
              <w:t>Objective</w:t>
            </w:r>
          </w:p>
        </w:tc>
        <w:tc>
          <w:tcPr>
            <w:tcW w:w="6946" w:type="dxa"/>
            <w:shd w:val="clear" w:color="auto" w:fill="auto"/>
            <w:vAlign w:val="center"/>
          </w:tcPr>
          <w:p w:rsidR="00BE6D00" w:rsidRPr="00BE6D00" w:rsidRDefault="00DD3A7A" w:rsidP="00A80C29">
            <w:pPr>
              <w:rPr>
                <w:rFonts w:cs="Arial"/>
                <w:sz w:val="24"/>
                <w:szCs w:val="24"/>
              </w:rPr>
            </w:pPr>
            <w:r>
              <w:rPr>
                <w:sz w:val="24"/>
                <w:szCs w:val="24"/>
              </w:rPr>
              <w:t>View Menu</w:t>
            </w:r>
          </w:p>
        </w:tc>
      </w:tr>
      <w:tr w:rsidR="00BE6D00" w:rsidRPr="00BE6D00" w:rsidTr="00BE6D00">
        <w:trPr>
          <w:trHeight w:val="397"/>
        </w:trPr>
        <w:tc>
          <w:tcPr>
            <w:tcW w:w="2268" w:type="dxa"/>
            <w:shd w:val="clear" w:color="auto" w:fill="auto"/>
            <w:vAlign w:val="center"/>
          </w:tcPr>
          <w:p w:rsidR="00BE6D00" w:rsidRPr="00BE6D00" w:rsidRDefault="00BE6D00" w:rsidP="00A80C29">
            <w:pPr>
              <w:rPr>
                <w:rFonts w:cs="Arial"/>
                <w:b/>
                <w:sz w:val="24"/>
                <w:szCs w:val="24"/>
              </w:rPr>
            </w:pPr>
            <w:r w:rsidRPr="00BE6D00">
              <w:rPr>
                <w:rFonts w:cs="Arial"/>
                <w:b/>
                <w:sz w:val="24"/>
                <w:szCs w:val="24"/>
              </w:rPr>
              <w:t xml:space="preserve">Test Cases To Be Executed </w:t>
            </w:r>
          </w:p>
        </w:tc>
        <w:tc>
          <w:tcPr>
            <w:tcW w:w="6946" w:type="dxa"/>
            <w:shd w:val="clear" w:color="auto" w:fill="auto"/>
            <w:vAlign w:val="center"/>
          </w:tcPr>
          <w:p w:rsidR="00BE6D00" w:rsidRPr="00BE6D00" w:rsidRDefault="00DD3A7A" w:rsidP="00A80C29">
            <w:pPr>
              <w:rPr>
                <w:rFonts w:cs="Arial"/>
                <w:sz w:val="24"/>
                <w:szCs w:val="24"/>
              </w:rPr>
            </w:pPr>
            <w:r>
              <w:rPr>
                <w:sz w:val="24"/>
                <w:szCs w:val="24"/>
              </w:rPr>
              <w:t>TC_02_001</w:t>
            </w:r>
          </w:p>
        </w:tc>
      </w:tr>
      <w:tr w:rsidR="00BE6D00" w:rsidRPr="00BE6D00" w:rsidTr="00BE6D00">
        <w:trPr>
          <w:trHeight w:val="397"/>
        </w:trPr>
        <w:tc>
          <w:tcPr>
            <w:tcW w:w="2268" w:type="dxa"/>
            <w:shd w:val="clear" w:color="auto" w:fill="auto"/>
            <w:vAlign w:val="center"/>
          </w:tcPr>
          <w:p w:rsidR="00BE6D00" w:rsidRPr="00BE6D00" w:rsidRDefault="00BE6D00" w:rsidP="00A80C29">
            <w:pPr>
              <w:rPr>
                <w:rFonts w:cs="Arial"/>
                <w:b/>
                <w:sz w:val="24"/>
                <w:szCs w:val="24"/>
              </w:rPr>
            </w:pPr>
            <w:r w:rsidRPr="00BE6D00">
              <w:rPr>
                <w:rFonts w:cs="Arial"/>
                <w:b/>
                <w:sz w:val="24"/>
                <w:szCs w:val="24"/>
              </w:rPr>
              <w:t>Set Up</w:t>
            </w:r>
          </w:p>
        </w:tc>
        <w:tc>
          <w:tcPr>
            <w:tcW w:w="6946" w:type="dxa"/>
            <w:shd w:val="clear" w:color="auto" w:fill="auto"/>
            <w:vAlign w:val="center"/>
          </w:tcPr>
          <w:p w:rsidR="00BE6D00" w:rsidRPr="00DD3A7A" w:rsidRDefault="00BE6D00" w:rsidP="00A80C29">
            <w:pPr>
              <w:contextualSpacing/>
              <w:rPr>
                <w:sz w:val="24"/>
                <w:szCs w:val="24"/>
              </w:rPr>
            </w:pPr>
            <w:r w:rsidRPr="00BE6D00">
              <w:rPr>
                <w:sz w:val="24"/>
                <w:szCs w:val="24"/>
              </w:rPr>
              <w:t>1. Click “</w:t>
            </w:r>
            <w:r w:rsidR="00DD3A7A">
              <w:rPr>
                <w:sz w:val="24"/>
                <w:szCs w:val="24"/>
              </w:rPr>
              <w:t>Menu</w:t>
            </w:r>
            <w:r w:rsidRPr="00BE6D00">
              <w:rPr>
                <w:sz w:val="24"/>
                <w:szCs w:val="24"/>
              </w:rPr>
              <w:t>” button</w:t>
            </w:r>
          </w:p>
        </w:tc>
      </w:tr>
      <w:tr w:rsidR="00BE6D00" w:rsidRPr="00BE6D00" w:rsidTr="00BE6D00">
        <w:trPr>
          <w:trHeight w:val="404"/>
        </w:trPr>
        <w:tc>
          <w:tcPr>
            <w:tcW w:w="2268" w:type="dxa"/>
            <w:shd w:val="clear" w:color="auto" w:fill="auto"/>
            <w:vAlign w:val="center"/>
          </w:tcPr>
          <w:p w:rsidR="00BE6D00" w:rsidRPr="00BE6D00" w:rsidRDefault="00BE6D00" w:rsidP="00A80C29">
            <w:pPr>
              <w:rPr>
                <w:rFonts w:cs="Arial"/>
                <w:b/>
                <w:sz w:val="24"/>
                <w:szCs w:val="24"/>
              </w:rPr>
            </w:pPr>
            <w:r w:rsidRPr="00BE6D00">
              <w:rPr>
                <w:rFonts w:cs="Arial"/>
                <w:b/>
                <w:sz w:val="24"/>
                <w:szCs w:val="24"/>
              </w:rPr>
              <w:t>Wrap Up</w:t>
            </w:r>
          </w:p>
        </w:tc>
        <w:tc>
          <w:tcPr>
            <w:tcW w:w="6946" w:type="dxa"/>
            <w:shd w:val="clear" w:color="auto" w:fill="auto"/>
            <w:vAlign w:val="center"/>
          </w:tcPr>
          <w:p w:rsidR="00BE6D00" w:rsidRPr="00BE6D00" w:rsidRDefault="00BE6D00" w:rsidP="00A80C29">
            <w:pPr>
              <w:rPr>
                <w:rFonts w:cs="Arial"/>
                <w:sz w:val="24"/>
                <w:szCs w:val="24"/>
              </w:rPr>
            </w:pPr>
            <w:r w:rsidRPr="00BE6D00">
              <w:rPr>
                <w:sz w:val="24"/>
                <w:szCs w:val="24"/>
              </w:rPr>
              <w:t>1. Click “C</w:t>
            </w:r>
            <w:r w:rsidR="00DD3A7A">
              <w:rPr>
                <w:sz w:val="24"/>
                <w:szCs w:val="24"/>
              </w:rPr>
              <w:t>ancel</w:t>
            </w:r>
            <w:r w:rsidRPr="00BE6D00">
              <w:rPr>
                <w:sz w:val="24"/>
                <w:szCs w:val="24"/>
              </w:rPr>
              <w:t>” button</w:t>
            </w:r>
          </w:p>
        </w:tc>
      </w:tr>
    </w:tbl>
    <w:p w:rsidR="009E3FCE" w:rsidRPr="00A80C29" w:rsidRDefault="00B10AD1" w:rsidP="00A80C29">
      <w:pPr>
        <w:jc w:val="center"/>
        <w:rPr>
          <w:b/>
          <w:bCs/>
          <w:sz w:val="24"/>
          <w:szCs w:val="24"/>
        </w:rPr>
      </w:pPr>
      <w:r w:rsidRPr="00A80C29">
        <w:rPr>
          <w:b/>
          <w:bCs/>
          <w:sz w:val="24"/>
          <w:szCs w:val="24"/>
        </w:rPr>
        <w:t>Table 2.3.1 Verify Home page Test Procedure</w:t>
      </w:r>
    </w:p>
    <w:p w:rsidR="009E3FCE" w:rsidRPr="00A80C29" w:rsidRDefault="009E3FCE" w:rsidP="00A80C29">
      <w:pPr>
        <w:rPr>
          <w:rFonts w:cs="Arial"/>
          <w:b/>
          <w:bCs/>
          <w:sz w:val="24"/>
          <w:szCs w:val="24"/>
        </w:rPr>
      </w:pPr>
    </w:p>
    <w:tbl>
      <w:tblPr>
        <w:tblStyle w:val="TableGrid"/>
        <w:tblW w:w="9214" w:type="dxa"/>
        <w:tblInd w:w="108" w:type="dxa"/>
        <w:tblLook w:val="04A0" w:firstRow="1" w:lastRow="0" w:firstColumn="1" w:lastColumn="0" w:noHBand="0" w:noVBand="1"/>
      </w:tblPr>
      <w:tblGrid>
        <w:gridCol w:w="2268"/>
        <w:gridCol w:w="6946"/>
      </w:tblGrid>
      <w:tr w:rsidR="00BE6D00" w:rsidRPr="00BE6D00" w:rsidTr="00BE6D00">
        <w:trPr>
          <w:trHeight w:val="397"/>
        </w:trPr>
        <w:tc>
          <w:tcPr>
            <w:tcW w:w="2268" w:type="dxa"/>
            <w:shd w:val="clear" w:color="auto" w:fill="auto"/>
            <w:vAlign w:val="center"/>
          </w:tcPr>
          <w:p w:rsidR="00BE6D00" w:rsidRPr="00BE6D00" w:rsidRDefault="00BE6D00" w:rsidP="00A80C29">
            <w:pPr>
              <w:rPr>
                <w:b/>
                <w:sz w:val="24"/>
                <w:szCs w:val="24"/>
              </w:rPr>
            </w:pPr>
            <w:r w:rsidRPr="00BE6D00">
              <w:rPr>
                <w:b/>
                <w:sz w:val="24"/>
                <w:szCs w:val="24"/>
              </w:rPr>
              <w:t xml:space="preserve">Test Procedure ID </w:t>
            </w:r>
          </w:p>
        </w:tc>
        <w:tc>
          <w:tcPr>
            <w:tcW w:w="6946" w:type="dxa"/>
            <w:shd w:val="clear" w:color="auto" w:fill="auto"/>
            <w:vAlign w:val="center"/>
          </w:tcPr>
          <w:p w:rsidR="00BE6D00" w:rsidRPr="00BE6D00" w:rsidRDefault="00DD3A7A" w:rsidP="00A80C29">
            <w:pPr>
              <w:rPr>
                <w:sz w:val="24"/>
                <w:szCs w:val="24"/>
              </w:rPr>
            </w:pPr>
            <w:r>
              <w:rPr>
                <w:sz w:val="24"/>
                <w:szCs w:val="24"/>
              </w:rPr>
              <w:t>TP-02</w:t>
            </w:r>
            <w:r w:rsidR="00BE6D00" w:rsidRPr="00BE6D00">
              <w:rPr>
                <w:sz w:val="24"/>
                <w:szCs w:val="24"/>
              </w:rPr>
              <w:t>-002</w:t>
            </w:r>
          </w:p>
        </w:tc>
      </w:tr>
      <w:tr w:rsidR="00BE6D00" w:rsidRPr="00BE6D00" w:rsidTr="00BE6D00">
        <w:trPr>
          <w:trHeight w:val="397"/>
        </w:trPr>
        <w:tc>
          <w:tcPr>
            <w:tcW w:w="2268" w:type="dxa"/>
            <w:shd w:val="clear" w:color="auto" w:fill="auto"/>
            <w:vAlign w:val="center"/>
          </w:tcPr>
          <w:p w:rsidR="00BE6D00" w:rsidRPr="00BE6D00" w:rsidRDefault="00BE6D00" w:rsidP="00A80C29">
            <w:pPr>
              <w:rPr>
                <w:b/>
                <w:sz w:val="24"/>
                <w:szCs w:val="24"/>
              </w:rPr>
            </w:pPr>
            <w:r w:rsidRPr="00BE6D00">
              <w:rPr>
                <w:b/>
                <w:sz w:val="24"/>
                <w:szCs w:val="24"/>
              </w:rPr>
              <w:t>Objective</w:t>
            </w:r>
          </w:p>
        </w:tc>
        <w:tc>
          <w:tcPr>
            <w:tcW w:w="6946" w:type="dxa"/>
            <w:shd w:val="clear" w:color="auto" w:fill="auto"/>
            <w:vAlign w:val="center"/>
          </w:tcPr>
          <w:p w:rsidR="00BE6D00" w:rsidRPr="00BE6D00" w:rsidRDefault="00B10AD1" w:rsidP="00A80C29">
            <w:pPr>
              <w:rPr>
                <w:sz w:val="24"/>
                <w:szCs w:val="24"/>
              </w:rPr>
            </w:pPr>
            <w:r>
              <w:rPr>
                <w:sz w:val="24"/>
                <w:szCs w:val="24"/>
              </w:rPr>
              <w:t>Session V</w:t>
            </w:r>
            <w:r w:rsidR="00DD3A7A">
              <w:rPr>
                <w:sz w:val="24"/>
                <w:szCs w:val="24"/>
              </w:rPr>
              <w:t>erification Main F</w:t>
            </w:r>
            <w:r w:rsidR="00BE6D00" w:rsidRPr="00BE6D00">
              <w:rPr>
                <w:sz w:val="24"/>
                <w:szCs w:val="24"/>
              </w:rPr>
              <w:t>low</w:t>
            </w:r>
          </w:p>
        </w:tc>
      </w:tr>
      <w:tr w:rsidR="00BE6D00" w:rsidRPr="00BE6D00" w:rsidTr="00BE6D00">
        <w:trPr>
          <w:trHeight w:val="397"/>
        </w:trPr>
        <w:tc>
          <w:tcPr>
            <w:tcW w:w="2268" w:type="dxa"/>
            <w:shd w:val="clear" w:color="auto" w:fill="auto"/>
            <w:vAlign w:val="center"/>
          </w:tcPr>
          <w:p w:rsidR="00BE6D00" w:rsidRPr="00BE6D00" w:rsidRDefault="00BE6D00" w:rsidP="00A80C29">
            <w:pPr>
              <w:rPr>
                <w:b/>
                <w:sz w:val="24"/>
                <w:szCs w:val="24"/>
              </w:rPr>
            </w:pPr>
            <w:r w:rsidRPr="00BE6D00">
              <w:rPr>
                <w:b/>
                <w:sz w:val="24"/>
                <w:szCs w:val="24"/>
              </w:rPr>
              <w:t xml:space="preserve">Test Cases To Be Executed </w:t>
            </w:r>
          </w:p>
        </w:tc>
        <w:tc>
          <w:tcPr>
            <w:tcW w:w="6946" w:type="dxa"/>
            <w:shd w:val="clear" w:color="auto" w:fill="auto"/>
            <w:vAlign w:val="center"/>
          </w:tcPr>
          <w:p w:rsidR="00BE6D00" w:rsidRDefault="00DD3A7A" w:rsidP="00A80C29">
            <w:pPr>
              <w:rPr>
                <w:sz w:val="24"/>
                <w:szCs w:val="24"/>
              </w:rPr>
            </w:pPr>
            <w:r>
              <w:rPr>
                <w:sz w:val="24"/>
                <w:szCs w:val="24"/>
              </w:rPr>
              <w:t>TC_02_002, TC_02_003, TC_02_004, TC_02_005, TC_02_006, TC_02_007, TC_02_009, TC_02_010</w:t>
            </w:r>
          </w:p>
          <w:p w:rsidR="00A6305C" w:rsidRPr="00BE6D00" w:rsidRDefault="00A6305C" w:rsidP="00A80C29">
            <w:pPr>
              <w:rPr>
                <w:sz w:val="24"/>
                <w:szCs w:val="24"/>
              </w:rPr>
            </w:pPr>
          </w:p>
        </w:tc>
      </w:tr>
      <w:tr w:rsidR="00BE6D00" w:rsidRPr="00BE6D00" w:rsidTr="00BE6D00">
        <w:trPr>
          <w:trHeight w:val="397"/>
        </w:trPr>
        <w:tc>
          <w:tcPr>
            <w:tcW w:w="2268" w:type="dxa"/>
            <w:shd w:val="clear" w:color="auto" w:fill="auto"/>
            <w:vAlign w:val="center"/>
          </w:tcPr>
          <w:p w:rsidR="00BE6D00" w:rsidRPr="00BE6D00" w:rsidRDefault="00BE6D00" w:rsidP="00A80C29">
            <w:pPr>
              <w:rPr>
                <w:b/>
                <w:sz w:val="24"/>
                <w:szCs w:val="24"/>
              </w:rPr>
            </w:pPr>
            <w:r w:rsidRPr="00BE6D00">
              <w:rPr>
                <w:b/>
                <w:sz w:val="24"/>
                <w:szCs w:val="24"/>
              </w:rPr>
              <w:t>Set Up</w:t>
            </w:r>
          </w:p>
        </w:tc>
        <w:tc>
          <w:tcPr>
            <w:tcW w:w="6946" w:type="dxa"/>
            <w:shd w:val="clear" w:color="auto" w:fill="auto"/>
            <w:vAlign w:val="center"/>
          </w:tcPr>
          <w:p w:rsidR="00DD3A7A" w:rsidRPr="00DD3A7A" w:rsidRDefault="00DD3A7A" w:rsidP="00A80C29">
            <w:pPr>
              <w:rPr>
                <w:sz w:val="24"/>
                <w:szCs w:val="24"/>
              </w:rPr>
            </w:pPr>
            <w:r w:rsidRPr="00DD3A7A">
              <w:rPr>
                <w:sz w:val="24"/>
                <w:szCs w:val="24"/>
              </w:rPr>
              <w:t>1.</w:t>
            </w:r>
            <w:r>
              <w:rPr>
                <w:sz w:val="24"/>
                <w:szCs w:val="24"/>
              </w:rPr>
              <w:t xml:space="preserve"> </w:t>
            </w:r>
            <w:r w:rsidRPr="00DD3A7A">
              <w:rPr>
                <w:sz w:val="24"/>
                <w:szCs w:val="24"/>
              </w:rPr>
              <w:t xml:space="preserve">System displays menu </w:t>
            </w:r>
            <w:proofErr w:type="spellStart"/>
            <w:r w:rsidRPr="00DD3A7A">
              <w:rPr>
                <w:sz w:val="24"/>
                <w:szCs w:val="24"/>
              </w:rPr>
              <w:t>o</w:t>
            </w:r>
            <w:proofErr w:type="spellEnd"/>
            <w:r w:rsidRPr="00DD3A7A">
              <w:rPr>
                <w:sz w:val="24"/>
                <w:szCs w:val="24"/>
              </w:rPr>
              <w:t xml:space="preserve"> food and drink.</w:t>
            </w:r>
          </w:p>
          <w:p w:rsidR="00DD3A7A" w:rsidRPr="00DD3A7A" w:rsidRDefault="00DD3A7A" w:rsidP="00A80C29">
            <w:pPr>
              <w:rPr>
                <w:sz w:val="24"/>
                <w:szCs w:val="24"/>
              </w:rPr>
            </w:pPr>
            <w:r w:rsidRPr="00DD3A7A">
              <w:rPr>
                <w:sz w:val="24"/>
                <w:szCs w:val="24"/>
              </w:rPr>
              <w:t>2. User click ‘Order’ button.</w:t>
            </w:r>
          </w:p>
          <w:p w:rsidR="00DD3A7A" w:rsidRPr="00DD3A7A" w:rsidRDefault="00DD3A7A" w:rsidP="00A80C29">
            <w:pPr>
              <w:rPr>
                <w:sz w:val="24"/>
                <w:szCs w:val="24"/>
              </w:rPr>
            </w:pPr>
            <w:r w:rsidRPr="00DD3A7A">
              <w:rPr>
                <w:sz w:val="24"/>
                <w:szCs w:val="24"/>
              </w:rPr>
              <w:t>3. System displays order pages.</w:t>
            </w:r>
          </w:p>
          <w:p w:rsidR="00DD3A7A" w:rsidRPr="00DD3A7A" w:rsidRDefault="00DD3A7A" w:rsidP="00A80C29">
            <w:pPr>
              <w:rPr>
                <w:sz w:val="24"/>
                <w:szCs w:val="24"/>
              </w:rPr>
            </w:pPr>
            <w:r w:rsidRPr="00DD3A7A">
              <w:rPr>
                <w:sz w:val="24"/>
                <w:szCs w:val="24"/>
              </w:rPr>
              <w:t>4. User tick food and drinks.</w:t>
            </w:r>
          </w:p>
          <w:p w:rsidR="00DD3A7A" w:rsidRPr="00DD3A7A" w:rsidRDefault="00DD3A7A" w:rsidP="00A80C29">
            <w:pPr>
              <w:rPr>
                <w:sz w:val="24"/>
                <w:szCs w:val="24"/>
              </w:rPr>
            </w:pPr>
            <w:r w:rsidRPr="00DD3A7A">
              <w:rPr>
                <w:sz w:val="24"/>
                <w:szCs w:val="24"/>
              </w:rPr>
              <w:t xml:space="preserve">5. User </w:t>
            </w:r>
            <w:r w:rsidR="00B10AD1">
              <w:rPr>
                <w:sz w:val="24"/>
                <w:szCs w:val="24"/>
              </w:rPr>
              <w:t>tick</w:t>
            </w:r>
            <w:r w:rsidRPr="00DD3A7A">
              <w:rPr>
                <w:sz w:val="24"/>
                <w:szCs w:val="24"/>
              </w:rPr>
              <w:t xml:space="preserve"> ‘Dine</w:t>
            </w:r>
            <w:r w:rsidR="00B10AD1">
              <w:rPr>
                <w:sz w:val="24"/>
                <w:szCs w:val="24"/>
              </w:rPr>
              <w:t xml:space="preserve"> </w:t>
            </w:r>
            <w:r w:rsidRPr="00DD3A7A">
              <w:rPr>
                <w:sz w:val="24"/>
                <w:szCs w:val="24"/>
              </w:rPr>
              <w:t>In</w:t>
            </w:r>
            <w:r w:rsidR="00B10AD1">
              <w:rPr>
                <w:sz w:val="24"/>
                <w:szCs w:val="24"/>
              </w:rPr>
              <w:t>’</w:t>
            </w:r>
            <w:r w:rsidRPr="00DD3A7A">
              <w:rPr>
                <w:sz w:val="24"/>
                <w:szCs w:val="24"/>
              </w:rPr>
              <w:t>.</w:t>
            </w:r>
          </w:p>
          <w:p w:rsidR="00DD3A7A" w:rsidRPr="00DD3A7A" w:rsidRDefault="00DD3A7A" w:rsidP="00A80C29">
            <w:pPr>
              <w:rPr>
                <w:sz w:val="24"/>
                <w:szCs w:val="24"/>
              </w:rPr>
            </w:pPr>
            <w:r w:rsidRPr="00DD3A7A">
              <w:rPr>
                <w:sz w:val="24"/>
                <w:szCs w:val="24"/>
              </w:rPr>
              <w:t>6. User click ‘Confirm’ button.</w:t>
            </w:r>
          </w:p>
          <w:p w:rsidR="00DD3A7A" w:rsidRPr="00DD3A7A" w:rsidRDefault="00DD3A7A" w:rsidP="00A80C29">
            <w:pPr>
              <w:rPr>
                <w:sz w:val="24"/>
                <w:szCs w:val="24"/>
              </w:rPr>
            </w:pPr>
            <w:r w:rsidRPr="00DD3A7A">
              <w:rPr>
                <w:sz w:val="24"/>
                <w:szCs w:val="24"/>
              </w:rPr>
              <w:t>7. System displays list of order and total price.</w:t>
            </w:r>
          </w:p>
          <w:p w:rsidR="00BE6D00" w:rsidRPr="00BE6D00" w:rsidRDefault="00BE6D00" w:rsidP="00A80C29">
            <w:pPr>
              <w:rPr>
                <w:sz w:val="24"/>
                <w:szCs w:val="24"/>
              </w:rPr>
            </w:pPr>
          </w:p>
        </w:tc>
      </w:tr>
      <w:tr w:rsidR="00BE6D00" w:rsidRPr="00BE6D00" w:rsidTr="00BE6D00">
        <w:trPr>
          <w:trHeight w:val="404"/>
        </w:trPr>
        <w:tc>
          <w:tcPr>
            <w:tcW w:w="2268" w:type="dxa"/>
            <w:shd w:val="clear" w:color="auto" w:fill="auto"/>
            <w:vAlign w:val="center"/>
          </w:tcPr>
          <w:p w:rsidR="00BE6D00" w:rsidRPr="00BE6D00" w:rsidRDefault="00BE6D00" w:rsidP="00A80C29">
            <w:pPr>
              <w:rPr>
                <w:b/>
                <w:sz w:val="24"/>
                <w:szCs w:val="24"/>
              </w:rPr>
            </w:pPr>
            <w:r w:rsidRPr="00BE6D00">
              <w:rPr>
                <w:b/>
                <w:sz w:val="24"/>
                <w:szCs w:val="24"/>
              </w:rPr>
              <w:t>Wrap Up</w:t>
            </w:r>
          </w:p>
        </w:tc>
        <w:tc>
          <w:tcPr>
            <w:tcW w:w="6946" w:type="dxa"/>
            <w:shd w:val="clear" w:color="auto" w:fill="auto"/>
            <w:vAlign w:val="center"/>
          </w:tcPr>
          <w:p w:rsidR="00BE6D00" w:rsidRPr="00BE6D00" w:rsidRDefault="00DD3A7A" w:rsidP="00A80C29">
            <w:pPr>
              <w:rPr>
                <w:sz w:val="24"/>
                <w:szCs w:val="24"/>
              </w:rPr>
            </w:pPr>
            <w:r>
              <w:rPr>
                <w:sz w:val="24"/>
                <w:szCs w:val="24"/>
              </w:rPr>
              <w:t>None</w:t>
            </w:r>
          </w:p>
        </w:tc>
      </w:tr>
    </w:tbl>
    <w:p w:rsidR="00B10AD1" w:rsidRPr="00A80C29" w:rsidRDefault="00B10AD1" w:rsidP="00A80C29">
      <w:pPr>
        <w:jc w:val="center"/>
        <w:rPr>
          <w:b/>
          <w:bCs/>
          <w:sz w:val="24"/>
          <w:szCs w:val="24"/>
        </w:rPr>
      </w:pPr>
      <w:r w:rsidRPr="00A80C29">
        <w:rPr>
          <w:b/>
          <w:bCs/>
          <w:sz w:val="24"/>
          <w:szCs w:val="24"/>
        </w:rPr>
        <w:t>Table 2.3.2 Session Verification Main Flow Test Procedure</w:t>
      </w:r>
    </w:p>
    <w:p w:rsidR="009E3FCE" w:rsidRDefault="009E3FCE" w:rsidP="00A80C29">
      <w:pPr>
        <w:jc w:val="center"/>
        <w:rPr>
          <w:b/>
          <w:bCs/>
          <w:sz w:val="24"/>
          <w:szCs w:val="24"/>
        </w:rPr>
      </w:pPr>
    </w:p>
    <w:p w:rsidR="00B10AD1" w:rsidRDefault="00B10AD1" w:rsidP="00A80C29">
      <w:pPr>
        <w:jc w:val="center"/>
        <w:rPr>
          <w:b/>
          <w:bCs/>
          <w:sz w:val="24"/>
          <w:szCs w:val="24"/>
        </w:rPr>
      </w:pPr>
    </w:p>
    <w:p w:rsidR="00BE6D00" w:rsidRDefault="00BE6D00" w:rsidP="00A80C29">
      <w:pPr>
        <w:rPr>
          <w:b/>
          <w:bCs/>
          <w:sz w:val="24"/>
          <w:szCs w:val="24"/>
        </w:rPr>
      </w:pPr>
    </w:p>
    <w:p w:rsidR="00B10AD1" w:rsidRDefault="00B10AD1" w:rsidP="009E3FCE">
      <w:pPr>
        <w:rPr>
          <w:b/>
          <w:bCs/>
          <w:sz w:val="24"/>
          <w:szCs w:val="24"/>
        </w:rPr>
      </w:pPr>
    </w:p>
    <w:p w:rsidR="00B10AD1" w:rsidRDefault="00B10AD1" w:rsidP="009E3FCE">
      <w:pPr>
        <w:rPr>
          <w:b/>
          <w:bCs/>
          <w:sz w:val="24"/>
          <w:szCs w:val="24"/>
        </w:rPr>
      </w:pPr>
    </w:p>
    <w:p w:rsidR="00B10AD1" w:rsidRDefault="00B10AD1" w:rsidP="009E3FCE">
      <w:pPr>
        <w:rPr>
          <w:b/>
          <w:bCs/>
          <w:sz w:val="24"/>
          <w:szCs w:val="24"/>
        </w:rPr>
      </w:pPr>
    </w:p>
    <w:p w:rsidR="00B10AD1" w:rsidRDefault="00B10AD1" w:rsidP="009E3FCE">
      <w:pPr>
        <w:rPr>
          <w:b/>
          <w:bCs/>
          <w:sz w:val="24"/>
          <w:szCs w:val="24"/>
        </w:rPr>
      </w:pPr>
    </w:p>
    <w:p w:rsidR="00B10AD1" w:rsidRDefault="00B10AD1" w:rsidP="009E3FCE">
      <w:pPr>
        <w:rPr>
          <w:b/>
          <w:bCs/>
          <w:sz w:val="24"/>
          <w:szCs w:val="24"/>
        </w:rPr>
      </w:pPr>
    </w:p>
    <w:p w:rsidR="00B10AD1" w:rsidRDefault="00B10AD1" w:rsidP="009E3FCE">
      <w:pPr>
        <w:rPr>
          <w:b/>
          <w:bCs/>
          <w:sz w:val="24"/>
          <w:szCs w:val="24"/>
        </w:rPr>
      </w:pPr>
    </w:p>
    <w:p w:rsidR="00B10AD1" w:rsidRDefault="00B10AD1" w:rsidP="009E3FCE">
      <w:pPr>
        <w:rPr>
          <w:b/>
          <w:bCs/>
          <w:sz w:val="24"/>
          <w:szCs w:val="24"/>
        </w:rPr>
      </w:pPr>
    </w:p>
    <w:p w:rsidR="00B10AD1" w:rsidRDefault="00B10AD1" w:rsidP="009E3FCE">
      <w:pPr>
        <w:rPr>
          <w:b/>
          <w:bCs/>
          <w:sz w:val="24"/>
          <w:szCs w:val="24"/>
        </w:rPr>
      </w:pPr>
    </w:p>
    <w:p w:rsidR="00B10AD1" w:rsidRPr="009E3FCE" w:rsidRDefault="00B10AD1" w:rsidP="009E3FCE">
      <w:pPr>
        <w:rPr>
          <w:b/>
          <w:bCs/>
          <w:sz w:val="24"/>
          <w:szCs w:val="24"/>
        </w:rPr>
      </w:pPr>
    </w:p>
    <w:tbl>
      <w:tblPr>
        <w:tblStyle w:val="TableGrid"/>
        <w:tblW w:w="9214" w:type="dxa"/>
        <w:tblInd w:w="108" w:type="dxa"/>
        <w:tblLook w:val="04A0" w:firstRow="1" w:lastRow="0" w:firstColumn="1" w:lastColumn="0" w:noHBand="0" w:noVBand="1"/>
      </w:tblPr>
      <w:tblGrid>
        <w:gridCol w:w="2268"/>
        <w:gridCol w:w="6946"/>
      </w:tblGrid>
      <w:tr w:rsidR="00BE6D00" w:rsidRPr="00BE6D00" w:rsidTr="00BE6D00">
        <w:trPr>
          <w:trHeight w:val="397"/>
        </w:trPr>
        <w:tc>
          <w:tcPr>
            <w:tcW w:w="2268" w:type="dxa"/>
          </w:tcPr>
          <w:p w:rsidR="00BE6D00" w:rsidRPr="00BE6D00" w:rsidRDefault="00BE6D00" w:rsidP="004D5DDC">
            <w:pPr>
              <w:rPr>
                <w:b/>
                <w:sz w:val="24"/>
                <w:szCs w:val="24"/>
              </w:rPr>
            </w:pPr>
            <w:r w:rsidRPr="00BE6D00">
              <w:rPr>
                <w:b/>
                <w:sz w:val="24"/>
                <w:szCs w:val="24"/>
              </w:rPr>
              <w:t xml:space="preserve">Test Procedure ID </w:t>
            </w:r>
          </w:p>
        </w:tc>
        <w:tc>
          <w:tcPr>
            <w:tcW w:w="6946" w:type="dxa"/>
          </w:tcPr>
          <w:p w:rsidR="00BE6D00" w:rsidRPr="00BE6D00" w:rsidRDefault="00BE6D00" w:rsidP="004D5DDC">
            <w:pPr>
              <w:rPr>
                <w:sz w:val="24"/>
                <w:szCs w:val="24"/>
              </w:rPr>
            </w:pPr>
            <w:r w:rsidRPr="00BE6D00">
              <w:rPr>
                <w:sz w:val="24"/>
                <w:szCs w:val="24"/>
              </w:rPr>
              <w:t>TP-03-003</w:t>
            </w:r>
          </w:p>
        </w:tc>
      </w:tr>
      <w:tr w:rsidR="00BE6D00" w:rsidRPr="00BE6D00" w:rsidTr="00BE6D00">
        <w:trPr>
          <w:trHeight w:val="397"/>
        </w:trPr>
        <w:tc>
          <w:tcPr>
            <w:tcW w:w="2268" w:type="dxa"/>
          </w:tcPr>
          <w:p w:rsidR="00BE6D00" w:rsidRPr="00BE6D00" w:rsidRDefault="00BE6D00" w:rsidP="004D5DDC">
            <w:pPr>
              <w:rPr>
                <w:b/>
                <w:sz w:val="24"/>
                <w:szCs w:val="24"/>
              </w:rPr>
            </w:pPr>
            <w:r w:rsidRPr="00BE6D00">
              <w:rPr>
                <w:b/>
                <w:sz w:val="24"/>
                <w:szCs w:val="24"/>
              </w:rPr>
              <w:t>Objective</w:t>
            </w:r>
          </w:p>
        </w:tc>
        <w:tc>
          <w:tcPr>
            <w:tcW w:w="6946" w:type="dxa"/>
          </w:tcPr>
          <w:p w:rsidR="00BE6D00" w:rsidRPr="00BE6D00" w:rsidRDefault="00B10AD1" w:rsidP="00DD3A7A">
            <w:pPr>
              <w:rPr>
                <w:sz w:val="24"/>
                <w:szCs w:val="24"/>
              </w:rPr>
            </w:pPr>
            <w:r>
              <w:rPr>
                <w:sz w:val="24"/>
                <w:szCs w:val="24"/>
              </w:rPr>
              <w:t>Session Verification Alternate F</w:t>
            </w:r>
            <w:r w:rsidR="00BE6D00" w:rsidRPr="00BE6D00">
              <w:rPr>
                <w:sz w:val="24"/>
                <w:szCs w:val="24"/>
              </w:rPr>
              <w:t>low</w:t>
            </w:r>
          </w:p>
        </w:tc>
      </w:tr>
      <w:tr w:rsidR="00BE6D00" w:rsidRPr="00BE6D00" w:rsidTr="00BE6D00">
        <w:trPr>
          <w:trHeight w:val="397"/>
        </w:trPr>
        <w:tc>
          <w:tcPr>
            <w:tcW w:w="2268" w:type="dxa"/>
          </w:tcPr>
          <w:p w:rsidR="00BE6D00" w:rsidRPr="00BE6D00" w:rsidRDefault="00BE6D00" w:rsidP="004D5DDC">
            <w:pPr>
              <w:rPr>
                <w:b/>
                <w:sz w:val="24"/>
                <w:szCs w:val="24"/>
              </w:rPr>
            </w:pPr>
            <w:r w:rsidRPr="00BE6D00">
              <w:rPr>
                <w:b/>
                <w:sz w:val="24"/>
                <w:szCs w:val="24"/>
              </w:rPr>
              <w:t xml:space="preserve">Test Cases To Be Executed </w:t>
            </w:r>
          </w:p>
        </w:tc>
        <w:tc>
          <w:tcPr>
            <w:tcW w:w="6946" w:type="dxa"/>
          </w:tcPr>
          <w:p w:rsidR="00BE6D00" w:rsidRPr="00BE6D00" w:rsidRDefault="00DD3A7A" w:rsidP="00DD3A7A">
            <w:pPr>
              <w:rPr>
                <w:sz w:val="24"/>
                <w:szCs w:val="24"/>
              </w:rPr>
            </w:pPr>
            <w:r>
              <w:rPr>
                <w:sz w:val="24"/>
                <w:szCs w:val="24"/>
              </w:rPr>
              <w:t>TCOV-02</w:t>
            </w:r>
            <w:r w:rsidR="00BE6D00" w:rsidRPr="00BE6D00">
              <w:rPr>
                <w:sz w:val="24"/>
                <w:szCs w:val="24"/>
              </w:rPr>
              <w:t>-00</w:t>
            </w:r>
            <w:r>
              <w:rPr>
                <w:sz w:val="24"/>
                <w:szCs w:val="24"/>
              </w:rPr>
              <w:t>8, TCOV-02</w:t>
            </w:r>
            <w:r w:rsidRPr="00BE6D00">
              <w:rPr>
                <w:sz w:val="24"/>
                <w:szCs w:val="24"/>
              </w:rPr>
              <w:t>-00</w:t>
            </w:r>
            <w:r>
              <w:rPr>
                <w:sz w:val="24"/>
                <w:szCs w:val="24"/>
              </w:rPr>
              <w:t>9</w:t>
            </w:r>
          </w:p>
        </w:tc>
      </w:tr>
      <w:tr w:rsidR="00BE6D00" w:rsidRPr="00BE6D00" w:rsidTr="00BE6D00">
        <w:trPr>
          <w:trHeight w:val="397"/>
        </w:trPr>
        <w:tc>
          <w:tcPr>
            <w:tcW w:w="2268" w:type="dxa"/>
          </w:tcPr>
          <w:p w:rsidR="00BE6D00" w:rsidRPr="00BE6D00" w:rsidRDefault="00BE6D00" w:rsidP="004D5DDC">
            <w:pPr>
              <w:rPr>
                <w:b/>
                <w:sz w:val="24"/>
                <w:szCs w:val="24"/>
              </w:rPr>
            </w:pPr>
            <w:r w:rsidRPr="00BE6D00">
              <w:rPr>
                <w:b/>
                <w:sz w:val="24"/>
                <w:szCs w:val="24"/>
              </w:rPr>
              <w:t>Set Up</w:t>
            </w:r>
          </w:p>
        </w:tc>
        <w:tc>
          <w:tcPr>
            <w:tcW w:w="6946" w:type="dxa"/>
          </w:tcPr>
          <w:p w:rsidR="00DD3A7A" w:rsidRDefault="00DD3A7A" w:rsidP="00DD3A7A">
            <w:pPr>
              <w:rPr>
                <w:sz w:val="24"/>
                <w:szCs w:val="24"/>
              </w:rPr>
            </w:pPr>
            <w:r w:rsidRPr="00DD3A7A">
              <w:rPr>
                <w:sz w:val="24"/>
                <w:szCs w:val="24"/>
              </w:rPr>
              <w:t>1.</w:t>
            </w:r>
            <w:r>
              <w:rPr>
                <w:sz w:val="24"/>
                <w:szCs w:val="24"/>
              </w:rPr>
              <w:t xml:space="preserve"> User click ‘Reset’ button</w:t>
            </w:r>
          </w:p>
          <w:p w:rsidR="00DD3A7A" w:rsidRPr="00DD3A7A" w:rsidRDefault="00DD3A7A" w:rsidP="00DD3A7A">
            <w:pPr>
              <w:rPr>
                <w:sz w:val="24"/>
                <w:szCs w:val="24"/>
              </w:rPr>
            </w:pPr>
            <w:r>
              <w:rPr>
                <w:sz w:val="24"/>
                <w:szCs w:val="24"/>
              </w:rPr>
              <w:t>2. User tick ‘Take Away’</w:t>
            </w:r>
          </w:p>
          <w:p w:rsidR="00BE6D00" w:rsidRPr="00BE6D00" w:rsidRDefault="00BE6D00" w:rsidP="004D5DDC">
            <w:pPr>
              <w:rPr>
                <w:sz w:val="24"/>
                <w:szCs w:val="24"/>
              </w:rPr>
            </w:pPr>
          </w:p>
        </w:tc>
      </w:tr>
      <w:tr w:rsidR="00BE6D00" w:rsidRPr="00BE6D00" w:rsidTr="00BE6D00">
        <w:trPr>
          <w:trHeight w:val="404"/>
        </w:trPr>
        <w:tc>
          <w:tcPr>
            <w:tcW w:w="2268" w:type="dxa"/>
          </w:tcPr>
          <w:p w:rsidR="00BE6D00" w:rsidRPr="00BE6D00" w:rsidRDefault="00BE6D00" w:rsidP="004D5DDC">
            <w:pPr>
              <w:rPr>
                <w:b/>
                <w:sz w:val="24"/>
                <w:szCs w:val="24"/>
              </w:rPr>
            </w:pPr>
            <w:r w:rsidRPr="00BE6D00">
              <w:rPr>
                <w:b/>
                <w:sz w:val="24"/>
                <w:szCs w:val="24"/>
              </w:rPr>
              <w:t>Wrap Up</w:t>
            </w:r>
          </w:p>
        </w:tc>
        <w:tc>
          <w:tcPr>
            <w:tcW w:w="6946" w:type="dxa"/>
          </w:tcPr>
          <w:p w:rsidR="00BE6D00" w:rsidRPr="00BE6D00" w:rsidRDefault="00B10AD1" w:rsidP="004D5DDC">
            <w:pPr>
              <w:rPr>
                <w:sz w:val="24"/>
                <w:szCs w:val="24"/>
              </w:rPr>
            </w:pPr>
            <w:r>
              <w:rPr>
                <w:sz w:val="24"/>
                <w:szCs w:val="24"/>
              </w:rPr>
              <w:t>None</w:t>
            </w:r>
          </w:p>
        </w:tc>
      </w:tr>
    </w:tbl>
    <w:p w:rsidR="00B10AD1" w:rsidRPr="00A80C29" w:rsidRDefault="00B10AD1" w:rsidP="00B10AD1">
      <w:pPr>
        <w:jc w:val="center"/>
        <w:rPr>
          <w:b/>
          <w:bCs/>
          <w:sz w:val="24"/>
          <w:szCs w:val="24"/>
        </w:rPr>
      </w:pPr>
      <w:r w:rsidRPr="00A80C29">
        <w:rPr>
          <w:b/>
          <w:bCs/>
          <w:sz w:val="24"/>
          <w:szCs w:val="24"/>
        </w:rPr>
        <w:t>Table 2.3.3 Session Verification Alternate Flow Test Procedure</w:t>
      </w: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BE6D00" w:rsidRDefault="00BE6D00" w:rsidP="002B467C">
      <w:pPr>
        <w:spacing w:line="360" w:lineRule="auto"/>
        <w:jc w:val="both"/>
        <w:rPr>
          <w:rFonts w:asciiTheme="majorBidi" w:hAnsiTheme="majorBidi" w:cstheme="majorBidi"/>
          <w:sz w:val="24"/>
          <w:szCs w:val="24"/>
        </w:rPr>
      </w:pPr>
    </w:p>
    <w:p w:rsidR="00BE6D00" w:rsidRDefault="00BE6D00" w:rsidP="002B467C">
      <w:pPr>
        <w:spacing w:line="360" w:lineRule="auto"/>
        <w:jc w:val="both"/>
        <w:rPr>
          <w:rFonts w:asciiTheme="majorBidi" w:hAnsiTheme="majorBidi" w:cstheme="majorBidi"/>
          <w:sz w:val="24"/>
          <w:szCs w:val="24"/>
        </w:rPr>
      </w:pPr>
    </w:p>
    <w:p w:rsidR="00BE6D00" w:rsidRDefault="00BE6D00"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306F87" w:rsidRDefault="00306F87" w:rsidP="002B467C">
      <w:pPr>
        <w:spacing w:line="360" w:lineRule="auto"/>
        <w:jc w:val="both"/>
        <w:rPr>
          <w:rFonts w:asciiTheme="majorBidi" w:hAnsiTheme="majorBidi" w:cstheme="majorBidi"/>
          <w:sz w:val="24"/>
          <w:szCs w:val="24"/>
        </w:rPr>
      </w:pPr>
    </w:p>
    <w:p w:rsidR="00306F87" w:rsidRDefault="00306F87" w:rsidP="002B467C">
      <w:pPr>
        <w:spacing w:line="360" w:lineRule="auto"/>
        <w:jc w:val="both"/>
        <w:rPr>
          <w:rFonts w:asciiTheme="majorBidi" w:hAnsiTheme="majorBidi" w:cstheme="majorBidi"/>
          <w:sz w:val="24"/>
          <w:szCs w:val="24"/>
        </w:rPr>
      </w:pPr>
    </w:p>
    <w:p w:rsidR="00306F87" w:rsidRDefault="00306F87" w:rsidP="002B467C">
      <w:pPr>
        <w:spacing w:line="360" w:lineRule="auto"/>
        <w:jc w:val="both"/>
        <w:rPr>
          <w:rFonts w:asciiTheme="majorBidi" w:hAnsiTheme="majorBidi" w:cstheme="majorBidi"/>
          <w:sz w:val="24"/>
          <w:szCs w:val="24"/>
        </w:rPr>
      </w:pPr>
    </w:p>
    <w:p w:rsidR="00306F87" w:rsidRDefault="00306F87" w:rsidP="002B467C">
      <w:pPr>
        <w:spacing w:line="360" w:lineRule="auto"/>
        <w:jc w:val="both"/>
        <w:rPr>
          <w:rFonts w:asciiTheme="majorBidi" w:hAnsiTheme="majorBidi" w:cstheme="majorBidi"/>
          <w:sz w:val="24"/>
          <w:szCs w:val="24"/>
        </w:rPr>
      </w:pPr>
    </w:p>
    <w:p w:rsidR="00306F87" w:rsidRDefault="00306F87" w:rsidP="002B467C">
      <w:pPr>
        <w:spacing w:line="360" w:lineRule="auto"/>
        <w:jc w:val="both"/>
        <w:rPr>
          <w:rFonts w:asciiTheme="majorBidi" w:hAnsiTheme="majorBidi" w:cstheme="majorBidi"/>
          <w:sz w:val="24"/>
          <w:szCs w:val="24"/>
        </w:rPr>
      </w:pPr>
    </w:p>
    <w:p w:rsidR="00306F87" w:rsidRDefault="00306F87" w:rsidP="002B467C">
      <w:pPr>
        <w:spacing w:line="360" w:lineRule="auto"/>
        <w:jc w:val="both"/>
        <w:rPr>
          <w:rFonts w:asciiTheme="majorBidi" w:hAnsiTheme="majorBidi" w:cstheme="majorBidi"/>
          <w:sz w:val="24"/>
          <w:szCs w:val="24"/>
        </w:rPr>
      </w:pPr>
    </w:p>
    <w:p w:rsidR="00E63EF4" w:rsidRDefault="00E63EF4" w:rsidP="002B467C">
      <w:pPr>
        <w:spacing w:line="360" w:lineRule="auto"/>
        <w:jc w:val="both"/>
        <w:rPr>
          <w:rFonts w:asciiTheme="majorBidi" w:hAnsiTheme="majorBidi" w:cstheme="majorBidi"/>
          <w:sz w:val="24"/>
          <w:szCs w:val="24"/>
        </w:rPr>
      </w:pPr>
    </w:p>
    <w:p w:rsidR="00E63EF4" w:rsidRDefault="00E63EF4" w:rsidP="002B467C">
      <w:pPr>
        <w:spacing w:line="360" w:lineRule="auto"/>
        <w:jc w:val="both"/>
        <w:rPr>
          <w:rFonts w:asciiTheme="majorBidi" w:hAnsiTheme="majorBidi" w:cstheme="majorBidi"/>
          <w:sz w:val="24"/>
          <w:szCs w:val="24"/>
        </w:rPr>
      </w:pPr>
    </w:p>
    <w:p w:rsidR="00011EE5" w:rsidRPr="00011EE5" w:rsidRDefault="00011EE5" w:rsidP="00011EE5"/>
    <w:p w:rsidR="00011EE5" w:rsidRDefault="00011EE5" w:rsidP="002B467C">
      <w:pPr>
        <w:spacing w:line="360" w:lineRule="auto"/>
        <w:jc w:val="both"/>
        <w:rPr>
          <w:rFonts w:asciiTheme="majorBidi" w:hAnsiTheme="majorBidi" w:cstheme="majorBidi"/>
          <w:sz w:val="24"/>
          <w:szCs w:val="24"/>
        </w:rPr>
      </w:pPr>
    </w:p>
    <w:p w:rsidR="00F83478" w:rsidRPr="00F83478" w:rsidRDefault="00F83478" w:rsidP="00F83478">
      <w:pPr>
        <w:pStyle w:val="ListParagraph"/>
        <w:spacing w:line="360" w:lineRule="auto"/>
        <w:ind w:left="1080"/>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Pr="00312656" w:rsidRDefault="00F83478" w:rsidP="002B467C">
      <w:pPr>
        <w:spacing w:line="360" w:lineRule="auto"/>
        <w:jc w:val="both"/>
        <w:rPr>
          <w:rFonts w:asciiTheme="majorBidi" w:hAnsiTheme="majorBidi" w:cstheme="majorBidi"/>
          <w:sz w:val="24"/>
          <w:szCs w:val="24"/>
        </w:rPr>
      </w:pPr>
    </w:p>
    <w:sectPr w:rsidR="00F83478" w:rsidRPr="00312656" w:rsidSect="00B64A08">
      <w:footerReference w:type="default" r:id="rId12"/>
      <w:headerReference w:type="first" r:id="rId13"/>
      <w:footerReference w:type="first" r:id="rId14"/>
      <w:pgSz w:w="11907" w:h="16839" w:code="9"/>
      <w:pgMar w:top="851" w:right="1800" w:bottom="2127"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703" w:rsidRDefault="00AC0703">
      <w:r>
        <w:separator/>
      </w:r>
    </w:p>
  </w:endnote>
  <w:endnote w:type="continuationSeparator" w:id="0">
    <w:p w:rsidR="00AC0703" w:rsidRDefault="00AC0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0C5" w:rsidRPr="000A776D" w:rsidRDefault="00325C42">
    <w:pPr>
      <w:pStyle w:val="Footer"/>
      <w:rPr>
        <w:sz w:val="52"/>
        <w:szCs w:val="52"/>
      </w:rPr>
    </w:pPr>
    <w:r w:rsidRPr="00325C42">
      <w:rPr>
        <w:noProof/>
        <w:sz w:val="52"/>
        <w:szCs w:val="52"/>
        <w:lang w:val="en-MY" w:eastAsia="en-MY"/>
      </w:rPr>
      <mc:AlternateContent>
        <mc:Choice Requires="wps">
          <w:drawing>
            <wp:anchor distT="0" distB="0" distL="114300" distR="114300" simplePos="0" relativeHeight="251780608" behindDoc="0" locked="0" layoutInCell="1" allowOverlap="1" wp14:anchorId="062B6E10" wp14:editId="4B2A1B0D">
              <wp:simplePos x="0" y="0"/>
              <wp:positionH relativeFrom="column">
                <wp:posOffset>-217805</wp:posOffset>
              </wp:positionH>
              <wp:positionV relativeFrom="paragraph">
                <wp:posOffset>-446611</wp:posOffset>
              </wp:positionV>
              <wp:extent cx="2374265" cy="797442"/>
              <wp:effectExtent l="0" t="0" r="23495"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97442"/>
                      </a:xfrm>
                      <a:prstGeom prst="rect">
                        <a:avLst/>
                      </a:prstGeom>
                      <a:solidFill>
                        <a:srgbClr val="FFFFFF"/>
                      </a:solidFill>
                      <a:ln w="9525">
                        <a:solidFill>
                          <a:srgbClr val="000000"/>
                        </a:solidFill>
                        <a:miter lim="800000"/>
                        <a:headEnd/>
                        <a:tailEnd/>
                      </a:ln>
                    </wps:spPr>
                    <wps:txbx>
                      <w:txbxContent>
                        <w:p w:rsidR="00325C42" w:rsidRDefault="00325C42" w:rsidP="00325C42">
                          <w:pPr>
                            <w:jc w:val="center"/>
                          </w:pPr>
                          <w:r>
                            <w:rPr>
                              <w:noProof/>
                              <w:lang w:val="en-MY" w:eastAsia="en-MY"/>
                            </w:rPr>
                            <w:drawing>
                              <wp:inline distT="0" distB="0" distL="0" distR="0">
                                <wp:extent cx="1414130" cy="6338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1">
                                          <a:extLst>
                                            <a:ext uri="{28A0092B-C50C-407E-A947-70E740481C1C}">
                                              <a14:useLocalDpi xmlns:a14="http://schemas.microsoft.com/office/drawing/2010/main" val="0"/>
                                            </a:ext>
                                          </a:extLst>
                                        </a:blip>
                                        <a:stretch>
                                          <a:fillRect/>
                                        </a:stretch>
                                      </pic:blipFill>
                                      <pic:spPr>
                                        <a:xfrm>
                                          <a:off x="0" y="0"/>
                                          <a:ext cx="1419390" cy="63619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7.15pt;margin-top:-35.15pt;width:186.95pt;height:62.8pt;z-index:2517806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GuhKAIAAE0EAAAOAAAAZHJzL2Uyb0RvYy54bWysVNtu2zAMfR+wfxD0vjhxnaYx4hRdugwD&#10;ugvQ7gNkWY6FSaImKbG7ry8lp2nQbS/D/CCIInV0eEh6dT1oRQ7CeQmmorPJlBJhODTS7Cr6/WH7&#10;7ooSH5hpmAIjKvooPL1ev32z6m0pcuhANcIRBDG+7G1FuxBsmWWed0IzPwErDDpbcJoFNN0uaxzr&#10;EV2rLJ9OL7MeXGMdcOE9nt6OTrpO+G0rePjatl4EoiqK3EJaXVrruGbrFSt3jtlO8iMN9g8sNJMG&#10;Hz1B3bLAyN7J36C05A48tGHCQWfQtpKLlANmM5u+yua+Y1akXFAcb08y+f8Hy78cvjkim4peTBeU&#10;GKaxSA9iCOQ9DCSP+vTWlxh2bzEwDHiMdU65ensH/IcnBjYdMztx4xz0nWAN8pvFm9nZ1RHHR5C6&#10;/wwNPsP2ARLQ0DodxUM5CKJjnR5PtYlUOB7mF4siv5xTwtG3WC6KIpHLWPl82zofPgrQJG4q6rD2&#10;CZ0d7nyIbFj5HBIf86Bks5VKJcPt6o1y5MCwT7bpSwm8ClOG9BVdzvP5KMBfIabp+xOElgEbXkld&#10;0atTECujbB9Mk9oxMKnGPVJW5qhjlG4UMQz1kEqWRI4a19A8orAOxv7GecRNB+4XJT32dkX9zz1z&#10;ghL1yWBxlrOiiMOQjGK+yNFw55763MMMR6iKBkrG7SakAYq6GbjBIrYy6fvC5EgZezbJfpyvOBTn&#10;dop6+QusnwAAAP//AwBQSwMEFAAGAAgAAAAhAF9ARnffAAAACgEAAA8AAABkcnMvZG93bnJldi54&#10;bWxMj8FuwjAMhu9Ie4fIk3aDlGVlW9cUTUhcuK1DG8fQeE2gSaomQHn7mdN2+y1/+v25XI6uY2cc&#10;og1ewnyWAUPfBG19K2H7uZ6+AItJea264FHCFSMsq7tJqQodLv4Dz3VqGZX4WCgJJqW+4Dw2Bp2K&#10;s9Cjp91PGJxKNA4t14O6ULnr+GOWLbhT1tMFo3pcGWyO9clJiMf5Ov8Oh63Zba6mPuzsl92spHy4&#10;H9/fgCUc0x8MN31Sh4qc9uHkdWSdhKl4EoRSeM4oECHE6wLYXkKeC+BVyf+/UP0CAAD//wMAUEsB&#10;Ai0AFAAGAAgAAAAhALaDOJL+AAAA4QEAABMAAAAAAAAAAAAAAAAAAAAAAFtDb250ZW50X1R5cGVz&#10;XS54bWxQSwECLQAUAAYACAAAACEAOP0h/9YAAACUAQAACwAAAAAAAAAAAAAAAAAvAQAAX3JlbHMv&#10;LnJlbHNQSwECLQAUAAYACAAAACEABdhroSgCAABNBAAADgAAAAAAAAAAAAAAAAAuAgAAZHJzL2Uy&#10;b0RvYy54bWxQSwECLQAUAAYACAAAACEAX0BGd98AAAAKAQAADwAAAAAAAAAAAAAAAACCBAAAZHJz&#10;L2Rvd25yZXYueG1sUEsFBgAAAAAEAAQA8wAAAI4FAAAAAA==&#10;">
              <v:textbox>
                <w:txbxContent>
                  <w:p w:rsidR="00325C42" w:rsidRDefault="00325C42" w:rsidP="00325C42">
                    <w:pPr>
                      <w:jc w:val="center"/>
                    </w:pPr>
                    <w:r>
                      <w:rPr>
                        <w:noProof/>
                        <w:lang w:val="en-MY" w:eastAsia="en-MY"/>
                      </w:rPr>
                      <w:drawing>
                        <wp:inline distT="0" distB="0" distL="0" distR="0">
                          <wp:extent cx="1414130" cy="6338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1">
                                    <a:extLst>
                                      <a:ext uri="{28A0092B-C50C-407E-A947-70E740481C1C}">
                                        <a14:useLocalDpi xmlns:a14="http://schemas.microsoft.com/office/drawing/2010/main" val="0"/>
                                      </a:ext>
                                    </a:extLst>
                                  </a:blip>
                                  <a:stretch>
                                    <a:fillRect/>
                                  </a:stretch>
                                </pic:blipFill>
                                <pic:spPr>
                                  <a:xfrm>
                                    <a:off x="0" y="0"/>
                                    <a:ext cx="1419390" cy="636191"/>
                                  </a:xfrm>
                                  <a:prstGeom prst="rect">
                                    <a:avLst/>
                                  </a:prstGeom>
                                </pic:spPr>
                              </pic:pic>
                            </a:graphicData>
                          </a:graphic>
                        </wp:inline>
                      </w:drawing>
                    </w:r>
                  </w:p>
                </w:txbxContent>
              </v:textbox>
            </v:shape>
          </w:pict>
        </mc:Fallback>
      </mc:AlternateContent>
    </w:r>
    <w:r w:rsidR="00FA538C">
      <w:rPr>
        <w:noProof/>
        <w:lang w:val="en-MY" w:eastAsia="en-MY"/>
      </w:rPr>
      <mc:AlternateContent>
        <mc:Choice Requires="wps">
          <w:drawing>
            <wp:anchor distT="0" distB="0" distL="114300" distR="114300" simplePos="0" relativeHeight="251686400" behindDoc="0" locked="0" layoutInCell="1" allowOverlap="1" wp14:anchorId="0993AA0B" wp14:editId="00EF133C">
              <wp:simplePos x="0" y="0"/>
              <wp:positionH relativeFrom="column">
                <wp:posOffset>-371475</wp:posOffset>
              </wp:positionH>
              <wp:positionV relativeFrom="paragraph">
                <wp:posOffset>-534035</wp:posOffset>
              </wp:positionV>
              <wp:extent cx="6503035" cy="961390"/>
              <wp:effectExtent l="0" t="0" r="12065" b="10160"/>
              <wp:wrapNone/>
              <wp:docPr id="5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961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29.25pt;margin-top:-42.05pt;width:512.05pt;height:75.7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CeNeQIAAPwEAAAOAAAAZHJzL2Uyb0RvYy54bWysVNFu2yAUfZ+0f0C8p7YTO02sOlUVJ9Ok&#10;bqvW7QMI4BgNAwMSp6v277vgJEvXl2maH2wwl8M5957Lze2hk2jPrRNaVTi7SjHiimom1LbCX7+s&#10;RzOMnCeKEakVr/ATd/h28fbNTW9KPtatloxbBCDKlb2pcOu9KZPE0ZZ3xF1pwxUsNtp2xMPUbhNm&#10;SQ/onUzGaTpNem2ZsZpy5+BvPSziRcRvGk79p6Zx3CNZYeDm49vG9ya8k8UNKbeWmFbQIw3yDyw6&#10;IhQceoaqiSdoZ8UrqE5Qq51u/BXVXaKbRlAeNYCaLP1DzWNLDI9aIDnOnNPk/h8s/bh/sEiwChcT&#10;jBTpoEafIWtEbSVH05Cf3rgSwh7Ngw0KnbnX9JtDSi9biOJ31uq+5YQBqyzEJy82hImDrWjTf9AM&#10;0MnO65iqQ2O7AAhJQIdYkadzRfjBIwo/p0U6SScFRhTW5tNsMo8lS0h52m2s8++47lAYVNgC94hO&#10;9vfOBzakPIWEw5ReCylj1aVCPYAW4yJucFoKFhajSLvdLKVFexJ8E58oDeRfhnXCg3ul6Co8OweR&#10;MmRjpVg8xRMhhzEwkSqAgzjgdhwNLnmep/PVbDXLR/l4uhrlaV2P7tbLfDRdZ9dFPamXyzr7GXhm&#10;edkKxrgKVE+OzfK/c8SxdwavnT37QpK7VL6Oz2vlyUsaMcug6vSN6qINQuUHB200ewIXWD20IFwZ&#10;MGi1/YFRD+1XYfd9RyzHSL5X4KR5luehX+MkL67HMLGXK5vLFaIoQFXYYzQMl37o8Z2xYtvCSVms&#10;sdJ34L5GRGMEZw6sjp6FFosKjtdB6OHLeYz6fWktfgEAAP//AwBQSwMEFAAGAAgAAAAhAKBU0Bjf&#10;AAAACgEAAA8AAABkcnMvZG93bnJldi54bWxMj8FOwzAMhu9IvENkJG5bOqCllKZTQew6aQMJuGWt&#10;Sao1TtVka3l7zAlutvzp9/eX69n14oxj6DwpWC0TEEiNbzsyCt5eN4scRIiaWt17QgXfGGBdXV6U&#10;umj9RDs876MRHEKh0ApsjEMhZWgsOh2WfkDi25cfnY68jka2o5443PXyJkky6XRH/MHqAZ8tNsf9&#10;ySl4GT63dWqCrN+j/Tj6p2ljt0ap66u5fgQRcY5/MPzqszpU7HTwJ2qD6BUs0jxllIf8bgWCiYcs&#10;zUAcFGT3tyCrUv6vUP0AAAD//wMAUEsBAi0AFAAGAAgAAAAhALaDOJL+AAAA4QEAABMAAAAAAAAA&#10;AAAAAAAAAAAAAFtDb250ZW50X1R5cGVzXS54bWxQSwECLQAUAAYACAAAACEAOP0h/9YAAACUAQAA&#10;CwAAAAAAAAAAAAAAAAAvAQAAX3JlbHMvLnJlbHNQSwECLQAUAAYACAAAACEAM5AnjXkCAAD8BAAA&#10;DgAAAAAAAAAAAAAAAAAuAgAAZHJzL2Uyb0RvYy54bWxQSwECLQAUAAYACAAAACEAoFTQGN8AAAAK&#10;AQAADwAAAAAAAAAAAAAAAADTBAAAZHJzL2Rvd25yZXYueG1sUEsFBgAAAAAEAAQA8wAAAN8FAAAA&#10;AA==&#10;" filled="f"/>
          </w:pict>
        </mc:Fallback>
      </mc:AlternateContent>
    </w:r>
    <w:r w:rsidR="00940E5B">
      <w:rPr>
        <w:noProof/>
        <w:lang w:val="en-MY" w:eastAsia="en-MY"/>
      </w:rPr>
      <mc:AlternateContent>
        <mc:Choice Requires="wps">
          <w:drawing>
            <wp:anchor distT="0" distB="0" distL="114298" distR="114298" simplePos="0" relativeHeight="251687424" behindDoc="0" locked="0" layoutInCell="1" allowOverlap="1" wp14:anchorId="6EC190DA" wp14:editId="12DEF3E9">
              <wp:simplePos x="0" y="0"/>
              <wp:positionH relativeFrom="column">
                <wp:posOffset>2027555</wp:posOffset>
              </wp:positionH>
              <wp:positionV relativeFrom="paragraph">
                <wp:posOffset>-605155</wp:posOffset>
              </wp:positionV>
              <wp:extent cx="0" cy="1033145"/>
              <wp:effectExtent l="0" t="0" r="19050" b="14605"/>
              <wp:wrapNone/>
              <wp:docPr id="5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31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8742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59.65pt,-47.65pt" to="159.6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FnFEQIAACk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JZ7kGCnS&#10;woy2QnH0FFrTGVeAx0rtbCiOntWr2Wr63SGlVw1RBx4pvl0MhGUhInkICRtnIMG++6IZ+JCj17FP&#10;59q2ARI6gM5xHJf7OPjZI3o9pHCapeNxlk8iOilugcY6/5nrFgWjxBI4R2By2jofiJDi5hLyKL0R&#10;UsZpS4W6Es8no0kMcFoKFi6Dm7OH/UpadCJBL/Hr8z64WX1ULII1nLB1b3si5NWG5FIFPCgF6PTW&#10;VRA/5ul8PVvP8kE+mq4HeVpVg0+bVT6YbrKnSTWuVqsq+xmoZXnRCMa4Cuxu4szyvxt+/0yusrrL&#10;896G5BE99gvI3v6RdJxlGN9VCHvNLjt7mzHoMTr3bycI/v0e7PcvfPkLAAD//wMAUEsDBBQABgAI&#10;AAAAIQAVo0443gAAAAoBAAAPAAAAZHJzL2Rvd25yZXYueG1sTI9NT8MwDIbvSPyHyEhcpi3dCoOV&#10;uhMCeuPCAHH1GtNWNE7XZFvh1xPEAW7+ePT6cb4ebacOPPjWCcJ8loBiqZxppUZ4eS6n16B8IDHU&#10;OWGET/awLk5PcsqMO8oTHzahVjFEfEYITQh9prWvGrbkZ65nibt3N1gKsR1qbQY6xnDb6UWSLLWl&#10;VuKFhnq+a7j62Owtgi9feVd+TapJ8pbWjhe7+8cHQjw/G29vQAUewx8MP/pRHYrotHV7MV51COl8&#10;lUYUYbq6jEUkfidbhOXVBegi1/9fKL4BAAD//wMAUEsBAi0AFAAGAAgAAAAhALaDOJL+AAAA4QEA&#10;ABMAAAAAAAAAAAAAAAAAAAAAAFtDb250ZW50X1R5cGVzXS54bWxQSwECLQAUAAYACAAAACEAOP0h&#10;/9YAAACUAQAACwAAAAAAAAAAAAAAAAAvAQAAX3JlbHMvLnJlbHNQSwECLQAUAAYACAAAACEAOdRZ&#10;xRECAAApBAAADgAAAAAAAAAAAAAAAAAuAgAAZHJzL2Uyb0RvYy54bWxQSwECLQAUAAYACAAAACEA&#10;FaNOON4AAAAKAQAADwAAAAAAAAAAAAAAAABrBAAAZHJzL2Rvd25yZXYueG1sUEsFBgAAAAAEAAQA&#10;8wAAAHYFAAAAAA==&#10;"/>
          </w:pict>
        </mc:Fallback>
      </mc:AlternateContent>
    </w:r>
    <w:r w:rsidR="00940E5B">
      <w:rPr>
        <w:noProof/>
        <w:lang w:val="en-MY" w:eastAsia="en-MY"/>
      </w:rPr>
      <mc:AlternateContent>
        <mc:Choice Requires="wps">
          <w:drawing>
            <wp:anchor distT="0" distB="0" distL="114298" distR="114298" simplePos="0" relativeHeight="251691520" behindDoc="0" locked="0" layoutInCell="1" allowOverlap="1" wp14:anchorId="0E3FE247" wp14:editId="43D86CD9">
              <wp:simplePos x="0" y="0"/>
              <wp:positionH relativeFrom="column">
                <wp:posOffset>2974117</wp:posOffset>
              </wp:positionH>
              <wp:positionV relativeFrom="paragraph">
                <wp:posOffset>-272448</wp:posOffset>
              </wp:positionV>
              <wp:extent cx="1" cy="700644"/>
              <wp:effectExtent l="0" t="0" r="19050" b="23495"/>
              <wp:wrapNone/>
              <wp:docPr id="5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 cy="7006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flip:x;z-index:25169152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34.2pt,-21.45pt" to="234.2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tRGwIAADMEAAAOAAAAZHJzL2Uyb0RvYy54bWysU8uu2jAQ3VfqP1jeQwgNr4hwVSXQLugt&#10;0r39AGM7xKpjW7YhoKr/3rEDtLSbqmoWjh9njs/MHC+fzq1EJ26d0KrA6XCEEVdUM6EOBf7yuhnM&#10;MXKeKEakVrzAF+7w0+rtm2Vncj7WjZaMWwQkyuWdKXDjvcmTxNGGt8QNteEKDmttW+JhaQ8Js6QD&#10;9lYm49FomnTaMmM15c7BbtUf4lXkr2tO/ee6dtwjWWDQ5uNo47gPY7JakvxgiWkEvcog/6CiJULB&#10;pXeqiniCjlb8QdUKarXTtR9S3Sa6rgXlMQfIJh39ls1LQwyPuUBxnLmXyf0/Wvp82lkkWIEnM4wU&#10;aaFHW6E4StNQm864HCCl2tmQHT2rF7PV9KtDSpcNUQceNb5eDMTFiOQhJCycgRv23SfNAEOOXsdC&#10;nWvboloK8zEEBnIoBjrHzlzuneFnjyhsphhR2J1Bx7MsCEtIHhhCnLHOf+C6RWFSYAnqIx85bZ3v&#10;oTdIgCu9EVLGvkuFugIvJuNJDHBaChYOA8zZw76UFp1IcE78rvc+wKw+KhbJGk7Y+jr3RMh+Djql&#10;CnyQCci5znprfFuMFuv5ep4NsvF0PchGVTV4vymzwXSTzibVu6osq/R7kJZmeSMY4yqou9k0zf7O&#10;BtcH0xvsbtR7GZJH9lhaEHv7R9GxqaGPvSP2ml12NpQ29BecGcHXVxSs/+s6on6+9dUPAAAA//8D&#10;AFBLAwQUAAYACAAAACEAE1ebhd0AAAAKAQAADwAAAGRycy9kb3ducmV2LnhtbEyPwU7DMAyG70i8&#10;Q2QkbltKqcpW6k4TAi5ISIzCOW1MW5E4VZN15e0J4gBH259+f3+5W6wRM01+cIxwtU5AELdOD9wh&#10;1K8Pqw0IHxRrZRwTwhd52FXnZ6UqtDvxC82H0IkYwr5QCH0IYyGlb3uyyq/dSBxvH26yKsRx6qSe&#10;1CmGWyPTJMmlVQPHD70a6a6n9vNwtAj796f76+e5sc7obVe/aVsnjyni5cWyvwURaAl/MPzoR3Wo&#10;olPjjqy9MAhZvskiirDK0i2ISPxuGoT8JgNZlfJ/heobAAD//wMAUEsBAi0AFAAGAAgAAAAhALaD&#10;OJL+AAAA4QEAABMAAAAAAAAAAAAAAAAAAAAAAFtDb250ZW50X1R5cGVzXS54bWxQSwECLQAUAAYA&#10;CAAAACEAOP0h/9YAAACUAQAACwAAAAAAAAAAAAAAAAAvAQAAX3JlbHMvLnJlbHNQSwECLQAUAAYA&#10;CAAAACEAmzQrURsCAAAzBAAADgAAAAAAAAAAAAAAAAAuAgAAZHJzL2Uyb0RvYy54bWxQSwECLQAU&#10;AAYACAAAACEAE1ebhd0AAAAKAQAADwAAAAAAAAAAAAAAAAB1BAAAZHJzL2Rvd25yZXYueG1sUEsF&#10;BgAAAAAEAAQA8wAAAH8FAAAAAA==&#10;"/>
          </w:pict>
        </mc:Fallback>
      </mc:AlternateContent>
    </w:r>
    <w:r w:rsidR="00940E5B">
      <w:rPr>
        <w:noProof/>
        <w:lang w:val="en-MY" w:eastAsia="en-MY"/>
      </w:rPr>
      <mc:AlternateContent>
        <mc:Choice Requires="wps">
          <w:drawing>
            <wp:anchor distT="0" distB="0" distL="114298" distR="114298" simplePos="0" relativeHeight="251693568" behindDoc="0" locked="0" layoutInCell="1" allowOverlap="1" wp14:anchorId="60D49D5E" wp14:editId="57A60580">
              <wp:simplePos x="0" y="0"/>
              <wp:positionH relativeFrom="column">
                <wp:posOffset>5221605</wp:posOffset>
              </wp:positionH>
              <wp:positionV relativeFrom="paragraph">
                <wp:posOffset>-260985</wp:posOffset>
              </wp:positionV>
              <wp:extent cx="0" cy="688340"/>
              <wp:effectExtent l="0" t="0" r="19050" b="16510"/>
              <wp:wrapNone/>
              <wp:docPr id="5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8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9356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11.15pt,-20.55pt" to="411.1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YnmEwIAACk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2xEiR&#10;DjR6FoqjbBp60xtXgEuldjZUR8/qxTxr+t0hpauWqAOPHF8vBuKyEJG8CQkbZyDDvv+sGfiQo9ex&#10;UefGdgESWoDOUY/LXQ9+9ogOhxRO54vFNI9SJaS4xRnr/CeuOxSMEkvgHHHJ6dn5wIMUN5eQRumt&#10;kDKqLRXqS7ycTWYxwGkpWLgMbs4e9pW06ETCvMQvFgU3j25WHxWLYC0nbHO1PRFysCG5VAEPKgE6&#10;V2sYiB/LdLlZbBb5KJ/MN6M8revRx22Vj+bb7MOsntZVVWc/A7UsL1rBGFeB3W04s/zvxL8+k2Gs&#10;7uN5b0PyFj32C8je/pF0lDKoN8zBXrPLzt4khnmMzte3Ewb+cQ/24wtf/wIAAP//AwBQSwMEFAAG&#10;AAgAAAAhAMqgF1neAAAACgEAAA8AAABkcnMvZG93bnJldi54bWxMj8tOw0AMRfdI/MPISGyqdvJA&#10;pUrjVAjIjg0F1K2bmCQi40kz0zbw9QxiAUvbR9fn5pvJ9OrEo+usIMSLCBRLZetOGoTXl3K+AuU8&#10;SU29FUb4ZAeb4vIip6y2Z3nm09Y3KoSIywih9X7ItHZVy4bcwg4s4fZuR0M+jGOj65HOIdz0Oomi&#10;pTbUSfjQ0sD3LVcf26NBcOUbH8qvWTWLdmljOTk8PD0S4vXVdLcG5XnyfzD86Ad1KILT3h6ldqpH&#10;WCVJGlCE+U0cgwrE72aPsLxNQRe5/l+h+AYAAP//AwBQSwECLQAUAAYACAAAACEAtoM4kv4AAADh&#10;AQAAEwAAAAAAAAAAAAAAAAAAAAAAW0NvbnRlbnRfVHlwZXNdLnhtbFBLAQItABQABgAIAAAAIQA4&#10;/SH/1gAAAJQBAAALAAAAAAAAAAAAAAAAAC8BAABfcmVscy8ucmVsc1BLAQItABQABgAIAAAAIQDu&#10;gYnmEwIAACkEAAAOAAAAAAAAAAAAAAAAAC4CAABkcnMvZTJvRG9jLnhtbFBLAQItABQABgAIAAAA&#10;IQDKoBdZ3gAAAAoBAAAPAAAAAAAAAAAAAAAAAG0EAABkcnMvZG93bnJldi54bWxQSwUGAAAAAAQA&#10;BADzAAAAeAUAAAAA&#10;"/>
          </w:pict>
        </mc:Fallback>
      </mc:AlternateContent>
    </w:r>
    <w:r w:rsidR="00940E5B">
      <w:rPr>
        <w:noProof/>
        <w:lang w:val="en-MY" w:eastAsia="en-MY"/>
      </w:rPr>
      <mc:AlternateContent>
        <mc:Choice Requires="wps">
          <w:drawing>
            <wp:anchor distT="4294967294" distB="4294967294" distL="114300" distR="114300" simplePos="0" relativeHeight="251701760" behindDoc="0" locked="0" layoutInCell="1" allowOverlap="1" wp14:anchorId="172DDDFD" wp14:editId="55A9E842">
              <wp:simplePos x="0" y="0"/>
              <wp:positionH relativeFrom="column">
                <wp:posOffset>2023745</wp:posOffset>
              </wp:positionH>
              <wp:positionV relativeFrom="paragraph">
                <wp:posOffset>429070</wp:posOffset>
              </wp:positionV>
              <wp:extent cx="4117340" cy="0"/>
              <wp:effectExtent l="0" t="0" r="16510" b="19050"/>
              <wp:wrapNone/>
              <wp:docPr id="6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173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flip:x;z-index:2517017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33.8pt" to="483.5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JPDGwIAADUEAAAOAAAAZHJzL2Uyb0RvYy54bWysU02P2yAQvVfqf0DcE9uJN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V4MsZI&#10;kQ5mtBaKo9Eo9KY3roCQSm1sqI4e1YtZa/rNIaWrlqgdjxxfTwbyspCRvEkJG2fghm3/WTOIIXuv&#10;Y6OOje1QI4X5FBIDODQDHeNkTrfJ8KNHFA7zLHsc5zBAevUlpAgQIdFY5z9y3aFglFgC/QhIDmvn&#10;A6VfISFc6ZWQMg5eKtTD9bP0IY0ZTkvBgjfEObvbVtKiAwnaiV8sEDz3YVbvFYtoLSdsebE9EfJs&#10;w+1SBTyoBfhcrLM4vs/S2XK6nOaDfDRZDvK0rgcfVlU+mKyyx4d6XFdVnf0I1LK8aAVjXAV2V6Fm&#10;+d8J4fJkzhK7SfXWh+QtemwYkL3+I+k41jDJsya2mp029jpu0GYMvryjIP77Pdj3r33xEwAA//8D&#10;AFBLAwQUAAYACAAAACEAytc07t0AAAAJAQAADwAAAGRycy9kb3ducmV2LnhtbEyPwUrDQBCG74Lv&#10;sIzgpdhNFJIasykiWBDqoa0PMM1Ok2h2NmS3bXx7RzzU48x8/P835XJyvTrRGDrPBtJ5Aoq49rbj&#10;xsDH7vVuASpEZIu9ZzLwTQGW1fVViYX1Z97QaRsbJSEcCjTQxjgUWoe6JYdh7gdiuR386DDKODba&#10;jniWcNfr+yTJtMOOpaHFgV5aqr+2R2cgzHj9vllL6Y7okHzOhtXKvRlzezM9P4GKNMULDL/6og6V&#10;OO39kW1QvYGHdJELaiDLM1ACPGZ5Cmr/t9BVqf9/UP0AAAD//wMAUEsBAi0AFAAGAAgAAAAhALaD&#10;OJL+AAAA4QEAABMAAAAAAAAAAAAAAAAAAAAAAFtDb250ZW50X1R5cGVzXS54bWxQSwECLQAUAAYA&#10;CAAAACEAOP0h/9YAAACUAQAACwAAAAAAAAAAAAAAAAAvAQAAX3JlbHMvLnJlbHNQSwECLQAUAAYA&#10;CAAAACEAcMiTwxsCAAA1BAAADgAAAAAAAAAAAAAAAAAuAgAAZHJzL2Uyb0RvYy54bWxQSwECLQAU&#10;AAYACAAAACEAytc07t0AAAAJAQAADwAAAAAAAAAAAAAAAAB1BAAAZHJzL2Rvd25yZXYueG1sUEsF&#10;BgAAAAAEAAQA8wAAAH8FAAAAAA==&#10;" strokeweight="1.5pt"/>
          </w:pict>
        </mc:Fallback>
      </mc:AlternateContent>
    </w:r>
    <w:r w:rsidR="00101B90">
      <w:rPr>
        <w:noProof/>
        <w:lang w:val="en-MY" w:eastAsia="en-MY"/>
      </w:rPr>
      <mc:AlternateContent>
        <mc:Choice Requires="wps">
          <w:drawing>
            <wp:anchor distT="0" distB="0" distL="114300" distR="114300" simplePos="0" relativeHeight="251689472" behindDoc="0" locked="0" layoutInCell="1" allowOverlap="1" wp14:anchorId="72401267" wp14:editId="1F0EDEE0">
              <wp:simplePos x="0" y="0"/>
              <wp:positionH relativeFrom="column">
                <wp:posOffset>2170216</wp:posOffset>
              </wp:positionH>
              <wp:positionV relativeFrom="paragraph">
                <wp:posOffset>-533705</wp:posOffset>
              </wp:positionV>
              <wp:extent cx="3882604" cy="297180"/>
              <wp:effectExtent l="0" t="0" r="0" b="7620"/>
              <wp:wrapNone/>
              <wp:docPr id="5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2604"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101B90" w:rsidRDefault="00101B90">
                          <w:pPr>
                            <w:jc w:val="center"/>
                            <w:rPr>
                              <w:rFonts w:ascii="Arial" w:hAnsi="Arial"/>
                              <w:b/>
                              <w:lang w:val="en-MY"/>
                            </w:rPr>
                          </w:pPr>
                          <w:r>
                            <w:rPr>
                              <w:rFonts w:ascii="Arial" w:hAnsi="Arial"/>
                              <w:b/>
                              <w:lang w:val="en-MY"/>
                            </w:rPr>
                            <w:t>Project Title: FOS Independent Verification and Validation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margin-left:170.9pt;margin-top:-42pt;width:305.7pt;height:23.4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Y/ZugIAAME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2RwjQTuo0SMbDbqTI0pseoZep6D10IOeGeEZyuxC1f29LL9pJOSqoWLLbpWSQ8NoBe6F9qd/8XXC&#10;0RZkM3yUFZihOyMd0FirzuYOsoEAHcr0dCqNdaWEx3dxHM0DglEJsihZhLGrnU/T4+9eafOeyQ7Z&#10;Q4YVlN6h0/29NtYbmh5VrDEhC962rvytePYAitML2IavVma9cNX8mQTJOl7HxCPRfO2RIM+922JF&#10;vHkRLmb5u3y1ysNf1m5I0oZXFRPWzJFZIfmzyh04PnHixC0tW15ZOOuSVtvNqlVoT4HZhVsu5yA5&#10;q/nP3XBJgFhehBRGJLiLEq+YxwuPFGTmJYsg9oIwuUsg5wnJi+ch3XPB/j0kNGQ4mUWziUxnp1/E&#10;Frj1OjaadtzA7Gh5l+H4pERTS8G1qFxpDeXtdL5IhXX/nAoo97HQjrCWoxNbzbgZXWtExz7YyOoJ&#10;GKwkEAxoCnMPDo1UPzAaYIZkWH/fUcUwaj8I6IIkJMQOHXchs0UEF3Up2VxKqCgBKsMGo+m4MtOg&#10;2vWKbxuwNPWdkLfQOTV3pLYtNnl16DeYEy62w0yzg+jy7rTOk3f5GwAA//8DAFBLAwQUAAYACAAA&#10;ACEARxBpdOAAAAALAQAADwAAAGRycy9kb3ducmV2LnhtbEyPwU7DMBBE70j8g7VI3Fq7SUrbEKdC&#10;IK6gForEzY23SUS8jmK3CX/PcoLj7Ixm3xTbyXXigkNoPWlYzBUIpMrblmoN72/PszWIEA1Z03lC&#10;Dd8YYFteXxUmt36kHV72sRZcQiE3GpoY+1zKUDXoTJj7Hom9kx+ciSyHWtrBjFzuOpkodSedaYk/&#10;NKbHxwarr/3ZaTi8nD4/MvVaP7llP/pJSXIbqfXtzfRwDyLiFP/C8IvP6FAy09GfyQbRaUizBaNH&#10;DbN1xqM4sVmmCYgjX9JVArIs5P8N5Q8AAAD//wMAUEsBAi0AFAAGAAgAAAAhALaDOJL+AAAA4QEA&#10;ABMAAAAAAAAAAAAAAAAAAAAAAFtDb250ZW50X1R5cGVzXS54bWxQSwECLQAUAAYACAAAACEAOP0h&#10;/9YAAACUAQAACwAAAAAAAAAAAAAAAAAvAQAAX3JlbHMvLnJlbHNQSwECLQAUAAYACAAAACEAELWP&#10;2boCAADBBQAADgAAAAAAAAAAAAAAAAAuAgAAZHJzL2Uyb0RvYy54bWxQSwECLQAUAAYACAAAACEA&#10;RxBpdOAAAAALAQAADwAAAAAAAAAAAAAAAAAUBQAAZHJzL2Rvd25yZXYueG1sUEsFBgAAAAAEAAQA&#10;8wAAACEGAAAAAA==&#10;" filled="f" stroked="f">
              <v:textbox>
                <w:txbxContent>
                  <w:p w:rsidR="004620C5" w:rsidRPr="00101B90" w:rsidRDefault="00101B90">
                    <w:pPr>
                      <w:jc w:val="center"/>
                      <w:rPr>
                        <w:rFonts w:ascii="Arial" w:hAnsi="Arial"/>
                        <w:b/>
                        <w:lang w:val="en-MY"/>
                      </w:rPr>
                    </w:pPr>
                    <w:r>
                      <w:rPr>
                        <w:rFonts w:ascii="Arial" w:hAnsi="Arial"/>
                        <w:b/>
                        <w:lang w:val="en-MY"/>
                      </w:rPr>
                      <w:t>Project Title: FOS Independent Verification and Validation</w:t>
                    </w:r>
                  </w:p>
                </w:txbxContent>
              </v:textbox>
            </v:shape>
          </w:pict>
        </mc:Fallback>
      </mc:AlternateContent>
    </w:r>
    <w:r w:rsidR="00101B90">
      <w:rPr>
        <w:noProof/>
        <w:lang w:val="en-MY" w:eastAsia="en-MY"/>
      </w:rPr>
      <mc:AlternateContent>
        <mc:Choice Requires="wps">
          <w:drawing>
            <wp:anchor distT="0" distB="0" distL="114300" distR="114300" simplePos="0" relativeHeight="251682304" behindDoc="0" locked="0" layoutInCell="1" allowOverlap="1" wp14:anchorId="1888E8C1" wp14:editId="5756027D">
              <wp:simplePos x="0" y="0"/>
              <wp:positionH relativeFrom="column">
                <wp:posOffset>5257800</wp:posOffset>
              </wp:positionH>
              <wp:positionV relativeFrom="paragraph">
                <wp:posOffset>-213360</wp:posOffset>
              </wp:positionV>
              <wp:extent cx="795020" cy="274955"/>
              <wp:effectExtent l="0" t="0" r="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pPr>
                            <w:jc w:val="center"/>
                            <w:rPr>
                              <w:rFonts w:ascii="Arial" w:hAnsi="Arial"/>
                            </w:rPr>
                          </w:pPr>
                          <w:r>
                            <w:rPr>
                              <w:rFonts w:ascii="Arial" w:hAnsi="Arial"/>
                            </w:rPr>
                            <w:t>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margin-left:414pt;margin-top:-16.8pt;width:62.6pt;height:21.6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DHMtwIAAMA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xiJGgHfTogY0G3coRRbY8Q69T8Lrvwc+McAxtdlR1fyfLrxoJuWqo2LIbpeTQMFpBeqG96Z9d&#10;nXC0BdkMH2QFYejOSAc01qqztYNqIECHNj2eWmNTKeFwnsRBBJYSTNGcJHHsItD0eLlX2rxjskN2&#10;kWEFnXfgdH+njU2GpkcXG0vIgret634rnh2A43QCoeGqtdkkXDN/JEGyXqwXxCPRbO2RIM+9m2JF&#10;vFkRzuP8Ml+t8vCnjRuStOFVxYQNcxRWSP6scQeJT5I4SUvLllcWzqak1XazahXaUxB24b5DQc7c&#10;/OdpuCIAlxeUwogEt1HiFbPF3CMFib1kHiy8IExuk1lAEpIXzyndccH+nRIaMpzEUTxp6bfcAve9&#10;5kbTjhsYHS3vMrw4OdHUKnAtKtdaQ3k7rc9KYdN/KgW0+9hop1cr0UmsZtyM7mVc2uhWyxtZPYKA&#10;lQSBgRZh7MGikeo7RgOMkAzrbzuqGEbtewGPIAkJsTPHbUg8t/pV55bNuYWKEqAybDCaliszzald&#10;r/i2gUjTsxPyBh5OzZ2on7I6PDcYE47bYaTZOXS+d15Pg3f5CwAA//8DAFBLAwQUAAYACAAAACEA&#10;lf225t8AAAAJAQAADwAAAGRycy9kb3ducmV2LnhtbEyPwU7DMBBE70j8g7VI3FqbhJY0xKkqEFcQ&#10;bUHi5sbbJGq8jmK3CX/PcoLbrGY0+6ZYT64TFxxC60nD3VyBQKq8banWsN+9zDIQIRqypvOEGr4x&#10;wLq8vipMbv1I73jZxlpwCYXcaGhi7HMpQ9WgM2HueyT2jn5wJvI51NIOZuRy18lEqaV0piX+0Jge&#10;nxqsTtuz0/Dxevz6vFdv9bNb9KOflCS3klrf3kybRxARp/gXhl98RoeSmQ7+TDaITkOWZLwlapil&#10;6RIEJ1aLNAFxYPEAsizk/wXlDwAAAP//AwBQSwECLQAUAAYACAAAACEAtoM4kv4AAADhAQAAEwAA&#10;AAAAAAAAAAAAAAAAAAAAW0NvbnRlbnRfVHlwZXNdLnhtbFBLAQItABQABgAIAAAAIQA4/SH/1gAA&#10;AJQBAAALAAAAAAAAAAAAAAAAAC8BAABfcmVscy8ucmVsc1BLAQItABQABgAIAAAAIQDqTDHMtwIA&#10;AMAFAAAOAAAAAAAAAAAAAAAAAC4CAABkcnMvZTJvRG9jLnhtbFBLAQItABQABgAIAAAAIQCV/bbm&#10;3wAAAAkBAAAPAAAAAAAAAAAAAAAAABEFAABkcnMvZG93bnJldi54bWxQSwUGAAAAAAQABADzAAAA&#10;HQYAAAAA&#10;" filled="f" stroked="f">
              <v:textbox>
                <w:txbxContent>
                  <w:p w:rsidR="004620C5" w:rsidRDefault="004620C5">
                    <w:pPr>
                      <w:jc w:val="center"/>
                      <w:rPr>
                        <w:rFonts w:ascii="Arial" w:hAnsi="Arial"/>
                      </w:rPr>
                    </w:pPr>
                    <w:r>
                      <w:rPr>
                        <w:rFonts w:ascii="Arial" w:hAnsi="Arial"/>
                      </w:rPr>
                      <w:t>PAGE</w:t>
                    </w:r>
                  </w:p>
                </w:txbxContent>
              </v:textbox>
            </v:shape>
          </w:pict>
        </mc:Fallback>
      </mc:AlternateContent>
    </w:r>
    <w:r w:rsidR="00101B90">
      <w:rPr>
        <w:noProof/>
        <w:lang w:val="en-MY" w:eastAsia="en-MY"/>
      </w:rPr>
      <mc:AlternateContent>
        <mc:Choice Requires="wps">
          <w:drawing>
            <wp:anchor distT="0" distB="0" distL="114300" distR="114300" simplePos="0" relativeHeight="251700736" behindDoc="0" locked="0" layoutInCell="1" allowOverlap="1" wp14:anchorId="19AA4F1A" wp14:editId="35A95C2E">
              <wp:simplePos x="0" y="0"/>
              <wp:positionH relativeFrom="column">
                <wp:posOffset>5257800</wp:posOffset>
              </wp:positionH>
              <wp:positionV relativeFrom="paragraph">
                <wp:posOffset>85725</wp:posOffset>
              </wp:positionV>
              <wp:extent cx="862965" cy="262890"/>
              <wp:effectExtent l="0" t="0" r="0" b="3810"/>
              <wp:wrapNone/>
              <wp:docPr id="6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965"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4D5DA4" w:rsidRDefault="004620C5" w:rsidP="004D5DA4">
                          <w:pPr>
                            <w:jc w:val="center"/>
                          </w:pPr>
                          <w:r>
                            <w:rPr>
                              <w:rStyle w:val="PageNumber"/>
                              <w:rFonts w:ascii="Arial" w:hAnsi="Arial"/>
                              <w:b/>
                            </w:rPr>
                            <w:fldChar w:fldCharType="begin"/>
                          </w:r>
                          <w:r>
                            <w:rPr>
                              <w:rStyle w:val="PageNumber"/>
                              <w:rFonts w:ascii="Arial" w:hAnsi="Arial"/>
                              <w:b/>
                            </w:rPr>
                            <w:instrText xml:space="preserve"> PAGE  \* roman  \* MERGEFORMAT </w:instrText>
                          </w:r>
                          <w:r>
                            <w:rPr>
                              <w:rStyle w:val="PageNumber"/>
                              <w:rFonts w:ascii="Arial" w:hAnsi="Arial"/>
                              <w:b/>
                            </w:rPr>
                            <w:fldChar w:fldCharType="separate"/>
                          </w:r>
                          <w:r w:rsidR="005A1ED8">
                            <w:rPr>
                              <w:rStyle w:val="PageNumber"/>
                              <w:rFonts w:ascii="Arial" w:hAnsi="Arial"/>
                              <w:b/>
                              <w:noProof/>
                            </w:rPr>
                            <w:t>iii</w:t>
                          </w:r>
                          <w:r>
                            <w:rPr>
                              <w:rStyle w:val="PageNumber"/>
                              <w:rFonts w:ascii="Arial" w:hAnsi="Arial"/>
                              <w:b/>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0" type="#_x0000_t202" style="position:absolute;margin-left:414pt;margin-top:6.75pt;width:67.95pt;height:20.7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aL3ugIAAMEFAAAOAAAAZHJzL2Uyb0RvYy54bWysVG1vmzAQ/j5p/8Hyd8rLHAKoZGpDmCZ1&#10;L1K7H+CACdbAZrYT6Kb9951Nk6atJk3b+IBs3/m5e+4e3+Xbqe/QgSnNpchxeBFgxEQlay52Of5y&#10;V3oJRtpQUdNOCpbje6bx29XrV5fjkLFItrKrmUIAInQ2DjlujRky39dVy3qqL+TABBgbqXpqYKt2&#10;fq3oCOh950dBEPujVPWgZMW0htNiNuKVw28aVplPTaOZQV2OITfj/sr9t/bvry5ptlN0aHn1kAb9&#10;iyx6ygUEPUEV1FC0V/wFVM8rJbVszEUle182Da+Y4wBswuAZm9uWDsxxgeLo4VQm/f9gq4+Hzwrx&#10;OsdxhJGgPfTojk0GXcsJRaGtzzjoDNxuB3A0E5xDnx1XPdzI6qtGQq5bKnbsSik5tozWkJ+76Z9d&#10;nXG0BdmOH2QNcejeSAc0Naq3xYNyIECHPt2femNzqeAwiaM0XmBUgSmKoyR1vfNpdrw8KG3eMdkj&#10;u8ixgtY7cHq40QZogOvRxcYSsuRd59rfiScH4DifQGi4am02CdfNH2mQbpJNQjwSxRuPBEXhXZVr&#10;4sVluFwUb4r1ugh/2rghyVpe10zYMEdlheTPOveg8VkTJ21p2fHawtmUtNpt151CBwrKLt1nmwXJ&#10;n7n5T9NwZuDyjFIYkeA6Sr0yTpYeKcnCS5dB4gVhep3GAUlJUT6ldMMF+3dKaMxxuogWs5Z+yy1w&#10;30tuNOu5gdnR8R7UcXKimVXgRtSutYbybl6flcKm/1gKqNix0U6vVqKzWM20ndzTIMdnsJX1PQhY&#10;SRAYqBTmHixaqb5jNMIMybH+tqeKYdS9F/AI0pAQO3TchiyWEWzUuWV7bqGiAqgcG4zm5drMg2o/&#10;KL5rIdL87IS8gofTcCdq+8LmrICR3cCccNweZpodROd75/U4eVe/AAAA//8DAFBLAwQUAAYACAAA&#10;ACEAL1sNit4AAAAJAQAADwAAAGRycy9kb3ducmV2LnhtbEyPzU7DMBCE70i8g7VI3KhN21RJiFNV&#10;RVypKD8SNzfeJhHxOordJrw92xM9jmY0802xnlwnzjiE1pOGx5kCgVR521Kt4eP95SEFEaIhazpP&#10;qOEXA6zL25vC5NaP9IbnfawFl1DIjYYmxj6XMlQNOhNmvkdi7+gHZyLLoZZ2MCOXu07OlVpJZ1ri&#10;hcb0uG2w+tmfnIbP1+P311Lt6meX9KOflCSXSa3v76bNE4iIU/wPwwWf0aFkpoM/kQ2i05DOU/4S&#10;2VgkIDiQrRYZiIOGZJmBLAt5/aD8AwAA//8DAFBLAQItABQABgAIAAAAIQC2gziS/gAAAOEBAAAT&#10;AAAAAAAAAAAAAAAAAAAAAABbQ29udGVudF9UeXBlc10ueG1sUEsBAi0AFAAGAAgAAAAhADj9If/W&#10;AAAAlAEAAAsAAAAAAAAAAAAAAAAALwEAAF9yZWxzLy5yZWxzUEsBAi0AFAAGAAgAAAAhAN3xove6&#10;AgAAwQUAAA4AAAAAAAAAAAAAAAAALgIAAGRycy9lMm9Eb2MueG1sUEsBAi0AFAAGAAgAAAAhAC9b&#10;DYreAAAACQEAAA8AAAAAAAAAAAAAAAAAFAUAAGRycy9kb3ducmV2LnhtbFBLBQYAAAAABAAEAPMA&#10;AAAfBgAAAAA=&#10;" filled="f" stroked="f">
              <v:textbox>
                <w:txbxContent>
                  <w:p w:rsidR="004620C5" w:rsidRPr="004D5DA4" w:rsidRDefault="004620C5" w:rsidP="004D5DA4">
                    <w:pPr>
                      <w:jc w:val="center"/>
                    </w:pPr>
                    <w:r>
                      <w:rPr>
                        <w:rStyle w:val="PageNumber"/>
                        <w:rFonts w:ascii="Arial" w:hAnsi="Arial"/>
                        <w:b/>
                      </w:rPr>
                      <w:fldChar w:fldCharType="begin"/>
                    </w:r>
                    <w:r>
                      <w:rPr>
                        <w:rStyle w:val="PageNumber"/>
                        <w:rFonts w:ascii="Arial" w:hAnsi="Arial"/>
                        <w:b/>
                      </w:rPr>
                      <w:instrText xml:space="preserve"> PAGE  \* roman  \* MERGEFORMAT </w:instrText>
                    </w:r>
                    <w:r>
                      <w:rPr>
                        <w:rStyle w:val="PageNumber"/>
                        <w:rFonts w:ascii="Arial" w:hAnsi="Arial"/>
                        <w:b/>
                      </w:rPr>
                      <w:fldChar w:fldCharType="separate"/>
                    </w:r>
                    <w:r w:rsidR="005A1ED8">
                      <w:rPr>
                        <w:rStyle w:val="PageNumber"/>
                        <w:rFonts w:ascii="Arial" w:hAnsi="Arial"/>
                        <w:b/>
                        <w:noProof/>
                      </w:rPr>
                      <w:t>iii</w:t>
                    </w:r>
                    <w:r>
                      <w:rPr>
                        <w:rStyle w:val="PageNumber"/>
                        <w:rFonts w:ascii="Arial" w:hAnsi="Arial"/>
                        <w:b/>
                      </w:rPr>
                      <w:fldChar w:fldCharType="end"/>
                    </w:r>
                  </w:p>
                </w:txbxContent>
              </v:textbox>
            </v:shape>
          </w:pict>
        </mc:Fallback>
      </mc:AlternateContent>
    </w:r>
    <w:r w:rsidR="00101B90">
      <w:rPr>
        <w:noProof/>
        <w:lang w:val="en-MY" w:eastAsia="en-MY"/>
      </w:rPr>
      <mc:AlternateContent>
        <mc:Choice Requires="wps">
          <w:drawing>
            <wp:anchor distT="0" distB="0" distL="114300" distR="114300" simplePos="0" relativeHeight="251679231" behindDoc="0" locked="0" layoutInCell="1" allowOverlap="1" wp14:anchorId="3D423258" wp14:editId="2F922772">
              <wp:simplePos x="0" y="0"/>
              <wp:positionH relativeFrom="column">
                <wp:posOffset>3048635</wp:posOffset>
              </wp:positionH>
              <wp:positionV relativeFrom="paragraph">
                <wp:posOffset>62865</wp:posOffset>
              </wp:positionV>
              <wp:extent cx="2172970" cy="285750"/>
              <wp:effectExtent l="0" t="0" r="0" b="0"/>
              <wp:wrapNone/>
              <wp:docPr id="6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297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101B90" w:rsidRDefault="00101B90" w:rsidP="00101B90">
                          <w:pPr>
                            <w:jc w:val="center"/>
                            <w:rPr>
                              <w:rFonts w:ascii="Arial" w:hAnsi="Arial" w:cs="Arial"/>
                              <w:b/>
                              <w:lang w:val="en-MY"/>
                            </w:rPr>
                          </w:pPr>
                          <w:r>
                            <w:rPr>
                              <w:rFonts w:ascii="Arial" w:hAnsi="Arial" w:cs="Arial"/>
                              <w:b/>
                              <w:lang w:val="en-MY"/>
                            </w:rPr>
                            <w:t>F</w:t>
                          </w:r>
                          <w:r w:rsidR="009A2490">
                            <w:rPr>
                              <w:rFonts w:ascii="Arial" w:hAnsi="Arial" w:cs="Arial"/>
                              <w:b/>
                              <w:lang w:val="en-MY"/>
                            </w:rPr>
                            <w:t>OS_TP</w:t>
                          </w:r>
                          <w:r w:rsidR="00DC41A3">
                            <w:rPr>
                              <w:rFonts w:ascii="Arial" w:hAnsi="Arial" w:cs="Arial"/>
                              <w:b/>
                              <w:lang w:val="en-MY"/>
                            </w:rPr>
                            <w:t>S</w:t>
                          </w:r>
                          <w:r>
                            <w:rPr>
                              <w:rFonts w:ascii="Arial" w:hAnsi="Arial" w:cs="Arial"/>
                              <w:b/>
                              <w:lang w:val="en-MY"/>
                            </w:rPr>
                            <w:t>_1.0.0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1" type="#_x0000_t202" style="position:absolute;margin-left:240.05pt;margin-top:4.95pt;width:171.1pt;height:22.5pt;z-index:251679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GusvAIAAMIFAAAOAAAAZHJzL2Uyb0RvYy54bWysVNtunDAQfa/Uf7D8TrgUlovCRsmyVJXS&#10;i5T0A7xgFqtgU9u7kFb9947N3pK8VG15QLZnfObMzPFc30x9h/ZUKiZ4jv0rDyPKK1Ezvs3x18fS&#10;STBSmvCadILTHD9RhW+Wb99cj0NGA9GKrqYSAQhX2TjkuNV6yFxXVS3tiboSA+VgbITsiYat3Lq1&#10;JCOg950beN7CHYWsBykqqhScFrMRLy1+09BKf24aRTXqcgzctP1L+9+Yv7u8JtlWkqFl1YEG+QsW&#10;PWEcgp6gCqIJ2kn2CqpnlRRKNPqqEr0rmoZV1OYA2fjei2weWjJQmwsURw2nMqn/B1t92n+RiNU5&#10;XsQYcdJDjx7ppNGdmFBg6zMOKgO3hwEc9QTn0GebqxruRfVNIS5WLeFbeiulGFtKauDnm8q6F1dN&#10;R1SmDMhm/ChqiEN2WligqZG9KR6UAwE69Onp1BvDpYLDwI+DNAZTBbYgieLIknNJdrw9SKXfU9Ej&#10;s8ixhN5bdLK/V9qwIdnRxQTjomRdZ/vf8WcH4DifQGy4amyGhW3nz9RL18k6CZ0wWKyd0CsK57Zc&#10;hc6i9OOoeFesVoX/y8T1w6xldU25CXOUlh/+WesOIp9FcRKXEh2rDZyhpOR2s+ok2hOQdmk/W3Ow&#10;nN3c5zRsESCXFyn5QejdBalTLpLYCcswcqDSieP56V268MI0LMrnKd0zTv89JTTmOI2CaBbTmfSL&#10;3Dz7vc6NZD3TMDw61uc4OTmRzEhwzWvbWk1YN68vSmHon0sB7T422grWaHRWq542k30bkYlu9LsR&#10;9RMoWAoQGGgRBh8sWiF/YDTCEMmx+r4jkmLUfeDwClI/DM3UsZswiuFBIXlp2VxaCK8AKscao3m5&#10;0vOk2g2SbVuINL87Lm7h5TTMivrM6vDeYFDY3A5DzUyiy731Oo/e5W8AAAD//wMAUEsDBBQABgAI&#10;AAAAIQDbavnT3QAAAAgBAAAPAAAAZHJzL2Rvd25yZXYueG1sTI/NTsMwEITvSH0Ha5G4UbshRUnI&#10;pqpAXKkoPxI3N94mEfE6it0mvD3uCY6jGc18U25m24szjb5zjLBaKhDEtTMdNwjvb8+3GQgfNBvd&#10;OyaEH/KwqRZXpS6Mm/iVzvvQiFjCvtAIbQhDIaWvW7LaL91AHL2jG60OUY6NNKOeYrntZaLUvbS6&#10;47jQ6oEeW6q/9yeL8PFy/PpM1a55suthcrOSbHOJeHM9bx9ABJrDXxgu+BEdqsh0cCc2XvQIaaZW&#10;MYqQ5yCinyXJHYgDwjrNQVal/H+g+gUAAP//AwBQSwECLQAUAAYACAAAACEAtoM4kv4AAADhAQAA&#10;EwAAAAAAAAAAAAAAAAAAAAAAW0NvbnRlbnRfVHlwZXNdLnhtbFBLAQItABQABgAIAAAAIQA4/SH/&#10;1gAAAJQBAAALAAAAAAAAAAAAAAAAAC8BAABfcmVscy8ucmVsc1BLAQItABQABgAIAAAAIQBFXGus&#10;vAIAAMIFAAAOAAAAAAAAAAAAAAAAAC4CAABkcnMvZTJvRG9jLnhtbFBLAQItABQABgAIAAAAIQDb&#10;avnT3QAAAAgBAAAPAAAAAAAAAAAAAAAAABYFAABkcnMvZG93bnJldi54bWxQSwUGAAAAAAQABADz&#10;AAAAIAYAAAAA&#10;" filled="f" stroked="f">
              <v:textbox>
                <w:txbxContent>
                  <w:p w:rsidR="004620C5" w:rsidRPr="00101B90" w:rsidRDefault="00101B90" w:rsidP="00101B90">
                    <w:pPr>
                      <w:jc w:val="center"/>
                      <w:rPr>
                        <w:rFonts w:ascii="Arial" w:hAnsi="Arial" w:cs="Arial"/>
                        <w:b/>
                        <w:lang w:val="en-MY"/>
                      </w:rPr>
                    </w:pPr>
                    <w:r>
                      <w:rPr>
                        <w:rFonts w:ascii="Arial" w:hAnsi="Arial" w:cs="Arial"/>
                        <w:b/>
                        <w:lang w:val="en-MY"/>
                      </w:rPr>
                      <w:t>F</w:t>
                    </w:r>
                    <w:r w:rsidR="009A2490">
                      <w:rPr>
                        <w:rFonts w:ascii="Arial" w:hAnsi="Arial" w:cs="Arial"/>
                        <w:b/>
                        <w:lang w:val="en-MY"/>
                      </w:rPr>
                      <w:t>OS_TP</w:t>
                    </w:r>
                    <w:r w:rsidR="00DC41A3">
                      <w:rPr>
                        <w:rFonts w:ascii="Arial" w:hAnsi="Arial" w:cs="Arial"/>
                        <w:b/>
                        <w:lang w:val="en-MY"/>
                      </w:rPr>
                      <w:t>S</w:t>
                    </w:r>
                    <w:r>
                      <w:rPr>
                        <w:rFonts w:ascii="Arial" w:hAnsi="Arial" w:cs="Arial"/>
                        <w:b/>
                        <w:lang w:val="en-MY"/>
                      </w:rPr>
                      <w:t>_1.0.0</w:t>
                    </w:r>
                  </w:p>
                </w:txbxContent>
              </v:textbox>
            </v:shape>
          </w:pict>
        </mc:Fallback>
      </mc:AlternateContent>
    </w:r>
    <w:r w:rsidR="00101B90">
      <w:rPr>
        <w:noProof/>
        <w:lang w:val="en-MY" w:eastAsia="en-MY"/>
      </w:rPr>
      <mc:AlternateContent>
        <mc:Choice Requires="wps">
          <w:drawing>
            <wp:anchor distT="0" distB="0" distL="114300" distR="114300" simplePos="0" relativeHeight="251694592" behindDoc="0" locked="0" layoutInCell="1" allowOverlap="1" wp14:anchorId="15001336" wp14:editId="3EEDCD71">
              <wp:simplePos x="0" y="0"/>
              <wp:positionH relativeFrom="column">
                <wp:posOffset>3167380</wp:posOffset>
              </wp:positionH>
              <wp:positionV relativeFrom="paragraph">
                <wp:posOffset>-213360</wp:posOffset>
              </wp:positionV>
              <wp:extent cx="1971040" cy="299085"/>
              <wp:effectExtent l="0" t="0" r="0" b="5715"/>
              <wp:wrapNone/>
              <wp:docPr id="6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04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101B90" w:rsidRDefault="00101B90" w:rsidP="009A2490">
                          <w:pPr>
                            <w:jc w:val="center"/>
                            <w:rPr>
                              <w:rFonts w:ascii="Arial" w:hAnsi="Arial"/>
                              <w:lang w:val="en-MY"/>
                            </w:rPr>
                          </w:pPr>
                          <w:r>
                            <w:rPr>
                              <w:rFonts w:ascii="Arial" w:hAnsi="Arial"/>
                              <w:lang w:val="en-MY"/>
                            </w:rPr>
                            <w:t>T</w:t>
                          </w:r>
                          <w:r w:rsidR="00DC41A3">
                            <w:rPr>
                              <w:rFonts w:ascii="Arial" w:hAnsi="Arial"/>
                              <w:lang w:val="en-MY"/>
                            </w:rPr>
                            <w:t xml:space="preserve">est </w:t>
                          </w:r>
                          <w:r w:rsidR="009A2490">
                            <w:rPr>
                              <w:rFonts w:ascii="Arial" w:hAnsi="Arial"/>
                              <w:lang w:val="en-MY"/>
                            </w:rPr>
                            <w:t>Procedure</w:t>
                          </w:r>
                          <w:r w:rsidR="00DC41A3">
                            <w:rPr>
                              <w:rFonts w:ascii="Arial" w:hAnsi="Arial"/>
                              <w:lang w:val="en-MY"/>
                            </w:rPr>
                            <w:t xml:space="preserve"> Specification</w:t>
                          </w:r>
                          <w:r>
                            <w:rPr>
                              <w:rFonts w:ascii="Arial" w:hAnsi="Arial"/>
                              <w:lang w:val="en-MY"/>
                            </w:rPr>
                            <w:t xml:space="preserve">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2" type="#_x0000_t202" style="position:absolute;margin-left:249.4pt;margin-top:-16.8pt;width:155.2pt;height:23.5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XultwIAAMI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5lEfQDnp0z0aDbuSIQmLrM/Q6Bbe7HhzNCOfQZ8dV97ey/KaRkKuGii27VkoODaMV5Bfam/7Z&#10;1QlHW5DN8FFWEIfujHRAY606WzwoBwJ0SOTh1BubS2lDJoswIGAqwRYlSRDPXAiaHm/3Spv3THbI&#10;LjKsoPcOne5vtbHZ0PToYoMJWfC2df1vxbMDcJxOIDZctTabhWvnYxIk63gdE49E87VHgjz3rosV&#10;8eZFuJjl7/LVKg9/2rghSRteVUzYMEdpheTPWncQ+SSKk7i0bHll4WxKWm03q1ahPQVpF+47FOTM&#10;zX+ehisCcHlBKYxIcBMlXjGPFx4pyMxLFkHsBWFyk8wDkpC8eE7plgv275TQkOFkFs0mMf2WW+C+&#10;19xo2nEDw6PlXYbjkxNNrQTXonKtNZS30/qsFDb9p1JAu4+NdoK1Gp3UasbNOL0NG92KeSOrB1Cw&#10;kiAw0CIMPlg0Uv3AaIAhkmH9fUcVw6j9IOAVJCGxkjVuQ2aLCDbq3LI5t1BRAlSGDUbTcmWmSbXr&#10;Fd82EGl6d0Jew8upuRP1U1aH9waDwnE7DDU7ic73zutp9C5/AQAA//8DAFBLAwQUAAYACAAAACEA&#10;fc76Ud8AAAAKAQAADwAAAGRycy9kb3ducmV2LnhtbEyPy07DMBBF90j9B2sqsWvtNm2VhDhVBWIL&#10;ojwkdm48TSLicRS7Tfh7hhUsR/fo3jPFfnKduOIQWk8aVksFAqnytqVaw9vr4yIFEaIhazpPqOEb&#10;A+zL2U1hcutHesHrMdaCSyjkRkMTY59LGaoGnQlL3yNxdvaDM5HPoZZ2MCOXu06uldpJZ1rihcb0&#10;eN9g9XW8OA3vT+fPj416rh/cth/9pCS5TGp9O58OdyAiTvEPhl99VoeSnU7+QjaITsMmS1k9algk&#10;yQ4EE6nK1iBOjCZbkGUh/79Q/gAAAP//AwBQSwECLQAUAAYACAAAACEAtoM4kv4AAADhAQAAEwAA&#10;AAAAAAAAAAAAAAAAAAAAW0NvbnRlbnRfVHlwZXNdLnhtbFBLAQItABQABgAIAAAAIQA4/SH/1gAA&#10;AJQBAAALAAAAAAAAAAAAAAAAAC8BAABfcmVscy8ucmVsc1BLAQItABQABgAIAAAAIQABkXultwIA&#10;AMIFAAAOAAAAAAAAAAAAAAAAAC4CAABkcnMvZTJvRG9jLnhtbFBLAQItABQABgAIAAAAIQB9zvpR&#10;3wAAAAoBAAAPAAAAAAAAAAAAAAAAABEFAABkcnMvZG93bnJldi54bWxQSwUGAAAAAAQABADzAAAA&#10;HQYAAAAA&#10;" filled="f" stroked="f">
              <v:textbox>
                <w:txbxContent>
                  <w:p w:rsidR="004620C5" w:rsidRPr="00101B90" w:rsidRDefault="00101B90" w:rsidP="009A2490">
                    <w:pPr>
                      <w:jc w:val="center"/>
                      <w:rPr>
                        <w:rFonts w:ascii="Arial" w:hAnsi="Arial"/>
                        <w:lang w:val="en-MY"/>
                      </w:rPr>
                    </w:pPr>
                    <w:r>
                      <w:rPr>
                        <w:rFonts w:ascii="Arial" w:hAnsi="Arial"/>
                        <w:lang w:val="en-MY"/>
                      </w:rPr>
                      <w:t>T</w:t>
                    </w:r>
                    <w:r w:rsidR="00DC41A3">
                      <w:rPr>
                        <w:rFonts w:ascii="Arial" w:hAnsi="Arial"/>
                        <w:lang w:val="en-MY"/>
                      </w:rPr>
                      <w:t xml:space="preserve">est </w:t>
                    </w:r>
                    <w:r w:rsidR="009A2490">
                      <w:rPr>
                        <w:rFonts w:ascii="Arial" w:hAnsi="Arial"/>
                        <w:lang w:val="en-MY"/>
                      </w:rPr>
                      <w:t>Procedure</w:t>
                    </w:r>
                    <w:r w:rsidR="00DC41A3">
                      <w:rPr>
                        <w:rFonts w:ascii="Arial" w:hAnsi="Arial"/>
                        <w:lang w:val="en-MY"/>
                      </w:rPr>
                      <w:t xml:space="preserve"> Specification</w:t>
                    </w:r>
                    <w:r>
                      <w:rPr>
                        <w:rFonts w:ascii="Arial" w:hAnsi="Arial"/>
                        <w:lang w:val="en-MY"/>
                      </w:rPr>
                      <w:t xml:space="preserve"> ID</w:t>
                    </w:r>
                  </w:p>
                </w:txbxContent>
              </v:textbox>
            </v:shape>
          </w:pict>
        </mc:Fallback>
      </mc:AlternateContent>
    </w:r>
    <w:r w:rsidR="004620C5">
      <w:rPr>
        <w:noProof/>
        <w:lang w:val="en-MY" w:eastAsia="en-MY"/>
      </w:rPr>
      <mc:AlternateContent>
        <mc:Choice Requires="wps">
          <w:drawing>
            <wp:anchor distT="4294967294" distB="4294967294" distL="114300" distR="114300" simplePos="0" relativeHeight="251690496" behindDoc="0" locked="0" layoutInCell="1" allowOverlap="1" wp14:anchorId="43EF4530" wp14:editId="4D3E13CF">
              <wp:simplePos x="0" y="0"/>
              <wp:positionH relativeFrom="column">
                <wp:posOffset>2023745</wp:posOffset>
              </wp:positionH>
              <wp:positionV relativeFrom="paragraph">
                <wp:posOffset>103504</wp:posOffset>
              </wp:positionV>
              <wp:extent cx="4101465" cy="0"/>
              <wp:effectExtent l="0" t="0" r="13335" b="19050"/>
              <wp:wrapNone/>
              <wp:docPr id="6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14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9049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8.15pt" to="482.3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Vi3FAIAACoEAAAOAAAAZHJzL2Uyb0RvYy54bWysU82O2jAQvlfqO1i+QxIaKESEVZVAL7SL&#10;tNsHMLZDrDq2ZRsCqvruHRuC2PZSVc3BGXtmvvnmb/l07iQ6ceuEViXOxilGXFHNhDqU+NvrZjTH&#10;yHmiGJFa8RJfuMNPq/fvlr0p+ES3WjJuEYAoV/SmxK33pkgSR1veETfWhitQNtp2xMPVHhJmSQ/o&#10;nUwmaTpLem2ZsZpy5+C1virxKuI3Daf+uWkc90iWGLj5eNp47sOZrJakOFhiWkFvNMg/sOiIUBD0&#10;DlUTT9DRij+gOkGtdrrxY6q7RDeNoDzmANlk6W/ZvLTE8JgLFMeZe5nc/4OlX087iwQr8WyGkSId&#10;9GgrFEdZrE1vXAEmldrZkB09qxez1fS7Q0pXLVEHHjm+Xgz4ZaGayRuXcHEGIuz7L5qBDTl6HQt1&#10;bmwXIKEE6Bz7cbn3g589ovCYZ2mWz6YY0UGXkGJwNNb5z1x3KAgllkA6ApPT1vlAhBSDSYij9EZI&#10;GdstFepLvJhOptHBaSlYUAYzZw/7Slp0ImFg4hezAs2jmdVHxSJYywlb32RPhLzKEFyqgAepAJ2b&#10;dJ2IH4t0sZ6v5/kon8zWozyt69GnTZWPZpvs47T+UFdVnf0M1LK8aAVjXAV2w3Rm+d91/7Yn17m6&#10;z+e9DMlb9FgvIDv8I+nYy9C+sE6u2Gt22dmhxzCQ0fi2PGHiH+8gP6746hcAAAD//wMAUEsDBBQA&#10;BgAIAAAAIQD6owHm3QAAAAkBAAAPAAAAZHJzL2Rvd25yZXYueG1sTI/BTsMwDIbvSLxDZCQuE0u3&#10;ojJK0wkBvXFhgLh6jWkrGqdrsq3w9BhxgKP9f/r9uVhPrlcHGkPn2cBinoAirr3tuDHw8lxdrECF&#10;iGyx90wGPinAujw9KTC3/shPdNjERkkJhxwNtDEOudahbslhmPuBWLJ3PzqMMo6NtiMepdz1epkk&#10;mXbYsVxocaC7luqPzd4ZCNUr7aqvWT1L3tLG03J3//iAxpyfTbc3oCJN8Q+GH31Rh1Kctn7PNqje&#10;QLpYXQkqQZaCEuA6u8xAbX8Xuiz0/w/KbwAAAP//AwBQSwECLQAUAAYACAAAACEAtoM4kv4AAADh&#10;AQAAEwAAAAAAAAAAAAAAAAAAAAAAW0NvbnRlbnRfVHlwZXNdLnhtbFBLAQItABQABgAIAAAAIQA4&#10;/SH/1gAAAJQBAAALAAAAAAAAAAAAAAAAAC8BAABfcmVscy8ucmVsc1BLAQItABQABgAIAAAAIQBk&#10;LVi3FAIAACoEAAAOAAAAAAAAAAAAAAAAAC4CAABkcnMvZTJvRG9jLnhtbFBLAQItABQABgAIAAAA&#10;IQD6owHm3QAAAAkBAAAPAAAAAAAAAAAAAAAAAG4EAABkcnMvZG93bnJldi54bWxQSwUGAAAAAAQA&#10;BADzAAAAeAUAAAAA&#10;"/>
          </w:pict>
        </mc:Fallback>
      </mc:AlternateContent>
    </w:r>
    <w:r w:rsidR="004620C5">
      <w:rPr>
        <w:noProof/>
        <w:lang w:val="en-MY" w:eastAsia="en-MY"/>
      </w:rPr>
      <mc:AlternateContent>
        <mc:Choice Requires="wps">
          <w:drawing>
            <wp:anchor distT="4294967294" distB="4294967294" distL="114300" distR="114300" simplePos="0" relativeHeight="251688448" behindDoc="0" locked="0" layoutInCell="1" allowOverlap="1" wp14:anchorId="618AD014" wp14:editId="255D6DFA">
              <wp:simplePos x="0" y="0"/>
              <wp:positionH relativeFrom="column">
                <wp:posOffset>2023745</wp:posOffset>
              </wp:positionH>
              <wp:positionV relativeFrom="paragraph">
                <wp:posOffset>-273686</wp:posOffset>
              </wp:positionV>
              <wp:extent cx="4101465" cy="0"/>
              <wp:effectExtent l="0" t="0" r="13335" b="19050"/>
              <wp:wrapNone/>
              <wp:docPr id="5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14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884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21.55pt" to="482.3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E7O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ydYqRI&#10;BxptheJoHlrTG1dARKV2NhRHz+rFbDX97pDSVUvUgUeKrxcDaVnISN6khI0zcMG+/6IZxJCj17FP&#10;58Z2ARI6gM5RjstdDn72iMJhnqVZPgNadPAlpBgSjXX+M9cdCkaJJXCOwOS0dT4QIcUQEu5ReiOk&#10;jGpLhfoSL6aTaUxwWgoWnCHM2cO+khadSJiX+MWqwPMYZvVRsQjWcsLWN9sTIa82XC5VwINSgM7N&#10;ug7Ej0W6WM/X83yUT2brUZ7W9ejTpspHs032cVp/qKuqzn4GalletIIxrgK7YTiz/O/Evz2T61jd&#10;x/PehuQteuwXkB3+kXTUMsh3HYS9ZpedHTSGeYzBt7cTBv5xD/bjC1/9AgAA//8DAFBLAwQUAAYA&#10;CAAAACEA0Uuj6d8AAAALAQAADwAAAGRycy9kb3ducmV2LnhtbEyPwU7DMAyG70i8Q2QkLtOWdp3K&#10;6JpOCOiNCxuIq9eYtlrjdE22FZ6eICGNo+1Pv78/X4+mEycaXGtZQTyLQBBXVrdcK3jbltMlCOeR&#10;NXaWScEXOVgX11c5Ztqe+ZVOG1+LEMIuQwWN930mpasaMuhmticOt087GPRhHGqpBzyHcNPJeRSl&#10;0mDL4UODPT02VO03R6PAle90KL8n1ST6SGpL88PTyzMqdXszPqxAeBr9BYZf/aAORXDa2SNrJzoF&#10;Sby8C6iC6SKJQQTiPl2kIHZ/G1nk8n+H4gcAAP//AwBQSwECLQAUAAYACAAAACEAtoM4kv4AAADh&#10;AQAAEwAAAAAAAAAAAAAAAAAAAAAAW0NvbnRlbnRfVHlwZXNdLnhtbFBLAQItABQABgAIAAAAIQA4&#10;/SH/1gAAAJQBAAALAAAAAAAAAAAAAAAAAC8BAABfcmVscy8ucmVsc1BLAQItABQABgAIAAAAIQDc&#10;vE7OEgIAACkEAAAOAAAAAAAAAAAAAAAAAC4CAABkcnMvZTJvRG9jLnhtbFBLAQItABQABgAIAAAA&#10;IQDRS6Pp3wAAAAsBAAAPAAAAAAAAAAAAAAAAAGwEAABkcnMvZG93bnJldi54bWxQSwUGAAAAAAQA&#10;BADzAAAAeAUAAAAA&#10;"/>
          </w:pict>
        </mc:Fallback>
      </mc:AlternateContent>
    </w:r>
    <w:r w:rsidR="004620C5">
      <w:rPr>
        <w:noProof/>
        <w:lang w:val="en-MY" w:eastAsia="en-MY"/>
      </w:rPr>
      <mc:AlternateContent>
        <mc:Choice Requires="wps">
          <w:drawing>
            <wp:anchor distT="0" distB="0" distL="114300" distR="114300" simplePos="0" relativeHeight="251748864" behindDoc="0" locked="0" layoutInCell="1" allowOverlap="1" wp14:anchorId="0C50DA14" wp14:editId="14CAE4F8">
              <wp:simplePos x="0" y="0"/>
              <wp:positionH relativeFrom="column">
                <wp:posOffset>2023745</wp:posOffset>
              </wp:positionH>
              <wp:positionV relativeFrom="paragraph">
                <wp:posOffset>66675</wp:posOffset>
              </wp:positionV>
              <wp:extent cx="941705" cy="274955"/>
              <wp:effectExtent l="0" t="0" r="0" b="0"/>
              <wp:wrapNone/>
              <wp:docPr id="6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101B90" w:rsidRDefault="00101B90" w:rsidP="00101B90">
                          <w:pPr>
                            <w:jc w:val="center"/>
                            <w:rPr>
                              <w:rFonts w:ascii="Arial" w:hAnsi="Arial"/>
                              <w:b/>
                              <w:lang w:val="en-MY"/>
                            </w:rPr>
                          </w:pPr>
                          <w:r>
                            <w:rPr>
                              <w:rFonts w:ascii="Arial" w:hAnsi="Arial"/>
                              <w:b/>
                              <w:lang w:val="en-MY"/>
                            </w:rPr>
                            <w:t>2</w:t>
                          </w:r>
                          <w:r w:rsidR="00F6672A">
                            <w:rPr>
                              <w:rFonts w:ascii="Arial" w:hAnsi="Arial"/>
                              <w:b/>
                              <w:lang w:val="en-MY"/>
                            </w:rPr>
                            <w:t>5</w:t>
                          </w:r>
                          <w:r>
                            <w:rPr>
                              <w:rFonts w:ascii="Arial" w:hAnsi="Arial"/>
                              <w:b/>
                              <w:lang w:val="en-MY"/>
                            </w:rPr>
                            <w:t>/11/2016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3" type="#_x0000_t202" style="position:absolute;margin-left:159.35pt;margin-top:5.25pt;width:74.15pt;height:21.6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H9fuwIAAMEFAAAOAAAAZHJzL2Uyb0RvYy54bWysVNtunDAQfa/Uf7D8TrjU7C4obJQsS1Up&#10;vUhJP8ALZrEKNrW9C2nVf+/Y7C3JS9WWB2R77DNnZs7M9c3YtWjPlOZSZDi8CjBiopQVF9sMf30s&#10;vAVG2lBR0VYKluEnpvHN8u2b66FPWSQb2VZMIQAROh36DDfG9Knv67JhHdVXsmcCjLVUHTWwVVu/&#10;UnQA9K71oyCY+YNUVa9kybSG03wy4qXDr2tWms91rZlBbYaBm3F/5f4b+/eX1zTdKto3vDzQoH/B&#10;oqNcgNMTVE4NRTvFX0F1vFRSy9pclbLzZV3zkrkYIJoweBHNQ0N75mKB5Oj+lCb9/2DLT/svCvEq&#10;w7MQI0E7qNEjGw26kyMKY5ufodcpXHvo4aIZ4Rzq7GLV/b0sv2kk5KqhYstulZJDw2gF/EL70r94&#10;OuFoC7IZPsoK/NCdkQ5orFVnkwfpQIAOdXo61cZyKeEwIeE8iDEqwRTNSRI7bj5Nj497pc17Jjtk&#10;FxlWUHoHTvf32lgyND1esb6ELHjbuvK34tkBXJxOwDU8tTZLwlXzZxIk68V6QTwSzdYeCfLcuy1W&#10;xJsV4TzO3+WrVR7+sn5Dkja8qpiwbo7KCsmfVe6g8UkTJ21p2fLKwllKWm03q1ahPQVlF+5zKQfL&#10;+Zr/nIZLAsTyIqQwIsFdlHjFbDH3SEFiL5kHCy8Ik7tkFpCE5MXzkO65YP8eEhqgqnEUT1o6k34R&#10;W+C+17HRtOMGZkfLuwwvTpdoahW4FpUrraG8ndYXqbD0z6mAch8L7fRqJTqJ1Yyb0bXG/NgGG1k9&#10;gYCVBIGBSmHuwaKR6gdGA8yQDOvvO6oYRu0HAU2QhITYoeM2JJ5HsFGXls2lhYoSoDJsMJqWKzMN&#10;ql2v+LYBT1PbCXkLjVNzJ2rbYROrQ7vBnHCxHWaaHUSXe3frPHmXvwEAAP//AwBQSwMEFAAGAAgA&#10;AAAhAIxFpaneAAAACQEAAA8AAABkcnMvZG93bnJldi54bWxMj0FPwkAQhe8m/ofNkHiTXYRCLd0S&#10;o/GqEYXE29Id2sbubNNdaP33DCc9Tt6XN9/LN6NrxRn70HjSMJsqEEiltw1VGr4+X+9TECEasqb1&#10;hBp+McCmuL3JTWb9QB943sZKcAmFzGioY+wyKUNZozNh6jskzo6+dyby2VfS9mbgctfKB6WW0pmG&#10;+ENtOnyusfzZnpyG3dvxe79Q79WLS7rBj0qSe5Ra303GpzWIiGP8g+Gqz+pQsNPBn8gG0WqYz9IV&#10;oxyoBAQDi+WKxx00JPMUZJHL/wuKCwAAAP//AwBQSwECLQAUAAYACAAAACEAtoM4kv4AAADhAQAA&#10;EwAAAAAAAAAAAAAAAAAAAAAAW0NvbnRlbnRfVHlwZXNdLnhtbFBLAQItABQABgAIAAAAIQA4/SH/&#10;1gAAAJQBAAALAAAAAAAAAAAAAAAAAC8BAABfcmVscy8ucmVsc1BLAQItABQABgAIAAAAIQAaLH9f&#10;uwIAAMEFAAAOAAAAAAAAAAAAAAAAAC4CAABkcnMvZTJvRG9jLnhtbFBLAQItABQABgAIAAAAIQCM&#10;RaWp3gAAAAkBAAAPAAAAAAAAAAAAAAAAABUFAABkcnMvZG93bnJldi54bWxQSwUGAAAAAAQABADz&#10;AAAAIAYAAAAA&#10;" filled="f" stroked="f">
              <v:textbox>
                <w:txbxContent>
                  <w:p w:rsidR="004620C5" w:rsidRPr="00101B90" w:rsidRDefault="00101B90" w:rsidP="00101B90">
                    <w:pPr>
                      <w:jc w:val="center"/>
                      <w:rPr>
                        <w:rFonts w:ascii="Arial" w:hAnsi="Arial"/>
                        <w:b/>
                        <w:lang w:val="en-MY"/>
                      </w:rPr>
                    </w:pPr>
                    <w:r>
                      <w:rPr>
                        <w:rFonts w:ascii="Arial" w:hAnsi="Arial"/>
                        <w:b/>
                        <w:lang w:val="en-MY"/>
                      </w:rPr>
                      <w:t>2</w:t>
                    </w:r>
                    <w:r w:rsidR="00F6672A">
                      <w:rPr>
                        <w:rFonts w:ascii="Arial" w:hAnsi="Arial"/>
                        <w:b/>
                        <w:lang w:val="en-MY"/>
                      </w:rPr>
                      <w:t>5</w:t>
                    </w:r>
                    <w:r>
                      <w:rPr>
                        <w:rFonts w:ascii="Arial" w:hAnsi="Arial"/>
                        <w:b/>
                        <w:lang w:val="en-MY"/>
                      </w:rPr>
                      <w:t>/11/2016</w:t>
                    </w:r>
                  </w:p>
                </w:txbxContent>
              </v:textbox>
            </v:shape>
          </w:pict>
        </mc:Fallback>
      </mc:AlternateContent>
    </w:r>
    <w:r w:rsidR="004620C5">
      <w:rPr>
        <w:noProof/>
        <w:lang w:val="en-MY" w:eastAsia="en-MY"/>
      </w:rPr>
      <mc:AlternateContent>
        <mc:Choice Requires="wps">
          <w:drawing>
            <wp:anchor distT="0" distB="0" distL="114300" distR="114300" simplePos="0" relativeHeight="251684352" behindDoc="0" locked="0" layoutInCell="1" allowOverlap="1" wp14:anchorId="46BEBE4F" wp14:editId="1E97A9BA">
              <wp:simplePos x="0" y="0"/>
              <wp:positionH relativeFrom="column">
                <wp:posOffset>2023745</wp:posOffset>
              </wp:positionH>
              <wp:positionV relativeFrom="paragraph">
                <wp:posOffset>-169545</wp:posOffset>
              </wp:positionV>
              <wp:extent cx="941705" cy="274955"/>
              <wp:effectExtent l="0" t="0" r="0" b="0"/>
              <wp:wrapNone/>
              <wp:docPr id="5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101B90" w:rsidRDefault="00101B90" w:rsidP="00101B90">
                          <w:pPr>
                            <w:jc w:val="center"/>
                            <w:rPr>
                              <w:rFonts w:ascii="Arial" w:hAnsi="Arial"/>
                              <w:lang w:val="en-MY"/>
                            </w:rPr>
                          </w:pPr>
                          <w:r>
                            <w:rPr>
                              <w:rFonts w:ascii="Arial" w:hAnsi="Arial"/>
                              <w:lang w:val="en-MY"/>
                            </w:rPr>
                            <w:t>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4" type="#_x0000_t202" style="position:absolute;margin-left:159.35pt;margin-top:-13.35pt;width:74.15pt;height:21.6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9zOtwIAAMAFAAAOAAAAZHJzL2Uyb0RvYy54bWysVO1umzAU/T9p72D5P+VjJgFUUrUhTJO6&#10;D6ndAzhggjWwme2EdNXefdcmSdNWk6Zt/EC27/W5H+f4Xl7t+w7tmNJcihyHFwFGTFSy5mKT46/3&#10;pZdgpA0VNe2kYDl+YBpfLd6+uRyHjEWylV3NFAIQobNxyHFrzJD5vq5a1lN9IQcmwNhI1VMDW7Xx&#10;a0VHQO87PwqCmT9KVQ9KVkxrOC0mI144/KZhlfncNJoZ1OUYcjPur9x/bf/+4pJmG0WHlleHNOhf&#10;ZNFTLiDoCaqghqKt4q+gel4pqWVjLirZ+7JpeMVcDVBNGLyo5q6lA3O1QHP0cGqT/n+w1afdF4V4&#10;neM4wkjQHji6Z3uDbuQeEduecdAZeN0N4Gf2cAw0u1L1cCurbxoJuWyp2LBrpeTYMlpDeqG96Z9d&#10;nXC0BVmPH2UNYejWSAe0b1RvewfdQIAOND2cqLGpVHCYknAexBhVYIrmJI1jF4Fmx8uD0uY9kz2y&#10;ixwrYN6B092tNjYZmh1dbCwhS951jv1OPDsAx+kEQsNVa7NJODIf0yBdJauEeCSarTwSFIV3XS6J&#10;NyvDeVy8K5bLIvxp44Yka3ldM2HDHIUVkj8j7iDxSRInaWnZ8drC2ZS02qyXnUI7CsIu3XdoyJmb&#10;/zwN1wSo5UVJYUSCmyj1ylky90hJYi+dB4kXhOlNOgtISoryeUm3XLB/LwmNwGocxZOWfltb4L7X&#10;tdGs5wZGR8f7HCcnJ5pZBa5E7ag1lHfT+qwVNv2nVgDdR6KdXq1EJ7Ga/XrvXkZio1str2X9AAJW&#10;EgQGKoWxB4tWqh8YjTBCcqy/b6liGHUfBDyCNCTEzhy3IfE8go06t6zPLVRUAJVjg9G0XJppTm0H&#10;xTctRJqenZDX8HAa7kT9lNXhucGYcLUdRpqdQ+d75/U0eBe/AAAA//8DAFBLAwQUAAYACAAAACEA&#10;/zc7L94AAAAKAQAADwAAAGRycy9kb3ducmV2LnhtbEyPwU7DMAyG70h7h8hI3LZkY2SjNJ0QiCuI&#10;bSBxyxqvrdY4VZOt5e0xJ7jZ8qff359vRt+KC/axCWRgPlMgkMrgGqoM7Hcv0zWImCw52wZCA98Y&#10;YVNMrnKbuTDQO162qRIcQjGzBuqUukzKWNbobZyFDolvx9B7m3jtK+l6O3C4b+VCKS29bYg/1LbD&#10;pxrL0/bsDXy8Hr8+l+qtevZ33RBGJcnfS2NursfHBxAJx/QHw68+q0PBTodwJhdFa+B2vl4xamC6&#10;0DwwsdQrbndgVGuQRS7/Vyh+AAAA//8DAFBLAQItABQABgAIAAAAIQC2gziS/gAAAOEBAAATAAAA&#10;AAAAAAAAAAAAAAAAAABbQ29udGVudF9UeXBlc10ueG1sUEsBAi0AFAAGAAgAAAAhADj9If/WAAAA&#10;lAEAAAsAAAAAAAAAAAAAAAAALwEAAF9yZWxzLy5yZWxzUEsBAi0AFAAGAAgAAAAhAIl/3M63AgAA&#10;wAUAAA4AAAAAAAAAAAAAAAAALgIAAGRycy9lMm9Eb2MueG1sUEsBAi0AFAAGAAgAAAAhAP83Oy/e&#10;AAAACgEAAA8AAAAAAAAAAAAAAAAAEQUAAGRycy9kb3ducmV2LnhtbFBLBQYAAAAABAAEAPMAAAAc&#10;BgAAAAA=&#10;" filled="f" stroked="f">
              <v:textbox>
                <w:txbxContent>
                  <w:p w:rsidR="004620C5" w:rsidRPr="00101B90" w:rsidRDefault="00101B90" w:rsidP="00101B90">
                    <w:pPr>
                      <w:jc w:val="center"/>
                      <w:rPr>
                        <w:rFonts w:ascii="Arial" w:hAnsi="Arial"/>
                        <w:lang w:val="en-MY"/>
                      </w:rPr>
                    </w:pPr>
                    <w:r>
                      <w:rPr>
                        <w:rFonts w:ascii="Arial" w:hAnsi="Arial"/>
                        <w:lang w:val="en-MY"/>
                      </w:rPr>
                      <w:t>Date</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0C5" w:rsidRDefault="00AD47E9">
    <w:pPr>
      <w:pStyle w:val="Footer"/>
    </w:pPr>
    <w:r>
      <w:rPr>
        <w:noProof/>
        <w:lang w:val="en-MY" w:eastAsia="en-MY"/>
      </w:rPr>
      <mc:AlternateContent>
        <mc:Choice Requires="wps">
          <w:drawing>
            <wp:anchor distT="0" distB="0" distL="114300" distR="114300" simplePos="0" relativeHeight="251782656" behindDoc="0" locked="0" layoutInCell="1" allowOverlap="1" wp14:editId="36B11C9B">
              <wp:simplePos x="0" y="0"/>
              <wp:positionH relativeFrom="column">
                <wp:posOffset>-275897</wp:posOffset>
              </wp:positionH>
              <wp:positionV relativeFrom="paragraph">
                <wp:posOffset>-661736</wp:posOffset>
              </wp:positionV>
              <wp:extent cx="2374265" cy="856484"/>
              <wp:effectExtent l="0" t="0" r="23495" b="2032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856484"/>
                      </a:xfrm>
                      <a:prstGeom prst="rect">
                        <a:avLst/>
                      </a:prstGeom>
                      <a:solidFill>
                        <a:srgbClr val="FFFFFF"/>
                      </a:solidFill>
                      <a:ln w="9525">
                        <a:solidFill>
                          <a:srgbClr val="000000"/>
                        </a:solidFill>
                        <a:miter lim="800000"/>
                        <a:headEnd/>
                        <a:tailEnd/>
                      </a:ln>
                    </wps:spPr>
                    <wps:txbx>
                      <w:txbxContent>
                        <w:p w:rsidR="00AD47E9" w:rsidRDefault="00AD47E9" w:rsidP="00AD47E9">
                          <w:pPr>
                            <w:jc w:val="center"/>
                          </w:pPr>
                          <w:r>
                            <w:rPr>
                              <w:noProof/>
                              <w:lang w:val="en-MY" w:eastAsia="en-MY"/>
                            </w:rPr>
                            <w:drawing>
                              <wp:inline distT="0" distB="0" distL="0" distR="0">
                                <wp:extent cx="1592317" cy="753630"/>
                                <wp:effectExtent l="0" t="0" r="825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1">
                                          <a:extLst>
                                            <a:ext uri="{28A0092B-C50C-407E-A947-70E740481C1C}">
                                              <a14:useLocalDpi xmlns:a14="http://schemas.microsoft.com/office/drawing/2010/main" val="0"/>
                                            </a:ext>
                                          </a:extLst>
                                        </a:blip>
                                        <a:stretch>
                                          <a:fillRect/>
                                        </a:stretch>
                                      </pic:blipFill>
                                      <pic:spPr>
                                        <a:xfrm>
                                          <a:off x="0" y="0"/>
                                          <a:ext cx="1596584" cy="7556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margin-left:-21.7pt;margin-top:-52.1pt;width:186.95pt;height:67.45pt;z-index:2517826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EEAJgIAAEsEAAAOAAAAZHJzL2Uyb0RvYy54bWysVNtu2zAMfR+wfxD0vjjxnDQx4hRdugwD&#10;ugvQ7gNkWY6FSaImKbG7rx8lp2l2exnmB4EUqUPykPT6etCKHIXzEkxFZ5MpJcJwaKTZV/TLw+7V&#10;khIfmGmYAiMq+ig8vd68fLHubSly6EA1whEEMb7sbUW7EGyZZZ53QjM/ASsMGltwmgVU3T5rHOsR&#10;Xassn04XWQ+usQ648B5vb0cj3ST8thU8fGpbLwJRFcXcQjpdOut4Zps1K/eO2U7yUxrsH7LQTBoM&#10;eoa6ZYGRg5O/QWnJHXhow4SDzqBtJRepBqxmNv2lmvuOWZFqQXK8PdPk/x8s/3j87IhsKlpQYpjG&#10;Fj2IIZA3MJA8stNbX6LTvUW3MOA1djlV6u0d8K+eGNh2zOzFjXPQd4I1mN0svswuno44PoLU/Qdo&#10;MAw7BEhAQ+t0pA7JIIiOXXo8dyamwvEyf31V5Is5JRxty/miWBYpBCufXlvnwzsBmkShog47n9DZ&#10;8c6HmA0rn1xiMA9KNjupVFLcvt4qR44Mp2SXvhP6T27KkL6iq3k+Hwn4K8Q0fX+C0DLguCupsYqz&#10;EysjbW9Nk4YxMKlGGVNW5sRjpG4kMQz1kBq2igEixzU0j0isg3G6cRtR6MB9p6THya6o/3ZgTlCi&#10;3htszmpWFHEVklLMr3JU3KWlvrQwwxGqooGSUdyGtD6RNwM32MRWJn6fMzmljBObaD9tV1yJSz15&#10;Pf8DNj8AAAD//wMAUEsDBBQABgAIAAAAIQALFsVz4AAAAAsBAAAPAAAAZHJzL2Rvd25yZXYueG1s&#10;TI/BTsMwDIbvSLxDZCRuW9K1A1SaTmjSLrtRJtgxa0yTrUmqJtu6t8ec4PZb/vT7c7WaXM8uOEYb&#10;vIRsLoChb4O2vpOw+9jMXoDFpLxWffAo4YYRVvX9XaVKHa7+HS9N6hiV+FgqCSaloeQ8tgadivMw&#10;oKfddxidSjSOHdejulK56/lCiCfulPV0wagB1wbbU3N2EuIp2yy/wnFn9tubaY57+2m3aykfH6a3&#10;V2AJp/QHw68+qUNNTodw9jqyXsKsyAtCKWSiWAAjJM/FEtiBgngGXlf8/w/1DwAAAP//AwBQSwEC&#10;LQAUAAYACAAAACEAtoM4kv4AAADhAQAAEwAAAAAAAAAAAAAAAAAAAAAAW0NvbnRlbnRfVHlwZXNd&#10;LnhtbFBLAQItABQABgAIAAAAIQA4/SH/1gAAAJQBAAALAAAAAAAAAAAAAAAAAC8BAABfcmVscy8u&#10;cmVsc1BLAQItABQABgAIAAAAIQDhqEEAJgIAAEsEAAAOAAAAAAAAAAAAAAAAAC4CAABkcnMvZTJv&#10;RG9jLnhtbFBLAQItABQABgAIAAAAIQALFsVz4AAAAAsBAAAPAAAAAAAAAAAAAAAAAIAEAABkcnMv&#10;ZG93bnJldi54bWxQSwUGAAAAAAQABADzAAAAjQUAAAAA&#10;">
              <v:textbox>
                <w:txbxContent>
                  <w:p w:rsidR="00AD47E9" w:rsidRDefault="00AD47E9" w:rsidP="00AD47E9">
                    <w:pPr>
                      <w:jc w:val="center"/>
                    </w:pPr>
                    <w:r>
                      <w:rPr>
                        <w:noProof/>
                        <w:lang w:val="en-MY" w:eastAsia="en-MY"/>
                      </w:rPr>
                      <w:drawing>
                        <wp:inline distT="0" distB="0" distL="0" distR="0">
                          <wp:extent cx="1592317" cy="753630"/>
                          <wp:effectExtent l="0" t="0" r="825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2">
                                    <a:extLst>
                                      <a:ext uri="{28A0092B-C50C-407E-A947-70E740481C1C}">
                                        <a14:useLocalDpi xmlns:a14="http://schemas.microsoft.com/office/drawing/2010/main" val="0"/>
                                      </a:ext>
                                    </a:extLst>
                                  </a:blip>
                                  <a:stretch>
                                    <a:fillRect/>
                                  </a:stretch>
                                </pic:blipFill>
                                <pic:spPr>
                                  <a:xfrm>
                                    <a:off x="0" y="0"/>
                                    <a:ext cx="1596584" cy="755650"/>
                                  </a:xfrm>
                                  <a:prstGeom prst="rect">
                                    <a:avLst/>
                                  </a:prstGeom>
                                </pic:spPr>
                              </pic:pic>
                            </a:graphicData>
                          </a:graphic>
                        </wp:inline>
                      </w:drawing>
                    </w:r>
                  </w:p>
                </w:txbxContent>
              </v:textbox>
            </v:shape>
          </w:pict>
        </mc:Fallback>
      </mc:AlternateContent>
    </w:r>
    <w:r w:rsidR="005B0ED8">
      <w:rPr>
        <w:noProof/>
        <w:lang w:val="en-MY" w:eastAsia="en-MY"/>
      </w:rPr>
      <mc:AlternateContent>
        <mc:Choice Requires="wps">
          <w:drawing>
            <wp:anchor distT="0" distB="0" distL="114300" distR="114300" simplePos="0" relativeHeight="251778560" behindDoc="0" locked="0" layoutInCell="1" allowOverlap="1" wp14:anchorId="34EA1D13" wp14:editId="146A2C29">
              <wp:simplePos x="0" y="0"/>
              <wp:positionH relativeFrom="column">
                <wp:posOffset>-164805</wp:posOffset>
              </wp:positionH>
              <wp:positionV relativeFrom="paragraph">
                <wp:posOffset>-700966</wp:posOffset>
              </wp:positionV>
              <wp:extent cx="1998907" cy="736600"/>
              <wp:effectExtent l="0" t="0" r="0" b="6350"/>
              <wp:wrapNone/>
              <wp:docPr id="48"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8907" cy="73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5B0ED8" w:rsidRDefault="005B0ED8" w:rsidP="00D92EC3">
                          <w:pPr>
                            <w:jc w:val="center"/>
                          </w:pPr>
                          <w:r>
                            <w:rPr>
                              <w:noProof/>
                              <w:lang w:val="en-MY" w:eastAsia="en-MY"/>
                            </w:rPr>
                            <w:drawing>
                              <wp:inline distT="0" distB="0" distL="0" distR="0">
                                <wp:extent cx="1573619" cy="646007"/>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1">
                                          <a:extLst>
                                            <a:ext uri="{28A0092B-C50C-407E-A947-70E740481C1C}">
                                              <a14:useLocalDpi xmlns:a14="http://schemas.microsoft.com/office/drawing/2010/main" val="0"/>
                                            </a:ext>
                                          </a:extLst>
                                        </a:blip>
                                        <a:stretch>
                                          <a:fillRect/>
                                        </a:stretch>
                                      </pic:blipFill>
                                      <pic:spPr>
                                        <a:xfrm>
                                          <a:off x="0" y="0"/>
                                          <a:ext cx="1571555" cy="6451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 o:spid="_x0000_s1036" type="#_x0000_t202" style="position:absolute;margin-left:-13pt;margin-top:-55.2pt;width:157.4pt;height:58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Pb3vQIAAMQFAAAOAAAAZHJzL2Uyb0RvYy54bWysVNtunDAQfa/Uf7D8TrjEywIKWyXLUlVK&#10;L1LSD/CCWayCTW3vsmnVf+/Y7C3JS9WWB2Qzw5kzM2fm5t2+79COKc2lyHF4FWDERCVrLjY5/vpY&#10;eglG2lBR004KluMnpvG7xds3N+OQsUi2squZQgAidDYOOW6NGTLf11XLeqqv5MAEGBupemrgqjZ+&#10;regI6H3nR0EQ+6NU9aBkxbSGr8VkxAuH3zSsMp+bRjODuhwDN+Peyr3X9u0vbmi2UXRoeXWgQf+C&#10;RU+5gKAnqIIairaKv4LqeaWklo25qmTvy6bhFXM5QDZh8CKbh5YOzOUCxdHDqUz6/8FWn3ZfFOJ1&#10;jgl0StAeevTI9gbdyT0Kr12BxkFn4PcwgKfZgwEa7ZLVw72svmkk5LKlYsNulZJjy2gNBENbWv/i&#10;V9sSnWkLsh4/yhoC0a2RDmjfqN5WD+qBAB0a9XRqjiVT2ZBpmqTBHKMKbPPrOA4cOZ9mx78Hpc17&#10;JntkDzlW0HyHTnf32lg2NDu62GBClrzrnAA68ewDOE5fIDb8am2WhevnzzRIV8kqIR6J4pVHgqLw&#10;bssl8eIynM+K62K5LMJfNm5IspbXNRM2zFFbIfmz3h1UPqnipC4tO15bOEtJq8162Sm0o6Dt0j2u&#10;5mA5u/nPabgiQC4vUgojEtxFqVfGydwjJZl56TxIvCBM79I4ICkpyucp3XPB/j0lNOY4nUWzSUxn&#10;0i9yC9zzOjea9dzA9uh4n+Pk5EQzK8GVqF1rDeXddL4ohaV/LgW0+9hoJ1ir0UmtZr/eu+EIT4Ow&#10;lvUTSFhJUBjoFFYfHFqpfmA0whrJsf6+pYph1H0QMAZpSIjdO+5CZvMILurSsr60UFEBVI4NRtNx&#10;aaZdtR0U37QQaRo8IW9hdBruVG3HamJ1GDhYFS65w1qzu+jy7rzOy3fxGwAA//8DAFBLAwQUAAYA&#10;CAAAACEA074fYN8AAAAKAQAADwAAAGRycy9kb3ducmV2LnhtbEyPTU/DMAyG70j8h8hIu21Jq60q&#10;pek0DXEdYnxI3LLGaysap2qytfx7zAlutvzq9fOU29n14opj6DxpSFYKBFLtbUeNhrfXp2UOIkRD&#10;1vSeUMM3BthWtzelKayf6AWvx9gILqFQGA1tjEMhZahbdCas/IDEt7MfnYm8jo20o5m43PUyVSqT&#10;znTEH1oz4L7F+ut4cRreD+fPj7V6bh7dZpj8rCS5e6n14m7ePYCIOMe/MPziMzpUzHTyF7JB9BqW&#10;acYukYckUWsQHEnznG1OGjYZyKqU/xWqHwAAAP//AwBQSwECLQAUAAYACAAAACEAtoM4kv4AAADh&#10;AQAAEwAAAAAAAAAAAAAAAAAAAAAAW0NvbnRlbnRfVHlwZXNdLnhtbFBLAQItABQABgAIAAAAIQA4&#10;/SH/1gAAAJQBAAALAAAAAAAAAAAAAAAAAC8BAABfcmVscy8ucmVsc1BLAQItABQABgAIAAAAIQCo&#10;dPb3vQIAAMQFAAAOAAAAAAAAAAAAAAAAAC4CAABkcnMvZTJvRG9jLnhtbFBLAQItABQABgAIAAAA&#10;IQDTvh9g3wAAAAoBAAAPAAAAAAAAAAAAAAAAABcFAABkcnMvZG93bnJldi54bWxQSwUGAAAAAAQA&#10;BADzAAAAIwYAAAAA&#10;" filled="f" stroked="f">
              <v:textbox>
                <w:txbxContent>
                  <w:p w:rsidR="004620C5" w:rsidRPr="005B0ED8" w:rsidRDefault="005B0ED8" w:rsidP="00D92EC3">
                    <w:pPr>
                      <w:jc w:val="center"/>
                    </w:pPr>
                    <w:r>
                      <w:rPr>
                        <w:noProof/>
                        <w:lang w:val="en-MY" w:eastAsia="en-MY"/>
                      </w:rPr>
                      <w:drawing>
                        <wp:inline distT="0" distB="0" distL="0" distR="0">
                          <wp:extent cx="1573619" cy="646007"/>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2">
                                    <a:extLst>
                                      <a:ext uri="{28A0092B-C50C-407E-A947-70E740481C1C}">
                                        <a14:useLocalDpi xmlns:a14="http://schemas.microsoft.com/office/drawing/2010/main" val="0"/>
                                      </a:ext>
                                    </a:extLst>
                                  </a:blip>
                                  <a:stretch>
                                    <a:fillRect/>
                                  </a:stretch>
                                </pic:blipFill>
                                <pic:spPr>
                                  <a:xfrm>
                                    <a:off x="0" y="0"/>
                                    <a:ext cx="1571555" cy="645160"/>
                                  </a:xfrm>
                                  <a:prstGeom prst="rect">
                                    <a:avLst/>
                                  </a:prstGeom>
                                </pic:spPr>
                              </pic:pic>
                            </a:graphicData>
                          </a:graphic>
                        </wp:inline>
                      </w:drawing>
                    </w:r>
                  </w:p>
                </w:txbxContent>
              </v:textbox>
            </v:shape>
          </w:pict>
        </mc:Fallback>
      </mc:AlternateContent>
    </w:r>
    <w:r w:rsidR="00940E5B">
      <w:rPr>
        <w:noProof/>
        <w:lang w:val="en-MY" w:eastAsia="en-MY"/>
      </w:rPr>
      <mc:AlternateContent>
        <mc:Choice Requires="wps">
          <w:drawing>
            <wp:anchor distT="0" distB="0" distL="114300" distR="114300" simplePos="0" relativeHeight="251750912" behindDoc="0" locked="0" layoutInCell="1" allowOverlap="1" wp14:anchorId="3F5B92B1" wp14:editId="37176C04">
              <wp:simplePos x="0" y="0"/>
              <wp:positionH relativeFrom="column">
                <wp:posOffset>3048990</wp:posOffset>
              </wp:positionH>
              <wp:positionV relativeFrom="paragraph">
                <wp:posOffset>-31115</wp:posOffset>
              </wp:positionV>
              <wp:extent cx="2136775" cy="332501"/>
              <wp:effectExtent l="0" t="0" r="0" b="0"/>
              <wp:wrapNone/>
              <wp:docPr id="50"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6775" cy="332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787" w:rsidRPr="00101B90" w:rsidRDefault="00292787" w:rsidP="00292787">
                          <w:pPr>
                            <w:jc w:val="center"/>
                            <w:rPr>
                              <w:rFonts w:ascii="Arial" w:hAnsi="Arial" w:cs="Arial"/>
                              <w:b/>
                              <w:lang w:val="en-MY"/>
                            </w:rPr>
                          </w:pPr>
                          <w:r>
                            <w:rPr>
                              <w:rFonts w:ascii="Arial" w:hAnsi="Arial" w:cs="Arial"/>
                              <w:b/>
                              <w:lang w:val="en-MY"/>
                            </w:rPr>
                            <w:t>F</w:t>
                          </w:r>
                          <w:r w:rsidR="008920AF">
                            <w:rPr>
                              <w:rFonts w:ascii="Arial" w:hAnsi="Arial" w:cs="Arial"/>
                              <w:b/>
                              <w:lang w:val="en-MY"/>
                            </w:rPr>
                            <w:t>OS_TP</w:t>
                          </w:r>
                          <w:r w:rsidR="005431DB">
                            <w:rPr>
                              <w:rFonts w:ascii="Arial" w:hAnsi="Arial" w:cs="Arial"/>
                              <w:b/>
                              <w:lang w:val="en-MY"/>
                            </w:rPr>
                            <w:t>S</w:t>
                          </w:r>
                          <w:r w:rsidR="00940E5B">
                            <w:rPr>
                              <w:rFonts w:ascii="Arial" w:hAnsi="Arial" w:cs="Arial"/>
                              <w:b/>
                              <w:lang w:val="en-MY"/>
                            </w:rPr>
                            <w:t>_</w:t>
                          </w:r>
                          <w:r>
                            <w:rPr>
                              <w:rFonts w:ascii="Arial" w:hAnsi="Arial" w:cs="Arial"/>
                              <w:b/>
                              <w:lang w:val="en-MY"/>
                            </w:rPr>
                            <w:t>1.0.0</w:t>
                          </w:r>
                        </w:p>
                        <w:p w:rsidR="004620C5" w:rsidRPr="003F2373" w:rsidRDefault="004620C5" w:rsidP="003F237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4" o:spid="_x0000_s1037" type="#_x0000_t202" style="position:absolute;margin-left:240.1pt;margin-top:-2.45pt;width:168.25pt;height:26.2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S2JvAIAAMQ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MdQHkE76NEj2xt0J/coDIgt0NDrFPweevA0ezBAo12yur+X5XeNhFw2VGzYrVJyaBitgGBob/oX&#10;V0ccbUHWwydZQSC6NdIB7WvV2epBPRCgA5OnU3MsmRIOo3Aync1ijEqwTSZRHIwhaHq83SttPjDZ&#10;IbvIsILmO3S6u9fGsqHp0cUGE7LgbesE0IoXB+A4nkBsuGptloXr53MSJKv5ak48Ek1XHgny3Lst&#10;lsSbFuEszif5cpmHv2zckKQNryombJijtkLyZ707qHxUxUldWra8snCWklab9bJVaEdB24X7XM3B&#10;cnbzX9JwRYBcXqUURiS4ixKvmM5nHilI7CWzYO4FYXKXTAOSkLx4mdI9F+zfU0JDhpM4ikcxnUm/&#10;yi1w39vcaNpxA9Oj5V2G5ycnmloJrkTlWmsob8f1RSks/XMpoN3HRjvBWo2OajX79d49jtBpzap5&#10;LasnkLCSoDDQKYw+WDRS/cRogDGSYf1jSxXDqP0o4BkkISF27rgNiWcRbNSlZX1poaIEqAwbjMbl&#10;0oyzatsrvmkg0vjwhLyFp1Nzp+ozq8ODg1HhkjuMNTuLLvfO6zx8F78BAAD//wMAUEsDBBQABgAI&#10;AAAAIQB7I5203gAAAAkBAAAPAAAAZHJzL2Rvd25yZXYueG1sTI9BT8JAEIXvJvyHzZh4g11IgVK7&#10;JUTjVSOgibelO7SN3dmmu9D67x1Pcpy8L+99k29H14or9qHxpGE+UyCQSm8bqjQcDy/TFESIhqxp&#10;PaGGHwywLSZ3ucmsH+gdr/tYCS6hkBkNdYxdJmUoa3QmzHyHxNnZ985EPvtK2t4MXO5auVBqJZ1p&#10;iBdq0+FTjeX3/uI0fLyevz4T9VY9u2U3+FFJchup9cP9uHsEEXGM/zD86bM6FOx08heyQbQaklQt&#10;GNUwTTYgGEjnqzWIEyfrJcgil7cfFL8AAAD//wMAUEsBAi0AFAAGAAgAAAAhALaDOJL+AAAA4QEA&#10;ABMAAAAAAAAAAAAAAAAAAAAAAFtDb250ZW50X1R5cGVzXS54bWxQSwECLQAUAAYACAAAACEAOP0h&#10;/9YAAACUAQAACwAAAAAAAAAAAAAAAAAvAQAAX3JlbHMvLnJlbHNQSwECLQAUAAYACAAAACEAGTUt&#10;ibwCAADEBQAADgAAAAAAAAAAAAAAAAAuAgAAZHJzL2Uyb0RvYy54bWxQSwECLQAUAAYACAAAACEA&#10;eyOdtN4AAAAJAQAADwAAAAAAAAAAAAAAAAAWBQAAZHJzL2Rvd25yZXYueG1sUEsFBgAAAAAEAAQA&#10;8wAAACEGAAAAAA==&#10;" filled="f" stroked="f">
              <v:textbox>
                <w:txbxContent>
                  <w:p w:rsidR="00292787" w:rsidRPr="00101B90" w:rsidRDefault="00292787" w:rsidP="00292787">
                    <w:pPr>
                      <w:jc w:val="center"/>
                      <w:rPr>
                        <w:rFonts w:ascii="Arial" w:hAnsi="Arial" w:cs="Arial"/>
                        <w:b/>
                        <w:lang w:val="en-MY"/>
                      </w:rPr>
                    </w:pPr>
                    <w:r>
                      <w:rPr>
                        <w:rFonts w:ascii="Arial" w:hAnsi="Arial" w:cs="Arial"/>
                        <w:b/>
                        <w:lang w:val="en-MY"/>
                      </w:rPr>
                      <w:t>F</w:t>
                    </w:r>
                    <w:r w:rsidR="008920AF">
                      <w:rPr>
                        <w:rFonts w:ascii="Arial" w:hAnsi="Arial" w:cs="Arial"/>
                        <w:b/>
                        <w:lang w:val="en-MY"/>
                      </w:rPr>
                      <w:t>OS_TP</w:t>
                    </w:r>
                    <w:r w:rsidR="005431DB">
                      <w:rPr>
                        <w:rFonts w:ascii="Arial" w:hAnsi="Arial" w:cs="Arial"/>
                        <w:b/>
                        <w:lang w:val="en-MY"/>
                      </w:rPr>
                      <w:t>S</w:t>
                    </w:r>
                    <w:r w:rsidR="00940E5B">
                      <w:rPr>
                        <w:rFonts w:ascii="Arial" w:hAnsi="Arial" w:cs="Arial"/>
                        <w:b/>
                        <w:lang w:val="en-MY"/>
                      </w:rPr>
                      <w:t>_</w:t>
                    </w:r>
                    <w:r>
                      <w:rPr>
                        <w:rFonts w:ascii="Arial" w:hAnsi="Arial" w:cs="Arial"/>
                        <w:b/>
                        <w:lang w:val="en-MY"/>
                      </w:rPr>
                      <w:t>1.0.0</w:t>
                    </w:r>
                  </w:p>
                  <w:p w:rsidR="004620C5" w:rsidRPr="003F2373" w:rsidRDefault="004620C5" w:rsidP="003F2373"/>
                </w:txbxContent>
              </v:textbox>
            </v:shape>
          </w:pict>
        </mc:Fallback>
      </mc:AlternateContent>
    </w:r>
    <w:r w:rsidR="00B55334">
      <w:rPr>
        <w:noProof/>
        <w:lang w:val="en-MY" w:eastAsia="en-MY"/>
      </w:rPr>
      <mc:AlternateContent>
        <mc:Choice Requires="wps">
          <w:drawing>
            <wp:anchor distT="0" distB="0" distL="114300" distR="114300" simplePos="0" relativeHeight="251756032" behindDoc="0" locked="0" layoutInCell="1" allowOverlap="1" wp14:anchorId="18979585" wp14:editId="0A4FCE69">
              <wp:simplePos x="0" y="0"/>
              <wp:positionH relativeFrom="column">
                <wp:posOffset>-371475</wp:posOffset>
              </wp:positionH>
              <wp:positionV relativeFrom="paragraph">
                <wp:posOffset>-732155</wp:posOffset>
              </wp:positionV>
              <wp:extent cx="6503035" cy="929640"/>
              <wp:effectExtent l="0" t="0" r="12065" b="22860"/>
              <wp:wrapNone/>
              <wp:docPr id="34"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9296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9" o:spid="_x0000_s1026" style="position:absolute;margin-left:-29.25pt;margin-top:-57.65pt;width:512.05pt;height:73.2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JlAewIAAP4EAAAOAAAAZHJzL2Uyb0RvYy54bWysVNFu2yAUfZ+0f0C8J7YTJ02sOlUUJ9Ok&#10;bqvW7QMI4BgNAwMSp6v277vgJEvXl2maH2wwl8M5957L7d2xlejArRNalTgbphhxRTUTalfir182&#10;gxlGzhPFiNSKl/iJO3y3ePvmtjMFH+lGS8YtAhDlis6UuPHeFEniaMNb4obacAWLtbYt8TC1u4RZ&#10;0gF6K5NRmk6TTltmrKbcOfhb9Yt4EfHrmlP/qa4d90iWGLj5+LbxvQ3vZHFLip0lphH0RIP8A4uW&#10;CAWHXqAq4gnaW/EKqhXUaqdrP6S6TXRdC8qjBlCTpX+oeWyI4VELJMeZS5rc/4OlHw8PFglW4nGO&#10;kSIt1OgzZI2oneQoS+chQ51xBQQ+mgcbNDpzr+k3h5ReNRDHl9bqruGEAa8sxCcvNoSJg61o233Q&#10;DPDJ3uuYrGNt2wAIaUDHWJOnS0340SMKP6eTdJyOJxhRWJuP5tM8Fi0hxXm3sc6/47pFYVBiC+wj&#10;OjncOx/YkOIcEg5TeiOkjHWXCnUAOhlN4ganpWBhMYq0u+1KWnQgwTnxidJA/nVYKzz4V4q2xLNL&#10;EClCNtaKxVM8EbIfAxOpAjiIA26nUe+T53k6X8/Ws3yQj6brQZ5W1WC5WeWD6Sa7mVTjarWqsp+B&#10;Z5YXjWCMq0D17Nks/ztPnLqnd9vFtS8kuWvlm/i8Vp68pBGzDKrO36gu2iBUvnfQVrMncIHVfRPC&#10;pQGDRtsfGHXQgCV23/fEcozkewVOmmc5lBr5OMknNyOY2OuV7fUKURSgSuwx6ocr33f53lixa+Ck&#10;LNZY6SW4rxbRGMGZPauTZ6HJooLThRC6+Hoeo35fW4tfAAAA//8DAFBLAwQUAAYACAAAACEA2hcc&#10;BuAAAAALAQAADwAAAGRycy9kb3ducmV2LnhtbEyPwU7DMAyG70i8Q2QkblsaplZbaToVxK6TGEiw&#10;W9aEpFrjVE22lrfHnOBmy59+f3+1nX3PrmaMXUAJYpkBM9gG3aGV8P62W6yBxaRQqz6gkfBtImzr&#10;25tKlTpM+Gquh2QZhWAslQSX0lByHltnvIrLMBik21cYvUq0jpbrUU0U7nv+kGUF96pD+uDUYJ6d&#10;ac+Hi5fwMhz3TW4jbz6S+zyHp2nn9lbK+7u5eQSWzJz+YPjVJ3WoyekULqgj6yUs8nVOKA1C5Ctg&#10;hGyKvAB2krASAnhd8f8d6h8AAAD//wMAUEsBAi0AFAAGAAgAAAAhALaDOJL+AAAA4QEAABMAAAAA&#10;AAAAAAAAAAAAAAAAAFtDb250ZW50X1R5cGVzXS54bWxQSwECLQAUAAYACAAAACEAOP0h/9YAAACU&#10;AQAACwAAAAAAAAAAAAAAAAAvAQAAX3JlbHMvLnJlbHNQSwECLQAUAAYACAAAACEA28SZQHsCAAD+&#10;BAAADgAAAAAAAAAAAAAAAAAuAgAAZHJzL2Uyb0RvYy54bWxQSwECLQAUAAYACAAAACEA2hccBuAA&#10;AAALAQAADwAAAAAAAAAAAAAAAADVBAAAZHJzL2Rvd25yZXYueG1sUEsFBgAAAAAEAAQA8wAAAOIF&#10;AAAAAA==&#10;" filled="f"/>
          </w:pict>
        </mc:Fallback>
      </mc:AlternateContent>
    </w:r>
    <w:r w:rsidR="00B55334">
      <w:rPr>
        <w:noProof/>
        <w:lang w:val="en-MY" w:eastAsia="en-MY"/>
      </w:rPr>
      <mc:AlternateContent>
        <mc:Choice Requires="wps">
          <w:drawing>
            <wp:anchor distT="0" distB="0" distL="114300" distR="114300" simplePos="0" relativeHeight="251767296" behindDoc="0" locked="0" layoutInCell="1" allowOverlap="1" wp14:anchorId="32AE4360" wp14:editId="625B7A50">
              <wp:simplePos x="0" y="0"/>
              <wp:positionH relativeFrom="column">
                <wp:posOffset>5328285</wp:posOffset>
              </wp:positionH>
              <wp:positionV relativeFrom="paragraph">
                <wp:posOffset>-91440</wp:posOffset>
              </wp:positionV>
              <wp:extent cx="745490" cy="288925"/>
              <wp:effectExtent l="0" t="0" r="0" b="0"/>
              <wp:wrapNone/>
              <wp:docPr id="43"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490" cy="288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EC2747">
                          <w:pPr>
                            <w:jc w:val="center"/>
                            <w:rPr>
                              <w:rFonts w:ascii="Arial" w:hAnsi="Arial"/>
                              <w:b/>
                            </w:rPr>
                          </w:pPr>
                          <w:r>
                            <w:rPr>
                              <w:rStyle w:val="PageNumber"/>
                              <w:rFonts w:ascii="Arial" w:hAnsi="Arial"/>
                              <w:b/>
                            </w:rPr>
                            <w:fldChar w:fldCharType="begin"/>
                          </w:r>
                          <w:r>
                            <w:rPr>
                              <w:rStyle w:val="PageNumber"/>
                              <w:rFonts w:ascii="Arial" w:hAnsi="Arial"/>
                              <w:b/>
                            </w:rPr>
                            <w:instrText xml:space="preserve"> PAGE  \* Arabic  \* MERGEFORMAT </w:instrText>
                          </w:r>
                          <w:r>
                            <w:rPr>
                              <w:rStyle w:val="PageNumber"/>
                              <w:rFonts w:ascii="Arial" w:hAnsi="Arial"/>
                              <w:b/>
                            </w:rPr>
                            <w:fldChar w:fldCharType="separate"/>
                          </w:r>
                          <w:r w:rsidR="005A1ED8">
                            <w:rPr>
                              <w:rStyle w:val="PageNumber"/>
                              <w:rFonts w:ascii="Arial" w:hAnsi="Arial"/>
                              <w:b/>
                              <w:noProof/>
                            </w:rPr>
                            <w:t>2</w:t>
                          </w:r>
                          <w:r>
                            <w:rPr>
                              <w:rStyle w:val="PageNumber"/>
                              <w:rFonts w:ascii="Arial" w:hAnsi="Arial"/>
                              <w:b/>
                            </w:rPr>
                            <w:fldChar w:fldCharType="end"/>
                          </w:r>
                          <w:r>
                            <w:rPr>
                              <w:rStyle w:val="PageNumber"/>
                              <w:rFonts w:ascii="Arial" w:hAnsi="Arial"/>
                              <w:b/>
                            </w:rPr>
                            <w:t xml:space="preserve"> / </w:t>
                          </w:r>
                          <w:fldSimple w:instr=" SECTIONPAGES  \* Arabic  \* MERGEFORMAT ">
                            <w:r w:rsidR="005A1ED8" w:rsidRPr="005A1ED8">
                              <w:rPr>
                                <w:rStyle w:val="PageNumber"/>
                                <w:rFonts w:ascii="Arial" w:hAnsi="Arial"/>
                                <w:b/>
                                <w:noProof/>
                              </w:rPr>
                              <w:t>3</w:t>
                            </w:r>
                          </w:fldSimple>
                          <w:r>
                            <w:rPr>
                              <w:rStyle w:val="PageNumber"/>
                              <w:rFonts w:ascii="Arial" w:hAnsi="Arial"/>
                              <w:b/>
                              <w:vanish/>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0" o:spid="_x0000_s1038" type="#_x0000_t202" style="position:absolute;margin-left:419.55pt;margin-top:-7.2pt;width:58.7pt;height:22.75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sxhuwIAAMMFAAAOAAAAZHJzL2Uyb0RvYy54bWysVG1vmzAQ/j5p/8Hyd8pLnQRQSdWGME3q&#10;XqR2P8ABE6yBzWwn0E377zubJE1bTZq28QHZvvPdPfc8vqvrsWvRninNpchweBFgxEQpKy62Gf7y&#10;UHgxRtpQUdFWCpbhR6bx9fLtm6uhT1kkG9lWTCEIInQ69BlujOlT39dlwzqqL2TPBBhrqTpqYKu2&#10;fqXoANG71o+CYO4PUlW9kiXTGk7zyYiXLn5ds9J8qmvNDGozDLUZ91fuv7F/f3lF062ifcPLQxn0&#10;L6roKBeQ9BQqp4aineKvQnW8VFLL2lyUsvNlXfOSOQyAJgxeoLlvaM8cFmiO7k9t0v8vbPlx/1kh&#10;XmWYXGIkaAccPbDRoFs5ojByDRp6nYLffQ+eZgQDEO3A6v5Oll81EnLVULFlN0rJoWG0ggJD21r/&#10;7KqlRKfaBtkMH2QFiejOSBdorFVnuwf9QBAdiHo8kWOLKeFwQWYkAUsJpiiOk2jmMtD0eLlX2rxj&#10;skN2kWEF3LvgdH+njS2GpkcXm0vIgret478Vzw7AcTqB1HDV2mwRjs4fSZCs43VMPBLN1x4J8ty7&#10;KVbEmxfhYpZf5qtVHv60eUOSNryqmLBpjtIKyZ9RdxD5JIqTuLRseWXD2ZK02m5WrUJ7CtIu3Hdo&#10;yJmb/7wM1wTA8gJSGJHgNkq8Yh4vPFKQmZcsgtgLwuQ2mQckIXnxHNIdF+zfIaEhw8kMeHRwfost&#10;cN9rbDTtuIHh0fIuw/HJiaZWgWtROWoN5e20PmuFLf+pFUD3kWinVyvRSaxm3IzubYSRTW/1u5HV&#10;IyhYSVAYiBEmHywaqb5jNMAUybD+tqOKYdS+F/AKkpAQO3bchswW8KCQOrdszi1UlBAqwwajabky&#10;06ja9YpvG8g0vTshb+Dl1Nyp+qmqw3uDSeHAHaaaHUXne+f1NHuXvwAAAP//AwBQSwMEFAAGAAgA&#10;AAAhAFb6eG/fAAAACgEAAA8AAABkcnMvZG93bnJldi54bWxMj8tOwzAQRfdI/IM1SOxaOzSpmpBJ&#10;hUBsqSgPiZ0bT5OIeBzFbhP+vmYFy9E9uvdMuZ1tL840+s4xQrJUIIhrZzpuEN7fnhcbED5oNrp3&#10;TAg/5GFbXV+VujBu4lc670MjYgn7QiO0IQyFlL5uyWq/dANxzI5utDrEc2ykGfUUy20v75RaS6s7&#10;jgutHuixpfp7f7IIHy/Hr89U7Zonmw2Tm5Vkm0vE25v54R5EoDn8wfCrH9Whik4Hd2LjRY+wWeVJ&#10;RBEWSZqCiESerTMQB4RVkoCsSvn/heoCAAD//wMAUEsBAi0AFAAGAAgAAAAhALaDOJL+AAAA4QEA&#10;ABMAAAAAAAAAAAAAAAAAAAAAAFtDb250ZW50X1R5cGVzXS54bWxQSwECLQAUAAYACAAAACEAOP0h&#10;/9YAAACUAQAACwAAAAAAAAAAAAAAAAAvAQAAX3JlbHMvLnJlbHNQSwECLQAUAAYACAAAACEAIWLM&#10;YbsCAADDBQAADgAAAAAAAAAAAAAAAAAuAgAAZHJzL2Uyb0RvYy54bWxQSwECLQAUAAYACAAAACEA&#10;Vvp4b98AAAAKAQAADwAAAAAAAAAAAAAAAAAVBQAAZHJzL2Rvd25yZXYueG1sUEsFBgAAAAAEAAQA&#10;8wAAACEGAAAAAA==&#10;" filled="f" stroked="f">
              <v:textbox>
                <w:txbxContent>
                  <w:p w:rsidR="004620C5" w:rsidRDefault="004620C5" w:rsidP="00EC2747">
                    <w:pPr>
                      <w:jc w:val="center"/>
                      <w:rPr>
                        <w:rFonts w:ascii="Arial" w:hAnsi="Arial"/>
                        <w:b/>
                      </w:rPr>
                    </w:pPr>
                    <w:r>
                      <w:rPr>
                        <w:rStyle w:val="PageNumber"/>
                        <w:rFonts w:ascii="Arial" w:hAnsi="Arial"/>
                        <w:b/>
                      </w:rPr>
                      <w:fldChar w:fldCharType="begin"/>
                    </w:r>
                    <w:r>
                      <w:rPr>
                        <w:rStyle w:val="PageNumber"/>
                        <w:rFonts w:ascii="Arial" w:hAnsi="Arial"/>
                        <w:b/>
                      </w:rPr>
                      <w:instrText xml:space="preserve"> PAGE  \* Arabic  \* MERGEFORMAT </w:instrText>
                    </w:r>
                    <w:r>
                      <w:rPr>
                        <w:rStyle w:val="PageNumber"/>
                        <w:rFonts w:ascii="Arial" w:hAnsi="Arial"/>
                        <w:b/>
                      </w:rPr>
                      <w:fldChar w:fldCharType="separate"/>
                    </w:r>
                    <w:r w:rsidR="005A1ED8">
                      <w:rPr>
                        <w:rStyle w:val="PageNumber"/>
                        <w:rFonts w:ascii="Arial" w:hAnsi="Arial"/>
                        <w:b/>
                        <w:noProof/>
                      </w:rPr>
                      <w:t>2</w:t>
                    </w:r>
                    <w:r>
                      <w:rPr>
                        <w:rStyle w:val="PageNumber"/>
                        <w:rFonts w:ascii="Arial" w:hAnsi="Arial"/>
                        <w:b/>
                      </w:rPr>
                      <w:fldChar w:fldCharType="end"/>
                    </w:r>
                    <w:r>
                      <w:rPr>
                        <w:rStyle w:val="PageNumber"/>
                        <w:rFonts w:ascii="Arial" w:hAnsi="Arial"/>
                        <w:b/>
                      </w:rPr>
                      <w:t xml:space="preserve"> / </w:t>
                    </w:r>
                    <w:fldSimple w:instr=" SECTIONPAGES  \* Arabic  \* MERGEFORMAT ">
                      <w:r w:rsidR="005A1ED8" w:rsidRPr="005A1ED8">
                        <w:rPr>
                          <w:rStyle w:val="PageNumber"/>
                          <w:rFonts w:ascii="Arial" w:hAnsi="Arial"/>
                          <w:b/>
                          <w:noProof/>
                        </w:rPr>
                        <w:t>3</w:t>
                      </w:r>
                    </w:fldSimple>
                    <w:r>
                      <w:rPr>
                        <w:rStyle w:val="PageNumber"/>
                        <w:rFonts w:ascii="Arial" w:hAnsi="Arial"/>
                        <w:b/>
                        <w:vanish/>
                      </w:rPr>
                      <w:t>_</w:t>
                    </w:r>
                  </w:p>
                </w:txbxContent>
              </v:textbox>
            </v:shape>
          </w:pict>
        </mc:Fallback>
      </mc:AlternateContent>
    </w:r>
    <w:r w:rsidR="00B55334">
      <w:rPr>
        <w:noProof/>
        <w:lang w:val="en-MY" w:eastAsia="en-MY"/>
      </w:rPr>
      <mc:AlternateContent>
        <mc:Choice Requires="wps">
          <w:drawing>
            <wp:anchor distT="0" distB="0" distL="114300" distR="114300" simplePos="0" relativeHeight="251769344" behindDoc="0" locked="0" layoutInCell="1" allowOverlap="1" wp14:anchorId="6A7030FE" wp14:editId="6D14699F">
              <wp:simplePos x="0" y="0"/>
              <wp:positionH relativeFrom="column">
                <wp:posOffset>2103120</wp:posOffset>
              </wp:positionH>
              <wp:positionV relativeFrom="paragraph">
                <wp:posOffset>-85725</wp:posOffset>
              </wp:positionV>
              <wp:extent cx="941705" cy="274955"/>
              <wp:effectExtent l="0" t="0" r="0" b="0"/>
              <wp:wrapNone/>
              <wp:docPr id="42"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292787" w:rsidRDefault="00292787">
                          <w:pPr>
                            <w:jc w:val="center"/>
                            <w:rPr>
                              <w:rFonts w:ascii="Arial" w:hAnsi="Arial"/>
                              <w:b/>
                              <w:lang w:val="en-MY"/>
                            </w:rPr>
                          </w:pPr>
                          <w:r>
                            <w:rPr>
                              <w:rFonts w:ascii="Arial" w:hAnsi="Arial"/>
                              <w:b/>
                              <w:lang w:val="en-MY"/>
                            </w:rPr>
                            <w:t>2</w:t>
                          </w:r>
                          <w:r w:rsidR="00DD3A7A">
                            <w:rPr>
                              <w:rFonts w:ascii="Arial" w:hAnsi="Arial"/>
                              <w:b/>
                              <w:lang w:val="en-MY"/>
                            </w:rPr>
                            <w:t>5</w:t>
                          </w:r>
                          <w:r>
                            <w:rPr>
                              <w:rFonts w:ascii="Arial" w:hAnsi="Arial"/>
                              <w:b/>
                              <w:lang w:val="en-MY"/>
                            </w:rPr>
                            <w:t>/11/2016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 o:spid="_x0000_s1039" type="#_x0000_t202" style="position:absolute;margin-left:165.6pt;margin-top:-6.75pt;width:74.15pt;height:21.6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jHug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kwkjQDnr0wEaDbuWIwiiyBRp6nYLffQ+eZgQDNNqR1f2dLL9qJOSqoWLLbpSSQ8NoBQmG9qZ/&#10;dnXC0RZkM3yQFQSiOyMd0FirzlYP6oEAHRr1eGqOTaaEw4SE8yDGqARTNCdJHLsIND1e7pU275js&#10;kF1kWEHvHTjd32ljk6Hp0cXGErLgbev634pnB+A4nUBouGptNgnXzh9JkKwX6wXxSDRbeyTIc++m&#10;WBFvVoTzOL/MV6s8/GnjhiRteFUxYcMcpRWSP2vdQeSTKE7i0rLllYWzKWm13axahfYUpF2471CQ&#10;Mzf/eRquCMDlBaUwIsFtlHjFbDH3SEFiL5kHCy8Ik9tkFpCE5MVzSndcsH+nhAboahzFk5Z+yy1w&#10;32tuNO24geHR8i7Di5MTTa0C16JyrTWUt9P6rBQ2/adSQLuPjXZ6tRKdxGrGzejeRnhpw1sxb2T1&#10;CApWEhQGMoXJB4tGqu8YDTBFMqy/7ahiGLXvBbyCJCTEjh23IfE8go06t2zOLVSUAJVhg9G0XJlp&#10;VO16xbcNRJrenZA38HJq7lT9lNXhvcGkcOQOU82OovO983qavctfAAAA//8DAFBLAwQUAAYACAAA&#10;ACEAfawNL98AAAAKAQAADwAAAGRycy9kb3ducmV2LnhtbEyPTU/DMAyG70j8h8hI3Lak7QZraToh&#10;EFfQxofELWu8tqJxqiZby7/HnOBmy49eP2+5nV0vzjiGzpOGZKlAINXedtRoeHt9WmxAhGjImt4T&#10;avjGANvq8qI0hfUT7fC8j43gEAqF0dDGOBRShrpFZ8LSD0h8O/rRmcjr2Eg7monDXS9TpW6kMx3x&#10;h9YM+NBi/bU/OQ3vz8fPj5V6aR7depj8rCS5XGp9fTXf34GIOMc/GH71WR0qdjr4E9kgeg1ZlqSM&#10;algk2RoEE6vbnIeDhjTfgKxK+b9C9QMAAP//AwBQSwECLQAUAAYACAAAACEAtoM4kv4AAADhAQAA&#10;EwAAAAAAAAAAAAAAAAAAAAAAW0NvbnRlbnRfVHlwZXNdLnhtbFBLAQItABQABgAIAAAAIQA4/SH/&#10;1gAAAJQBAAALAAAAAAAAAAAAAAAAAC8BAABfcmVscy8ucmVsc1BLAQItABQABgAIAAAAIQAuiAjH&#10;ugIAAMMFAAAOAAAAAAAAAAAAAAAAAC4CAABkcnMvZTJvRG9jLnhtbFBLAQItABQABgAIAAAAIQB9&#10;rA0v3wAAAAoBAAAPAAAAAAAAAAAAAAAAABQFAABkcnMvZG93bnJldi54bWxQSwUGAAAAAAQABADz&#10;AAAAIAYAAAAA&#10;" filled="f" stroked="f">
              <v:textbox>
                <w:txbxContent>
                  <w:p w:rsidR="004620C5" w:rsidRPr="00292787" w:rsidRDefault="00292787">
                    <w:pPr>
                      <w:jc w:val="center"/>
                      <w:rPr>
                        <w:rFonts w:ascii="Arial" w:hAnsi="Arial"/>
                        <w:b/>
                        <w:lang w:val="en-MY"/>
                      </w:rPr>
                    </w:pPr>
                    <w:r>
                      <w:rPr>
                        <w:rFonts w:ascii="Arial" w:hAnsi="Arial"/>
                        <w:b/>
                        <w:lang w:val="en-MY"/>
                      </w:rPr>
                      <w:t>2</w:t>
                    </w:r>
                    <w:r w:rsidR="00DD3A7A">
                      <w:rPr>
                        <w:rFonts w:ascii="Arial" w:hAnsi="Arial"/>
                        <w:b/>
                        <w:lang w:val="en-MY"/>
                      </w:rPr>
                      <w:t>5</w:t>
                    </w:r>
                    <w:r>
                      <w:rPr>
                        <w:rFonts w:ascii="Arial" w:hAnsi="Arial"/>
                        <w:b/>
                        <w:lang w:val="en-MY"/>
                      </w:rPr>
                      <w:t>/11/2016</w:t>
                    </w:r>
                  </w:p>
                </w:txbxContent>
              </v:textbox>
            </v:shape>
          </w:pict>
        </mc:Fallback>
      </mc:AlternateContent>
    </w:r>
    <w:r w:rsidR="00B55334">
      <w:rPr>
        <w:noProof/>
        <w:lang w:val="en-MY" w:eastAsia="en-MY"/>
      </w:rPr>
      <mc:AlternateContent>
        <mc:Choice Requires="wps">
          <w:drawing>
            <wp:anchor distT="4294967295" distB="4294967295" distL="114300" distR="114300" simplePos="0" relativeHeight="251760128" behindDoc="0" locked="0" layoutInCell="1" allowOverlap="1" wp14:anchorId="4324E170" wp14:editId="78E95615">
              <wp:simplePos x="0" y="0"/>
              <wp:positionH relativeFrom="column">
                <wp:posOffset>2023745</wp:posOffset>
              </wp:positionH>
              <wp:positionV relativeFrom="paragraph">
                <wp:posOffset>-96520</wp:posOffset>
              </wp:positionV>
              <wp:extent cx="4101465" cy="1905"/>
              <wp:effectExtent l="0" t="0" r="13335" b="36195"/>
              <wp:wrapNone/>
              <wp:docPr id="1120"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0146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3" o:spid="_x0000_s1026" style="position:absolute;flip:y;z-index:251760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35pt,-7.6pt" to="482.3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U/2HgIAADoEAAAOAAAAZHJzL2Uyb0RvYy54bWysU02P2jAQvVfqf7Byh8RsoBARVlUCvWxb&#10;pN32bmyHWHVsyzYEVPW/d2wCXdpLVTUHZ+yZefPma/l46iQ6cuuEVmWCx1mCuKKaCbUvky8vm9E8&#10;Qc4TxYjUipfJmbvkcfX2zbI3BZ/oVkvGLQIQ5YrelEnrvSnS1NGWd8SNteEKlI22HfFwtfuUWdID&#10;eifTSZbN0l5bZqym3Dl4rS/KZBXxm4ZT/7lpHPdIlglw8/G08dyFM10tSbG3xLSCDjTIP7DoiFAQ&#10;9AZVE0/QwYo/oDpBrXa68WOqu1Q3jaA85gDZ4Oy3bJ5bYnjMBYrjzK1M7v/B0k/HrUWCQe/wBAqk&#10;SAddehKKI4wfQnl64wqwqtTWhgTpST2bJ02/OaR01RK155Hmy9mAIw4e6Z1LuDgDQXb9R83Ahhy8&#10;jrU6NbZDjRTma3AM4FAPdIrNOd+aw08eUXjMcYbz2TRBFHR4kU1jKFIElOBrrPMfuO5QEMpEQgoR&#10;kxyfnA+sfpkEc6U3QsrYfqlQXyaL6WQaHZyWggVlMHN2v6ukRUcSBih+Q9w7M6sPikWwlhO2HmRP&#10;hLzIEFyqgAfZAJ1BukzI90W2WM/X83yUT2brUZ7V9ej9pspHsw1+N60f6qqq8Y9ADedFKxjjKrC7&#10;TivO/24ahr25zNltXm9lSO/RY72A7PUfScfGhl5epmKn2Xlrrw2HAY3GwzKFDXh9B/n1yq9+AgAA&#10;//8DAFBLAwQUAAYACAAAACEAYYYuMOAAAAALAQAADwAAAGRycy9kb3ducmV2LnhtbEyPwU7DMAyG&#10;70i8Q2QkblvabpS1NJ0mBFyQJjG6ndPGtBWJUzVZV96e7ARH259+f3+xnY1mE46utyQgXkbAkBqr&#10;emoFVJ+viw0w5yUpqS2hgB90sC1vbwqZK3uhD5wOvmUhhFwuBXTeDznnrunQSLe0A1K4fdnRSB/G&#10;seVqlJcQbjRPoijlRvYUPnRywOcOm+/D2QjYnd5fVvupNlarrK2OylTRWyLE/d28ewLmcfZ/MFz1&#10;gzqUwam2Z1KOaQGrePMYUAGL+CEBFogsXafA6utmnQEvC/6/Q/kLAAD//wMAUEsBAi0AFAAGAAgA&#10;AAAhALaDOJL+AAAA4QEAABMAAAAAAAAAAAAAAAAAAAAAAFtDb250ZW50X1R5cGVzXS54bWxQSwEC&#10;LQAUAAYACAAAACEAOP0h/9YAAACUAQAACwAAAAAAAAAAAAAAAAAvAQAAX3JlbHMvLnJlbHNQSwEC&#10;LQAUAAYACAAAACEApzVP9h4CAAA6BAAADgAAAAAAAAAAAAAAAAAuAgAAZHJzL2Uyb0RvYy54bWxQ&#10;SwECLQAUAAYACAAAACEAYYYuMOAAAAALAQAADwAAAAAAAAAAAAAAAAB4BAAAZHJzL2Rvd25yZXYu&#10;eG1sUEsFBgAAAAAEAAQA8wAAAIUFAAAAAA==&#10;"/>
          </w:pict>
        </mc:Fallback>
      </mc:AlternateContent>
    </w:r>
    <w:r w:rsidR="00B55334">
      <w:rPr>
        <w:noProof/>
        <w:lang w:val="en-MY" w:eastAsia="en-MY"/>
      </w:rPr>
      <mc:AlternateContent>
        <mc:Choice Requires="wps">
          <w:drawing>
            <wp:anchor distT="0" distB="0" distL="114300" distR="114300" simplePos="0" relativeHeight="251752960" behindDoc="0" locked="0" layoutInCell="1" allowOverlap="1" wp14:anchorId="2A986003" wp14:editId="32A81AA6">
              <wp:simplePos x="0" y="0"/>
              <wp:positionH relativeFrom="column">
                <wp:posOffset>5329052</wp:posOffset>
              </wp:positionH>
              <wp:positionV relativeFrom="paragraph">
                <wp:posOffset>-423001</wp:posOffset>
              </wp:positionV>
              <wp:extent cx="745490" cy="249382"/>
              <wp:effectExtent l="0" t="0" r="0" b="0"/>
              <wp:wrapNone/>
              <wp:docPr id="32"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490" cy="249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B55334" w:rsidRDefault="00B55334" w:rsidP="00B55334">
                          <w:pPr>
                            <w:jc w:val="center"/>
                            <w:rPr>
                              <w:rFonts w:ascii="Arial" w:hAnsi="Arial"/>
                              <w:lang w:val="en-MY"/>
                            </w:rPr>
                          </w:pPr>
                          <w:r>
                            <w:rPr>
                              <w:rFonts w:ascii="Arial" w:hAnsi="Arial"/>
                              <w:lang w:val="en-MY"/>
                            </w:rPr>
                            <w:t>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40" type="#_x0000_t202" style="position:absolute;margin-left:419.6pt;margin-top:-33.3pt;width:58.7pt;height:19.65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r79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EUaC9tCjB7Y36FbuURjEtkDjoDPwux/A0+zBAI12ZPVwJ6uvGgm5bKnYsBul5NgyWkOCob3p&#10;n12dcLQFWY8fZA2B6NZIB7RvVG+rB/VAgA6Nejw1xyZTweGcxCQFSwWmiKSXSeQi0Ox4eVDavGOy&#10;R3aRYwW9d+B0d6eNTYZmRxcbS8iSd53rfyeeHYDjdAKh4aq12SRcO3+kQbpKVgnxSDRbeSQoCu+m&#10;XBJvVobzuLgslssi/GnjhiRreV0zYcMcpRWSP2vdQeSTKE7i0rLjtYWzKWm1WS87hXYUpF2671CQ&#10;Mzf/eRquCMDlBaUwIsFtlHrlLJl7pCSxl86DxAvC9DadBSQlRfmc0h0X7N8poTHHaRzFk5Z+yy1w&#10;32tuNOu5geHR8T7HycmJZlaBK1G71hrKu2l9Vgqb/lMpoN3HRju9WolOYjX79d69jZDY8FbMa1k/&#10;goKVBIWBGGHywaKV6jtGI0yRHOtvW6oYRt17Aa8gDQmxY8dtSDyPYKPOLetzCxUVQOXYYDQtl2Ya&#10;VdtB8U0LkaZ3J+QNvJyGO1U/ZXV4bzApHLnDVLOj6HzvvJ5m7+IXAAAA//8DAFBLAwQUAAYACAAA&#10;ACEAkZutDt8AAAALAQAADwAAAGRycy9kb3ducmV2LnhtbEyPTU/DMAyG70j8h8hI3LaEjpW1NJ0Q&#10;iCtog03iljVeW9E4VZOt5d/jneDmj0evHxfryXXijENoPWm4mysQSJW3LdUaPj9eZysQIRqypvOE&#10;Gn4wwLq8vipMbv1IGzxvYy04hEJuNDQx9rmUoWrQmTD3PRLvjn5wJnI71NIOZuRw18lEqVQ60xJf&#10;aEyPzw1W39uT07B7O37t79V7/eKW/egnJcllUuvbm+npEUTEKf7BcNFndSjZ6eBPZIPoNKwWWcKo&#10;hlmapiCYyJaX4sCT5GEBsizk/x/KXwAAAP//AwBQSwECLQAUAAYACAAAACEAtoM4kv4AAADhAQAA&#10;EwAAAAAAAAAAAAAAAAAAAAAAW0NvbnRlbnRfVHlwZXNdLnhtbFBLAQItABQABgAIAAAAIQA4/SH/&#10;1gAAAJQBAAALAAAAAAAAAAAAAAAAAC8BAABfcmVscy8ucmVsc1BLAQItABQABgAIAAAAIQAWKr79&#10;ugIAAMMFAAAOAAAAAAAAAAAAAAAAAC4CAABkcnMvZTJvRG9jLnhtbFBLAQItABQABgAIAAAAIQCR&#10;m60O3wAAAAsBAAAPAAAAAAAAAAAAAAAAABQFAABkcnMvZG93bnJldi54bWxQSwUGAAAAAAQABADz&#10;AAAAIAYAAAAA&#10;" filled="f" stroked="f">
              <v:textbox>
                <w:txbxContent>
                  <w:p w:rsidR="004620C5" w:rsidRPr="00B55334" w:rsidRDefault="00B55334" w:rsidP="00B55334">
                    <w:pPr>
                      <w:jc w:val="center"/>
                      <w:rPr>
                        <w:rFonts w:ascii="Arial" w:hAnsi="Arial"/>
                        <w:lang w:val="en-MY"/>
                      </w:rPr>
                    </w:pPr>
                    <w:r>
                      <w:rPr>
                        <w:rFonts w:ascii="Arial" w:hAnsi="Arial"/>
                        <w:lang w:val="en-MY"/>
                      </w:rPr>
                      <w:t>Page</w:t>
                    </w:r>
                  </w:p>
                </w:txbxContent>
              </v:textbox>
            </v:shape>
          </w:pict>
        </mc:Fallback>
      </mc:AlternateContent>
    </w:r>
    <w:r w:rsidR="00B55334">
      <w:rPr>
        <w:noProof/>
        <w:lang w:val="en-MY" w:eastAsia="en-MY"/>
      </w:rPr>
      <mc:AlternateContent>
        <mc:Choice Requires="wps">
          <w:drawing>
            <wp:anchor distT="0" distB="0" distL="114300" distR="114300" simplePos="0" relativeHeight="251764224" behindDoc="0" locked="0" layoutInCell="1" allowOverlap="1" wp14:anchorId="761317AF" wp14:editId="55809C6B">
              <wp:simplePos x="0" y="0"/>
              <wp:positionH relativeFrom="column">
                <wp:posOffset>3084195</wp:posOffset>
              </wp:positionH>
              <wp:positionV relativeFrom="paragraph">
                <wp:posOffset>-387985</wp:posOffset>
              </wp:positionV>
              <wp:extent cx="2160905" cy="299085"/>
              <wp:effectExtent l="0" t="0" r="0" b="5715"/>
              <wp:wrapNone/>
              <wp:docPr id="41"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90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A7A" w:rsidRPr="00101B90" w:rsidRDefault="00DD3A7A" w:rsidP="00DD3A7A">
                          <w:pPr>
                            <w:jc w:val="center"/>
                            <w:rPr>
                              <w:rFonts w:ascii="Arial" w:hAnsi="Arial"/>
                              <w:lang w:val="en-MY"/>
                            </w:rPr>
                          </w:pPr>
                          <w:r>
                            <w:rPr>
                              <w:rFonts w:ascii="Arial" w:hAnsi="Arial"/>
                              <w:lang w:val="en-MY"/>
                            </w:rPr>
                            <w:t>Test Procedure Specification ID</w:t>
                          </w:r>
                        </w:p>
                        <w:p w:rsidR="004620C5" w:rsidRDefault="004620C5">
                          <w:pPr>
                            <w:jc w:val="center"/>
                            <w:rPr>
                              <w:rFonts w:ascii="Arial" w:hAnsi="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041" type="#_x0000_t202" style="position:absolute;margin-left:242.85pt;margin-top:-30.55pt;width:170.15pt;height:23.5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1VugIAAMQFAAAOAAAAZHJzL2Uyb0RvYy54bWysVG1vmzAQ/j5p/8HydwpmzguopGpDmCZ1&#10;L1K7H+CACdbAZrYT0lX77zubJE1bTZq28QHZvvNz99w9vsurfdeiHddGKJlhchFhxGWpKiE3Gf56&#10;XwRzjIxlsmKtkjzDD9zgq8XbN5dDn/JYNaqtuEYAIk069BlurO3TMDRlwztmLlTPJRhrpTtmYas3&#10;YaXZAOhdG8ZRNA0Hpateq5IbA6f5aMQLj1/XvLSf69pwi9oMQ27W/7X/r90/XFyydKNZ34jykAb7&#10;iyw6JiQEPUHlzDK01eIVVCdKrYyq7UWpulDVtSi55wBsSPSCzV3Deu65QHFMfyqT+X+w5afdF41E&#10;lWFKMJKsgx7d871FN2qPCJm5Ag29ScHvrgdPuwcDNNqTNf2tKr8ZJNWyYXLDr7VWQ8NZBQkSdzM8&#10;uzriGAeyHj6qCgKxrVUeaF/rzlUP6oEAHRr1cGqOS6aEw5hMoySaYFSCLU6SaD7xIVh6vN1rY99z&#10;1SG3yLCG5nt0trs11mXD0qOLCyZVIdrWC6CVzw7AcTyB2HDV2VwWvp+PSZSs5qs5DWg8XQU0yvPg&#10;uljSYFqQ2SR/ly+XOfnp4hKaNqKquHRhjtoi9M96d1D5qIqTuoxqReXgXEpGb9bLVqMdA20X/jsU&#10;5MwtfJ6GLwJweUGJxDS6iZOgmM5nAS3oJEhm0TyISHKTTCOa0Lx4TulWSP7vlNCQ4WQST0Yx/ZZb&#10;5L/X3FjaCQvToxVdhucnJ5Y6Ca5k5VtrmWjH9VkpXPpPpYB2HxvtBes0OqrV7td7/ziI15pT81pV&#10;DyBhrUBhoFMYfbBolP6B0QBjJMPm+5ZpjlH7QcIzSAilbu74DZ3MYtjoc8v63MJkCVAZthiNy6Ud&#10;Z9W212LTQKTx4Ul1DU+nFl7VT1kdHhyMCk/uMNbcLDrfe6+n4bv4BQAA//8DAFBLAwQUAAYACAAA&#10;ACEA8AhGvN8AAAALAQAADwAAAGRycy9kb3ducmV2LnhtbEyPwU7DMAyG70i8Q2QkblvSqSulNJ0Q&#10;iCuIAZN2yxqvrWicqsnW8vaYEzva/vT7+8vN7HpxxjF0njQkSwUCqfa2o0bD58fLIgcRoiFrek+o&#10;4QcDbKrrq9IU1k/0judtbASHUCiMhjbGoZAy1C06E5Z+QOLb0Y/ORB7HRtrRTBzuerlSKpPOdMQf&#10;WjPgU4v19/bkNHy9Hve7VL01z249TH5Wkty91Pr2Zn58ABFxjv8w/OmzOlTsdPAnskH0GtJ8fceo&#10;hkWWJCCYyFcZtzvwJkkVyKqUlx2qXwAAAP//AwBQSwECLQAUAAYACAAAACEAtoM4kv4AAADhAQAA&#10;EwAAAAAAAAAAAAAAAAAAAAAAW0NvbnRlbnRfVHlwZXNdLnhtbFBLAQItABQABgAIAAAAIQA4/SH/&#10;1gAAAJQBAAALAAAAAAAAAAAAAAAAAC8BAABfcmVscy8ucmVsc1BLAQItABQABgAIAAAAIQAVl/1V&#10;ugIAAMQFAAAOAAAAAAAAAAAAAAAAAC4CAABkcnMvZTJvRG9jLnhtbFBLAQItABQABgAIAAAAIQDw&#10;CEa83wAAAAsBAAAPAAAAAAAAAAAAAAAAABQFAABkcnMvZG93bnJldi54bWxQSwUGAAAAAAQABADz&#10;AAAAIAYAAAAA&#10;" filled="f" stroked="f">
              <v:textbox>
                <w:txbxContent>
                  <w:p w:rsidR="00DD3A7A" w:rsidRPr="00101B90" w:rsidRDefault="00DD3A7A" w:rsidP="00DD3A7A">
                    <w:pPr>
                      <w:jc w:val="center"/>
                      <w:rPr>
                        <w:rFonts w:ascii="Arial" w:hAnsi="Arial"/>
                        <w:lang w:val="en-MY"/>
                      </w:rPr>
                    </w:pPr>
                    <w:r>
                      <w:rPr>
                        <w:rFonts w:ascii="Arial" w:hAnsi="Arial"/>
                        <w:lang w:val="en-MY"/>
                      </w:rPr>
                      <w:t>Test Procedure Specification ID</w:t>
                    </w:r>
                  </w:p>
                  <w:p w:rsidR="004620C5" w:rsidRDefault="004620C5">
                    <w:pPr>
                      <w:jc w:val="center"/>
                      <w:rPr>
                        <w:rFonts w:ascii="Arial" w:hAnsi="Arial"/>
                      </w:rPr>
                    </w:pPr>
                  </w:p>
                </w:txbxContent>
              </v:textbox>
            </v:shape>
          </w:pict>
        </mc:Fallback>
      </mc:AlternateContent>
    </w:r>
    <w:r w:rsidR="00B55334">
      <w:rPr>
        <w:noProof/>
        <w:lang w:val="en-MY" w:eastAsia="en-MY"/>
      </w:rPr>
      <mc:AlternateContent>
        <mc:Choice Requires="wps">
          <w:drawing>
            <wp:anchor distT="0" distB="0" distL="114300" distR="114300" simplePos="0" relativeHeight="251755008" behindDoc="0" locked="0" layoutInCell="1" allowOverlap="1" wp14:anchorId="41FD9AD9" wp14:editId="392A58D7">
              <wp:simplePos x="0" y="0"/>
              <wp:positionH relativeFrom="column">
                <wp:posOffset>2158340</wp:posOffset>
              </wp:positionH>
              <wp:positionV relativeFrom="paragraph">
                <wp:posOffset>-363624</wp:posOffset>
              </wp:positionV>
              <wp:extent cx="811077" cy="274955"/>
              <wp:effectExtent l="0" t="0" r="0" b="0"/>
              <wp:wrapNone/>
              <wp:docPr id="33"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077"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787" w:rsidRPr="00101B90" w:rsidRDefault="00292787" w:rsidP="00292787">
                          <w:pPr>
                            <w:jc w:val="center"/>
                            <w:rPr>
                              <w:rFonts w:ascii="Arial" w:hAnsi="Arial"/>
                              <w:lang w:val="en-MY"/>
                            </w:rPr>
                          </w:pPr>
                          <w:r>
                            <w:rPr>
                              <w:rFonts w:ascii="Arial" w:hAnsi="Arial"/>
                              <w:lang w:val="en-MY"/>
                            </w:rPr>
                            <w:t>Date</w:t>
                          </w:r>
                        </w:p>
                        <w:p w:rsidR="004620C5" w:rsidRDefault="004620C5">
                          <w:pPr>
                            <w:jc w:val="center"/>
                            <w:rPr>
                              <w:rFonts w:ascii="Arial" w:hAnsi="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8" o:spid="_x0000_s1042" type="#_x0000_t202" style="position:absolute;margin-left:169.95pt;margin-top:-28.65pt;width:63.85pt;height:21.6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6h8uw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lxgJ2kGPHtho0K0cURgsbIGGXqfgd9+DpxnBAI12ZHV/J8uvGgm5aqjYshul5NAwWkGCob3p&#10;n12dcLQF2QwfZAWB6M5IBzTWqrPVg3ogQIdGPZ6aY5Mp4XARhsF8jlEJpmhOkjh2EWh6vNwrbd4x&#10;2SG7yLCC3jtwur/TxiZD06OLjSVkwdvW9b8Vzw7AcTqB0HDV2mwSrp0/kiBZL9YL4pFotvZIkOfe&#10;TbEi3qwI53F+ma9WefjTxg1J2vCqYsKGOUorJH/WuoPIJ1GcxKVlyysLZ1PSartZtQrtKUi7cN+h&#10;IGdu/vM0XBGAywtKYUSC2yjxitli7pGCxF4yDxZeECa3ySwgCcmL55TuuGD/TgkNGU7iKJ609Ftu&#10;gftec6Npxw0Mj5Z3oI6TE02tAteicq01lLfT+qwUNv2nUkC7j412erUSncRqxs3o3kY4s+GtmDey&#10;egQFKwkKA5nC5INFI9V3jAaYIhnW33ZUMYza9wJeQRISYseO25B4HsFGnVs25xYqSoDKsMFoWq7M&#10;NKp2veLbBiJN707IG3g5NXeqfsrq8N5gUjhyh6lmR9H53nk9zd7lLwAAAP//AwBQSwMEFAAGAAgA&#10;AAAhAEzll4/gAAAACwEAAA8AAABkcnMvZG93bnJldi54bWxMj01PwzAMhu9I/IfISNy2ZLTraGk6&#10;IRBX0MaHxC1rvLaicaomW8u/x5zgaPvR6+ctt7PrxRnH0HnSsFoqEEi1tx01Gt5enxa3IEI0ZE3v&#10;CTV8Y4BtdXlRmsL6iXZ43sdGcAiFwmhoYxwKKUPdojNh6Qckvh396EzkcWykHc3E4a6XN0pl0pmO&#10;+ENrBnxosf7an5yG9+fj50eqXppHtx4mPytJLpdaX1/N93cgIs7xD4ZffVaHip0O/kQ2iF5DkuQ5&#10;oxoW600Cgok022QgDrxZpQpkVcr/HaofAAAA//8DAFBLAQItABQABgAIAAAAIQC2gziS/gAAAOEB&#10;AAATAAAAAAAAAAAAAAAAAAAAAABbQ29udGVudF9UeXBlc10ueG1sUEsBAi0AFAAGAAgAAAAhADj9&#10;If/WAAAAlAEAAAsAAAAAAAAAAAAAAAAALwEAAF9yZWxzLy5yZWxzUEsBAi0AFAAGAAgAAAAhACq/&#10;qHy7AgAAwwUAAA4AAAAAAAAAAAAAAAAALgIAAGRycy9lMm9Eb2MueG1sUEsBAi0AFAAGAAgAAAAh&#10;AEzll4/gAAAACwEAAA8AAAAAAAAAAAAAAAAAFQUAAGRycy9kb3ducmV2LnhtbFBLBQYAAAAABAAE&#10;APMAAAAiBgAAAAA=&#10;" filled="f" stroked="f">
              <v:textbox>
                <w:txbxContent>
                  <w:p w:rsidR="00292787" w:rsidRPr="00101B90" w:rsidRDefault="00292787" w:rsidP="00292787">
                    <w:pPr>
                      <w:jc w:val="center"/>
                      <w:rPr>
                        <w:rFonts w:ascii="Arial" w:hAnsi="Arial"/>
                        <w:lang w:val="en-MY"/>
                      </w:rPr>
                    </w:pPr>
                    <w:r>
                      <w:rPr>
                        <w:rFonts w:ascii="Arial" w:hAnsi="Arial"/>
                        <w:lang w:val="en-MY"/>
                      </w:rPr>
                      <w:t>Date</w:t>
                    </w:r>
                  </w:p>
                  <w:p w:rsidR="004620C5" w:rsidRDefault="004620C5">
                    <w:pPr>
                      <w:jc w:val="center"/>
                      <w:rPr>
                        <w:rFonts w:ascii="Arial" w:hAnsi="Arial"/>
                      </w:rPr>
                    </w:pPr>
                  </w:p>
                </w:txbxContent>
              </v:textbox>
            </v:shape>
          </w:pict>
        </mc:Fallback>
      </mc:AlternateContent>
    </w:r>
    <w:r w:rsidR="00B55334">
      <w:rPr>
        <w:noProof/>
        <w:lang w:val="en-MY" w:eastAsia="en-MY"/>
      </w:rPr>
      <mc:AlternateContent>
        <mc:Choice Requires="wps">
          <w:drawing>
            <wp:anchor distT="0" distB="0" distL="114298" distR="114298" simplePos="0" relativeHeight="251763200" behindDoc="0" locked="0" layoutInCell="1" allowOverlap="1" wp14:anchorId="289EFA10" wp14:editId="75EBF600">
              <wp:simplePos x="0" y="0"/>
              <wp:positionH relativeFrom="column">
                <wp:posOffset>5245735</wp:posOffset>
              </wp:positionH>
              <wp:positionV relativeFrom="paragraph">
                <wp:posOffset>-423545</wp:posOffset>
              </wp:positionV>
              <wp:extent cx="0" cy="725805"/>
              <wp:effectExtent l="0" t="0" r="19050" b="17145"/>
              <wp:wrapNone/>
              <wp:docPr id="40"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58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6" o:spid="_x0000_s1026" style="position:absolute;z-index:25176320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13.05pt,-33.35pt" to="413.0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JYlEgIAACoEAAAOAAAAZHJzL2Uyb0RvYy54bWysU8GO2jAQvVfqP1i+QxIaWIgIq4pAL7RF&#10;2u0HGNshVh3bsg0BVf33jp2AlvZSVc3BGdszb97MPC+fL61EZ26d0KrE2TjFiCuqmVDHEn973Y7m&#10;GDlPFCNSK17iK3f4efX+3bIzBZ/oRkvGLQIQ5YrOlLjx3hRJ4mjDW+LG2nAFl7W2LfGwtceEWdIB&#10;eiuTSZrOkk5bZqym3Dk4rfpLvIr4dc2p/1rXjnskSwzcfFxtXA9hTVZLUhwtMY2gAw3yDyxaIhQk&#10;vUNVxBN0suIPqFZQq52u/ZjqNtF1LSiPNUA1WfpbNS8NMTzWAs1x5t4m9/9g6Zfz3iLBSpxDexRp&#10;YUY7oTjKslloTmdcAT5rtbehPHpRL2an6XeHlF43RB15JPl6NRCYhYjkISRsnIEUh+6zZuBDTl7H&#10;Tl1q2wZI6AG6xIFc7wPhF49of0jh9GkynafTCE6KW5yxzn/iukXBKLEE0hGXnHfOBx6kuLmENEpv&#10;hZRx3FKhrsSL6WQaA5yWgoXL4Obs8bCWFp1JEEz8hrwPblafFItgDSdsM9ieCNnbkFyqgAeVAJ3B&#10;6hXxY5EuNvPNPB/lk9lmlKdVNfq4Xeej2TZ7mlYfqvW6yn4GalleNIIxrgK7mzqz/O+mP7yTXld3&#10;fd7bkDyix34B2ds/ko6jDNPrdXDQ7Lq3txGDIKPz8HiC4t/uwX77xFe/AAAA//8DAFBLAwQUAAYA&#10;CAAAACEAibMO3d4AAAAKAQAADwAAAGRycy9kb3ducmV2LnhtbEyPwU7DMAyG70i8Q2QkLtOWrqBu&#10;KnUnBPTGhQHi6jWmrWicrsm2wtMTxAGOtj/9/v5iM9leHXn0nROE5SIBxVI700mD8PJczdegfCAx&#10;1DthhE/2sCnPzwrKjTvJEx+3oVExRHxOCG0IQ661r1u25BduYIm3dzdaCnEcG21GOsVw2+s0STJt&#10;qZP4oaWB71quP7YHi+CrV95XX7N6lrxdNY7T/f3jAyFeXky3N6ACT+EPhh/9qA5ldNq5gxiveoR1&#10;mi0jijDPshWoSPxudgjXqwx0Wej/FcpvAAAA//8DAFBLAQItABQABgAIAAAAIQC2gziS/gAAAOEB&#10;AAATAAAAAAAAAAAAAAAAAAAAAABbQ29udGVudF9UeXBlc10ueG1sUEsBAi0AFAAGAAgAAAAhADj9&#10;If/WAAAAlAEAAAsAAAAAAAAAAAAAAAAALwEAAF9yZWxzLy5yZWxzUEsBAi0AFAAGAAgAAAAhAPG4&#10;liUSAgAAKgQAAA4AAAAAAAAAAAAAAAAALgIAAGRycy9lMm9Eb2MueG1sUEsBAi0AFAAGAAgAAAAh&#10;AImzDt3eAAAACgEAAA8AAAAAAAAAAAAAAAAAbAQAAGRycy9kb3ducmV2LnhtbFBLBQYAAAAABAAE&#10;APMAAAB3BQAAAAA=&#10;"/>
          </w:pict>
        </mc:Fallback>
      </mc:AlternateContent>
    </w:r>
    <w:r w:rsidR="00B55334">
      <w:rPr>
        <w:noProof/>
        <w:lang w:val="en-MY" w:eastAsia="en-MY"/>
      </w:rPr>
      <mc:AlternateContent>
        <mc:Choice Requires="wps">
          <w:drawing>
            <wp:anchor distT="0" distB="0" distL="114298" distR="114298" simplePos="0" relativeHeight="251761152" behindDoc="0" locked="0" layoutInCell="1" allowOverlap="1" wp14:anchorId="7849550F" wp14:editId="3051126B">
              <wp:simplePos x="0" y="0"/>
              <wp:positionH relativeFrom="column">
                <wp:posOffset>3048635</wp:posOffset>
              </wp:positionH>
              <wp:positionV relativeFrom="paragraph">
                <wp:posOffset>-399415</wp:posOffset>
              </wp:positionV>
              <wp:extent cx="0" cy="707390"/>
              <wp:effectExtent l="0" t="0" r="19050" b="16510"/>
              <wp:wrapNone/>
              <wp:docPr id="38"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73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4" o:spid="_x0000_s1026" style="position:absolute;z-index:25176115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40.05pt,-31.45pt" to="240.0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8HZFAIAACoEAAAOAAAAZHJzL2Uyb0RvYy54bWysU02P2jAQvVfqf7B8hyQQWIgIqyqBXmgX&#10;abc/wNgOserYlm0IqOp/79h8iG0vVdUcnLE98+bNvPHi+dRJdOTWCa1KnA1TjLiimgm1L/G3t/Vg&#10;hpHzRDEiteIlPnOHn5cfPyx6U/CRbrVk3CIAUa7oTYlb702RJI62vCNuqA1XcNlo2xEPW7tPmCU9&#10;oHcyGaXpNOm1ZcZqyp2D0/pyiZcRv2k49S9N47hHssTAzcfVxnUX1mS5IMXeEtMKeqVB/oFFR4SC&#10;pHeomniCDlb8AdUJarXTjR9S3SW6aQTlsQaoJkt/q+a1JYbHWqA5ztzb5P4fLP163FokWInHoJQi&#10;HWi0EYqjLMtDc3rjCvCp1NaG8uhJvZqNpt8dUrpqidrzSPLtbCAwCxHJu5CwcQZS7PovmoEPOXgd&#10;O3VqbBcgoQfoFAU53wXhJ4/o5ZDC6VP6NJ5HrRJS3OKMdf4z1x0KRoklkI645LhxPvAgxc0lpFF6&#10;LaSMckuF+hLPJ6NJDHBaChYug5uz+10lLTqSMDDxi0XBzaOb1QfFIljLCVtdbU+EvNiQXKqAB5UA&#10;nat1mYgf83S+mq1m+SAfTVeDPK3rwad1lQ+m6+xpUo/rqqqzn4FalhetYIyrwO42nVn+d+pf38ll&#10;ru7zeW9D8h499gvI3v6RdJQyqHeZg51m5629SQwDGZ2vjydM/OMe7McnvvwFAAD//wMAUEsDBBQA&#10;BgAIAAAAIQBzc0tF3gAAAAoBAAAPAAAAZHJzL2Rvd25yZXYueG1sTI9NT8JAEIbvJv6HzZh4IbBL&#10;FYK1W2LU3rwAGq9Dd2wbu7Olu0D117vEA9zm48k7z2TLwbbiQL1vHGuYThQI4tKZhisN75tivADh&#10;A7LB1jFp+CEPy/z6KsPUuCOv6LAOlYgh7FPUUIfQpVL6siaLfuI64rj7cr3FENu+kqbHYwy3rUyU&#10;mkuLDccLNXb0XFP5vd5bDb74oF3xOypH6vOucpTsXt5eUevbm+HpEUSgIZxhOOlHdcij09bt2XjR&#10;arhfqGlENYznyQOISPxPtqdiBjLP5OUL+R8AAAD//wMAUEsBAi0AFAAGAAgAAAAhALaDOJL+AAAA&#10;4QEAABMAAAAAAAAAAAAAAAAAAAAAAFtDb250ZW50X1R5cGVzXS54bWxQSwECLQAUAAYACAAAACEA&#10;OP0h/9YAAACUAQAACwAAAAAAAAAAAAAAAAAvAQAAX3JlbHMvLnJlbHNQSwECLQAUAAYACAAAACEA&#10;nmPB2RQCAAAqBAAADgAAAAAAAAAAAAAAAAAuAgAAZHJzL2Uyb0RvYy54bWxQSwECLQAUAAYACAAA&#10;ACEAc3NLRd4AAAAKAQAADwAAAAAAAAAAAAAAAABuBAAAZHJzL2Rvd25yZXYueG1sUEsFBgAAAAAE&#10;AAQA8wAAAHkFAAAAAA==&#10;"/>
          </w:pict>
        </mc:Fallback>
      </mc:AlternateContent>
    </w:r>
    <w:r w:rsidR="00B55334">
      <w:rPr>
        <w:noProof/>
        <w:lang w:val="en-MY" w:eastAsia="en-MY"/>
      </w:rPr>
      <mc:AlternateContent>
        <mc:Choice Requires="wps">
          <w:drawing>
            <wp:anchor distT="4294967294" distB="4294967294" distL="114300" distR="114300" simplePos="0" relativeHeight="251758080" behindDoc="0" locked="0" layoutInCell="1" allowOverlap="1" wp14:anchorId="313C50FD" wp14:editId="71FBC3A3">
              <wp:simplePos x="0" y="0"/>
              <wp:positionH relativeFrom="column">
                <wp:posOffset>2023745</wp:posOffset>
              </wp:positionH>
              <wp:positionV relativeFrom="paragraph">
                <wp:posOffset>-423355</wp:posOffset>
              </wp:positionV>
              <wp:extent cx="4110990" cy="0"/>
              <wp:effectExtent l="0" t="0" r="22860" b="19050"/>
              <wp:wrapNone/>
              <wp:docPr id="36"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0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1" o:spid="_x0000_s1026" style="position:absolute;z-index:2517580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33.35pt" to="483.0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resFQIAACs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fhphpEi&#10;HXi0FYqjLMtCcXrjCsBUamdDevSsXsxW068OKV21RB14FPl6MRAYI5KHkLBwBq7Y9x81Aww5eh0r&#10;dW5sFyihBugcDbkMhvCzRxQ28yxLFwvwjd7PElLcA411/gPXHQqTEktQHYnJaes8SAfoHRLuUXoj&#10;pIx+S4X6Ei+mk2kMcFoKFg4DzNnDvpIWnUjomPiFOgDZA8zqo2KRrOWErW9zT4S8zgEvVeCDVEDO&#10;bXZtiW+LdLGer+f5KJ/M1qM8revR+02Vj2ab7N20fqqrqs6+B2lZXrSCMa6Cunt7Zvnf2X97KNfG&#10;Ghp0KEPyyB5TBLH3fxQdvQz2XRthr9llZ0M1gq3QkRF8ez2h5X9dR9TPN776AQAA//8DAFBLAwQU&#10;AAYACAAAACEAgLnfht4AAAALAQAADwAAAGRycy9kb3ducmV2LnhtbEyPTUvDQBCG74L/YRnBS2k3&#10;aSHWmE0RNTcvVsXrNDsmwexsmt220V/vCILe5uPhnWeKzeR6daQxdJ4NpIsEFHHtbceNgZfnar4G&#10;FSKyxd4zGfikAJvy/KzA3PoTP9FxGxslIRxyNNDGOORah7olh2HhB2LZvfvRYZR2bLQd8SThrtfL&#10;JMm0w47lQosD3bVUf2wPzkCoXmlffc3qWfK2ajwt9/ePD2jM5cV0ewMq0hT/YPjRF3UoxWnnD2yD&#10;6g2s0vWVoAbmWSaFENdZloLa/U50Wej/P5TfAAAA//8DAFBLAQItABQABgAIAAAAIQC2gziS/gAA&#10;AOEBAAATAAAAAAAAAAAAAAAAAAAAAABbQ29udGVudF9UeXBlc10ueG1sUEsBAi0AFAAGAAgAAAAh&#10;ADj9If/WAAAAlAEAAAsAAAAAAAAAAAAAAAAALwEAAF9yZWxzLy5yZWxzUEsBAi0AFAAGAAgAAAAh&#10;AD1yt6wVAgAAKwQAAA4AAAAAAAAAAAAAAAAALgIAAGRycy9lMm9Eb2MueG1sUEsBAi0AFAAGAAgA&#10;AAAhAIC534beAAAACwEAAA8AAAAAAAAAAAAAAAAAbwQAAGRycy9kb3ducmV2LnhtbFBLBQYAAAAA&#10;BAAEAPMAAAB6BQAAAAA=&#10;"/>
          </w:pict>
        </mc:Fallback>
      </mc:AlternateContent>
    </w:r>
    <w:r w:rsidR="00B55334">
      <w:rPr>
        <w:noProof/>
        <w:lang w:val="en-MY" w:eastAsia="en-MY"/>
      </w:rPr>
      <mc:AlternateContent>
        <mc:Choice Requires="wps">
          <w:drawing>
            <wp:anchor distT="0" distB="0" distL="114300" distR="114300" simplePos="0" relativeHeight="251759104" behindDoc="0" locked="0" layoutInCell="1" allowOverlap="1" wp14:anchorId="628D3A3A" wp14:editId="5EFFA034">
              <wp:simplePos x="0" y="0"/>
              <wp:positionH relativeFrom="column">
                <wp:posOffset>2157730</wp:posOffset>
              </wp:positionH>
              <wp:positionV relativeFrom="paragraph">
                <wp:posOffset>-696595</wp:posOffset>
              </wp:positionV>
              <wp:extent cx="3916045" cy="297180"/>
              <wp:effectExtent l="0" t="0" r="0" b="7620"/>
              <wp:wrapNone/>
              <wp:docPr id="37"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04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787" w:rsidRPr="00101B90" w:rsidRDefault="00292787" w:rsidP="00292787">
                          <w:pPr>
                            <w:jc w:val="center"/>
                            <w:rPr>
                              <w:rFonts w:ascii="Arial" w:hAnsi="Arial"/>
                              <w:b/>
                              <w:lang w:val="en-MY"/>
                            </w:rPr>
                          </w:pPr>
                          <w:r>
                            <w:rPr>
                              <w:rFonts w:ascii="Arial" w:hAnsi="Arial"/>
                              <w:b/>
                              <w:lang w:val="en-MY"/>
                            </w:rPr>
                            <w:t>Project Title: FOS Independent Verification and Validation</w:t>
                          </w:r>
                        </w:p>
                        <w:p w:rsidR="004620C5" w:rsidRDefault="004620C5">
                          <w:pPr>
                            <w:jc w:val="center"/>
                            <w:rPr>
                              <w:rFonts w:ascii="Arial" w:hAnsi="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43" type="#_x0000_t202" style="position:absolute;margin-left:169.9pt;margin-top:-54.85pt;width:308.35pt;height:23.4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GqQvQIAAMQFAAAOAAAAZHJzL2Uyb0RvYy54bWysVNtunDAQfa/Uf7D8TsCE3QUUtkqWpaqU&#10;XqSkH+AFs1gFm9rehbTqv3ds9pbkpWrrB8v2jM/czszNu7Fr0Z4pzaXIMLkKMGKilBUX2wx/fSy8&#10;GCNtqKhoKwXL8BPT+N3y7ZuboU9ZKBvZVkwhABE6HfoMN8b0qe/rsmEd1VeyZwKEtVQdNXBVW79S&#10;dAD0rvXDIJj7g1RVr2TJtIbXfBLipcOva1aaz3WtmUFthsE343bl9o3d/eUNTbeK9g0vD27Qv/Ci&#10;o1yA0RNUTg1FO8VfQXW8VFLL2lyVsvNlXfOSuRggGhK8iOahoT1zsUBydH9Kk/5/sOWn/ReFeJXh&#10;6wVGgnZQo0c2GnQnR0RIaBM09DoFvYceNM0IAii0C1b397L8ppGQq4aKLbtVSg4NoxU4SOxP/+Lr&#10;hKMtyGb4KCswRHdGOqCxVp3NHuQDAToU6ulUHOtMCY/XCZkH0QyjEmRhsiCxq55P0+PvXmnznskO&#10;2UOGFRTfodP9vTbWG5oeVawxIQveto4ArXj2AIrTC9iGr1ZmvXD1/JkEyTpex5EXhfO1FwV57t0W&#10;q8ibF2Qxy6/z1Sonv6xdEqUNryomrJkjt0j0Z7U7sHxixYldWra8snDWJa22m1Wr0J4Ctwu3XM5B&#10;clbzn7vhkgCxvAiJhFFwFyZeMY8XXlREMy9ZBLEXkOQugaQnUV48D+meC/bvIaEhw8ksnE1kOjv9&#10;IrbArdex0bTjBqZHy7sMxyclmloKrkXlSmsob6fzRSqs++dUQLmPhXaEtRyd2GrGzeiagyyOjbCR&#10;1RNQWElgGPAURh8cGql+YDTAGMmw/r6jimHUfhDQBgmJIjt33CWaLUK4qEvJ5lJCRQlQGTYYTceV&#10;mWbVrld824ClqfGEvIXWqbljte2xyatDw8GocMEdxpqdRZd3p3UevsvfAAAA//8DAFBLAwQUAAYA&#10;CAAAACEACseoneAAAAAMAQAADwAAAGRycy9kb3ducmV2LnhtbEyPzU7DMBCE70i8g7VI3Fq7LQk4&#10;xKkQiCuI8iNxc+NtEhGvo9htwtuznOC4s6OZb8rt7HtxwjF2gQyslgoEUh1cR42Bt9fHxQ2ImCw5&#10;2wdCA98YYVudn5W2cGGiFzztUiM4hGJhDbQpDYWUsW7R27gMAxL/DmH0NvE5NtKNduJw38u1Urn0&#10;tiNuaO2A9y3WX7ujN/D+dPj8uFLPzYPPhinMSpLX0pjLi/nuFkTCOf2Z4Ref0aFipn04kouiN7DZ&#10;aEZPBhYrpa9BsEVneQZiz1K+1iCrUv4fUf0AAAD//wMAUEsBAi0AFAAGAAgAAAAhALaDOJL+AAAA&#10;4QEAABMAAAAAAAAAAAAAAAAAAAAAAFtDb250ZW50X1R5cGVzXS54bWxQSwECLQAUAAYACAAAACEA&#10;OP0h/9YAAACUAQAACwAAAAAAAAAAAAAAAAAvAQAAX3JlbHMvLnJlbHNQSwECLQAUAAYACAAAACEA&#10;M7xqkL0CAADEBQAADgAAAAAAAAAAAAAAAAAuAgAAZHJzL2Uyb0RvYy54bWxQSwECLQAUAAYACAAA&#10;ACEACseoneAAAAAMAQAADwAAAAAAAAAAAAAAAAAXBQAAZHJzL2Rvd25yZXYueG1sUEsFBgAAAAAE&#10;AAQA8wAAACQGAAAAAA==&#10;" filled="f" stroked="f">
              <v:textbox>
                <w:txbxContent>
                  <w:p w:rsidR="00292787" w:rsidRPr="00101B90" w:rsidRDefault="00292787" w:rsidP="00292787">
                    <w:pPr>
                      <w:jc w:val="center"/>
                      <w:rPr>
                        <w:rFonts w:ascii="Arial" w:hAnsi="Arial"/>
                        <w:b/>
                        <w:lang w:val="en-MY"/>
                      </w:rPr>
                    </w:pPr>
                    <w:r>
                      <w:rPr>
                        <w:rFonts w:ascii="Arial" w:hAnsi="Arial"/>
                        <w:b/>
                        <w:lang w:val="en-MY"/>
                      </w:rPr>
                      <w:t>Project Title: FOS Independent Verification and Validation</w:t>
                    </w:r>
                  </w:p>
                  <w:p w:rsidR="004620C5" w:rsidRDefault="004620C5">
                    <w:pPr>
                      <w:jc w:val="center"/>
                      <w:rPr>
                        <w:rFonts w:ascii="Arial" w:hAnsi="Arial"/>
                        <w:b/>
                      </w:rPr>
                    </w:pPr>
                  </w:p>
                </w:txbxContent>
              </v:textbox>
            </v:shape>
          </w:pict>
        </mc:Fallback>
      </mc:AlternateContent>
    </w:r>
    <w:r w:rsidR="00B55334">
      <w:rPr>
        <w:noProof/>
        <w:lang w:val="en-MY" w:eastAsia="en-MY"/>
      </w:rPr>
      <mc:AlternateContent>
        <mc:Choice Requires="wps">
          <w:drawing>
            <wp:anchor distT="0" distB="0" distL="114298" distR="114298" simplePos="0" relativeHeight="251757056" behindDoc="0" locked="0" layoutInCell="1" allowOverlap="1" wp14:anchorId="0FB1E2A1" wp14:editId="364FF801">
              <wp:simplePos x="0" y="0"/>
              <wp:positionH relativeFrom="column">
                <wp:posOffset>2027712</wp:posOffset>
              </wp:positionH>
              <wp:positionV relativeFrom="paragraph">
                <wp:posOffset>-731759</wp:posOffset>
              </wp:positionV>
              <wp:extent cx="0" cy="1033153"/>
              <wp:effectExtent l="0" t="0" r="19050" b="14605"/>
              <wp:wrapNone/>
              <wp:docPr id="35"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31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0" o:spid="_x0000_s1026" style="position:absolute;z-index:25175705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59.65pt,-57.6pt" to="159.6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3mAFAIAACsEAAAOAAAAZHJzL2Uyb0RvYy54bWysU8GO2jAQvVfqP1i+QxIIFCLCqkqgl22L&#10;tNsPMLZDrDq2ZRsCqvrvHZuAlvZSVc3BGdvjN2/ezKyezp1EJ26d0KrE2TjFiCuqmVCHEn973Y4W&#10;GDlPFCNSK17iC3f4af3+3ao3BZ/oVkvGLQIQ5YrelLj13hRJ4mjLO+LG2nAFl422HfGwtYeEWdID&#10;eieTSZrOk15bZqym3Dk4ra+XeB3xm4ZT/7VpHPdIlhi4+bjauO7DmqxXpDhYYlpBBxrkH1h0RCgI&#10;eoeqiSfoaMUfUJ2gVjvd+DHVXaKbRlAec4BssvS3bF5aYnjMBcRx5i6T+3+w9MtpZ5FgJZ7OMFKk&#10;gxo9C8VRlkVxeuMK8KnUzob06Fm9mGdNvzukdNUSdeCR5OvFwMMsyJk8PAkbZyDEvv+sGfiQo9dR&#10;qXNjuwAJGqBzLMjlXhB+9oheDymcZul0ms2mEZ0Ut4fGOv+J6w4Fo8QSWEdgcnp2PhAhxc0lxFF6&#10;K6SM9ZYK9SVeziaz+MBpKVi4DG7OHvaVtOhEQsfEb4j74Gb1UbEI1nLCNoPtiZBXG4JLFfAgFaAz&#10;WNeW+LFMl5vFZpGP8sl8M8rTuh593Fb5aL7NPszqaV1VdfYzUMvyohWMcRXY3dozy/+u/MOgXBvr&#10;3qB3GZJH9KgXkL39I+lYy1C+ME+u2Gt22dlbjaEjo/MwPaHl3+7Bfjvj618AAAD//wMAUEsDBBQA&#10;BgAIAAAAIQBPWVlD3wAAAAsBAAAPAAAAZHJzL2Rvd25yZXYueG1sTI/LTsNADEX3SPzDyEhsqnby&#10;oDxCnAoB2XVDAbF1E5NEZDxpZtoGvp5BLGBp++j63Hw1mV4deHSdFYR4EYFiqWzdSYPw8lzOr0E5&#10;T1JTb4URPtnBqjg9ySmr7VGe+LDxjQoh4jJCaL0fMq1d1bIht7ADS7i929GQD+PY6HqkYwg3vU6i&#10;6FIb6iR8aGng+5arj83eILjylXfl16yaRW9pYznZPawfCfH8bLq7BeV58n8w/OgHdSiC09bupXaq&#10;R0jjmzSgCPM4XiagAvK72iJcXC1BF7n+36H4BgAA//8DAFBLAQItABQABgAIAAAAIQC2gziS/gAA&#10;AOEBAAATAAAAAAAAAAAAAAAAAAAAAABbQ29udGVudF9UeXBlc10ueG1sUEsBAi0AFAAGAAgAAAAh&#10;ADj9If/WAAAAlAEAAAsAAAAAAAAAAAAAAAAALwEAAF9yZWxzLy5yZWxzUEsBAi0AFAAGAAgAAAAh&#10;ANfbeYAUAgAAKwQAAA4AAAAAAAAAAAAAAAAALgIAAGRycy9lMm9Eb2MueG1sUEsBAi0AFAAGAAgA&#10;AAAhAE9ZWUPfAAAACwEAAA8AAAAAAAAAAAAAAAAAbgQAAGRycy9kb3ducmV2LnhtbFBLBQYAAAAA&#10;BAAEAPMAAAB6BQAAAAA=&#10;"/>
          </w:pict>
        </mc:Fallback>
      </mc:AlternateContent>
    </w:r>
    <w:r w:rsidR="004620C5">
      <w:rPr>
        <w:noProof/>
        <w:lang w:val="en-MY" w:eastAsia="en-MY"/>
      </w:rPr>
      <mc:AlternateContent>
        <mc:Choice Requires="wps">
          <w:drawing>
            <wp:anchor distT="4294967294" distB="4294967294" distL="114300" distR="114300" simplePos="0" relativeHeight="251768320" behindDoc="0" locked="0" layoutInCell="1" allowOverlap="1" wp14:anchorId="2FDDDD14" wp14:editId="6D770F5F">
              <wp:simplePos x="0" y="0"/>
              <wp:positionH relativeFrom="column">
                <wp:posOffset>2023745</wp:posOffset>
              </wp:positionH>
              <wp:positionV relativeFrom="paragraph">
                <wp:posOffset>303529</wp:posOffset>
              </wp:positionV>
              <wp:extent cx="4117340" cy="0"/>
              <wp:effectExtent l="0" t="0" r="16510" b="19050"/>
              <wp:wrapNone/>
              <wp:docPr id="44"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173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1" o:spid="_x0000_s1026" style="position:absolute;flip:x;z-index:2517683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23.9pt" to="483.5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3fWHgIAADYEAAAOAAAAZHJzL2Uyb0RvYy54bWysU02P2jAQvVfqf7B8hyRsloWIsKoSaA+0&#10;RdrtDzC2Q6w6tmUbAqr63zt2gJb2UlXNwfHHm+c3M8+L51Mn0ZFbJ7QqcTZOMeKKaibUvsRfXtej&#10;GUbOE8WI1IqX+Mwdfl6+fbPoTcEnutWScYuARLmiNyVuvTdFkjja8o64sTZcwWGjbUc8LO0+YZb0&#10;wN7JZJKm06TXlhmrKXcOduvhEC8jf9Nw6j83jeMeyRKDNh9HG8ddGJPlghR7S0wr6EUG+QcVHREK&#10;Lr1R1cQTdLDiD6pOUKudbvyY6i7RTSMojzlANln6WzYvLTE85gLFceZWJvf/aOmn49YiwUqc5xgp&#10;0kGPNkJxlE2yUJzeuAIwldrakB49qRez0fSrQ0pXLVF7HkW+ng0ExojkLiQsnIErdv1HzQBDDl7H&#10;Sp0a26FGCvMhBAZyqAY6xdacb63hJ48obOZZ9vSQQwfp9SwhRaAIgcY6/57rDoVJiSXoj4TkuHEe&#10;kgDoFRLgSq+FlLHzUqEerp+nj2mMcFoKFk4Dztn9rpIWHUkwT/xCSYDtDmb1QbHI1nLCVpe5J0IO&#10;c8BLFfggF9BzmQ3u+DZP56vZapaP8sl0NcrTuh69W1f5aLrOnh7rh7qq6ux7kJblRSsY4yqouzo1&#10;y//OCZc3M3js5tVbHZJ79pgiiL3+o+jY1tDJwRM7zc5bG6oROgzmjODLQwru/3UdUT+f+/IHAAAA&#10;//8DAFBLAwQUAAYACAAAACEAdnuN590AAAAJAQAADwAAAGRycy9kb3ducmV2LnhtbEyPz0rDQBDG&#10;74LvsIzgpdhNVJoaMykiWCjUQ1sfYJudJtHsbMhu2/j2jvSgx/nmx/enWIyuUycaQusZIZ0moIgr&#10;b1uuET52b3dzUCEatqbzTAjfFGBRXl8VJrf+zBs6bWOtxIRDbhCaGPtc61A15EyY+p5Yfgc/OBPl&#10;HGptB3MWc9fp+ySZaWdaloTG9PTaUPW1PTqEMOH1+2YtoTuiQ/I56ZdLt0K8vRlfnkFFGuMfDL/1&#10;pTqU0mnvj2yD6hAe0nkmKMJjJhMEeJplKaj9RdBlof8vKH8AAAD//wMAUEsBAi0AFAAGAAgAAAAh&#10;ALaDOJL+AAAA4QEAABMAAAAAAAAAAAAAAAAAAAAAAFtDb250ZW50X1R5cGVzXS54bWxQSwECLQAU&#10;AAYACAAAACEAOP0h/9YAAACUAQAACwAAAAAAAAAAAAAAAAAvAQAAX3JlbHMvLnJlbHNQSwECLQAU&#10;AAYACAAAACEA2Vd31h4CAAA2BAAADgAAAAAAAAAAAAAAAAAuAgAAZHJzL2Uyb0RvYy54bWxQSwEC&#10;LQAUAAYACAAAACEAdnuN590AAAAJAQAADwAAAAAAAAAAAAAAAAB4BAAAZHJzL2Rvd25yZXYueG1s&#10;UEsFBgAAAAAEAAQA8wAAAIIFAAAAAA==&#10;" strokeweight="1.5p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0C5" w:rsidRDefault="004620C5">
    <w:pPr>
      <w:pStyle w:val="Footer"/>
    </w:pPr>
    <w:r w:rsidRPr="00926CF7">
      <w:rPr>
        <w:noProof/>
        <w:lang w:val="en-MY" w:eastAsia="en-MY"/>
      </w:rPr>
      <w:drawing>
        <wp:anchor distT="0" distB="0" distL="114300" distR="114300" simplePos="0" relativeHeight="251774464" behindDoc="1" locked="0" layoutInCell="1" allowOverlap="1" wp14:anchorId="072F0565" wp14:editId="31EEA645">
          <wp:simplePos x="0" y="0"/>
          <wp:positionH relativeFrom="column">
            <wp:posOffset>659765</wp:posOffset>
          </wp:positionH>
          <wp:positionV relativeFrom="paragraph">
            <wp:posOffset>-546100</wp:posOffset>
          </wp:positionV>
          <wp:extent cx="505460" cy="622300"/>
          <wp:effectExtent l="0" t="0" r="0" b="0"/>
          <wp:wrapNone/>
          <wp:docPr id="10" name="Picture 0" descr="final6g3-v5-bw-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6g3-v5-bw-s2.jpg"/>
                  <pic:cNvPicPr/>
                </pic:nvPicPr>
                <pic:blipFill>
                  <a:blip r:embed="rId1" cstate="print"/>
                  <a:stretch>
                    <a:fillRect/>
                  </a:stretch>
                </pic:blipFill>
                <pic:spPr>
                  <a:xfrm>
                    <a:off x="0" y="0"/>
                    <a:ext cx="505460" cy="622300"/>
                  </a:xfrm>
                  <a:prstGeom prst="rect">
                    <a:avLst/>
                  </a:prstGeom>
                </pic:spPr>
              </pic:pic>
            </a:graphicData>
          </a:graphic>
        </wp:anchor>
      </w:drawing>
    </w:r>
    <w:r>
      <w:rPr>
        <w:noProof/>
        <w:lang w:val="en-MY" w:eastAsia="en-MY"/>
      </w:rPr>
      <mc:AlternateContent>
        <mc:Choice Requires="wps">
          <w:drawing>
            <wp:anchor distT="0" distB="0" distL="114300" distR="114300" simplePos="0" relativeHeight="251775488" behindDoc="0" locked="0" layoutInCell="1" allowOverlap="1" wp14:anchorId="2B6D6FD9" wp14:editId="206895F3">
              <wp:simplePos x="0" y="0"/>
              <wp:positionH relativeFrom="column">
                <wp:posOffset>242570</wp:posOffset>
              </wp:positionH>
              <wp:positionV relativeFrom="paragraph">
                <wp:posOffset>85725</wp:posOffset>
              </wp:positionV>
              <wp:extent cx="1325245" cy="297815"/>
              <wp:effectExtent l="0" t="0" r="0" b="6985"/>
              <wp:wrapNone/>
              <wp:docPr id="2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24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2E1A40">
                          <w:pPr>
                            <w:jc w:val="center"/>
                          </w:pPr>
                          <w:r>
                            <w:t>6g Organization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9" o:spid="_x0000_s1045" type="#_x0000_t202" style="position:absolute;margin-left:19.1pt;margin-top:6.75pt;width:104.35pt;height:23.4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I9muQIAAMQFAAAOAAAAZHJzL2Uyb0RvYy54bWysVFtv2yAUfp+0/4B4d30pTmyrTtXG8TSp&#10;u0jtfgCxcYxmgwckTjftv++AkzRtNWnaxgMCzuE7t++cq+t936EdU5pLkePwIsCIiUrWXGxy/OWh&#10;9BKMtKGipp0ULMePTOPrxds3V+OQsUi2squZQgAidDYOOW6NGTLf11XLeqov5MAECBupemrgqjZ+&#10;regI6H3nR0Ew80ep6kHJimkNr8UkxAuH3zSsMp+aRjODuhyDb8btyu1ru/uLK5ptFB1aXh3coH/h&#10;RU+5AKMnqIIairaKv4LqeaWklo25qGTvy6bhFXMxQDRh8CKa+5YOzMUCydHDKU36/8FWH3efFeJ1&#10;jqMUI0F7qNED2xt0K/cohDdI0DjoDPTuB9A0exBAoV2weriT1VeNhFy2VGzYjVJybBmtwcHQ/vTP&#10;vk442oKsxw+yBkN0a6QD2jeqt9mDfCBAh0I9nopjnamsycsojkiMUQWyKJ0nYexM0Oz4e1DavGOy&#10;R/aQYwXFd+h0d6eN9YZmRxVrTMiSd50jQCeePYDi9AK24auVWS9cPX+kQbpKVgnxSDRbeSQoCu+m&#10;XBJvVobzuLgslssi/GnthiRreV0zYc0cuRWSP6vdgeUTK07s0rLjtYWzLmm1WS87hXYUuF26dUjI&#10;mZr/3A2XBIjlRUhhRILbKPXKWTL3SEliL50HiReE6W06C0hKivJ5SHdcsH8PCY05TuMonsj029gC&#10;t17HRrOeG5geHe9znJyUaGYpuBK1K62hvJvOZ6mw7j+lAsp9LLQjrOXoxFazX+9dc4SnRljL+hEo&#10;rCQwDHgKow8OrVTfMRphjORYf9tSxTDq3gtogzQkxM4ddyHxPIKLOpeszyVUVACVY4PRdFyaaVZt&#10;B8U3LViaGk/IG2idhjtW2x6bvDo0HIwKF9xhrNlZdH53Wk/Dd/ELAAD//wMAUEsDBBQABgAIAAAA&#10;IQC8hkfx3QAAAAgBAAAPAAAAZHJzL2Rvd25yZXYueG1sTI/NTsMwEITvSLyDtUjcqE2aRm2IU1VF&#10;XKkoPxI3N94mEfE6it0mvD3bEz3Ozmjm22I9uU6ccQitJw2PMwUCqfK2pVrDx/vLwxJEiIas6Tyh&#10;hl8MsC5vbwqTWz/SG573sRZcQiE3GpoY+1zKUDXoTJj5Hom9ox+ciSyHWtrBjFzuOpkolUlnWuKF&#10;xvS4bbD62Z+chs/X4/dXqnb1s1v0o5+UJLeSWt/fTZsnEBGn+B+GCz6jQ8lMB38iG0SnYb5MOMn3&#10;+QIE+0marUAcNGQqBVkW8vqB8g8AAP//AwBQSwECLQAUAAYACAAAACEAtoM4kv4AAADhAQAAEwAA&#10;AAAAAAAAAAAAAAAAAAAAW0NvbnRlbnRfVHlwZXNdLnhtbFBLAQItABQABgAIAAAAIQA4/SH/1gAA&#10;AJQBAAALAAAAAAAAAAAAAAAAAC8BAABfcmVscy8ucmVsc1BLAQItABQABgAIAAAAIQCMSI9muQIA&#10;AMQFAAAOAAAAAAAAAAAAAAAAAC4CAABkcnMvZTJvRG9jLnhtbFBLAQItABQABgAIAAAAIQC8hkfx&#10;3QAAAAgBAAAPAAAAAAAAAAAAAAAAABMFAABkcnMvZG93bnJldi54bWxQSwUGAAAAAAQABADzAAAA&#10;HQYAAAAA&#10;" filled="f" stroked="f">
              <v:textbox>
                <w:txbxContent>
                  <w:p w:rsidR="004620C5" w:rsidRDefault="004620C5" w:rsidP="002E1A40">
                    <w:pPr>
                      <w:jc w:val="center"/>
                    </w:pPr>
                    <w:r>
                      <w:t>6g Organization</w:t>
                    </w:r>
                  </w:p>
                </w:txbxContent>
              </v:textbox>
            </v:shape>
          </w:pict>
        </mc:Fallback>
      </mc:AlternateContent>
    </w:r>
    <w:r>
      <w:rPr>
        <w:noProof/>
        <w:lang w:val="en-MY" w:eastAsia="en-MY"/>
      </w:rPr>
      <mc:AlternateContent>
        <mc:Choice Requires="wps">
          <w:drawing>
            <wp:anchor distT="0" distB="0" distL="114300" distR="114300" simplePos="0" relativeHeight="251678206" behindDoc="0" locked="0" layoutInCell="1" allowOverlap="1" wp14:anchorId="674D5501" wp14:editId="1CC2FD61">
              <wp:simplePos x="0" y="0"/>
              <wp:positionH relativeFrom="column">
                <wp:posOffset>2905125</wp:posOffset>
              </wp:positionH>
              <wp:positionV relativeFrom="paragraph">
                <wp:posOffset>85725</wp:posOffset>
              </wp:positionV>
              <wp:extent cx="1612900" cy="278130"/>
              <wp:effectExtent l="0" t="0" r="0" b="7620"/>
              <wp:wrapNone/>
              <wp:docPr id="28"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8512F4" w:rsidRDefault="004620C5" w:rsidP="00EC36DE">
                          <w:pPr>
                            <w:jc w:val="center"/>
                            <w:rPr>
                              <w:rFonts w:ascii="Arial" w:hAnsi="Arial" w:cs="Arial"/>
                              <w:b/>
                            </w:rPr>
                          </w:pPr>
                          <w:r w:rsidRPr="008512F4">
                            <w:rPr>
                              <w:rFonts w:ascii="Arial" w:hAnsi="Arial" w:cs="Arial"/>
                              <w:b/>
                            </w:rPr>
                            <w:t>R</w:t>
                          </w:r>
                          <w:r>
                            <w:rPr>
                              <w:rFonts w:ascii="Arial" w:hAnsi="Arial" w:cs="Arial"/>
                              <w:b/>
                            </w:rPr>
                            <w:t>EF 02-FT-01-034</w:t>
                          </w:r>
                          <w:r w:rsidRPr="008512F4">
                            <w:rPr>
                              <w:rFonts w:ascii="Arial" w:hAnsi="Arial" w:cs="Arial"/>
                              <w:b/>
                            </w:rPr>
                            <w:t>-</w:t>
                          </w:r>
                        </w:p>
                        <w:p w:rsidR="004620C5" w:rsidRPr="00EC36DE" w:rsidRDefault="004620C5" w:rsidP="00EC36D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046" type="#_x0000_t202" style="position:absolute;margin-left:228.75pt;margin-top:6.75pt;width:127pt;height:21.9pt;z-index:2516782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iuwIAAMMFAAAOAAAAZHJzL2Uyb0RvYy54bWysVNtunDAQfa/Uf7D8TrjUuwsobJQsS1Up&#10;vUhJP8ALZrEKNrW9C2nVf+/Y7C3JS9WWB2R77Jkzc87M9c3YtWjPlOZSZDi8CjBiopQVF9sMf30s&#10;vBgjbaioaCsFy/AT0/hm+fbN9dCnLJKNbCumEDgROh36DDfG9Knv67JhHdVXsmcCjLVUHTWwVVu/&#10;UnQA713rR0Ew9wepql7JkmkNp/lkxEvnv65ZaT7XtWYGtRkGbMb9lftv7N9fXtN0q2jf8PIAg/4F&#10;io5yAUFPrnJqKNop/spVx0sltazNVSk7X9Y1L5nLAbIJgxfZPDS0Zy4XKI7uT2XS/89t+Wn/RSFe&#10;ZTgCpgTtgKNHNhp0J0eUuPoMvU7h2kMPF80I58Czy1X397L8ppGQq4aKLbtVSg4NoxXgC21l/Yun&#10;lhGdautkM3yUFcShOyOdo7FWnS0elAOBd+Dp6cSNxVLakPMwSgIwlWCLFnH4zoHzaXp83Stt3jPZ&#10;IbvIsALunXe6v9fGoqHp8YoNJmTB29bx34pnB3BxOoHY8NTaLApH588kSNbxOiYeieZrjwR57t0W&#10;K+LNi3Axy9/lq1Ue/rJxQ5I2vKqYsGGO0grJn1F3EPkkipO4tGx5Zd1ZSFptN6tWoT0FaRfuczUH&#10;y/ma/xyGKwLk8iKlMCLBXZR4xTxeeKQgMy9ZBLEXhMldMg9IQvLieUr3XLB/TwkNGU5m0WwS0xn0&#10;i9wC973OjaYdNzA8Wt5lOD5doqmV4FpUjlpDeTutL0ph4Z9LAXQfiXaCtRqd1GrGzTj1xqkRNrJ6&#10;AgkrCQoDMcLkg0Uj1Q+MBpgiGdbfd1QxjNoPAtogCQmxY8dtyGwRwUZdWjaXFipKcJVhg9G0XJlp&#10;VO16xbcNRJoaT8hbaJ2aO1XbtppQHRoOJoVL7jDV7Ci63Ltb59m7/A0AAP//AwBQSwMEFAAGAAgA&#10;AAAhAATyl97dAAAACQEAAA8AAABkcnMvZG93bnJldi54bWxMj0FPwzAMhe9I+w+RkbixpGylW2k6&#10;IRBXEAMm7ZY1XlutcaomW8u/x5zgZFvv6fl7xWZynbjgEFpPGpK5AoFUedtSreHz4+V2BSJEQ9Z0&#10;nlDDNwbYlLOrwuTWj/SOl22sBYdQyI2GJsY+lzJUDToT5r5HYu3oB2cin0Mt7WBGDnedvFPqXjrT&#10;En9oTI9PDVan7dlp+Ho97ndL9VY/u7Qf/aQkubXU+uZ6enwAEXGKf2b4xWd0KJnp4M9kg+g0LNMs&#10;ZSsLC55syJKEl4OGNFuALAv5v0H5AwAA//8DAFBLAQItABQABgAIAAAAIQC2gziS/gAAAOEBAAAT&#10;AAAAAAAAAAAAAAAAAAAAAABbQ29udGVudF9UeXBlc10ueG1sUEsBAi0AFAAGAAgAAAAhADj9If/W&#10;AAAAlAEAAAsAAAAAAAAAAAAAAAAALwEAAF9yZWxzLy5yZWxzUEsBAi0AFAAGAAgAAAAhALNr9eK7&#10;AgAAwwUAAA4AAAAAAAAAAAAAAAAALgIAAGRycy9lMm9Eb2MueG1sUEsBAi0AFAAGAAgAAAAhAATy&#10;l97dAAAACQEAAA8AAAAAAAAAAAAAAAAAFQUAAGRycy9kb3ducmV2LnhtbFBLBQYAAAAABAAEAPMA&#10;AAAfBgAAAAA=&#10;" filled="f" stroked="f">
              <v:textbox>
                <w:txbxContent>
                  <w:p w:rsidR="004620C5" w:rsidRPr="008512F4" w:rsidRDefault="004620C5" w:rsidP="00EC36DE">
                    <w:pPr>
                      <w:jc w:val="center"/>
                      <w:rPr>
                        <w:rFonts w:ascii="Arial" w:hAnsi="Arial" w:cs="Arial"/>
                        <w:b/>
                      </w:rPr>
                    </w:pPr>
                    <w:r w:rsidRPr="008512F4">
                      <w:rPr>
                        <w:rFonts w:ascii="Arial" w:hAnsi="Arial" w:cs="Arial"/>
                        <w:b/>
                      </w:rPr>
                      <w:t>R</w:t>
                    </w:r>
                    <w:r>
                      <w:rPr>
                        <w:rFonts w:ascii="Arial" w:hAnsi="Arial" w:cs="Arial"/>
                        <w:b/>
                      </w:rPr>
                      <w:t>EF 02-FT-01-034</w:t>
                    </w:r>
                    <w:r w:rsidRPr="008512F4">
                      <w:rPr>
                        <w:rFonts w:ascii="Arial" w:hAnsi="Arial" w:cs="Arial"/>
                        <w:b/>
                      </w:rPr>
                      <w:t>-</w:t>
                    </w:r>
                  </w:p>
                  <w:p w:rsidR="004620C5" w:rsidRPr="00EC36DE" w:rsidRDefault="004620C5" w:rsidP="00EC36DE">
                    <w:pPr>
                      <w:jc w:val="center"/>
                    </w:pPr>
                  </w:p>
                </w:txbxContent>
              </v:textbox>
            </v:shape>
          </w:pict>
        </mc:Fallback>
      </mc:AlternateContent>
    </w:r>
    <w:r>
      <w:rPr>
        <w:noProof/>
        <w:lang w:val="en-MY" w:eastAsia="en-MY"/>
      </w:rPr>
      <mc:AlternateContent>
        <mc:Choice Requires="wps">
          <w:drawing>
            <wp:anchor distT="0" distB="0" distL="114300" distR="114300" simplePos="0" relativeHeight="251739648" behindDoc="0" locked="0" layoutInCell="1" allowOverlap="1" wp14:anchorId="7F7F28EF" wp14:editId="4C524997">
              <wp:simplePos x="0" y="0"/>
              <wp:positionH relativeFrom="column">
                <wp:posOffset>3183255</wp:posOffset>
              </wp:positionH>
              <wp:positionV relativeFrom="paragraph">
                <wp:posOffset>-160655</wp:posOffset>
              </wp:positionV>
              <wp:extent cx="1250950" cy="295275"/>
              <wp:effectExtent l="0" t="0" r="0" b="9525"/>
              <wp:wrapNone/>
              <wp:docPr id="25"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rPr>
                          </w:pPr>
                          <w:r>
                            <w:rPr>
                              <w:rFonts w:ascii="Arial" w:hAnsi="Arial"/>
                            </w:rPr>
                            <w:t>ITEM NUMBER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47" type="#_x0000_t202" style="position:absolute;margin-left:250.65pt;margin-top:-12.65pt;width:98.5pt;height:23.2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FN5uAIAAMM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RjJGgPfTonu0NupF7lMxtfcZBZ+B2N4Cj2cM59Nlx1cOtrL5pJOSypWLDrpWSY8toDfmF9qZ/&#10;dnXC0RZkPX6UNcShWyMd0L5RvS0elAMBOvTp4dQbm0tlQ0ZxkMZgqsAWpXE0j10Imh1vD0qb90z2&#10;yC5yrKD3Dp3ubrWx2dDs6GKDCVnyrnP978SzA3CcTiA2XLU2m4Vr52MapKtklRCPRLOVR4Ki8K7L&#10;JfFmZTiPi3fFclmEP23ckGQtr2smbJijtELyZ607iHwSxUlcWna8tnA2Ja0262Wn0I6CtEv3HQpy&#10;5uY/T8MVAbi8oBRGJLiJUq+cJXOPlCT20nmQeEGY3qSzgKSkKJ9TuuWC/TslNOYYGhlPYvott8B9&#10;r7nRrOcGhkfH+xwnJyeaWQmuRO1aayjvpvVZKWz6T6WAdh8b7QRrNTqp1ezX++ltODlbNa9l/QAS&#10;VhIUBmKEyQeLVqofGI0wRXKsv2+pYhh1HwQ8gzQkxI4dtyHxPIKNOreszy1UVACVY4PRtFyaaVRt&#10;B8U3LUSaHp6Q1/B0Gu5U/ZTV4cHBpHDkDlPNjqLzvfN6mr2LXwAAAP//AwBQSwMEFAAGAAgAAAAh&#10;ADrEAJDeAAAACgEAAA8AAABkcnMvZG93bnJldi54bWxMj01PwzAMhu9I/IfISNy2pIVOW6k7IRBX&#10;EOND4pa1XlvROFWTreXfY07s9lp+9PpxsZ1dr040hs4zQrI0oIgrX3fcILy/PS3WoEK0XNveMyH8&#10;UIBteXlR2Lz2E7/SaRcbJSUccovQxjjkWoeqJWfD0g/Esjv40dko49joerSTlLtep8astLMdy4XW&#10;DvTQUvW9OzqEj+fD1+eteWkeXTZMfjaa3UYjXl/N93egIs3xH4Y/fVGHUpz2/sh1UD1CZpIbQREW&#10;aSZBiNVmLWGPkCYp6LLQ5y+UvwAAAP//AwBQSwECLQAUAAYACAAAACEAtoM4kv4AAADhAQAAEwAA&#10;AAAAAAAAAAAAAAAAAAAAW0NvbnRlbnRfVHlwZXNdLnhtbFBLAQItABQABgAIAAAAIQA4/SH/1gAA&#10;AJQBAAALAAAAAAAAAAAAAAAAAC8BAABfcmVscy8ucmVsc1BLAQItABQABgAIAAAAIQA5dFN5uAIA&#10;AMMFAAAOAAAAAAAAAAAAAAAAAC4CAABkcnMvZTJvRG9jLnhtbFBLAQItABQABgAIAAAAIQA6xACQ&#10;3gAAAAoBAAAPAAAAAAAAAAAAAAAAABIFAABkcnMvZG93bnJldi54bWxQSwUGAAAAAAQABADzAAAA&#10;HQYAAAAA&#10;" filled="f" stroked="f">
              <v:textbox>
                <w:txbxContent>
                  <w:p w:rsidR="004620C5" w:rsidRDefault="004620C5" w:rsidP="00CB3A49">
                    <w:pPr>
                      <w:jc w:val="center"/>
                      <w:rPr>
                        <w:rFonts w:ascii="Arial" w:hAnsi="Arial"/>
                      </w:rPr>
                    </w:pPr>
                    <w:r>
                      <w:rPr>
                        <w:rFonts w:ascii="Arial" w:hAnsi="Arial"/>
                      </w:rPr>
                      <w:t>ITEM NUMBER</w:t>
                    </w:r>
                  </w:p>
                </w:txbxContent>
              </v:textbox>
            </v:shape>
          </w:pict>
        </mc:Fallback>
      </mc:AlternateContent>
    </w:r>
    <w:r>
      <w:rPr>
        <w:noProof/>
        <w:lang w:val="en-MY" w:eastAsia="en-MY"/>
      </w:rPr>
      <mc:AlternateContent>
        <mc:Choice Requires="wps">
          <w:drawing>
            <wp:anchor distT="4294967294" distB="4294967294" distL="114300" distR="114300" simplePos="0" relativeHeight="251735552" behindDoc="0" locked="0" layoutInCell="1" allowOverlap="1" wp14:anchorId="0BDE0DEF" wp14:editId="60C948C3">
              <wp:simplePos x="0" y="0"/>
              <wp:positionH relativeFrom="column">
                <wp:posOffset>2032635</wp:posOffset>
              </wp:positionH>
              <wp:positionV relativeFrom="paragraph">
                <wp:posOffset>134619</wp:posOffset>
              </wp:positionV>
              <wp:extent cx="4104640" cy="0"/>
              <wp:effectExtent l="0" t="0" r="10160" b="19050"/>
              <wp:wrapNone/>
              <wp:docPr id="23"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4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3" o:spid="_x0000_s1026" style="position:absolute;z-index:2517355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0.05pt,10.6pt" to="483.2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8oQ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yxUiR&#10;DjR6FoqjxTT0pjeugJBK7Wyojp7Vi3nW9LtDSlctUQceOb5eDORlISN5kxI2zsAN+/6zZhBDjl7H&#10;Rp0b2wVIaAE6Rz0udz342SMKh3mW5vMcZKODLyHFkGis85+47lAwSiyBdAQmp2fnAxFSDCHhHqW3&#10;Qsoot1SoL/FyNpnFBKelYMEZwpw97Ctp0YmEgYlfrAo8j2FWHxWLYC0nbHOzPRHyasPlUgU8KAXo&#10;3KzrRPxYpsvNYrPIR/lkvhnlaV2PPm6rfDTfZh9m9bSuqjr7GahledEKxrgK7IbpzPK/U//2Tq5z&#10;dZ/PexuSt+ixX0B2+EfSUcsg33UQ9ppddnbQGAYyBt8eT5j4xz3Yj098/QsAAP//AwBQSwMEFAAG&#10;AAgAAAAhAFgBoJfdAAAACQEAAA8AAABkcnMvZG93bnJldi54bWxMj8FOwzAMhu9IvENkJC4TS5qJ&#10;CkrTCQG9cWGAuHqNaSsap2uyrfD0BHGAo+1Pv7+/XM9uEAeaQu/ZQLZUIIgbb3tuDbw81xdXIEJE&#10;tjh4JgOfFGBdnZ6UWFh/5Cc6bGIrUgiHAg10MY6FlKHpyGFY+pE43d795DCmcWqlnfCYwt0gtVK5&#10;dNhz+tDhSHcdNR+bvTMQ6lfa1V+LZqHeVq0nvbt/fEBjzs/m2xsQkeb4B8OPflKHKjlt/Z5tEIOB&#10;lVZZQg3oTINIwHWeX4LY/i5kVcr/DapvAAAA//8DAFBLAQItABQABgAIAAAAIQC2gziS/gAAAOEB&#10;AAATAAAAAAAAAAAAAAAAAAAAAABbQ29udGVudF9UeXBlc10ueG1sUEsBAi0AFAAGAAgAAAAhADj9&#10;If/WAAAAlAEAAAsAAAAAAAAAAAAAAAAALwEAAF9yZWxzLy5yZWxzUEsBAi0AFAAGAAgAAAAhABcH&#10;yhATAgAAKgQAAA4AAAAAAAAAAAAAAAAALgIAAGRycy9lMm9Eb2MueG1sUEsBAi0AFAAGAAgAAAAh&#10;AFgBoJfdAAAACQEAAA8AAAAAAAAAAAAAAAAAbQQAAGRycy9kb3ducmV2LnhtbFBLBQYAAAAABAAE&#10;APMAAAB3BQAAAAA=&#10;"/>
          </w:pict>
        </mc:Fallback>
      </mc:AlternateContent>
    </w:r>
    <w:r>
      <w:rPr>
        <w:noProof/>
        <w:lang w:val="en-MY" w:eastAsia="en-MY"/>
      </w:rPr>
      <mc:AlternateContent>
        <mc:Choice Requires="wps">
          <w:drawing>
            <wp:anchor distT="4294967294" distB="4294967294" distL="114300" distR="114300" simplePos="0" relativeHeight="251744768" behindDoc="0" locked="0" layoutInCell="1" allowOverlap="1" wp14:anchorId="24F950DC" wp14:editId="0B9FD09B">
              <wp:simplePos x="0" y="0"/>
              <wp:positionH relativeFrom="column">
                <wp:posOffset>2038985</wp:posOffset>
              </wp:positionH>
              <wp:positionV relativeFrom="paragraph">
                <wp:posOffset>332739</wp:posOffset>
              </wp:positionV>
              <wp:extent cx="4102100" cy="0"/>
              <wp:effectExtent l="0" t="0" r="12700" b="19050"/>
              <wp:wrapNone/>
              <wp:docPr id="2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02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2" o:spid="_x0000_s1026" style="position:absolute;flip:x;z-index:2517447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0.55pt,26.2pt" to="483.5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Wv+GgIAADUEAAAOAAAAZHJzL2Uyb0RvYy54bWysU9uO2yAQfa/Uf0C8J77UmyZWnFVlJ+1D&#10;uo202w8ggGNUDAhInKjqv3cgl2bbl6qqH/DAzBzOzBzmj8deogO3TmhV4WycYsQV1UyoXYW/vqxG&#10;U4ycJ4oRqRWv8Ik7/Lh4+2Y+mJLnutOScYsARLlyMBXuvDdlkjja8Z64sTZcgbPVticetnaXMEsG&#10;QO9lkqfpJBm0ZcZqyp2D0+bsxIuI37ac+i9t67hHssLAzcfVxnUb1mQxJ+XOEtMJeqFB/oFFT4SC&#10;S29QDfEE7a34A6oX1GqnWz+muk902wrKYw1QTZb+Vs1zRwyPtUBznLm1yf0/WPp02FgkWIXzHCNF&#10;epjRWiiOZnnozWBcCSG12thQHT2qZ7PW9JtDStcdUTseOb6cDORlISN5lRI2zsAN2+GzZhBD9l7H&#10;Rh1b26NWCvMpJAZwaAY6xsmcbpPhR48oHBZZmmcpDJBefQkpA0RINNb5j1z3KBgVlkA/ApLD2vlA&#10;6VdICFd6JaSMg5cKDXD9LH1IY4bTUrDgDXHO7ra1tOhAgnbiFwsEz32Y1XvFIlrHCVtebE+EPNtw&#10;u1QBD2oBPhfrLI7vs3S2nC6nxajIJ8tRkTbN6MOqLkaTVfb+oXnX1HWT/QjUsqLsBGNcBXZXoWbF&#10;3wnh8mTOErtJ9daH5DV6bBiQvf4j6TjWMMmzJraanTb2Om7QZgy+vKMg/vs92PevffETAAD//wMA&#10;UEsDBBQABgAIAAAAIQB5KRVb3QAAAAkBAAAPAAAAZHJzL2Rvd25yZXYueG1sTI/PSsNAEMbvgu+w&#10;jOCl2E2iVo2ZFBEsFOqhrQ+wzU6TaHY2ZLdtfPuOeNDjfPPj+1PMR9epIw2h9YyQThNQxJW3LdcI&#10;H9u3m0dQIRq2pvNMCN8UYF5eXhQmt/7EazpuYq3EhENuEJoY+1zrUDXkTJj6nlh+ez84E+Ucam0H&#10;cxJz1+ksSWbamZYloTE9vTZUfW0ODiFMePW+XknolmiffE76xcItEa+vxpdnUJHG+AfDT32pDqV0&#10;2vkD26A6hNssTQVFuM/uQAnwNHsQYfcr6LLQ/xeUZwAAAP//AwBQSwECLQAUAAYACAAAACEAtoM4&#10;kv4AAADhAQAAEwAAAAAAAAAAAAAAAAAAAAAAW0NvbnRlbnRfVHlwZXNdLnhtbFBLAQItABQABgAI&#10;AAAAIQA4/SH/1gAAAJQBAAALAAAAAAAAAAAAAAAAAC8BAABfcmVscy8ucmVsc1BLAQItABQABgAI&#10;AAAAIQCDNWv+GgIAADUEAAAOAAAAAAAAAAAAAAAAAC4CAABkcnMvZTJvRG9jLnhtbFBLAQItABQA&#10;BgAIAAAAIQB5KRVb3QAAAAkBAAAPAAAAAAAAAAAAAAAAAHQEAABkcnMvZG93bnJldi54bWxQSwUG&#10;AAAAAAQABADzAAAAfgUAAAAA&#10;" strokeweight="1.5pt"/>
          </w:pict>
        </mc:Fallback>
      </mc:AlternateContent>
    </w:r>
    <w:r>
      <w:rPr>
        <w:noProof/>
        <w:lang w:val="en-MY" w:eastAsia="en-MY"/>
      </w:rPr>
      <mc:AlternateContent>
        <mc:Choice Requires="wps">
          <w:drawing>
            <wp:anchor distT="0" distB="0" distL="114300" distR="114300" simplePos="0" relativeHeight="251743744" behindDoc="0" locked="0" layoutInCell="1" allowOverlap="1" wp14:anchorId="0D128521" wp14:editId="1A8A0D05">
              <wp:simplePos x="0" y="0"/>
              <wp:positionH relativeFrom="column">
                <wp:posOffset>5471795</wp:posOffset>
              </wp:positionH>
              <wp:positionV relativeFrom="paragraph">
                <wp:posOffset>104775</wp:posOffset>
              </wp:positionV>
              <wp:extent cx="647065" cy="278130"/>
              <wp:effectExtent l="0" t="0" r="0" b="7620"/>
              <wp:wrapNone/>
              <wp:docPr id="2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06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0909A9">
                          <w:pPr>
                            <w:jc w:val="center"/>
                            <w:rPr>
                              <w:rFonts w:ascii="Arial" w:hAnsi="Arial"/>
                              <w:b/>
                            </w:rPr>
                          </w:pPr>
                          <w:r>
                            <w:rPr>
                              <w:rStyle w:val="PageNumber"/>
                              <w:rFonts w:ascii="Arial" w:hAnsi="Arial"/>
                              <w:b/>
                            </w:rPr>
                            <w:fldChar w:fldCharType="begin"/>
                          </w:r>
                          <w:r>
                            <w:rPr>
                              <w:rStyle w:val="PageNumber"/>
                              <w:rFonts w:ascii="Arial" w:hAnsi="Arial"/>
                              <w:b/>
                            </w:rPr>
                            <w:instrText xml:space="preserve"> PAGE   \* MERGEFORMAT </w:instrText>
                          </w:r>
                          <w:r>
                            <w:rPr>
                              <w:rStyle w:val="PageNumber"/>
                              <w:rFonts w:ascii="Arial" w:hAnsi="Arial"/>
                              <w:b/>
                            </w:rPr>
                            <w:fldChar w:fldCharType="separate"/>
                          </w:r>
                          <w:r>
                            <w:rPr>
                              <w:rStyle w:val="PageNumber"/>
                              <w:rFonts w:ascii="Arial" w:hAnsi="Arial"/>
                              <w:b/>
                              <w:noProof/>
                            </w:rPr>
                            <w:t>1</w:t>
                          </w:r>
                          <w:r>
                            <w:rPr>
                              <w:rStyle w:val="PageNumber"/>
                              <w:rFonts w:ascii="Arial" w:hAnsi="Arial"/>
                              <w:b/>
                            </w:rPr>
                            <w:fldChar w:fldCharType="end"/>
                          </w:r>
                          <w:r>
                            <w:rPr>
                              <w:rStyle w:val="PageNumber"/>
                              <w:rFonts w:ascii="Arial" w:hAnsi="Arial"/>
                              <w:b/>
                            </w:rPr>
                            <w:t xml:space="preserve"> / </w:t>
                          </w:r>
                          <w:fldSimple w:instr=" SECTIONPAGES  \* Arabic  \* MERGEFORMAT ">
                            <w:r w:rsidRPr="00235CDA">
                              <w:rPr>
                                <w:rStyle w:val="PageNumber"/>
                                <w:rFonts w:ascii="Arial" w:hAnsi="Arial"/>
                                <w:b/>
                                <w:noProof/>
                              </w:rPr>
                              <w:t>22</w:t>
                            </w:r>
                          </w:fldSimple>
                          <w:r>
                            <w:rPr>
                              <w:rStyle w:val="PageNumber"/>
                              <w:rFonts w:ascii="Arial" w:hAnsi="Arial"/>
                              <w:b/>
                              <w:vanish/>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48" type="#_x0000_t202" style="position:absolute;margin-left:430.85pt;margin-top:8.25pt;width:50.95pt;height:21.9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zAluwIAAMIFAAAOAAAAZHJzL2Uyb0RvYy54bWysVG1vmzAQ/j5p/8Hyd8pLHQKopGpDmCZ1&#10;L1K7H+CACdbAZrYT0k377zubJk1aTZq28QHZvvNz99w9vqvrfd+hHVOaS5Hj8CLAiIlK1lxscvzl&#10;ofQSjLShoqadFCzHj0zj68XbN1fjkLFItrKrmUIAInQ2DjlujRky39dVy3qqL+TABBgbqXpqYKs2&#10;fq3oCOh950dBEPujVPWgZMW0htNiMuKFw28aVplPTaOZQV2OITfj/sr91/bvL65otlF0aHn1lAb9&#10;iyx6ygUEPUIV1FC0VfwVVM8rJbVszEUle182Da+Y4wBswuAFm/uWDsxxgeLo4Vgm/f9gq4+7zwrx&#10;OsdRiJGgPfToge0NupV7lIa2PuOgM3C7H8DR7OEc+uy46uFOVl81EnLZUrFhN0rJsWW0hvzcTf/k&#10;6oSjLch6/CBriEO3RjqgfaN6WzwoBwJ06NPjsTc2lwoOYzIP4hlGFZiieRJeut75NDtcHpQ275js&#10;kV3kWEHrHTjd3WkDNMD14GJjCVnyrnPt78TZAThOJxAarlqbTcJ180capKtklRCPRPHKI0FReDfl&#10;knhxGc5nxWWxXBbhTxs3JFnL65oJG+agrJD8WeeeND5p4qgtLTteWzibklab9bJTaEdB2aX7bLMg&#10;+RM3/zwNZwYuLyiFEQluo9Qr42TukZLMvHQeJF4QprdpHJCUFOU5pTsu2L9TQmOO01k0m7T0W26B&#10;+15zo1nPDcyOjvc5To5ONLMKXInatdZQ3k3rk1LY9J9LARU7NNrp1Up0EqvZr/fT04gO72At60dQ&#10;sJKgMJApDD5YtFJ9x2iEIZJj/W1LFcOoey/gFaQhIXbquA2ZzSPYqFPL+tRCRQVQOTYYTculmSbV&#10;dlB800Kk6d0JeQMvp+FO1faJTVkBJbuBQeHIPQ01O4lO987refQufgEAAP//AwBQSwMEFAAGAAgA&#10;AAAhAIVA4HHeAAAACQEAAA8AAABkcnMvZG93bnJldi54bWxMj8tOwzAQRfdI/IM1SOyo3ZaaNsSp&#10;EIgtqOUhsXPjaRI1Hkex24S/73QFy9E9uvdMvh59K07YxyaQgelEgUAqg2uoMvD58Xq3BBGTJWfb&#10;QGjgFyOsi+ur3GYuDLTB0zZVgksoZtZAnVKXSRnLGr2Nk9AhcbYPvbeJz76SrrcDl/tWzpTS0tuG&#10;eKG2HT7XWB62R2/g623/832v3qsXv+iGMCpJfiWNub0Znx5BJBzTHwwXfVaHgp124UguitbAUk8f&#10;GOVAL0AwsNJzDWJnQKs5yCKX/z8ozgAAAP//AwBQSwECLQAUAAYACAAAACEAtoM4kv4AAADhAQAA&#10;EwAAAAAAAAAAAAAAAAAAAAAAW0NvbnRlbnRfVHlwZXNdLnhtbFBLAQItABQABgAIAAAAIQA4/SH/&#10;1gAAAJQBAAALAAAAAAAAAAAAAAAAAC8BAABfcmVscy8ucmVsc1BLAQItABQABgAIAAAAIQD6lzAl&#10;uwIAAMIFAAAOAAAAAAAAAAAAAAAAAC4CAABkcnMvZTJvRG9jLnhtbFBLAQItABQABgAIAAAAIQCF&#10;QOBx3gAAAAkBAAAPAAAAAAAAAAAAAAAAABUFAABkcnMvZG93bnJldi54bWxQSwUGAAAAAAQABADz&#10;AAAAIAYAAAAA&#10;" filled="f" stroked="f">
              <v:textbox>
                <w:txbxContent>
                  <w:p w:rsidR="004620C5" w:rsidRDefault="004620C5" w:rsidP="000909A9">
                    <w:pPr>
                      <w:jc w:val="center"/>
                      <w:rPr>
                        <w:rFonts w:ascii="Arial" w:hAnsi="Arial"/>
                        <w:b/>
                      </w:rPr>
                    </w:pPr>
                    <w:r>
                      <w:rPr>
                        <w:rStyle w:val="PageNumber"/>
                        <w:rFonts w:ascii="Arial" w:hAnsi="Arial"/>
                        <w:b/>
                      </w:rPr>
                      <w:fldChar w:fldCharType="begin"/>
                    </w:r>
                    <w:r>
                      <w:rPr>
                        <w:rStyle w:val="PageNumber"/>
                        <w:rFonts w:ascii="Arial" w:hAnsi="Arial"/>
                        <w:b/>
                      </w:rPr>
                      <w:instrText xml:space="preserve"> PAGE   \* MERGEFORMAT </w:instrText>
                    </w:r>
                    <w:r>
                      <w:rPr>
                        <w:rStyle w:val="PageNumber"/>
                        <w:rFonts w:ascii="Arial" w:hAnsi="Arial"/>
                        <w:b/>
                      </w:rPr>
                      <w:fldChar w:fldCharType="separate"/>
                    </w:r>
                    <w:r>
                      <w:rPr>
                        <w:rStyle w:val="PageNumber"/>
                        <w:rFonts w:ascii="Arial" w:hAnsi="Arial"/>
                        <w:b/>
                        <w:noProof/>
                      </w:rPr>
                      <w:t>1</w:t>
                    </w:r>
                    <w:r>
                      <w:rPr>
                        <w:rStyle w:val="PageNumber"/>
                        <w:rFonts w:ascii="Arial" w:hAnsi="Arial"/>
                        <w:b/>
                      </w:rPr>
                      <w:fldChar w:fldCharType="end"/>
                    </w:r>
                    <w:r>
                      <w:rPr>
                        <w:rStyle w:val="PageNumber"/>
                        <w:rFonts w:ascii="Arial" w:hAnsi="Arial"/>
                        <w:b/>
                      </w:rPr>
                      <w:t xml:space="preserve"> / </w:t>
                    </w:r>
                    <w:fldSimple w:instr=" SECTIONPAGES  \* Arabic  \* MERGEFORMAT ">
                      <w:r w:rsidRPr="00235CDA">
                        <w:rPr>
                          <w:rStyle w:val="PageNumber"/>
                          <w:rFonts w:ascii="Arial" w:hAnsi="Arial"/>
                          <w:b/>
                          <w:noProof/>
                        </w:rPr>
                        <w:t>22</w:t>
                      </w:r>
                    </w:fldSimple>
                    <w:r>
                      <w:rPr>
                        <w:rStyle w:val="PageNumber"/>
                        <w:rFonts w:ascii="Arial" w:hAnsi="Arial"/>
                        <w:b/>
                        <w:vanish/>
                      </w:rPr>
                      <w:t>_</w:t>
                    </w:r>
                  </w:p>
                </w:txbxContent>
              </v:textbox>
            </v:shape>
          </w:pict>
        </mc:Fallback>
      </mc:AlternateContent>
    </w:r>
    <w:r>
      <w:rPr>
        <w:noProof/>
        <w:lang w:val="en-MY" w:eastAsia="en-MY"/>
      </w:rPr>
      <mc:AlternateContent>
        <mc:Choice Requires="wps">
          <w:drawing>
            <wp:anchor distT="0" distB="0" distL="114300" distR="114300" simplePos="0" relativeHeight="251740672" behindDoc="0" locked="0" layoutInCell="1" allowOverlap="1" wp14:anchorId="3D223DFA" wp14:editId="65B06C65">
              <wp:simplePos x="0" y="0"/>
              <wp:positionH relativeFrom="column">
                <wp:posOffset>2038985</wp:posOffset>
              </wp:positionH>
              <wp:positionV relativeFrom="paragraph">
                <wp:posOffset>95250</wp:posOffset>
              </wp:positionV>
              <wp:extent cx="938530" cy="276225"/>
              <wp:effectExtent l="0" t="0" r="0" b="9525"/>
              <wp:wrapNone/>
              <wp:docPr id="20"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b/>
                            </w:rPr>
                          </w:pPr>
                          <w:r>
                            <w:rPr>
                              <w:rFonts w:ascii="Arial" w:hAnsi="Arial"/>
                              <w:b/>
                            </w:rPr>
                            <w:t>A4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49" type="#_x0000_t202" style="position:absolute;margin-left:160.55pt;margin-top:7.5pt;width:73.9pt;height:21.7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5inuQIAAMI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KI+gHfToke0NupN7FMe2PkOvU3B76MHR7OEc+uy46v5ell81EnLZULFht0rJoWG0gvxCe9M/&#10;uzriaAuyHj7ICuLQrZEOaF+rzhYPyoEAHRJ5OvXG5lLCYTKJpxOwlGCK5rMomroIND1e7pU275js&#10;kF1kWEHrHTjd3Wtjk6Hp0cXGErLgbeva34qLA3AcTyA0XLU2m4Tr5o8kSFbxKiYeiWYrjwR57t0W&#10;S+LNinA+zSf5cpmHP23ckKQNryombJijskLyZ507aHzUxElbWra8snA2Ja0262Wr0I6Csgv3HQpy&#10;5uZfpuGKAFxeUAojEtxFiVfM4rlHCjL1knkQe0GY3CWzgCQkLy4p3XPB/p0SGqCrU+ijo/NbboH7&#10;XnOjaccNzI6WdxmOT040tQpcicq11lDejuuzUtj0n0sB7T422unVSnQUq9mv9+PTmNjwVsxrWT2B&#10;gpUEhYEYYfDBopHqO0YDDJEM629bqhhG7XsBryAJCQE34zZkOrdvTJ1b1ucWKkqAyrDBaFwuzTip&#10;tr3imwYije9OyFt4OTV3qn7O6vDeYFA4coehZifR+d55PY/exS8AAAD//wMAUEsDBBQABgAIAAAA&#10;IQALEQ2J3gAAAAkBAAAPAAAAZHJzL2Rvd25yZXYueG1sTI/LTsMwEEX3SP0Ha5DYUTulqdIQp6pA&#10;bKkoD4mdG0+TiHgcxW4T/p7pii5H9+jOucVmcp044xBaTxqSuQKBVHnbUq3h4/3lPgMRoiFrOk+o&#10;4RcDbMrZTWFy60d6w/M+1oJLKORGQxNjn0sZqgadCXPfI3F29IMzkc+hlnYwI5e7Ti6UWklnWuIP&#10;jenxqcHqZ39yGj5fj99fS7Wrn13aj35Sktxaan13O20fQUSc4j8MF31Wh5KdDv5ENohOw8MiSRjl&#10;IOVNDCxX2RrEQUOapSDLQl4vKP8AAAD//wMAUEsBAi0AFAAGAAgAAAAhALaDOJL+AAAA4QEAABMA&#10;AAAAAAAAAAAAAAAAAAAAAFtDb250ZW50X1R5cGVzXS54bWxQSwECLQAUAAYACAAAACEAOP0h/9YA&#10;AACUAQAACwAAAAAAAAAAAAAAAAAvAQAAX3JlbHMvLnJlbHNQSwECLQAUAAYACAAAACEAxsuYp7kC&#10;AADCBQAADgAAAAAAAAAAAAAAAAAuAgAAZHJzL2Uyb0RvYy54bWxQSwECLQAUAAYACAAAACEACxEN&#10;id4AAAAJAQAADwAAAAAAAAAAAAAAAAATBQAAZHJzL2Rvd25yZXYueG1sUEsFBgAAAAAEAAQA8wAA&#10;AB4GAAAAAA==&#10;" filled="f" stroked="f">
              <v:textbox>
                <w:txbxContent>
                  <w:p w:rsidR="004620C5" w:rsidRDefault="004620C5" w:rsidP="00CB3A49">
                    <w:pPr>
                      <w:jc w:val="center"/>
                      <w:rPr>
                        <w:rFonts w:ascii="Arial" w:hAnsi="Arial"/>
                        <w:b/>
                      </w:rPr>
                    </w:pPr>
                    <w:r>
                      <w:rPr>
                        <w:rFonts w:ascii="Arial" w:hAnsi="Arial"/>
                        <w:b/>
                      </w:rPr>
                      <w:t>A4</w:t>
                    </w:r>
                  </w:p>
                </w:txbxContent>
              </v:textbox>
            </v:shape>
          </w:pict>
        </mc:Fallback>
      </mc:AlternateContent>
    </w:r>
    <w:r>
      <w:rPr>
        <w:noProof/>
        <w:lang w:val="en-MY" w:eastAsia="en-MY"/>
      </w:rPr>
      <mc:AlternateContent>
        <mc:Choice Requires="wps">
          <w:drawing>
            <wp:anchor distT="0" distB="0" distL="114298" distR="114298" simplePos="0" relativeHeight="251738624" behindDoc="0" locked="0" layoutInCell="1" allowOverlap="1" wp14:anchorId="3C3B50F5" wp14:editId="4A9DA0EB">
              <wp:simplePos x="0" y="0"/>
              <wp:positionH relativeFrom="column">
                <wp:posOffset>5471794</wp:posOffset>
              </wp:positionH>
              <wp:positionV relativeFrom="paragraph">
                <wp:posOffset>-236855</wp:posOffset>
              </wp:positionV>
              <wp:extent cx="0" cy="525145"/>
              <wp:effectExtent l="0" t="0" r="19050" b="27305"/>
              <wp:wrapNone/>
              <wp:docPr id="19"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51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6" o:spid="_x0000_s1026" style="position:absolute;z-index:25173862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30.85pt,-18.65pt" to="430.8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l8EAIAACkEAAAOAAAAZHJzL2Uyb0RvYy54bWysU8GO2jAQvVfqP1i+QxIaKESEVUWgF9pF&#10;2u0HGNshVh3bsg0BVf33jp2AlvZSVc3BGdszb97MGy+fLq1EZ26d0KrE2TjFiCuqmVDHEn973Y7m&#10;GDlPFCNSK17iK3f4afX+3bIzBZ/oRkvGLQIQ5YrOlLjx3hRJ4mjDW+LG2nAFl7W2LfGwtceEWdIB&#10;eiuTSZrOkk5bZqym3Dk4rfpLvIr4dc2pf65rxz2SJQZuPq42roewJqslKY6WmEbQgQb5BxYtEQqS&#10;3qEq4gk6WfEHVCuo1U7Xfkx1m+i6FpTHGqCaLP2tmpeGGB5rgeY4c2+T+3+w9Ot5b5FgoN0CI0Va&#10;0GgnFEfzWehNZ1wBLmu1t6E6elEvZqfpd4eUXjdEHXnk+Ho1EJeFiOQhJGycgQyH7otm4ENOXsdG&#10;XWrbBkhoAbpEPa53PfjFI9ofUjidTqZZPo3gpLjFGev8Z65bFIwSS+Acccl553zgQYqbS0ij9FZI&#10;GdWWCnUlXgBqDHBaChYug5uzx8NaWnQmYV7iN+R9cLP6pFgEazhhm8H2RMjehuRSBTyoBOgMVj8Q&#10;PxbpYjPfzPNRPpltRnlaVaNP23U+mm2zj9PqQ7VeV9nPQC3Li0YwxlVgdxvOLP878Ydn0o/VfTzv&#10;bUge0WO/gOztH0lHKYN6/RwcNLvu7U1imMfoPLydMPBv92C/feGrXwAAAP//AwBQSwMEFAAGAAgA&#10;AAAhANdS3EffAAAACgEAAA8AAABkcnMvZG93bnJldi54bWxMj8FOwkAQhu8mvsNmTLwQ2EIRSO2U&#10;GLU3LyDE69CObWN3tnQXqD69azzocWa+/PP96XowrTpz7xorCNNJBIqlsGUjFcLuNR+vQDlPUlJr&#10;hRE+2cE6u75KKSntRTZ83vpKhRBxCSHU3neJ1q6o2ZCb2I4l3N5tb8iHsa902dMlhJtWz6JooQ01&#10;Ej7U1PFjzcXH9mQQXL7nY/41KkbRW1xZnh2fXp4J8fZmeLgH5XnwfzD86Ad1yILTwZ6kdKpFWC2m&#10;y4AijONlDCoQv5sDwvxuDjpL9f8K2TcAAAD//wMAUEsBAi0AFAAGAAgAAAAhALaDOJL+AAAA4QEA&#10;ABMAAAAAAAAAAAAAAAAAAAAAAFtDb250ZW50X1R5cGVzXS54bWxQSwECLQAUAAYACAAAACEAOP0h&#10;/9YAAACUAQAACwAAAAAAAAAAAAAAAAAvAQAAX3JlbHMvLnJlbHNQSwECLQAUAAYACAAAACEAk0SJ&#10;fBACAAApBAAADgAAAAAAAAAAAAAAAAAuAgAAZHJzL2Uyb0RvYy54bWxQSwECLQAUAAYACAAAACEA&#10;11LcR98AAAAKAQAADwAAAAAAAAAAAAAAAABqBAAAZHJzL2Rvd25yZXYueG1sUEsFBgAAAAAEAAQA&#10;8wAAAHYFAAAAAA==&#10;"/>
          </w:pict>
        </mc:Fallback>
      </mc:AlternateContent>
    </w:r>
    <w:r>
      <w:rPr>
        <w:noProof/>
        <w:lang w:val="en-MY" w:eastAsia="en-MY"/>
      </w:rPr>
      <mc:AlternateContent>
        <mc:Choice Requires="wps">
          <w:drawing>
            <wp:anchor distT="0" distB="0" distL="114298" distR="114298" simplePos="0" relativeHeight="251737600" behindDoc="0" locked="0" layoutInCell="1" allowOverlap="1" wp14:anchorId="1C333004" wp14:editId="72C5B85B">
              <wp:simplePos x="0" y="0"/>
              <wp:positionH relativeFrom="column">
                <wp:posOffset>4518024</wp:posOffset>
              </wp:positionH>
              <wp:positionV relativeFrom="paragraph">
                <wp:posOffset>-217805</wp:posOffset>
              </wp:positionV>
              <wp:extent cx="0" cy="524510"/>
              <wp:effectExtent l="0" t="0" r="19050" b="27940"/>
              <wp:wrapNone/>
              <wp:docPr id="18"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4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5" o:spid="_x0000_s1026" style="position:absolute;z-index:25173760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55.75pt,-17.15pt" to="355.7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U0YEgIAACkEAAAOAAAAZHJzL2Uyb0RvYy54bWysU8GO2jAQvVfqP1i5QxKaUIgIqyqBXmgX&#10;abcfYGyHWHVsyzYEVPXfO3YCYttLVTUHZ2zPvHkzb7x6unQCnZmxXMkySqdJhJgkinJ5LKNvr9vJ&#10;IkLWYUmxUJKV0ZXZ6Gn9/t2q1wWbqVYJygwCEGmLXpdR65wu4tiSlnXYTpVmEi4bZTrsYGuOMTW4&#10;B/ROxLMkmce9MlQbRZi1cFoPl9E64DcNI+65aSxzSJQRcHNhNWE9+DVer3BxNFi3nIw08D+w6DCX&#10;kPQOVWOH0cnwP6A6ToyyqnFTorpYNQ0nLNQA1aTJb9W8tFizUAs0x+p7m+z/gyVfz3uDOAXtQCmJ&#10;O9BoxyVDi9z3pte2AJdK7o2vjlzki94p8t0iqaoWyyMLHF+vGuJSHxG/CfEbqyHDof+iKPjgk1Oh&#10;UZfGdB4SWoAuQY/rXQ92cYgMhwRO81mWp0GqGBe3OG2s+8xUh7xRRgI4B1x83lnneeDi5uLTSLXl&#10;QgS1hUR9GS3zWR4CrBKc+kvvZs3xUAmDztjPS/hCUXDz6GbUSdIA1jJMN6PtMBeDDcmF9HhQCdAZ&#10;rWEgfiyT5WaxWWSTbDbfTLKkrieftlU2mW/Tj3n9oa6qOv3pqaVZ0XJKmfTsbsOZZn8n/vhMhrG6&#10;j+e9DfFb9NAvIHv7B9JBSq/eMAcHRa97c5MY5jE4j2/HD/zjHuzHF77+BQAA//8DAFBLAwQUAAYA&#10;CAAAACEAQe5QnN4AAAAKAQAADwAAAGRycy9kb3ducmV2LnhtbEyPsU7DQAyGdyTe4WQklqq9pCml&#10;CnEqBGRjaaFidROTROR8ae7aBp6eQwww2v70+/uz9Wg6deLBtVYQ4lkEiqW0VSs1wutLMV2Bcp6k&#10;os4KI3yyg3V+eZFRWtmzbPi09bUKIeJSQmi871OtXdmwITezPUu4vdvBkA/jUOtqoHMIN52eR9FS&#10;G2olfGio54eGy4/t0SC4YseH4mtSTqK3pLY8Pzw+PxHi9dV4fwfK8+j/YPjRD+qQB6e9PUrlVIdw&#10;G8c3AUWYJosEVCB+N3uExSoBnWf6f4X8GwAA//8DAFBLAQItABQABgAIAAAAIQC2gziS/gAAAOEB&#10;AAATAAAAAAAAAAAAAAAAAAAAAABbQ29udGVudF9UeXBlc10ueG1sUEsBAi0AFAAGAAgAAAAhADj9&#10;If/WAAAAlAEAAAsAAAAAAAAAAAAAAAAALwEAAF9yZWxzLy5yZWxzUEsBAi0AFAAGAAgAAAAhAGTt&#10;TRgSAgAAKQQAAA4AAAAAAAAAAAAAAAAALgIAAGRycy9lMm9Eb2MueG1sUEsBAi0AFAAGAAgAAAAh&#10;AEHuUJzeAAAACgEAAA8AAAAAAAAAAAAAAAAAbAQAAGRycy9kb3ducmV2LnhtbFBLBQYAAAAABAAE&#10;APMAAAB3BQAAAAA=&#10;"/>
          </w:pict>
        </mc:Fallback>
      </mc:AlternateContent>
    </w:r>
    <w:r>
      <w:rPr>
        <w:noProof/>
        <w:lang w:val="en-MY" w:eastAsia="en-MY"/>
      </w:rPr>
      <mc:AlternateContent>
        <mc:Choice Requires="wps">
          <w:drawing>
            <wp:anchor distT="0" distB="0" distL="114298" distR="114298" simplePos="0" relativeHeight="251736576" behindDoc="0" locked="0" layoutInCell="1" allowOverlap="1" wp14:anchorId="263E7006" wp14:editId="445C5E7C">
              <wp:simplePos x="0" y="0"/>
              <wp:positionH relativeFrom="column">
                <wp:posOffset>2992754</wp:posOffset>
              </wp:positionH>
              <wp:positionV relativeFrom="paragraph">
                <wp:posOffset>-217805</wp:posOffset>
              </wp:positionV>
              <wp:extent cx="0" cy="514350"/>
              <wp:effectExtent l="0" t="0" r="19050" b="19050"/>
              <wp:wrapNone/>
              <wp:docPr id="17"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4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4" o:spid="_x0000_s1026" style="position:absolute;z-index:25173657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35.65pt,-17.15pt" to="235.6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VyMEwIAACk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R7xEiR&#10;DjR6FoqjeR560xtXgEultjZUR0/q1Txr+t0hpauWqD2PHN/OBuKyEJG8CwkbZyDDrv+iGfiQg9ex&#10;UafGdgESWoBOUY/zTQ9+8ogOhxROp1n+MI1SJaS4xhnr/GeuOxSMEkvgHHHJ8dn5wIMUV5eQRumN&#10;kDKqLRXqS7yYTqYxwGkpWLgMbs7ud5W06EjCvMQvFgU3925WHxSLYC0nbH2xPRFysCG5VAEPKgE6&#10;F2sYiB+LdLGer+f5KJ/M1qM8revRp02Vj2ab7HFaP9RVVWc/A7UsL1rBGFeB3XU4s/zvxL88k2Gs&#10;buN5a0PyHj32C8he/5F0lDKoN8zBTrPz1l4lhnmMzpe3Ewb+fg/2/Qtf/QIAAP//AwBQSwMEFAAG&#10;AAgAAAAhANP1epDeAAAACgEAAA8AAABkcnMvZG93bnJldi54bWxMj0FPwzAMhe9I/IfISFymLd06&#10;bag0nRDQGxcGiKvXmLaicbom2wq/HqMd4Pbs9/T8Od+MrlNHGkLr2cB8loAirrxtuTbw+lJOb0CF&#10;iGyx80wGvijApri8yDGz/sTPdNzGWkkJhwwNNDH2mdahashhmPmeWLwPPziMMg61tgOepNx1epEk&#10;K+2wZbnQYE/3DVWf24MzEMo32pffk2qSvKe1p8X+4ekRjbm+Gu9uQUUa418YfvEFHQph2vkD26A6&#10;A8v1PJWogWm6FCGJ82YnYrUGXeT6/wvFDwAAAP//AwBQSwECLQAUAAYACAAAACEAtoM4kv4AAADh&#10;AQAAEwAAAAAAAAAAAAAAAAAAAAAAW0NvbnRlbnRfVHlwZXNdLnhtbFBLAQItABQABgAIAAAAIQA4&#10;/SH/1gAAAJQBAAALAAAAAAAAAAAAAAAAAC8BAABfcmVscy8ucmVsc1BLAQItABQABgAIAAAAIQAw&#10;4VyMEwIAACkEAAAOAAAAAAAAAAAAAAAAAC4CAABkcnMvZTJvRG9jLnhtbFBLAQItABQABgAIAAAA&#10;IQDT9XqQ3gAAAAoBAAAPAAAAAAAAAAAAAAAAAG0EAABkcnMvZG93bnJldi54bWxQSwUGAAAAAAQA&#10;BADzAAAAeAUAAAAA&#10;"/>
          </w:pict>
        </mc:Fallback>
      </mc:AlternateContent>
    </w:r>
    <w:r>
      <w:rPr>
        <w:noProof/>
        <w:lang w:val="en-MY" w:eastAsia="en-MY"/>
      </w:rPr>
      <mc:AlternateContent>
        <mc:Choice Requires="wps">
          <w:drawing>
            <wp:anchor distT="0" distB="0" distL="114300" distR="114300" simplePos="0" relativeHeight="251734528" behindDoc="0" locked="0" layoutInCell="1" allowOverlap="1" wp14:anchorId="26A19FC1" wp14:editId="217A6763">
              <wp:simplePos x="0" y="0"/>
              <wp:positionH relativeFrom="column">
                <wp:posOffset>2515870</wp:posOffset>
              </wp:positionH>
              <wp:positionV relativeFrom="paragraph">
                <wp:posOffset>-511810</wp:posOffset>
              </wp:positionV>
              <wp:extent cx="3254375" cy="297180"/>
              <wp:effectExtent l="0" t="0" r="0" b="7620"/>
              <wp:wrapNone/>
              <wp:docPr id="16"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437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b/>
                            </w:rPr>
                          </w:pPr>
                          <w:r>
                            <w:rPr>
                              <w:rFonts w:ascii="Arial" w:hAnsi="Arial"/>
                              <w:b/>
                            </w:rPr>
                            <w:t>DOCUMENT IDENTIFICATION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050" type="#_x0000_t202" style="position:absolute;margin-left:198.1pt;margin-top:-40.3pt;width:256.25pt;height:23.4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cRevAIAAMM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Guo&#10;3QwjQXuo0SPbG3Qn9yiJbH7GQWeg9jCAotnDO+i6WPVwL6tvGgm5bKnYsFul5NgyWoN/of3pX3yd&#10;cLQFWY8fZQ126NZIB7RvVG+TB+lAgA51ejrVxvpSweN1FJPreYxRBbIonYeJK55Ps+PvQWnznske&#10;2UOOFdTeodPdvTbWG5odVawxIUveda7+nXj2AIrTC9iGr1ZmvXDl/JkG6SpZJcQj0WzlkaAovNty&#10;SbxZGc7j4rpYLovwl7Ubkqzldc2ENXOkVkj+rHQHkk+kOJFLy47XFs66pNVmvewU2lGgdumWyzlI&#10;zmr+czdcEiCWFyGFEQnuotQrZ8ncIyWJvXQeJF4QpnfpLCApKcrnId1zwf49JDTmOI2jeCLT2ekX&#10;sQVuvY6NZj03MDw63uc4OSnRzFJwJWpXWkN5N50vUmHdP6cCyn0stCOs5ejEVrNf711vROTYCGtZ&#10;PwGFlQSGAU9h8sGhleoHRiNMkRzr71uqGEbdBwFtkIaE2LHjLiSeR3BRl5L1pYSKCqBybDCajksz&#10;jartoPimBUtT4wl5C63TcMdq22OTV4eGg0nhgjtMNTuKLu9O6zx7F78BAAD//wMAUEsDBBQABgAI&#10;AAAAIQAlRR3m3wAAAAsBAAAPAAAAZHJzL2Rvd25yZXYueG1sTI/BTsMwDIbvSLxDZCRuW8IKpS1N&#10;JwTiCtpgk7hljddWNE7VZGt5e8wJjrY//f7+cj27XpxxDJ0nDTdLBQKp9rajRsPH+8siAxGiIWt6&#10;T6jhGwOsq8uL0hTWT7TB8zY2gkMoFEZDG+NQSBnqFp0JSz8g8e3oR2cij2Mj7WgmDne9XCmVSmc6&#10;4g+tGfCpxfpre3Iadq/Hz/2temue3d0w+VlJcrnU+vpqfnwAEXGOfzD86rM6VOx08CeyQfQakjxd&#10;MaphkakUBBO5yu5BHHiTJBnIqpT/O1Q/AAAA//8DAFBLAQItABQABgAIAAAAIQC2gziS/gAAAOEB&#10;AAATAAAAAAAAAAAAAAAAAAAAAABbQ29udGVudF9UeXBlc10ueG1sUEsBAi0AFAAGAAgAAAAhADj9&#10;If/WAAAAlAEAAAsAAAAAAAAAAAAAAAAALwEAAF9yZWxzLy5yZWxzUEsBAi0AFAAGAAgAAAAhAIhN&#10;xF68AgAAwwUAAA4AAAAAAAAAAAAAAAAALgIAAGRycy9lMm9Eb2MueG1sUEsBAi0AFAAGAAgAAAAh&#10;ACVFHebfAAAACwEAAA8AAAAAAAAAAAAAAAAAFgUAAGRycy9kb3ducmV2LnhtbFBLBQYAAAAABAAE&#10;APMAAAAiBgAAAAA=&#10;" filled="f" stroked="f">
              <v:textbox>
                <w:txbxContent>
                  <w:p w:rsidR="004620C5" w:rsidRDefault="004620C5" w:rsidP="00CB3A49">
                    <w:pPr>
                      <w:jc w:val="center"/>
                      <w:rPr>
                        <w:rFonts w:ascii="Arial" w:hAnsi="Arial"/>
                        <w:b/>
                      </w:rPr>
                    </w:pPr>
                    <w:r>
                      <w:rPr>
                        <w:rFonts w:ascii="Arial" w:hAnsi="Arial"/>
                        <w:b/>
                      </w:rPr>
                      <w:t>DOCUMENT IDENTIFICATION</w:t>
                    </w:r>
                  </w:p>
                </w:txbxContent>
              </v:textbox>
            </v:shape>
          </w:pict>
        </mc:Fallback>
      </mc:AlternateContent>
    </w:r>
    <w:r>
      <w:rPr>
        <w:noProof/>
        <w:lang w:val="en-MY" w:eastAsia="en-MY"/>
      </w:rPr>
      <mc:AlternateContent>
        <mc:Choice Requires="wps">
          <w:drawing>
            <wp:anchor distT="4294967294" distB="4294967294" distL="114300" distR="114300" simplePos="0" relativeHeight="251733504" behindDoc="0" locked="0" layoutInCell="1" allowOverlap="1" wp14:anchorId="6FDD043F" wp14:editId="0CF8E970">
              <wp:simplePos x="0" y="0"/>
              <wp:positionH relativeFrom="column">
                <wp:posOffset>2038985</wp:posOffset>
              </wp:positionH>
              <wp:positionV relativeFrom="paragraph">
                <wp:posOffset>-246381</wp:posOffset>
              </wp:positionV>
              <wp:extent cx="4104640" cy="0"/>
              <wp:effectExtent l="0" t="0" r="10160" b="19050"/>
              <wp:wrapNone/>
              <wp:docPr id="15"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4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1" o:spid="_x0000_s1026" style="position:absolute;z-index:2517335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0.55pt,-19.4pt" to="483.7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iPZFA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pRop0&#10;4NFWKI7mWahNb1wBkErtbMiOntWL2Wr61SGlq5aoA48aXy8G4mJE8hASFs7ADfv+k2aAIUevY6HO&#10;je0CJZQAnaMfl8EPfvaIwmaepfksB9vo/SwhxT3QWOc/ct2hMCmxBNGRmJy2zoN0gN4h4R6lN0LK&#10;aLdUqC/xYjqZxgCnpWDhMMCcPewradGJhIaJX6gDkD3ArD4qFslaTtj6NvdEyOsc8FIFPkgF5Nxm&#10;1474tkgX6/l6no/yyWw9ytO6Hn3YVPlotsneT+t3dVXV2fcgLcuLVjDGVVB3784s/zv3b+/k2ldD&#10;fw5lSB7ZY4og9v6PoqOXwb5rI+w1u+xsqEawFRoygm+PJ3T8r+uI+vnEVz8AAAD//wMAUEsDBBQA&#10;BgAIAAAAIQBp5fdW3wAAAAsBAAAPAAAAZHJzL2Rvd25yZXYueG1sTI/LTsNADEX3SPzDyEhsqnby&#10;EKWETCoEZMemBcTWTUwSkfGkmWkb+HqMhARL20fX5+bryfbqSKPvHBuIFxEo4srVHTcGXp7L+QqU&#10;D8g19o7JwCd5WBfnZzlmtTvxho7b0CgJYZ+hgTaEIdPaVy1Z9As3EMvt3Y0Wg4xjo+sRTxJue51E&#10;0VJb7Fg+tDjQfUvVx/ZgDfjylfbl16yaRW9p4yjZPzw9ojGXF9PdLahAU/iD4Udf1KEQp507cO1V&#10;byBN4lhQA/N0JR2EuFleX4Ha/W50kev/HYpvAAAA//8DAFBLAQItABQABgAIAAAAIQC2gziS/gAA&#10;AOEBAAATAAAAAAAAAAAAAAAAAAAAAABbQ29udGVudF9UeXBlc10ueG1sUEsBAi0AFAAGAAgAAAAh&#10;ADj9If/WAAAAlAEAAAsAAAAAAAAAAAAAAAAALwEAAF9yZWxzLy5yZWxzUEsBAi0AFAAGAAgAAAAh&#10;AEq2I9kUAgAAKgQAAA4AAAAAAAAAAAAAAAAALgIAAGRycy9lMm9Eb2MueG1sUEsBAi0AFAAGAAgA&#10;AAAhAGnl91bfAAAACwEAAA8AAAAAAAAAAAAAAAAAbgQAAGRycy9kb3ducmV2LnhtbFBLBQYAAAAA&#10;BAAEAPMAAAB6BQAAAAA=&#10;"/>
          </w:pict>
        </mc:Fallback>
      </mc:AlternateContent>
    </w:r>
    <w:r>
      <w:rPr>
        <w:noProof/>
        <w:lang w:val="en-MY" w:eastAsia="en-MY"/>
      </w:rPr>
      <mc:AlternateContent>
        <mc:Choice Requires="wps">
          <w:drawing>
            <wp:anchor distT="0" distB="0" distL="114298" distR="114298" simplePos="0" relativeHeight="251732480" behindDoc="0" locked="0" layoutInCell="1" allowOverlap="1" wp14:anchorId="44202D9A" wp14:editId="21824477">
              <wp:simplePos x="0" y="0"/>
              <wp:positionH relativeFrom="column">
                <wp:posOffset>2038984</wp:posOffset>
              </wp:positionH>
              <wp:positionV relativeFrom="paragraph">
                <wp:posOffset>-578485</wp:posOffset>
              </wp:positionV>
              <wp:extent cx="0" cy="924560"/>
              <wp:effectExtent l="0" t="0" r="19050" b="27940"/>
              <wp:wrapNone/>
              <wp:docPr id="12"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4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z-index:2517324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60.55pt,-45.55pt" to="160.5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qC+EwIAACkEAAAOAAAAZHJzL2Uyb0RvYy54bWysU8uu2yAQ3VfqPyD2iR910sSKc1XZSTdp&#10;b6R7+wEEcIyKAQGJE1X99w7kodx2U1X1Ag/McObMnGHxdOolOnLrhFYVzsYpRlxRzYTaV/jb63o0&#10;w8h5ohiRWvEKn7nDT8v37xaDKXmuOy0ZtwhAlCsHU+HOe1MmiaMd74kba8MVOFtte+Jha/cJs2QA&#10;9F4meZpOk0FbZqym3Dk4bS5OvIz4bcupf25bxz2SFQZuPq42rruwJssFKfeWmE7QKw3yDyx6IhQk&#10;vUM1xBN0sOIPqF5Qq51u/ZjqPtFtKyiPNUA1WfpbNS8dMTzWAs1x5t4m9/9g6dfj1iLBQLscI0V6&#10;0GgjFEez2JvBuBJCarW1oTp6Ui9mo+l3h5SuO6L2PHJ8PRu4l4VuJm+uhI0zkGE3fNEMYsjB69io&#10;U2v7AAktQKeox/muBz95RC+HFE7neTGZRjoJKW/3jHX+M9c9CkaFJXCOuOS4cT7wIOUtJKRRei2k&#10;jGpLhQYAneSTeMFpKVhwhjBn97taWnQkYV7iF4sCz2OY1QfFIljHCVtdbU+EvNiQXKqAB5UAnat1&#10;GYgf83S+mq1mxajIp6tRkTbN6NO6LkbTdfZx0nxo6rrJfgZqWVF2gjGuArvbcGbF34l/fSaXsbqP&#10;570NyVv02C8ge/tH0lHKoF54Ta7caXbe2pvEMI8x+Pp2wsA/7sF+fOHLXwAAAP//AwBQSwMEFAAG&#10;AAgAAAAhANo7H77dAAAACgEAAA8AAABkcnMvZG93bnJldi54bWxMj01Pg0AQhu8m/ofNmHhp2gVq&#10;G0WGxqjcvLTaeJ3CCER2lrLbFv31buNBb/Px5J1nstVoOnXkwbVWEOJZBIqltFUrNcLbazG9BeU8&#10;SUWdFUb4Yger/PIio7SyJ1nzceNrFULEpYTQeN+nWruyYUNuZnuWsPuwgyEf2qHW1UCnEG46nUTR&#10;UhtqJVxoqOfHhsvPzcEguGLL++J7Uk6i93ltOdk/vTwT4vXV+HAPyvPo/2A46wd1yIPTzh6kcqpD&#10;mCdxHFCE6d25CMTvZIewuFmAzjP9/4X8BwAA//8DAFBLAQItABQABgAIAAAAIQC2gziS/gAAAOEB&#10;AAATAAAAAAAAAAAAAAAAAAAAAABbQ29udGVudF9UeXBlc10ueG1sUEsBAi0AFAAGAAgAAAAhADj9&#10;If/WAAAAlAEAAAsAAAAAAAAAAAAAAAAALwEAAF9yZWxzLy5yZWxzUEsBAi0AFAAGAAgAAAAhAMzq&#10;oL4TAgAAKQQAAA4AAAAAAAAAAAAAAAAALgIAAGRycy9lMm9Eb2MueG1sUEsBAi0AFAAGAAgAAAAh&#10;ANo7H77dAAAACgEAAA8AAAAAAAAAAAAAAAAAbQQAAGRycy9kb3ducmV2LnhtbFBLBQYAAAAABAAE&#10;APMAAAB3BQAAAAA=&#10;"/>
          </w:pict>
        </mc:Fallback>
      </mc:AlternateContent>
    </w:r>
    <w:r>
      <w:rPr>
        <w:noProof/>
        <w:lang w:val="en-MY" w:eastAsia="en-MY"/>
      </w:rPr>
      <mc:AlternateContent>
        <mc:Choice Requires="wps">
          <w:drawing>
            <wp:anchor distT="0" distB="0" distL="114300" distR="114300" simplePos="0" relativeHeight="251731456" behindDoc="0" locked="0" layoutInCell="1" allowOverlap="1" wp14:anchorId="1D8942B4" wp14:editId="35D0B315">
              <wp:simplePos x="0" y="0"/>
              <wp:positionH relativeFrom="column">
                <wp:posOffset>-344805</wp:posOffset>
              </wp:positionH>
              <wp:positionV relativeFrom="paragraph">
                <wp:posOffset>-588010</wp:posOffset>
              </wp:positionV>
              <wp:extent cx="6479540" cy="924560"/>
              <wp:effectExtent l="0" t="0" r="16510" b="27940"/>
              <wp:wrapNone/>
              <wp:docPr id="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9245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6" style="position:absolute;margin-left:-27.15pt;margin-top:-46.3pt;width:510.2pt;height:72.8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N5eAIAAP0EAAAOAAAAZHJzL2Uyb0RvYy54bWysVNuO2jAQfa/Uf7D8DiE03CLCChGoKm3b&#10;Vbf9AGM7xKpju7Yh0Kr/3rEDFLovVdU8JHY8Pj5n5oznD8dGogO3TmhV4LQ/wIgrqplQuwJ/+bzp&#10;TTFynihGpFa8wCfu8MPi9at5a3I+1LWWjFsEIMrlrSlw7b3Jk8TRmjfE9bXhChYrbRviYWp3CbOk&#10;BfRGJsPBYJy02jJjNeXOwd+yW8SLiF9VnPqPVeW4R7LAwM3Ht43vbXgniznJd5aYWtAzDfIPLBoi&#10;FBx6hSqJJ2hvxQuoRlCrna58n+om0VUlKI8aQE06+EPNc00Mj1ogOc5c0+T+Hyz9cHiySDCoXYqR&#10;Ig3U6BNkjaid5GgyCwlqjcsh7tk82SDRmUdNvzqk9KqGML60Vrc1JwxopSE+udsQJg62om37XjOA&#10;J3uvY66OlW0CIGQBHWNJTteS8KNHFH6Os8lslEHlKKzNhtloHGuWkPyy21jn33LdoDAosAXyEZ0c&#10;Hp0PbEh+CQmHKb0RUsayS4VaAB0NR3GD01KwsBhF2t12JS06kGCc+ERpIP82rBEe7CtFU+DpNYjk&#10;IRtrxeIpngjZjYGJVAEcxAG386izyY/ZYLaerqdZLxuO171sUJa95WaV9cabdDIq35SrVZn+DDzT&#10;LK8FY1wFqhfLptnfWeLcPJ3Zrqa9k+RulW/i81J5ck8jZhlUXb5RXbRBqHznoK1mJ3CB1V0Pwp0B&#10;g1rb7xi10H8Fdt/2xHKM5DsFTpqlWSi7j5NsNBnCxN6ubG9XiKIAVWCPUTdc+a7J98aKXQ0npbHG&#10;Si/BfZWIxgjO7FidPQs9FhWc74PQxLfzGPX71lr8AgAA//8DAFBLAwQUAAYACAAAACEAZB/rKN8A&#10;AAAKAQAADwAAAGRycy9kb3ducmV2LnhtbEyPwU7DMAyG70i8Q2Qkblu6jVasNJ0KYtdJDCTgljWm&#10;qdY4VZOt5e3xTuNmy59+f3+xmVwnzjiE1pOCxTwBgVR701Kj4ON9O3sEEaImoztPqOAXA2zK25tC&#10;58aP9IbnfWwEh1DItQIbY59LGWqLToe575H49uMHpyOvQyPNoEcOd51cJkkmnW6JP1jd44vF+rg/&#10;OQWv/feuSpsgq89ov47+edzaXaPU/d1UPYGIOMUrDBd9VoeSnQ7+RCaITsEsfVgxysN6mYFgYp1l&#10;CxAHBekqAVkW8n+F8g8AAP//AwBQSwECLQAUAAYACAAAACEAtoM4kv4AAADhAQAAEwAAAAAAAAAA&#10;AAAAAAAAAAAAW0NvbnRlbnRfVHlwZXNdLnhtbFBLAQItABQABgAIAAAAIQA4/SH/1gAAAJQBAAAL&#10;AAAAAAAAAAAAAAAAAC8BAABfcmVscy8ucmVsc1BLAQItABQABgAIAAAAIQAymHN5eAIAAP0EAAAO&#10;AAAAAAAAAAAAAAAAAC4CAABkcnMvZTJvRG9jLnhtbFBLAQItABQABgAIAAAAIQBkH+so3wAAAAoB&#10;AAAPAAAAAAAAAAAAAAAAANIEAABkcnMvZG93bnJldi54bWxQSwUGAAAAAAQABADzAAAA3gUAAAAA&#10;" filled="f"/>
          </w:pict>
        </mc:Fallback>
      </mc:AlternateContent>
    </w:r>
    <w:r>
      <w:rPr>
        <w:noProof/>
        <w:lang w:val="en-MY" w:eastAsia="en-MY"/>
      </w:rPr>
      <mc:AlternateContent>
        <mc:Choice Requires="wps">
          <w:drawing>
            <wp:anchor distT="0" distB="0" distL="114300" distR="114300" simplePos="0" relativeHeight="251730432" behindDoc="0" locked="0" layoutInCell="1" allowOverlap="1" wp14:anchorId="2272EF3E" wp14:editId="2E50E35C">
              <wp:simplePos x="0" y="0"/>
              <wp:positionH relativeFrom="column">
                <wp:posOffset>2038985</wp:posOffset>
              </wp:positionH>
              <wp:positionV relativeFrom="paragraph">
                <wp:posOffset>-141605</wp:posOffset>
              </wp:positionV>
              <wp:extent cx="938530" cy="276225"/>
              <wp:effectExtent l="0" t="0" r="0" b="9525"/>
              <wp:wrapNone/>
              <wp:docPr id="7"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rPr>
                          </w:pPr>
                          <w:r>
                            <w:rPr>
                              <w:rFonts w:ascii="Arial" w:hAnsi="Arial"/>
                            </w:rPr>
                            <w:t>FORMAT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51" type="#_x0000_t202" style="position:absolute;margin-left:160.55pt;margin-top:-11.15pt;width:73.9pt;height:21.7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8sStwIAAME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eMYI0F7aNED2xt0K/coTmx5xkFn4HU/gJ/Zwzm02VHVw52svmok5LKlYsNulJJjy2gN6YX2pn92&#10;dcLRFmQ9fpA1xKFbIx3QvlG9rR1UAwE6tOnx1BqbSwWH6WUyuwRLBaYonkfRzEWg2fHyoLR5x2SP&#10;7CLHCjrvwOnuThubDM2OLjaWkCXvOtf9Tjw7AMfpBELDVWuzSbhm/kiDdJWsEuKRaL7ySFAU3k25&#10;JN68DONZcVksl0X408YNSdbyumbChjkKKyR/1riDxCdJnKSlZcdrC2dT0mqzXnYK7SgIu3TfoSBn&#10;bv7zNFwRgMsLSmFEgtso9cp5EnukJDMvjYPEC8L0Np0HJCVF+ZzSHRfs3ymhEbo6gz46Or/lFrjv&#10;NTea9dzA6Oh4n+Pk5EQzq8CVqF1rDeXdtD4rhU3/qRTQ7mOjnV6tRCexmv16717GpDUr5rWsH0HB&#10;SoLCQIww92DRSvUdoxFmSI71ty1VDKPuvYBXkIaE2KHjNmQWR7BR55b1uYWKCqBybDCalkszDart&#10;oPimhUjTuxPyBl5Ow52qn7I6vDeYE47cYabZQXS+d15Pk3fxCwAA//8DAFBLAwQUAAYACAAAACEA&#10;OW3YXN8AAAAKAQAADwAAAGRycy9kb3ducmV2LnhtbEyPwU7DMBBE70j8g7VI3Fo7bqnakE2FQFxB&#10;FKjUmxtvk4h4HcVuE/4ec4Ljap5m3hbbyXXiQkNoPSNkcwWCuPK25Rrh4/15tgYRomFrOs+E8E0B&#10;tuX1VWFy60d+o8su1iKVcMgNQhNjn0sZqoacCXPfE6fs5AdnYjqHWtrBjKncdVIrtZLOtJwWGtPT&#10;Y0PV1+7sED5fTof9Ur3WT+6uH/2kJLuNRLy9mR7uQUSa4h8Mv/pJHcrkdPRntkF0CAudZQlFmGm9&#10;AJGI5Wq9AXFE0JkGWRby/wvlDwAAAP//AwBQSwECLQAUAAYACAAAACEAtoM4kv4AAADhAQAAEwAA&#10;AAAAAAAAAAAAAAAAAAAAW0NvbnRlbnRfVHlwZXNdLnhtbFBLAQItABQABgAIAAAAIQA4/SH/1gAA&#10;AJQBAAALAAAAAAAAAAAAAAAAAC8BAABfcmVscy8ucmVsc1BLAQItABQABgAIAAAAIQBEl8sStwIA&#10;AMEFAAAOAAAAAAAAAAAAAAAAAC4CAABkcnMvZTJvRG9jLnhtbFBLAQItABQABgAIAAAAIQA5bdhc&#10;3wAAAAoBAAAPAAAAAAAAAAAAAAAAABEFAABkcnMvZG93bnJldi54bWxQSwUGAAAAAAQABADzAAAA&#10;HQYAAAAA&#10;" filled="f" stroked="f">
              <v:textbox>
                <w:txbxContent>
                  <w:p w:rsidR="004620C5" w:rsidRDefault="004620C5" w:rsidP="00CB3A49">
                    <w:pPr>
                      <w:jc w:val="center"/>
                      <w:rPr>
                        <w:rFonts w:ascii="Arial" w:hAnsi="Arial"/>
                      </w:rPr>
                    </w:pPr>
                    <w:r>
                      <w:rPr>
                        <w:rFonts w:ascii="Arial" w:hAnsi="Arial"/>
                      </w:rPr>
                      <w:t>FORMAT</w:t>
                    </w:r>
                  </w:p>
                </w:txbxContent>
              </v:textbox>
            </v:shape>
          </w:pict>
        </mc:Fallback>
      </mc:AlternateContent>
    </w:r>
    <w:r>
      <w:rPr>
        <w:noProof/>
        <w:lang w:val="en-MY" w:eastAsia="en-MY"/>
      </w:rPr>
      <mc:AlternateContent>
        <mc:Choice Requires="wps">
          <w:drawing>
            <wp:anchor distT="0" distB="0" distL="114300" distR="114300" simplePos="0" relativeHeight="251729408" behindDoc="0" locked="0" layoutInCell="1" allowOverlap="1" wp14:anchorId="702EFEFC" wp14:editId="55F8FD16">
              <wp:simplePos x="0" y="0"/>
              <wp:positionH relativeFrom="column">
                <wp:posOffset>4518025</wp:posOffset>
              </wp:positionH>
              <wp:positionV relativeFrom="paragraph">
                <wp:posOffset>-160655</wp:posOffset>
              </wp:positionV>
              <wp:extent cx="938530" cy="276860"/>
              <wp:effectExtent l="0" t="0" r="0" b="8890"/>
              <wp:wrapNone/>
              <wp:docPr id="6"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rPr>
                          </w:pPr>
                          <w:r>
                            <w:rPr>
                              <w:rFonts w:ascii="Arial" w:hAnsi="Arial"/>
                            </w:rPr>
                            <w:t>REVISION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52" type="#_x0000_t202" style="position:absolute;margin-left:355.75pt;margin-top:-12.65pt;width:73.9pt;height:21.8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hOsugIAAMEFAAAOAAAAZHJzL2Uyb0RvYy54bWysVNlunDAUfa/Uf7D8TljCsClMlQxDVSld&#10;pKQf4AEzWAWb2p6BtOq/99rMluSlassDsn3tc5dz7r15N/Ud2lOpmOA59q88jCivRM34NsdfH0sn&#10;wUhpwmvSCU5z/EQVfrd8++ZmHDIaiFZ0NZUIQLjKxiHHrdZD5rqqamlP1JUYKAdjI2RPNGzl1q0l&#10;GQG979zA8yJ3FLIepKioUnBazEa8tPhNQyv9uWkU1ajLMcSm7V/a/8b83eUNybaSDC2rDmGQv4ii&#10;J4yD0xNUQTRBO8leQfWskkKJRl9VondF07CK2hwgG997kc1DSwZqc4HiqOFUJvX/YKtP+y8SsTrH&#10;EUac9EDRI500uhMTimNTnnFQGdx6GOCenuAcaLapquFeVN8U4mLVEr6lt1KKsaWkhvB889K9eDrj&#10;KAOyGT+KGvyQnRYWaGpkb2oH1UCADjQ9nagxsVRwmF4ni2uwVGAK4iiJLHUuyY6PB6n0eyp6ZBY5&#10;lsC8BSf7e6VNMCQ7XjG+uChZ11n2O/7sAC7OJ+AanhqbCcKS+TP10nWyTkInDKK1E3pF4dyWq9CJ&#10;Sj9eFNfFalX4v4xfP8xaVteUGzdHYfnhnxF3kPgsiZO0lOhYbeBMSEpuN6tOoj0BYZf2syUHy/ma&#10;+zwMWwTI5UVKfhB6d0HqlFESO2EZLpw09hLH89O7NPLCNCzK5yndM07/PSU0AquLYDFr6Rz0i9w8&#10;+73OjWQ90zA6OtbnODldIplR4JrXllpNWDevL0phwj+XAug+Em31aiQ6i1VPm8l2RhAd+2Aj6idQ&#10;sBSgMBAjzD1YtEL+wGiEGZJj9X1HJMWo+8ChC1I/DM3QsZtwEQewkZeWzaWF8AqgcqwxmpcrPQ+q&#10;3SDZtgVPc99xcQud0zCratNic1SHfoM5YZM7zDQziC739tZ58i5/AwAA//8DAFBLAwQUAAYACAAA&#10;ACEA3Qr/4N4AAAAKAQAADwAAAGRycy9kb3ducmV2LnhtbEyPwU7DMAyG70h7h8iTuG1JNzq60nRC&#10;IK4gNkDiljVeW9E4VZOt5e0xJ7jZ8qff31/sJteJCw6h9aQhWSoQSJW3LdUa3g5PiwxEiIas6Tyh&#10;hm8MsCtnV4XJrR/pFS/7WAsOoZAbDU2MfS5lqBp0Jix9j8S3kx+cibwOtbSDGTncdXKl1EY60xJ/&#10;aEyPDw1WX/uz0/D+fPr8uFEv9aNL+9FPSpLbSq2v59P9HYiIU/yD4Vef1aFkp6M/kw2i03CbJCmj&#10;GhardA2CiSzd8nBkNFuDLAv5v0L5AwAA//8DAFBLAQItABQABgAIAAAAIQC2gziS/gAAAOEBAAAT&#10;AAAAAAAAAAAAAAAAAAAAAABbQ29udGVudF9UeXBlc10ueG1sUEsBAi0AFAAGAAgAAAAhADj9If/W&#10;AAAAlAEAAAsAAAAAAAAAAAAAAAAALwEAAF9yZWxzLy5yZWxzUEsBAi0AFAAGAAgAAAAhADRWE6y6&#10;AgAAwQUAAA4AAAAAAAAAAAAAAAAALgIAAGRycy9lMm9Eb2MueG1sUEsBAi0AFAAGAAgAAAAhAN0K&#10;/+DeAAAACgEAAA8AAAAAAAAAAAAAAAAAFAUAAGRycy9kb3ducmV2LnhtbFBLBQYAAAAABAAEAPMA&#10;AAAfBgAAAAA=&#10;" filled="f" stroked="f">
              <v:textbox>
                <w:txbxContent>
                  <w:p w:rsidR="004620C5" w:rsidRDefault="004620C5" w:rsidP="00CB3A49">
                    <w:pPr>
                      <w:jc w:val="center"/>
                      <w:rPr>
                        <w:rFonts w:ascii="Arial" w:hAnsi="Arial"/>
                      </w:rPr>
                    </w:pPr>
                    <w:r>
                      <w:rPr>
                        <w:rFonts w:ascii="Arial" w:hAnsi="Arial"/>
                      </w:rPr>
                      <w:t>REVISION</w:t>
                    </w:r>
                  </w:p>
                </w:txbxContent>
              </v:textbox>
            </v:shape>
          </w:pict>
        </mc:Fallback>
      </mc:AlternateContent>
    </w:r>
    <w:r>
      <w:rPr>
        <w:noProof/>
        <w:lang w:val="en-MY" w:eastAsia="en-MY"/>
      </w:rPr>
      <mc:AlternateContent>
        <mc:Choice Requires="wps">
          <w:drawing>
            <wp:anchor distT="0" distB="0" distL="114300" distR="114300" simplePos="0" relativeHeight="251728384" behindDoc="0" locked="0" layoutInCell="1" allowOverlap="1" wp14:anchorId="4C12126D" wp14:editId="6C59CCD7">
              <wp:simplePos x="0" y="0"/>
              <wp:positionH relativeFrom="column">
                <wp:posOffset>5375910</wp:posOffset>
              </wp:positionH>
              <wp:positionV relativeFrom="paragraph">
                <wp:posOffset>-179705</wp:posOffset>
              </wp:positionV>
              <wp:extent cx="938530" cy="277495"/>
              <wp:effectExtent l="0" t="0" r="0" b="8255"/>
              <wp:wrapNone/>
              <wp:docPr id="5"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rPr>
                          </w:pPr>
                          <w:r>
                            <w:rPr>
                              <w:rFonts w:ascii="Arial" w:hAnsi="Arial"/>
                            </w:rPr>
                            <w:t>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53" type="#_x0000_t202" style="position:absolute;margin-left:423.3pt;margin-top:-14.15pt;width:73.9pt;height:21.8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68ZuQIAAME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5jjATtoUUPbG/QrdyjZGbLMw46A6/7AfzMHs6hzY6qHu5k9VUjIZctFRt2o5QcW0ZrSC+0N/2z&#10;qxOOtiDr8YOsIQ7dGumA9o3qbe2gGgjQoU2Pp9bYXCo4TC/n8SVYKjBFSULS2EWg2fHyoLR5x2SP&#10;7CLHCjrvwOnuThubDM2OLjaWkCXvOtf9Tjw7AMfpBELDVWuzSbhm/kiDdDVfzYlHotnKI0FReDfl&#10;knizMkzi4rJYLovwp40bkqzldc2EDXMUVkj+rHEHiU+SOElLy47XFs6mpNVmvewU2lEQdum+Q0HO&#10;3PznabgiAJcXlMKIBLdR6pWzeeKRksRemgRzLwjT23QWkJQU5XNKd1ywf6eERuhqHMWTln7LLXDf&#10;a24067mB0dHxPsfzkxPNrAJXonatNZR30/qsFDb9p1JAu4+Ndnq1Ep3EavbrvXsZUWLDWzGvZf0I&#10;ClYSFAZihLkHi1aq7xiNMENyrL9tqWIYde8FvII0JMQOHbchcRLBRp1b1ucWKiqAyrHBaFouzTSo&#10;toPimxYiTe9OyBt4OQ13qn7K6vDeYE44coeZZgfR+d55PU3exS8AAAD//wMAUEsDBBQABgAIAAAA&#10;IQCx9J453wAAAAoBAAAPAAAAZHJzL2Rvd25yZXYueG1sTI/LTsMwEEX3SPyDNUjsWpviRkkap0Ig&#10;tiDKQ+rOTaZJRDyOYrcJf8+wosvRPbr3TLGdXS/OOIbOk4G7pQKBVPm6o8bAx/vzIgURoqXa9p7Q&#10;wA8G2JbXV4XNaz/RG553sRFcQiG3BtoYh1zKULXobFj6AYmzox+djXyOjaxHO3G56+VKqUQ62xEv&#10;tHbAxxar793JGfh8Oe6/tHptntx6mPysJLlMGnN7Mz9sQESc4z8Mf/qsDiU7HfyJ6iB6A6lOEkYN&#10;LFbpPQgmskxrEAdG1xpkWcjLF8pfAAAA//8DAFBLAQItABQABgAIAAAAIQC2gziS/gAAAOEBAAAT&#10;AAAAAAAAAAAAAAAAAAAAAABbQ29udGVudF9UeXBlc10ueG1sUEsBAi0AFAAGAAgAAAAhADj9If/W&#10;AAAAlAEAAAsAAAAAAAAAAAAAAAAALwEAAF9yZWxzLy5yZWxzUEsBAi0AFAAGAAgAAAAhAKOHrxm5&#10;AgAAwQUAAA4AAAAAAAAAAAAAAAAALgIAAGRycy9lMm9Eb2MueG1sUEsBAi0AFAAGAAgAAAAhALH0&#10;njnfAAAACgEAAA8AAAAAAAAAAAAAAAAAEwUAAGRycy9kb3ducmV2LnhtbFBLBQYAAAAABAAEAPMA&#10;AAAfBgAAAAA=&#10;" filled="f" stroked="f">
              <v:textbox>
                <w:txbxContent>
                  <w:p w:rsidR="004620C5" w:rsidRDefault="004620C5" w:rsidP="00CB3A49">
                    <w:pPr>
                      <w:jc w:val="center"/>
                      <w:rPr>
                        <w:rFonts w:ascii="Arial" w:hAnsi="Arial"/>
                      </w:rPr>
                    </w:pPr>
                    <w:r>
                      <w:rPr>
                        <w:rFonts w:ascii="Arial" w:hAnsi="Arial"/>
                      </w:rPr>
                      <w:t>PAGE</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703" w:rsidRDefault="00AC0703">
      <w:r>
        <w:separator/>
      </w:r>
    </w:p>
  </w:footnote>
  <w:footnote w:type="continuationSeparator" w:id="0">
    <w:p w:rsidR="00AC0703" w:rsidRDefault="00AC07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0C5" w:rsidRDefault="004620C5">
    <w:pPr>
      <w:pStyle w:val="Header"/>
    </w:pPr>
    <w:r>
      <w:rPr>
        <w:noProof/>
        <w:lang w:val="en-MY" w:eastAsia="en-MY"/>
      </w:rPr>
      <mc:AlternateContent>
        <mc:Choice Requires="wps">
          <w:drawing>
            <wp:anchor distT="0" distB="0" distL="114300" distR="114300" simplePos="0" relativeHeight="251697664" behindDoc="0" locked="0" layoutInCell="1" allowOverlap="1" wp14:anchorId="63B1FF0B" wp14:editId="3E9234AB">
              <wp:simplePos x="0" y="0"/>
              <wp:positionH relativeFrom="column">
                <wp:posOffset>-368300</wp:posOffset>
              </wp:positionH>
              <wp:positionV relativeFrom="paragraph">
                <wp:posOffset>120015</wp:posOffset>
              </wp:positionV>
              <wp:extent cx="6503035" cy="9815830"/>
              <wp:effectExtent l="0" t="0" r="12065" b="13970"/>
              <wp:wrapNone/>
              <wp:docPr id="7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9815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29pt;margin-top:9.45pt;width:512.05pt;height:772.9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tDmewIAAP4EAAAOAAAAZHJzL2Uyb0RvYy54bWysVNuO2yAQfa/Uf0C8Z20ndi7WOqtVnFSV&#10;ell12w8ggGNUDBRInG3Vf++AkzTbfamq+sEGMxzOmTnD7d2xk+jArRNaVTi7STHiimom1K7CXz5v&#10;RnOMnCeKEakVr/ATd/hu+frVbW9KPtatloxbBCDKlb2pcOu9KZPE0ZZ3xN1owxUsNtp2xMPU7hJm&#10;SQ/onUzGaTpNem2ZsZpy5+BvPSziZcRvGk79x6Zx3CNZYeDm49vG9za8k+UtKXeWmFbQEw3yDyw6&#10;IhQceoGqiSdob8ULqE5Qq51u/A3VXaKbRlAeNYCaLP1DzWNLDI9aIDnOXNLk/h8s/XB4sEiwCs8g&#10;PYp0UKNPkDWidpKjbBYS1BtXQtyjebBBojPvNP3qkNKrFsL4vbW6bzlhQCsL8cmzDWHiYCva9u81&#10;A3iy9zrm6tjYLgBCFtAxluTpUhJ+9IjCz2mRTtJJgRGFtcU8K+aTWLSElOftxjr/husOhUGFLbCP&#10;8OTwzvlAh5TnkHCa0hshZay7VKgH1GJcxA1OS8HCYlRpd9uVtOhAgnPiE7WB/uuwTnjwrxRdheeX&#10;IFKGdKwVi6d4IuQwBiZSBXBQB9xOo8EnPxbpYj1fz/NRPp6uR3la16P7zSofTTfZrKgn9WpVZz8D&#10;zywvW8EYV4Hq2bNZ/neeOHXP4LaLa59JctfKN/F5qTx5TiNmGVSdv1Fd9EEo/WChrWZPYAOrhyaE&#10;SwMGrbbfMeqhASvsvu2J5RjJtwqstMjyPHRsnOTFbAwTe72yvV4higJUhT1Gw3Dlhy7fGyt2LZyU&#10;xRorfQ/2a0Q0RrDmwOpkWmiyqOB0IYQuvp7HqN/X1vIXAAAA//8DAFBLAwQUAAYACAAAACEAQBmC&#10;5t8AAAALAQAADwAAAGRycy9kb3ducmV2LnhtbEyPwU7DMBBE70j8g7VI3FqniIQ0xKkCotdKFCTg&#10;5sZLHDVeR7HbhL9nOdHjzoxm35Sb2fXijGPoPClYLRMQSI03HbUK3t+2ixxEiJqM7j2hgh8MsKmu&#10;r0pdGD/RK573sRVcQqHQCmyMQyFlaCw6HZZ+QGLv249ORz7HVppRT1zuenmXJJl0uiP+YPWAzxab&#10;4/7kFLwMX7s6bYOsP6L9PPqnaWt3rVK3N3P9CCLiHP/D8IfP6FAx08GfyATRK1ikOW+JbORrEBxY&#10;Z9kKxIGFNLt/AFmV8nJD9QsAAP//AwBQSwECLQAUAAYACAAAACEAtoM4kv4AAADhAQAAEwAAAAAA&#10;AAAAAAAAAAAAAAAAW0NvbnRlbnRfVHlwZXNdLnhtbFBLAQItABQABgAIAAAAIQA4/SH/1gAAAJQB&#10;AAALAAAAAAAAAAAAAAAAAC8BAABfcmVscy8ucmVsc1BLAQItABQABgAIAAAAIQBaAtDmewIAAP4E&#10;AAAOAAAAAAAAAAAAAAAAAC4CAABkcnMvZTJvRG9jLnhtbFBLAQItABQABgAIAAAAIQBAGYLm3wAA&#10;AAsBAAAPAAAAAAAAAAAAAAAAANUEAABkcnMvZG93bnJldi54bWxQSwUGAAAAAAQABADzAAAA4QUA&#10;AAAA&#10;" filled="f"/>
          </w:pict>
        </mc:Fallback>
      </mc:AlternateContent>
    </w:r>
    <w:r>
      <w:rPr>
        <w:noProof/>
        <w:lang w:val="en-MY" w:eastAsia="en-MY"/>
      </w:rPr>
      <mc:AlternateContent>
        <mc:Choice Requires="wps">
          <w:drawing>
            <wp:anchor distT="0" distB="0" distL="114300" distR="114300" simplePos="0" relativeHeight="251685376" behindDoc="0" locked="0" layoutInCell="1" allowOverlap="1" wp14:anchorId="09FB5EA3" wp14:editId="0B6A56E1">
              <wp:simplePos x="0" y="0"/>
              <wp:positionH relativeFrom="column">
                <wp:posOffset>-937895</wp:posOffset>
              </wp:positionH>
              <wp:positionV relativeFrom="paragraph">
                <wp:posOffset>4930140</wp:posOffset>
              </wp:positionV>
              <wp:extent cx="517525" cy="4095750"/>
              <wp:effectExtent l="0" t="0" r="0" b="0"/>
              <wp:wrapNone/>
              <wp:docPr id="7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 cy="409575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pPr>
                            <w:pStyle w:val="BodyText"/>
                            <w:jc w:val="both"/>
                            <w:rPr>
                              <w:rFonts w:ascii="Arial" w:hAnsi="Arial"/>
                              <w:sz w:val="16"/>
                            </w:rPr>
                          </w:pPr>
                          <w:r>
                            <w:rPr>
                              <w:rFonts w:ascii="Arial" w:hAnsi="Arial"/>
                              <w:sz w:val="16"/>
                            </w:rPr>
                            <w:t xml:space="preserve">This document and the information it contains is the property of FSKKP-UMP.  </w:t>
                          </w:r>
                        </w:p>
                        <w:p w:rsidR="004620C5" w:rsidRDefault="004620C5">
                          <w:pPr>
                            <w:pStyle w:val="BodyText"/>
                            <w:jc w:val="both"/>
                            <w:rPr>
                              <w:rFonts w:ascii="Arial" w:hAnsi="Arial"/>
                              <w:sz w:val="16"/>
                            </w:rPr>
                          </w:pPr>
                          <w:r>
                            <w:rPr>
                              <w:rFonts w:ascii="Arial" w:hAnsi="Arial"/>
                              <w:sz w:val="16"/>
                            </w:rPr>
                            <w:t xml:space="preserve">Do not make copy of this document without proper authorization from FSKKP-UMP.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73.85pt;margin-top:388.2pt;width:40.75pt;height:32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WxtwIAAL0FAAAOAAAAZHJzL2Uyb0RvYy54bWysVNuO0zAQfUfiHyy/Z3PBaZtoU7TbNAhp&#10;uUi7fICbOI1FYgfbbbJC/Dtjp+1mFyEhwA+WL+Mzc2aO5/rt2LXoyJTmUmQ4vAowYqKUFRf7DH95&#10;KLwVRtpQUdFWCpbhR6bx2/XrV9dDn7JINrKtmEIAInQ69BlujOlT39dlwzqqr2TPBFzWUnXUwFbt&#10;/UrRAdC71o+CYOEPUlW9kiXTGk7z6RKvHX5ds9J8qmvNDGozDLEZNys37+zsr69pule0b3h5CoP+&#10;RRQd5QKcXqByaig6KP4LVMdLJbWszVUpO1/WNS+Z4wBswuAFm/uG9sxxgeTo/pIm/f9gy4/Hzwrx&#10;KsPLECNBO6jRAxsNupUjim16hl6nYHXfg50Z4RjK7Kjq/k6WXzUSctNQsWc3SsmhYbSC8EL70p89&#10;nXC0BdkNH2QFbujBSAc01qqzuYNsIECHMj1eSmNDKeEwDpdxFGNUwhUJkngZu9r5ND2/7pU275js&#10;kF1kWEHpHTo93mljo6Hp2cQ6E7LgbevK34pnB2A4nYBveGrvbBSumt+TINmutivikWix9UiQ595N&#10;sSHeooAA8zf5ZpOHP6zfkKQNryomrJuzskLyZ5U7aXzSxEVbWra8snA2JK32u02r0JGCsgsYwTkh&#10;MzP/eRguCcDlBaUwIsFtlHjFYrX0SEFiL1kGKy8Ik9tkEZCE5MVzSndcsH+nhIYMJ7aojs5vuQVu&#10;OD0B67lZxw30jpZ3GV5djGhqJbgVlSutobyd1rNU2PCfUgHlPhfaCdZqdFKrGXcjoFgV72T1CNJV&#10;EpQF+oSGBws7R0vYDtA/Mqy/HahiGLXvBfyAJCTENhy3IfEygo2a3+zmN1SUjYS2ZDCalhszNalD&#10;r/i+AWfTnxPyBn5NzZ2gnwI7/TXoEY7XqZ/ZJjTfO6unrrv+CQAA//8DAFBLAwQUAAYACAAAACEA&#10;0sVljd8AAAANAQAADwAAAGRycy9kb3ducmV2LnhtbEyPwU7DMAxA70j8Q2Qkbl3aUqWoNJ0Aabui&#10;DaRds8a01RqnarKt8PWYExwtPz0/1+vFjeKCcxg8achWKQik1tuBOg0f75vkEUSIhqwZPaGGLwyw&#10;bm5valNZf6UdXvaxEyyhUBkNfYxTJWVoe3QmrPyExLtPPzsTeZw7aWdzZbkbZZ6mSjozEF/ozYSv&#10;Pban/dlpKNXuJDfb7Ut8iw+HwX/b7tBare/vlucnEBGX+AfDbz6nQ8NNR38mG8SoIcmKsmSWbaUq&#10;QDCSKJWDODJb5FkBsqnl/y+aHwAAAP//AwBQSwECLQAUAAYACAAAACEAtoM4kv4AAADhAQAAEwAA&#10;AAAAAAAAAAAAAAAAAAAAW0NvbnRlbnRfVHlwZXNdLnhtbFBLAQItABQABgAIAAAAIQA4/SH/1gAA&#10;AJQBAAALAAAAAAAAAAAAAAAAAC8BAABfcmVscy8ucmVsc1BLAQItABQABgAIAAAAIQC+VcWxtwIA&#10;AL0FAAAOAAAAAAAAAAAAAAAAAC4CAABkcnMvZTJvRG9jLnhtbFBLAQItABQABgAIAAAAIQDSxWWN&#10;3wAAAA0BAAAPAAAAAAAAAAAAAAAAABEFAABkcnMvZG93bnJldi54bWxQSwUGAAAAAAQABADzAAAA&#10;HQYAAAAA&#10;" filled="f" fillcolor="yellow" stroked="f">
              <v:textbox style="layout-flow:vertical;mso-layout-flow-alt:bottom-to-top">
                <w:txbxContent>
                  <w:p w:rsidR="004620C5" w:rsidRDefault="004620C5">
                    <w:pPr>
                      <w:pStyle w:val="BodyText"/>
                      <w:jc w:val="both"/>
                      <w:rPr>
                        <w:rFonts w:ascii="Arial" w:hAnsi="Arial"/>
                        <w:sz w:val="16"/>
                      </w:rPr>
                    </w:pPr>
                    <w:r>
                      <w:rPr>
                        <w:rFonts w:ascii="Arial" w:hAnsi="Arial"/>
                        <w:sz w:val="16"/>
                      </w:rPr>
                      <w:t xml:space="preserve">This document and the information it contains is the property of FSKKP-UMP.  </w:t>
                    </w:r>
                  </w:p>
                  <w:p w:rsidR="004620C5" w:rsidRDefault="004620C5">
                    <w:pPr>
                      <w:pStyle w:val="BodyText"/>
                      <w:jc w:val="both"/>
                      <w:rPr>
                        <w:rFonts w:ascii="Arial" w:hAnsi="Arial"/>
                        <w:sz w:val="16"/>
                      </w:rPr>
                    </w:pPr>
                    <w:r>
                      <w:rPr>
                        <w:rFonts w:ascii="Arial" w:hAnsi="Arial"/>
                        <w:sz w:val="16"/>
                      </w:rPr>
                      <w:t xml:space="preserve">Do not make copy of this document without proper authorization from FSKKP-UMP. </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0C5" w:rsidRDefault="004620C5">
    <w:pPr>
      <w:pStyle w:val="Header"/>
    </w:pPr>
    <w:r>
      <w:rPr>
        <w:noProof/>
        <w:lang w:val="en-MY" w:eastAsia="en-MY"/>
      </w:rPr>
      <mc:AlternateContent>
        <mc:Choice Requires="wps">
          <w:drawing>
            <wp:anchor distT="0" distB="0" distL="114300" distR="114300" simplePos="0" relativeHeight="251747840" behindDoc="0" locked="0" layoutInCell="1" allowOverlap="1" wp14:anchorId="0B9597D1" wp14:editId="04EDDA69">
              <wp:simplePos x="0" y="0"/>
              <wp:positionH relativeFrom="column">
                <wp:posOffset>-356870</wp:posOffset>
              </wp:positionH>
              <wp:positionV relativeFrom="paragraph">
                <wp:posOffset>-302895</wp:posOffset>
              </wp:positionV>
              <wp:extent cx="6503035" cy="10390505"/>
              <wp:effectExtent l="0" t="0" r="12065" b="10795"/>
              <wp:wrapNone/>
              <wp:docPr id="31"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103905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026" style="position:absolute;margin-left:-28.1pt;margin-top:-23.85pt;width:512.05pt;height:818.1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ZewIAAP8EAAAOAAAAZHJzL2Uyb0RvYy54bWysVMGO0zAQvSPxD5bv3SRt0m2ipqtV0yKk&#10;BVYsfIDrOI2FYxvbbbqs+HfGTlta9oIQOSR2Zjzz3swbz+8OnUB7ZixXssTJTYwRk1TVXG5L/PXL&#10;ejTDyDoiayKUZCV+ZhbfLd6+mfe6YGPVKlEzgyCItEWvS9w6p4sosrRlHbE3SjMJxkaZjjjYmm1U&#10;G9JD9E5E4zieRr0ytTaKMmvhbzUY8SLEbxpG3aemscwhUWLA5sLbhPfGv6PFnBRbQ3TL6REG+QcU&#10;HeESkp5DVcQRtDP8VaiOU6OsatwNVV2kmoZTFjgAmyT+g81TSzQLXKA4Vp/LZP9fWPpx/2gQr0s8&#10;STCSpIMefYaqEbkVDOW5L1CvbQF+T/rReIpWPyj6zSKpli24sXtjVN8yUgOsxPtHVwf8xsJRtOk/&#10;qBrCk51ToVaHxnQ+IFQBHUJLns8tYQeHKPycZvEknmQYUbAl8SSPszgLSUhxOq+Nde+Y6pBflNgA&#10;/BCf7B+s83hIcXLx6aRacyFC44VEfYnzbJyFA1YJXntjoGm2m6UwaE+8dMJzzHvl1nEHAha8K/Hs&#10;7EQKX4+VrEMWR7gY1oBESB8c6AG242oQykse56vZapaO0vF0NUrjqhrdr5fpaLpObrNqUi2XVfLT&#10;40zSouV1zaSHehJtkv6dKI7jM8jtLNsrSvaS+To8r5lH1zBClYHV6RvYBSH43g8a2qj6GXRg1DCF&#10;cGvAolXmB0Y9TGCJ7fcdMQwj8V6ClvIkTf3Ihk2a3Y5hYy4tm0sLkRRCldhhNCyXbhjznTZ820Km&#10;JPRYqnvQX8ODMLw2B1RH1cKUBQbHG8GP8eU+eP2+txa/AAAA//8DAFBLAwQUAAYACAAAACEAu5F0&#10;Z+EAAAAMAQAADwAAAGRycy9kb3ducmV2LnhtbEyPy07DMBBF90j8gzVI7FqHijwa4lQB0W0lChLt&#10;zo2NHTUeR7HbhL9nWMFuRnN059xqM7ueXfUYOo8CHpYJMI2tVx0aAR/v20UBLESJSvYetYBvHWBT&#10;395UslR+wjd93UfDKARDKQXYGIeS89Ba7WRY+kEj3b786GSkdTRcjXKicNfzVZJk3MkO6YOVg36x&#10;uj3vL07A63DcNakJvPmM9nD2z9PW7owQ93dz8wQs6jn+wfCrT+pQk9PJX1AF1gtYpNmKUBoe8xwY&#10;EessXwM7EZoWRQa8rvj/EvUPAAAA//8DAFBLAQItABQABgAIAAAAIQC2gziS/gAAAOEBAAATAAAA&#10;AAAAAAAAAAAAAAAAAABbQ29udGVudF9UeXBlc10ueG1sUEsBAi0AFAAGAAgAAAAhADj9If/WAAAA&#10;lAEAAAsAAAAAAAAAAAAAAAAALwEAAF9yZWxzLy5yZWxzUEsBAi0AFAAGAAgAAAAhAIj8GFl7AgAA&#10;/wQAAA4AAAAAAAAAAAAAAAAALgIAAGRycy9lMm9Eb2MueG1sUEsBAi0AFAAGAAgAAAAhALuRdGfh&#10;AAAADAEAAA8AAAAAAAAAAAAAAAAA1QQAAGRycy9kb3ducmV2LnhtbFBLBQYAAAAABAAEAPMAAADj&#10;BQAAAAA=&#10;" filled="f"/>
          </w:pict>
        </mc:Fallback>
      </mc:AlternateContent>
    </w:r>
    <w:r>
      <w:rPr>
        <w:noProof/>
        <w:lang w:val="en-MY" w:eastAsia="en-MY"/>
      </w:rPr>
      <mc:AlternateContent>
        <mc:Choice Requires="wps">
          <w:drawing>
            <wp:anchor distT="0" distB="0" distL="114300" distR="114300" simplePos="0" relativeHeight="251746816" behindDoc="0" locked="0" layoutInCell="1" allowOverlap="1" wp14:anchorId="33E0AB70" wp14:editId="4D1DB17E">
              <wp:simplePos x="0" y="0"/>
              <wp:positionH relativeFrom="column">
                <wp:posOffset>-962660</wp:posOffset>
              </wp:positionH>
              <wp:positionV relativeFrom="paragraph">
                <wp:posOffset>4948555</wp:posOffset>
              </wp:positionV>
              <wp:extent cx="617855" cy="4095750"/>
              <wp:effectExtent l="0" t="0" r="0" b="0"/>
              <wp:wrapNone/>
              <wp:docPr id="30"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855" cy="409575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650E5D">
                          <w:pPr>
                            <w:pStyle w:val="BodyText"/>
                            <w:jc w:val="both"/>
                            <w:rPr>
                              <w:rFonts w:ascii="Arial" w:hAnsi="Arial"/>
                              <w:sz w:val="16"/>
                            </w:rPr>
                          </w:pPr>
                          <w:r>
                            <w:rPr>
                              <w:rFonts w:ascii="Arial" w:hAnsi="Arial"/>
                              <w:sz w:val="16"/>
                            </w:rPr>
                            <w:t xml:space="preserve">This document and the information it contains is the property of CASE-UTM.  </w:t>
                          </w:r>
                        </w:p>
                        <w:p w:rsidR="004620C5" w:rsidRDefault="004620C5" w:rsidP="00650E5D">
                          <w:pPr>
                            <w:pStyle w:val="BodyText"/>
                            <w:jc w:val="both"/>
                            <w:rPr>
                              <w:rFonts w:ascii="Arial" w:hAnsi="Arial"/>
                              <w:sz w:val="16"/>
                            </w:rPr>
                          </w:pPr>
                          <w:r>
                            <w:rPr>
                              <w:rFonts w:ascii="Arial" w:hAnsi="Arial"/>
                              <w:sz w:val="16"/>
                            </w:rPr>
                            <w:t xml:space="preserve">Do not make copy of this document without proper authorization </w:t>
                          </w:r>
                          <w:proofErr w:type="gramStart"/>
                          <w:r>
                            <w:rPr>
                              <w:rFonts w:ascii="Arial" w:hAnsi="Arial"/>
                              <w:sz w:val="16"/>
                            </w:rPr>
                            <w:t>from  CASE</w:t>
                          </w:r>
                          <w:proofErr w:type="gramEnd"/>
                          <w:r>
                            <w:rPr>
                              <w:rFonts w:ascii="Arial" w:hAnsi="Arial"/>
                              <w:sz w:val="16"/>
                            </w:rPr>
                            <w:t xml:space="preserve">-UTM.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8" o:spid="_x0000_s1044" type="#_x0000_t202" style="position:absolute;margin-left:-75.8pt;margin-top:389.65pt;width:48.65pt;height:322.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vUevAIAAMYFAAAOAAAAZHJzL2Uyb0RvYy54bWysVFtv2yAUfp+0/4B4d30pTmyrTtXG8TSp&#10;u0jtfgCxcYxmgwckTjXtv++AkzTpNGnaxgMCzuE7t++cm9t936EdU5pLkePwKsCIiUrWXGxy/OWp&#10;9BKMtKGipp0ULMfPTOPbxds3N+OQsUi2squZQgAidDYOOW6NGTLf11XLeqqv5MAECBupemrgqjZ+&#10;regI6H3nR0Ew80ep6kHJimkNr8UkxAuH3zSsMp+aRjODuhyDb8btyu1ru/uLG5ptFB1aXh3coH/h&#10;RU+5AKMnqIIairaK/wLV80pJLRtzVcnel03DK+ZigGjC4FU0jy0dmIsFkqOHU5r0/4OtPu4+K8Tr&#10;HF9DegTtoUZPbG/QvdyjNLH5GQedgdrjAIpmD+9QZxerHh5k9VUjIZctFRt2p5QcW0Zr8C+0P/2z&#10;rxOOtiDr8YOswQ7dGumA9o3qbfIgHQjQwZHnU22sLxU8zsJ5EscYVSAiQRrPY1c8n2bH34PS5h2T&#10;PbKHHCuovUOnuwdtrDc0O6pYY0KWvOtc/Ttx8QCK0wvYhq9WZr1w5fyeBukqWSXEI9Fs5ZGgKLy7&#10;ckm8WRnO4+K6WC6L8Ie1G5Ks5XXNhDVzpFZI/qx0B5JPpDiRS8uO1xbOuqTVZr3sFNpRoHYJKzgm&#10;5EzNv3TDJQFieRVSGJHgPkq9cpbMPVKS2EvnQeIFYXqfzgKSkqK8DOmBC/bvIaExx2kcxROZfhtb&#10;4JbjE0R9rtZzA8Oj432Ok5MSzSwFV6J2pTWUd9P5LBXW/ZdUQLmPhXaEtRyd2Gr2673rjfDUCGtZ&#10;PwOFlQSGAU9h8sHB7tEcriMMkhzrb1uqGEbdewGdkIaEgMi4C4nnEVzUuWR9LqGiaiXMJ4PRdFya&#10;aVptB8U3LRibek/IO+iehjti2zabHDv0HAwLF99hsNlpdH53Wi/jd/ETAAD//wMAUEsDBBQABgAI&#10;AAAAIQDGaPey4AAAAA0BAAAPAAAAZHJzL2Rvd25yZXYueG1sTI9Nb8IwDIbvk/YfIk/araTlo0DX&#10;FMEkuE6wSVxD47UVjVM1Abr9esxpu72WH71+nK8G24or9r5xpCAZxSCQSmcaqhR8fW6jBQgfNBnd&#10;OkIFP+hhVTw/5Toz7kZ7vB5CJbiEfKYV1CF0mZS+rNFqP3IdEu++XW914LGvpOn1jcttK8dxnEqr&#10;G+ILte7wvcbyfLhYBfN0f5bb3W4TPsLk2LhfUx1Lo9Try7B+AxFwCH8wPPRZHQp2OrkLGS9aBVEy&#10;S1JmuW2+nIBgJJpNOZyYnY45ySKX/78o7gAAAP//AwBQSwECLQAUAAYACAAAACEAtoM4kv4AAADh&#10;AQAAEwAAAAAAAAAAAAAAAAAAAAAAW0NvbnRlbnRfVHlwZXNdLnhtbFBLAQItABQABgAIAAAAIQA4&#10;/SH/1gAAAJQBAAALAAAAAAAAAAAAAAAAAC8BAABfcmVscy8ucmVsc1BLAQItABQABgAIAAAAIQBR&#10;VvUevAIAAMYFAAAOAAAAAAAAAAAAAAAAAC4CAABkcnMvZTJvRG9jLnhtbFBLAQItABQABgAIAAAA&#10;IQDGaPey4AAAAA0BAAAPAAAAAAAAAAAAAAAAABYFAABkcnMvZG93bnJldi54bWxQSwUGAAAAAAQA&#10;BADzAAAAIwYAAAAA&#10;" filled="f" fillcolor="yellow" stroked="f">
              <v:textbox style="layout-flow:vertical;mso-layout-flow-alt:bottom-to-top">
                <w:txbxContent>
                  <w:p w:rsidR="004620C5" w:rsidRDefault="004620C5" w:rsidP="00650E5D">
                    <w:pPr>
                      <w:pStyle w:val="BodyText"/>
                      <w:jc w:val="both"/>
                      <w:rPr>
                        <w:rFonts w:ascii="Arial" w:hAnsi="Arial"/>
                        <w:sz w:val="16"/>
                      </w:rPr>
                    </w:pPr>
                    <w:r>
                      <w:rPr>
                        <w:rFonts w:ascii="Arial" w:hAnsi="Arial"/>
                        <w:sz w:val="16"/>
                      </w:rPr>
                      <w:t xml:space="preserve">This document and the information it contains is the property of CASE-UTM.  </w:t>
                    </w:r>
                  </w:p>
                  <w:p w:rsidR="004620C5" w:rsidRDefault="004620C5" w:rsidP="00650E5D">
                    <w:pPr>
                      <w:pStyle w:val="BodyText"/>
                      <w:jc w:val="both"/>
                      <w:rPr>
                        <w:rFonts w:ascii="Arial" w:hAnsi="Arial"/>
                        <w:sz w:val="16"/>
                      </w:rPr>
                    </w:pPr>
                    <w:r>
                      <w:rPr>
                        <w:rFonts w:ascii="Arial" w:hAnsi="Arial"/>
                        <w:sz w:val="16"/>
                      </w:rPr>
                      <w:t xml:space="preserve">Do not make copy of this document without proper authorization </w:t>
                    </w:r>
                    <w:proofErr w:type="gramStart"/>
                    <w:r>
                      <w:rPr>
                        <w:rFonts w:ascii="Arial" w:hAnsi="Arial"/>
                        <w:sz w:val="16"/>
                      </w:rPr>
                      <w:t>from  CASE</w:t>
                    </w:r>
                    <w:proofErr w:type="gramEnd"/>
                    <w:r>
                      <w:rPr>
                        <w:rFonts w:ascii="Arial" w:hAnsi="Arial"/>
                        <w:sz w:val="16"/>
                      </w:rPr>
                      <w:t xml:space="preserve">-UTM. </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3C8C"/>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26B6A"/>
    <w:multiLevelType w:val="multilevel"/>
    <w:tmpl w:val="2D94D05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34635C0"/>
    <w:multiLevelType w:val="hybridMultilevel"/>
    <w:tmpl w:val="44689B2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047650BB"/>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DF677F"/>
    <w:multiLevelType w:val="hybridMultilevel"/>
    <w:tmpl w:val="7724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330B2"/>
    <w:multiLevelType w:val="hybridMultilevel"/>
    <w:tmpl w:val="841A555C"/>
    <w:lvl w:ilvl="0" w:tplc="A35A6022">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
    <w:nsid w:val="0DE40FC3"/>
    <w:multiLevelType w:val="hybridMultilevel"/>
    <w:tmpl w:val="3FF27930"/>
    <w:lvl w:ilvl="0" w:tplc="EE0E441A">
      <w:start w:val="1"/>
      <w:numFmt w:val="decimal"/>
      <w:lvlText w:val="%1."/>
      <w:lvlJc w:val="left"/>
      <w:pPr>
        <w:ind w:left="2061" w:hanging="360"/>
      </w:pPr>
      <w:rPr>
        <w:rFonts w:eastAsia="MS Mincho" w:hint="default"/>
      </w:rPr>
    </w:lvl>
    <w:lvl w:ilvl="1" w:tplc="44090019" w:tentative="1">
      <w:start w:val="1"/>
      <w:numFmt w:val="lowerLetter"/>
      <w:lvlText w:val="%2."/>
      <w:lvlJc w:val="left"/>
      <w:pPr>
        <w:ind w:left="2781" w:hanging="360"/>
      </w:pPr>
    </w:lvl>
    <w:lvl w:ilvl="2" w:tplc="4409001B" w:tentative="1">
      <w:start w:val="1"/>
      <w:numFmt w:val="lowerRoman"/>
      <w:lvlText w:val="%3."/>
      <w:lvlJc w:val="right"/>
      <w:pPr>
        <w:ind w:left="3501" w:hanging="180"/>
      </w:pPr>
    </w:lvl>
    <w:lvl w:ilvl="3" w:tplc="4409000F" w:tentative="1">
      <w:start w:val="1"/>
      <w:numFmt w:val="decimal"/>
      <w:lvlText w:val="%4."/>
      <w:lvlJc w:val="left"/>
      <w:pPr>
        <w:ind w:left="4221" w:hanging="360"/>
      </w:pPr>
    </w:lvl>
    <w:lvl w:ilvl="4" w:tplc="44090019" w:tentative="1">
      <w:start w:val="1"/>
      <w:numFmt w:val="lowerLetter"/>
      <w:lvlText w:val="%5."/>
      <w:lvlJc w:val="left"/>
      <w:pPr>
        <w:ind w:left="4941" w:hanging="360"/>
      </w:pPr>
    </w:lvl>
    <w:lvl w:ilvl="5" w:tplc="4409001B" w:tentative="1">
      <w:start w:val="1"/>
      <w:numFmt w:val="lowerRoman"/>
      <w:lvlText w:val="%6."/>
      <w:lvlJc w:val="right"/>
      <w:pPr>
        <w:ind w:left="5661" w:hanging="180"/>
      </w:pPr>
    </w:lvl>
    <w:lvl w:ilvl="6" w:tplc="4409000F" w:tentative="1">
      <w:start w:val="1"/>
      <w:numFmt w:val="decimal"/>
      <w:lvlText w:val="%7."/>
      <w:lvlJc w:val="left"/>
      <w:pPr>
        <w:ind w:left="6381" w:hanging="360"/>
      </w:pPr>
    </w:lvl>
    <w:lvl w:ilvl="7" w:tplc="44090019" w:tentative="1">
      <w:start w:val="1"/>
      <w:numFmt w:val="lowerLetter"/>
      <w:lvlText w:val="%8."/>
      <w:lvlJc w:val="left"/>
      <w:pPr>
        <w:ind w:left="7101" w:hanging="360"/>
      </w:pPr>
    </w:lvl>
    <w:lvl w:ilvl="8" w:tplc="4409001B" w:tentative="1">
      <w:start w:val="1"/>
      <w:numFmt w:val="lowerRoman"/>
      <w:lvlText w:val="%9."/>
      <w:lvlJc w:val="right"/>
      <w:pPr>
        <w:ind w:left="7821" w:hanging="180"/>
      </w:pPr>
    </w:lvl>
  </w:abstractNum>
  <w:abstractNum w:abstractNumId="7">
    <w:nsid w:val="0F915716"/>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F632A9"/>
    <w:multiLevelType w:val="hybridMultilevel"/>
    <w:tmpl w:val="814495C4"/>
    <w:lvl w:ilvl="0" w:tplc="04047338">
      <w:start w:val="1"/>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nsid w:val="1B1B08F7"/>
    <w:multiLevelType w:val="hybridMultilevel"/>
    <w:tmpl w:val="44A605C0"/>
    <w:lvl w:ilvl="0" w:tplc="283609C0">
      <w:start w:val="5"/>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nsid w:val="28B4329B"/>
    <w:multiLevelType w:val="hybridMultilevel"/>
    <w:tmpl w:val="47420658"/>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nsid w:val="2A636332"/>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833D71"/>
    <w:multiLevelType w:val="multilevel"/>
    <w:tmpl w:val="B2B2079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2EB516EF"/>
    <w:multiLevelType w:val="hybridMultilevel"/>
    <w:tmpl w:val="0924FF0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EF52939"/>
    <w:multiLevelType w:val="hybridMultilevel"/>
    <w:tmpl w:val="58A8B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F032FB"/>
    <w:multiLevelType w:val="multilevel"/>
    <w:tmpl w:val="0E844B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1251D32"/>
    <w:multiLevelType w:val="hybridMultilevel"/>
    <w:tmpl w:val="836C46BC"/>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7">
    <w:nsid w:val="31A6720E"/>
    <w:multiLevelType w:val="hybridMultilevel"/>
    <w:tmpl w:val="84902D38"/>
    <w:lvl w:ilvl="0" w:tplc="98EAC164">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8">
    <w:nsid w:val="37311CE3"/>
    <w:multiLevelType w:val="hybridMultilevel"/>
    <w:tmpl w:val="71FC72C6"/>
    <w:lvl w:ilvl="0" w:tplc="13505772">
      <w:start w:val="1"/>
      <w:numFmt w:val="upperLetter"/>
      <w:lvlText w:val="%1."/>
      <w:lvlJc w:val="left"/>
      <w:pPr>
        <w:tabs>
          <w:tab w:val="num" w:pos="1080"/>
        </w:tabs>
        <w:ind w:left="1080" w:hanging="360"/>
      </w:pPr>
    </w:lvl>
    <w:lvl w:ilvl="1" w:tplc="426A5C80">
      <w:start w:val="1"/>
      <w:numFmt w:val="decimal"/>
      <w:lvlText w:val="%2."/>
      <w:lvlJc w:val="left"/>
      <w:pPr>
        <w:tabs>
          <w:tab w:val="num" w:pos="1353"/>
        </w:tabs>
        <w:ind w:left="1353" w:hanging="360"/>
      </w:pPr>
    </w:lvl>
    <w:lvl w:ilvl="2" w:tplc="35B01096">
      <w:start w:val="1"/>
      <w:numFmt w:val="lowerLetter"/>
      <w:lvlText w:val="%3)"/>
      <w:lvlJc w:val="left"/>
      <w:pPr>
        <w:tabs>
          <w:tab w:val="num" w:pos="2700"/>
        </w:tabs>
        <w:ind w:left="2700" w:hanging="360"/>
      </w:pPr>
    </w:lvl>
    <w:lvl w:ilvl="3" w:tplc="B398706A">
      <w:start w:val="1"/>
      <w:numFmt w:val="decimal"/>
      <w:lvlText w:val="%4."/>
      <w:lvlJc w:val="left"/>
      <w:pPr>
        <w:tabs>
          <w:tab w:val="num" w:pos="2880"/>
        </w:tabs>
        <w:ind w:left="2880" w:hanging="360"/>
      </w:pPr>
    </w:lvl>
    <w:lvl w:ilvl="4" w:tplc="F93AAAA4">
      <w:start w:val="1"/>
      <w:numFmt w:val="decimal"/>
      <w:lvlText w:val="%5."/>
      <w:lvlJc w:val="left"/>
      <w:pPr>
        <w:tabs>
          <w:tab w:val="num" w:pos="3600"/>
        </w:tabs>
        <w:ind w:left="3600" w:hanging="360"/>
      </w:pPr>
    </w:lvl>
    <w:lvl w:ilvl="5" w:tplc="FD1E00EE">
      <w:start w:val="1"/>
      <w:numFmt w:val="decimal"/>
      <w:lvlText w:val="%6."/>
      <w:lvlJc w:val="left"/>
      <w:pPr>
        <w:tabs>
          <w:tab w:val="num" w:pos="4320"/>
        </w:tabs>
        <w:ind w:left="4320" w:hanging="360"/>
      </w:pPr>
    </w:lvl>
    <w:lvl w:ilvl="6" w:tplc="28522266">
      <w:start w:val="1"/>
      <w:numFmt w:val="decimal"/>
      <w:lvlText w:val="%7."/>
      <w:lvlJc w:val="left"/>
      <w:pPr>
        <w:tabs>
          <w:tab w:val="num" w:pos="5040"/>
        </w:tabs>
        <w:ind w:left="5040" w:hanging="360"/>
      </w:pPr>
    </w:lvl>
    <w:lvl w:ilvl="7" w:tplc="EC4CA644">
      <w:start w:val="1"/>
      <w:numFmt w:val="decimal"/>
      <w:lvlText w:val="%8."/>
      <w:lvlJc w:val="left"/>
      <w:pPr>
        <w:tabs>
          <w:tab w:val="num" w:pos="5760"/>
        </w:tabs>
        <w:ind w:left="5760" w:hanging="360"/>
      </w:pPr>
    </w:lvl>
    <w:lvl w:ilvl="8" w:tplc="E88E4428">
      <w:start w:val="1"/>
      <w:numFmt w:val="decimal"/>
      <w:lvlText w:val="%9."/>
      <w:lvlJc w:val="left"/>
      <w:pPr>
        <w:tabs>
          <w:tab w:val="num" w:pos="6480"/>
        </w:tabs>
        <w:ind w:left="6480" w:hanging="360"/>
      </w:pPr>
    </w:lvl>
  </w:abstractNum>
  <w:abstractNum w:abstractNumId="19">
    <w:nsid w:val="3A202239"/>
    <w:multiLevelType w:val="hybridMultilevel"/>
    <w:tmpl w:val="142E8BD4"/>
    <w:lvl w:ilvl="0" w:tplc="FFFFFFFF">
      <w:start w:val="1"/>
      <w:numFmt w:val="lowerRoman"/>
      <w:lvlText w:val="%1."/>
      <w:lvlJc w:val="right"/>
      <w:pPr>
        <w:tabs>
          <w:tab w:val="num" w:pos="1530"/>
        </w:tabs>
        <w:ind w:left="1530" w:hanging="360"/>
      </w:pPr>
    </w:lvl>
    <w:lvl w:ilvl="1" w:tplc="FFFFFFFF" w:tentative="1">
      <w:start w:val="1"/>
      <w:numFmt w:val="lowerLetter"/>
      <w:lvlText w:val="%2."/>
      <w:lvlJc w:val="left"/>
      <w:pPr>
        <w:tabs>
          <w:tab w:val="num" w:pos="2250"/>
        </w:tabs>
        <w:ind w:left="2250" w:hanging="360"/>
      </w:pPr>
    </w:lvl>
    <w:lvl w:ilvl="2" w:tplc="FFFFFFFF" w:tentative="1">
      <w:start w:val="1"/>
      <w:numFmt w:val="lowerRoman"/>
      <w:lvlText w:val="%3."/>
      <w:lvlJc w:val="right"/>
      <w:pPr>
        <w:tabs>
          <w:tab w:val="num" w:pos="2970"/>
        </w:tabs>
        <w:ind w:left="2970" w:hanging="180"/>
      </w:pPr>
    </w:lvl>
    <w:lvl w:ilvl="3" w:tplc="FFFFFFFF" w:tentative="1">
      <w:start w:val="1"/>
      <w:numFmt w:val="decimal"/>
      <w:lvlText w:val="%4."/>
      <w:lvlJc w:val="left"/>
      <w:pPr>
        <w:tabs>
          <w:tab w:val="num" w:pos="3690"/>
        </w:tabs>
        <w:ind w:left="3690" w:hanging="360"/>
      </w:pPr>
    </w:lvl>
    <w:lvl w:ilvl="4" w:tplc="FFFFFFFF" w:tentative="1">
      <w:start w:val="1"/>
      <w:numFmt w:val="lowerLetter"/>
      <w:lvlText w:val="%5."/>
      <w:lvlJc w:val="left"/>
      <w:pPr>
        <w:tabs>
          <w:tab w:val="num" w:pos="4410"/>
        </w:tabs>
        <w:ind w:left="4410" w:hanging="360"/>
      </w:pPr>
    </w:lvl>
    <w:lvl w:ilvl="5" w:tplc="FFFFFFFF" w:tentative="1">
      <w:start w:val="1"/>
      <w:numFmt w:val="lowerRoman"/>
      <w:lvlText w:val="%6."/>
      <w:lvlJc w:val="right"/>
      <w:pPr>
        <w:tabs>
          <w:tab w:val="num" w:pos="5130"/>
        </w:tabs>
        <w:ind w:left="5130" w:hanging="180"/>
      </w:pPr>
    </w:lvl>
    <w:lvl w:ilvl="6" w:tplc="FFFFFFFF" w:tentative="1">
      <w:start w:val="1"/>
      <w:numFmt w:val="decimal"/>
      <w:lvlText w:val="%7."/>
      <w:lvlJc w:val="left"/>
      <w:pPr>
        <w:tabs>
          <w:tab w:val="num" w:pos="5850"/>
        </w:tabs>
        <w:ind w:left="5850" w:hanging="360"/>
      </w:pPr>
    </w:lvl>
    <w:lvl w:ilvl="7" w:tplc="FFFFFFFF" w:tentative="1">
      <w:start w:val="1"/>
      <w:numFmt w:val="lowerLetter"/>
      <w:lvlText w:val="%8."/>
      <w:lvlJc w:val="left"/>
      <w:pPr>
        <w:tabs>
          <w:tab w:val="num" w:pos="6570"/>
        </w:tabs>
        <w:ind w:left="6570" w:hanging="360"/>
      </w:pPr>
    </w:lvl>
    <w:lvl w:ilvl="8" w:tplc="FFFFFFFF" w:tentative="1">
      <w:start w:val="1"/>
      <w:numFmt w:val="lowerRoman"/>
      <w:lvlText w:val="%9."/>
      <w:lvlJc w:val="right"/>
      <w:pPr>
        <w:tabs>
          <w:tab w:val="num" w:pos="7290"/>
        </w:tabs>
        <w:ind w:left="7290" w:hanging="180"/>
      </w:pPr>
    </w:lvl>
  </w:abstractNum>
  <w:abstractNum w:abstractNumId="20">
    <w:nsid w:val="3A7D1259"/>
    <w:multiLevelType w:val="hybridMultilevel"/>
    <w:tmpl w:val="FE28095A"/>
    <w:lvl w:ilvl="0" w:tplc="0409001B">
      <w:start w:val="6"/>
      <w:numFmt w:val="bullet"/>
      <w:lvlText w:val="-"/>
      <w:lvlJc w:val="left"/>
      <w:pPr>
        <w:ind w:left="1080" w:hanging="360"/>
      </w:pPr>
      <w:rPr>
        <w:rFonts w:ascii="Calibri" w:eastAsiaTheme="minorHAnsi" w:hAnsi="Calibri" w:cstheme="minorBidi"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1">
    <w:nsid w:val="3AC96B5E"/>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983E96"/>
    <w:multiLevelType w:val="hybridMultilevel"/>
    <w:tmpl w:val="64EC4A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022584"/>
    <w:multiLevelType w:val="multilevel"/>
    <w:tmpl w:val="2F58B75E"/>
    <w:lvl w:ilvl="0">
      <w:start w:val="1"/>
      <w:numFmt w:val="decimal"/>
      <w:lvlText w:val="%1"/>
      <w:lvlJc w:val="left"/>
      <w:pPr>
        <w:ind w:left="720" w:hanging="360"/>
      </w:pPr>
      <w:rPr>
        <w:rFonts w:hint="default"/>
      </w:rPr>
    </w:lvl>
    <w:lvl w:ilvl="1">
      <w:start w:val="3"/>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1944" w:hanging="72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736" w:hanging="108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528" w:hanging="1440"/>
      </w:pPr>
      <w:rPr>
        <w:rFonts w:hint="default"/>
      </w:rPr>
    </w:lvl>
  </w:abstractNum>
  <w:abstractNum w:abstractNumId="24">
    <w:nsid w:val="49644FDC"/>
    <w:multiLevelType w:val="hybridMultilevel"/>
    <w:tmpl w:val="12A6C278"/>
    <w:lvl w:ilvl="0" w:tplc="C986CD8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7B2654"/>
    <w:multiLevelType w:val="hybridMultilevel"/>
    <w:tmpl w:val="434C3100"/>
    <w:lvl w:ilvl="0" w:tplc="D32865AA">
      <w:start w:val="1"/>
      <w:numFmt w:val="lowerRoman"/>
      <w:lvlText w:val="%1."/>
      <w:lvlJc w:val="right"/>
      <w:pPr>
        <w:ind w:left="2160" w:hanging="360"/>
      </w:pPr>
      <w:rPr>
        <w:b w:val="0"/>
      </w:rPr>
    </w:lvl>
    <w:lvl w:ilvl="1" w:tplc="93CC9EF4" w:tentative="1">
      <w:start w:val="1"/>
      <w:numFmt w:val="lowerLetter"/>
      <w:lvlText w:val="%2."/>
      <w:lvlJc w:val="left"/>
      <w:pPr>
        <w:ind w:left="2880" w:hanging="360"/>
      </w:pPr>
    </w:lvl>
    <w:lvl w:ilvl="2" w:tplc="A838194A" w:tentative="1">
      <w:start w:val="1"/>
      <w:numFmt w:val="lowerRoman"/>
      <w:lvlText w:val="%3."/>
      <w:lvlJc w:val="right"/>
      <w:pPr>
        <w:ind w:left="3600" w:hanging="180"/>
      </w:pPr>
    </w:lvl>
    <w:lvl w:ilvl="3" w:tplc="7B90A544" w:tentative="1">
      <w:start w:val="1"/>
      <w:numFmt w:val="decimal"/>
      <w:lvlText w:val="%4."/>
      <w:lvlJc w:val="left"/>
      <w:pPr>
        <w:ind w:left="4320" w:hanging="360"/>
      </w:pPr>
    </w:lvl>
    <w:lvl w:ilvl="4" w:tplc="B5368B5E" w:tentative="1">
      <w:start w:val="1"/>
      <w:numFmt w:val="lowerLetter"/>
      <w:lvlText w:val="%5."/>
      <w:lvlJc w:val="left"/>
      <w:pPr>
        <w:ind w:left="5040" w:hanging="360"/>
      </w:pPr>
    </w:lvl>
    <w:lvl w:ilvl="5" w:tplc="1C7AC982" w:tentative="1">
      <w:start w:val="1"/>
      <w:numFmt w:val="lowerRoman"/>
      <w:lvlText w:val="%6."/>
      <w:lvlJc w:val="right"/>
      <w:pPr>
        <w:ind w:left="5760" w:hanging="180"/>
      </w:pPr>
    </w:lvl>
    <w:lvl w:ilvl="6" w:tplc="3BD4906C" w:tentative="1">
      <w:start w:val="1"/>
      <w:numFmt w:val="decimal"/>
      <w:lvlText w:val="%7."/>
      <w:lvlJc w:val="left"/>
      <w:pPr>
        <w:ind w:left="6480" w:hanging="360"/>
      </w:pPr>
    </w:lvl>
    <w:lvl w:ilvl="7" w:tplc="EA821232" w:tentative="1">
      <w:start w:val="1"/>
      <w:numFmt w:val="lowerLetter"/>
      <w:lvlText w:val="%8."/>
      <w:lvlJc w:val="left"/>
      <w:pPr>
        <w:ind w:left="7200" w:hanging="360"/>
      </w:pPr>
    </w:lvl>
    <w:lvl w:ilvl="8" w:tplc="7FD444A8" w:tentative="1">
      <w:start w:val="1"/>
      <w:numFmt w:val="lowerRoman"/>
      <w:lvlText w:val="%9."/>
      <w:lvlJc w:val="right"/>
      <w:pPr>
        <w:ind w:left="7920" w:hanging="180"/>
      </w:pPr>
    </w:lvl>
  </w:abstractNum>
  <w:abstractNum w:abstractNumId="26">
    <w:nsid w:val="49E653D9"/>
    <w:multiLevelType w:val="hybridMultilevel"/>
    <w:tmpl w:val="DA163822"/>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7">
    <w:nsid w:val="4A444F67"/>
    <w:multiLevelType w:val="hybridMultilevel"/>
    <w:tmpl w:val="637E6006"/>
    <w:lvl w:ilvl="0" w:tplc="350C9298">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8">
    <w:nsid w:val="4C0E78CC"/>
    <w:multiLevelType w:val="hybridMultilevel"/>
    <w:tmpl w:val="DE28418E"/>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9">
    <w:nsid w:val="561F32CC"/>
    <w:multiLevelType w:val="hybridMultilevel"/>
    <w:tmpl w:val="0022955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0">
    <w:nsid w:val="5B7F5B0B"/>
    <w:multiLevelType w:val="multilevel"/>
    <w:tmpl w:val="30324D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nsid w:val="5F2F624B"/>
    <w:multiLevelType w:val="multilevel"/>
    <w:tmpl w:val="539AD4B6"/>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2">
    <w:nsid w:val="600265FA"/>
    <w:multiLevelType w:val="hybridMultilevel"/>
    <w:tmpl w:val="DCC89644"/>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nsid w:val="61833769"/>
    <w:multiLevelType w:val="hybridMultilevel"/>
    <w:tmpl w:val="C8586588"/>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4">
    <w:nsid w:val="62726D92"/>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377562"/>
    <w:multiLevelType w:val="hybridMultilevel"/>
    <w:tmpl w:val="8E920064"/>
    <w:lvl w:ilvl="0" w:tplc="112C20E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nsid w:val="63D417ED"/>
    <w:multiLevelType w:val="hybridMultilevel"/>
    <w:tmpl w:val="1C4A87A8"/>
    <w:lvl w:ilvl="0" w:tplc="B684557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nsid w:val="64B8464F"/>
    <w:multiLevelType w:val="hybridMultilevel"/>
    <w:tmpl w:val="E9C8302E"/>
    <w:lvl w:ilvl="0" w:tplc="FFFFFFFF">
      <w:start w:val="6"/>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8">
    <w:nsid w:val="66E05CF6"/>
    <w:multiLevelType w:val="hybridMultilevel"/>
    <w:tmpl w:val="4CD4E4F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60016D"/>
    <w:multiLevelType w:val="hybridMultilevel"/>
    <w:tmpl w:val="C76CF430"/>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0">
    <w:nsid w:val="695F31BA"/>
    <w:multiLevelType w:val="singleLevel"/>
    <w:tmpl w:val="0409001B"/>
    <w:lvl w:ilvl="0">
      <w:start w:val="1"/>
      <w:numFmt w:val="lowerRoman"/>
      <w:lvlText w:val="%1."/>
      <w:lvlJc w:val="right"/>
      <w:pPr>
        <w:tabs>
          <w:tab w:val="num" w:pos="504"/>
        </w:tabs>
        <w:ind w:left="504" w:hanging="216"/>
      </w:pPr>
    </w:lvl>
  </w:abstractNum>
  <w:abstractNum w:abstractNumId="41">
    <w:nsid w:val="6A225A87"/>
    <w:multiLevelType w:val="hybridMultilevel"/>
    <w:tmpl w:val="639236E4"/>
    <w:lvl w:ilvl="0" w:tplc="B76071E2">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B015F99"/>
    <w:multiLevelType w:val="multilevel"/>
    <w:tmpl w:val="9B1ACE1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nsid w:val="6BD87915"/>
    <w:multiLevelType w:val="hybridMultilevel"/>
    <w:tmpl w:val="1D025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D360B02"/>
    <w:multiLevelType w:val="hybridMultilevel"/>
    <w:tmpl w:val="7FCAE3C6"/>
    <w:lvl w:ilvl="0" w:tplc="FFFFFFFF">
      <w:start w:val="1"/>
      <w:numFmt w:val="lowerLetter"/>
      <w:lvlText w:val="%1)"/>
      <w:lvlJc w:val="left"/>
      <w:pPr>
        <w:tabs>
          <w:tab w:val="num" w:pos="2520"/>
        </w:tabs>
        <w:ind w:left="2520" w:hanging="360"/>
      </w:pPr>
    </w:lvl>
    <w:lvl w:ilvl="1" w:tplc="FFFFFFFF">
      <w:start w:val="1"/>
      <w:numFmt w:val="decimal"/>
      <w:lvlText w:val="%2."/>
      <w:lvlJc w:val="left"/>
      <w:pPr>
        <w:tabs>
          <w:tab w:val="num" w:pos="3240"/>
        </w:tabs>
        <w:ind w:left="3240" w:hanging="360"/>
      </w:pPr>
      <w:rPr>
        <w:rFonts w:hint="default"/>
      </w:rPr>
    </w:lvl>
    <w:lvl w:ilvl="2" w:tplc="FFFFFFFF" w:tentative="1">
      <w:start w:val="1"/>
      <w:numFmt w:val="lowerRoman"/>
      <w:lvlText w:val="%3."/>
      <w:lvlJc w:val="right"/>
      <w:pPr>
        <w:tabs>
          <w:tab w:val="num" w:pos="3960"/>
        </w:tabs>
        <w:ind w:left="3960" w:hanging="180"/>
      </w:pPr>
    </w:lvl>
    <w:lvl w:ilvl="3" w:tplc="FFFFFFFF" w:tentative="1">
      <w:start w:val="1"/>
      <w:numFmt w:val="decimal"/>
      <w:lvlText w:val="%4."/>
      <w:lvlJc w:val="left"/>
      <w:pPr>
        <w:tabs>
          <w:tab w:val="num" w:pos="4680"/>
        </w:tabs>
        <w:ind w:left="4680" w:hanging="360"/>
      </w:pPr>
    </w:lvl>
    <w:lvl w:ilvl="4" w:tplc="FFFFFFFF" w:tentative="1">
      <w:start w:val="1"/>
      <w:numFmt w:val="lowerLetter"/>
      <w:lvlText w:val="%5."/>
      <w:lvlJc w:val="left"/>
      <w:pPr>
        <w:tabs>
          <w:tab w:val="num" w:pos="5400"/>
        </w:tabs>
        <w:ind w:left="5400" w:hanging="360"/>
      </w:pPr>
    </w:lvl>
    <w:lvl w:ilvl="5" w:tplc="FFFFFFFF" w:tentative="1">
      <w:start w:val="1"/>
      <w:numFmt w:val="lowerRoman"/>
      <w:lvlText w:val="%6."/>
      <w:lvlJc w:val="right"/>
      <w:pPr>
        <w:tabs>
          <w:tab w:val="num" w:pos="6120"/>
        </w:tabs>
        <w:ind w:left="6120" w:hanging="180"/>
      </w:pPr>
    </w:lvl>
    <w:lvl w:ilvl="6" w:tplc="FFFFFFFF" w:tentative="1">
      <w:start w:val="1"/>
      <w:numFmt w:val="decimal"/>
      <w:lvlText w:val="%7."/>
      <w:lvlJc w:val="left"/>
      <w:pPr>
        <w:tabs>
          <w:tab w:val="num" w:pos="6840"/>
        </w:tabs>
        <w:ind w:left="6840" w:hanging="360"/>
      </w:pPr>
    </w:lvl>
    <w:lvl w:ilvl="7" w:tplc="FFFFFFFF" w:tentative="1">
      <w:start w:val="1"/>
      <w:numFmt w:val="lowerLetter"/>
      <w:lvlText w:val="%8."/>
      <w:lvlJc w:val="left"/>
      <w:pPr>
        <w:tabs>
          <w:tab w:val="num" w:pos="7560"/>
        </w:tabs>
        <w:ind w:left="7560" w:hanging="360"/>
      </w:pPr>
    </w:lvl>
    <w:lvl w:ilvl="8" w:tplc="FFFFFFFF" w:tentative="1">
      <w:start w:val="1"/>
      <w:numFmt w:val="lowerRoman"/>
      <w:lvlText w:val="%9."/>
      <w:lvlJc w:val="right"/>
      <w:pPr>
        <w:tabs>
          <w:tab w:val="num" w:pos="8280"/>
        </w:tabs>
        <w:ind w:left="8280" w:hanging="180"/>
      </w:pPr>
    </w:lvl>
  </w:abstractNum>
  <w:abstractNum w:abstractNumId="45">
    <w:nsid w:val="6DD261D5"/>
    <w:multiLevelType w:val="hybridMultilevel"/>
    <w:tmpl w:val="0924FF0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nsid w:val="793E11F6"/>
    <w:multiLevelType w:val="hybridMultilevel"/>
    <w:tmpl w:val="A0A8D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EB5360"/>
    <w:multiLevelType w:val="hybridMultilevel"/>
    <w:tmpl w:val="E72289E2"/>
    <w:lvl w:ilvl="0" w:tplc="2FFAEADE">
      <w:start w:val="1"/>
      <w:numFmt w:val="decimal"/>
      <w:lvlText w:val="%1."/>
      <w:lvlJc w:val="left"/>
      <w:pPr>
        <w:ind w:left="1230" w:hanging="360"/>
      </w:pPr>
      <w:rPr>
        <w:rFonts w:hint="default"/>
      </w:rPr>
    </w:lvl>
    <w:lvl w:ilvl="1" w:tplc="44090019" w:tentative="1">
      <w:start w:val="1"/>
      <w:numFmt w:val="lowerLetter"/>
      <w:lvlText w:val="%2."/>
      <w:lvlJc w:val="left"/>
      <w:pPr>
        <w:ind w:left="1950" w:hanging="360"/>
      </w:pPr>
    </w:lvl>
    <w:lvl w:ilvl="2" w:tplc="4409001B" w:tentative="1">
      <w:start w:val="1"/>
      <w:numFmt w:val="lowerRoman"/>
      <w:lvlText w:val="%3."/>
      <w:lvlJc w:val="right"/>
      <w:pPr>
        <w:ind w:left="2670" w:hanging="180"/>
      </w:pPr>
    </w:lvl>
    <w:lvl w:ilvl="3" w:tplc="4409000F" w:tentative="1">
      <w:start w:val="1"/>
      <w:numFmt w:val="decimal"/>
      <w:lvlText w:val="%4."/>
      <w:lvlJc w:val="left"/>
      <w:pPr>
        <w:ind w:left="3390" w:hanging="360"/>
      </w:pPr>
    </w:lvl>
    <w:lvl w:ilvl="4" w:tplc="44090019" w:tentative="1">
      <w:start w:val="1"/>
      <w:numFmt w:val="lowerLetter"/>
      <w:lvlText w:val="%5."/>
      <w:lvlJc w:val="left"/>
      <w:pPr>
        <w:ind w:left="4110" w:hanging="360"/>
      </w:pPr>
    </w:lvl>
    <w:lvl w:ilvl="5" w:tplc="4409001B" w:tentative="1">
      <w:start w:val="1"/>
      <w:numFmt w:val="lowerRoman"/>
      <w:lvlText w:val="%6."/>
      <w:lvlJc w:val="right"/>
      <w:pPr>
        <w:ind w:left="4830" w:hanging="180"/>
      </w:pPr>
    </w:lvl>
    <w:lvl w:ilvl="6" w:tplc="4409000F" w:tentative="1">
      <w:start w:val="1"/>
      <w:numFmt w:val="decimal"/>
      <w:lvlText w:val="%7."/>
      <w:lvlJc w:val="left"/>
      <w:pPr>
        <w:ind w:left="5550" w:hanging="360"/>
      </w:pPr>
    </w:lvl>
    <w:lvl w:ilvl="7" w:tplc="44090019" w:tentative="1">
      <w:start w:val="1"/>
      <w:numFmt w:val="lowerLetter"/>
      <w:lvlText w:val="%8."/>
      <w:lvlJc w:val="left"/>
      <w:pPr>
        <w:ind w:left="6270" w:hanging="360"/>
      </w:pPr>
    </w:lvl>
    <w:lvl w:ilvl="8" w:tplc="4409001B" w:tentative="1">
      <w:start w:val="1"/>
      <w:numFmt w:val="lowerRoman"/>
      <w:lvlText w:val="%9."/>
      <w:lvlJc w:val="right"/>
      <w:pPr>
        <w:ind w:left="6990" w:hanging="180"/>
      </w:pPr>
    </w:lvl>
  </w:abstractNum>
  <w:num w:numId="1">
    <w:abstractNumId w:val="40"/>
  </w:num>
  <w:num w:numId="2">
    <w:abstractNumId w:val="19"/>
  </w:num>
  <w:num w:numId="3">
    <w:abstractNumId w:val="20"/>
  </w:num>
  <w:num w:numId="4">
    <w:abstractNumId w:val="30"/>
  </w:num>
  <w:num w:numId="5">
    <w:abstractNumId w:val="4"/>
  </w:num>
  <w:num w:numId="6">
    <w:abstractNumId w:val="9"/>
  </w:num>
  <w:num w:numId="7">
    <w:abstractNumId w:val="2"/>
  </w:num>
  <w:num w:numId="8">
    <w:abstractNumId w:val="31"/>
  </w:num>
  <w:num w:numId="9">
    <w:abstractNumId w:val="14"/>
  </w:num>
  <w:num w:numId="10">
    <w:abstractNumId w:val="24"/>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3"/>
  </w:num>
  <w:num w:numId="14">
    <w:abstractNumId w:val="29"/>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4"/>
  </w:num>
  <w:num w:numId="17">
    <w:abstractNumId w:val="37"/>
  </w:num>
  <w:num w:numId="18">
    <w:abstractNumId w:val="23"/>
  </w:num>
  <w:num w:numId="19">
    <w:abstractNumId w:val="38"/>
  </w:num>
  <w:num w:numId="20">
    <w:abstractNumId w:val="43"/>
  </w:num>
  <w:num w:numId="21">
    <w:abstractNumId w:val="15"/>
  </w:num>
  <w:num w:numId="22">
    <w:abstractNumId w:val="42"/>
  </w:num>
  <w:num w:numId="23">
    <w:abstractNumId w:val="1"/>
  </w:num>
  <w:num w:numId="24">
    <w:abstractNumId w:val="46"/>
  </w:num>
  <w:num w:numId="25">
    <w:abstractNumId w:val="41"/>
  </w:num>
  <w:num w:numId="26">
    <w:abstractNumId w:val="22"/>
  </w:num>
  <w:num w:numId="27">
    <w:abstractNumId w:val="11"/>
  </w:num>
  <w:num w:numId="28">
    <w:abstractNumId w:val="5"/>
  </w:num>
  <w:num w:numId="29">
    <w:abstractNumId w:val="27"/>
  </w:num>
  <w:num w:numId="30">
    <w:abstractNumId w:val="0"/>
  </w:num>
  <w:num w:numId="3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7"/>
  </w:num>
  <w:num w:numId="33">
    <w:abstractNumId w:val="39"/>
  </w:num>
  <w:num w:numId="34">
    <w:abstractNumId w:val="3"/>
  </w:num>
  <w:num w:numId="35">
    <w:abstractNumId w:val="45"/>
  </w:num>
  <w:num w:numId="36">
    <w:abstractNumId w:val="6"/>
  </w:num>
  <w:num w:numId="37">
    <w:abstractNumId w:val="17"/>
  </w:num>
  <w:num w:numId="38">
    <w:abstractNumId w:val="21"/>
  </w:num>
  <w:num w:numId="39">
    <w:abstractNumId w:val="7"/>
  </w:num>
  <w:num w:numId="40">
    <w:abstractNumId w:val="13"/>
  </w:num>
  <w:num w:numId="41">
    <w:abstractNumId w:val="34"/>
  </w:num>
  <w:num w:numId="42">
    <w:abstractNumId w:val="12"/>
  </w:num>
  <w:num w:numId="43">
    <w:abstractNumId w:val="26"/>
  </w:num>
  <w:num w:numId="44">
    <w:abstractNumId w:val="16"/>
  </w:num>
  <w:num w:numId="45">
    <w:abstractNumId w:val="28"/>
  </w:num>
  <w:num w:numId="46">
    <w:abstractNumId w:val="32"/>
  </w:num>
  <w:num w:numId="47">
    <w:abstractNumId w:val="10"/>
  </w:num>
  <w:num w:numId="48">
    <w:abstractNumId w:val="36"/>
  </w:num>
  <w:num w:numId="49">
    <w:abstractNumId w:val="3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FF9"/>
    <w:rsid w:val="00000809"/>
    <w:rsid w:val="00000CD5"/>
    <w:rsid w:val="00001AD3"/>
    <w:rsid w:val="000033E8"/>
    <w:rsid w:val="0000462D"/>
    <w:rsid w:val="00004F4F"/>
    <w:rsid w:val="00011EE5"/>
    <w:rsid w:val="00014FC8"/>
    <w:rsid w:val="000210D0"/>
    <w:rsid w:val="00021ECA"/>
    <w:rsid w:val="000225DF"/>
    <w:rsid w:val="00022B9E"/>
    <w:rsid w:val="0002349D"/>
    <w:rsid w:val="00027467"/>
    <w:rsid w:val="00031AEB"/>
    <w:rsid w:val="00032C99"/>
    <w:rsid w:val="0003478A"/>
    <w:rsid w:val="00034A26"/>
    <w:rsid w:val="00034B2B"/>
    <w:rsid w:val="00034B32"/>
    <w:rsid w:val="00036C69"/>
    <w:rsid w:val="0003725A"/>
    <w:rsid w:val="00037989"/>
    <w:rsid w:val="000434C5"/>
    <w:rsid w:val="000449F8"/>
    <w:rsid w:val="00044B60"/>
    <w:rsid w:val="00045A67"/>
    <w:rsid w:val="0004712E"/>
    <w:rsid w:val="00053F12"/>
    <w:rsid w:val="0005437C"/>
    <w:rsid w:val="00055387"/>
    <w:rsid w:val="00055971"/>
    <w:rsid w:val="0005736C"/>
    <w:rsid w:val="00057EBB"/>
    <w:rsid w:val="000601FF"/>
    <w:rsid w:val="000607A3"/>
    <w:rsid w:val="00062E0D"/>
    <w:rsid w:val="000632D4"/>
    <w:rsid w:val="00063767"/>
    <w:rsid w:val="000647E4"/>
    <w:rsid w:val="00067F41"/>
    <w:rsid w:val="000712DE"/>
    <w:rsid w:val="00072464"/>
    <w:rsid w:val="00073FD3"/>
    <w:rsid w:val="0007763B"/>
    <w:rsid w:val="000802B0"/>
    <w:rsid w:val="00083261"/>
    <w:rsid w:val="00083CF5"/>
    <w:rsid w:val="00084275"/>
    <w:rsid w:val="00087992"/>
    <w:rsid w:val="000901A6"/>
    <w:rsid w:val="000909A9"/>
    <w:rsid w:val="000931CB"/>
    <w:rsid w:val="000943B9"/>
    <w:rsid w:val="000977D4"/>
    <w:rsid w:val="000A2605"/>
    <w:rsid w:val="000A26DC"/>
    <w:rsid w:val="000A4B48"/>
    <w:rsid w:val="000A4E82"/>
    <w:rsid w:val="000A596B"/>
    <w:rsid w:val="000A639A"/>
    <w:rsid w:val="000A674C"/>
    <w:rsid w:val="000A776D"/>
    <w:rsid w:val="000B56A9"/>
    <w:rsid w:val="000B7873"/>
    <w:rsid w:val="000C0F41"/>
    <w:rsid w:val="000C27DC"/>
    <w:rsid w:val="000C2968"/>
    <w:rsid w:val="000C3BA6"/>
    <w:rsid w:val="000C4099"/>
    <w:rsid w:val="000C5083"/>
    <w:rsid w:val="000C644F"/>
    <w:rsid w:val="000D1334"/>
    <w:rsid w:val="000D301A"/>
    <w:rsid w:val="000D3686"/>
    <w:rsid w:val="000D6183"/>
    <w:rsid w:val="000D6D80"/>
    <w:rsid w:val="000E0708"/>
    <w:rsid w:val="000E27FF"/>
    <w:rsid w:val="000E2BC6"/>
    <w:rsid w:val="000E3385"/>
    <w:rsid w:val="000E4AA8"/>
    <w:rsid w:val="000E607C"/>
    <w:rsid w:val="000E6543"/>
    <w:rsid w:val="000E69B0"/>
    <w:rsid w:val="000F08AA"/>
    <w:rsid w:val="000F21D5"/>
    <w:rsid w:val="000F4799"/>
    <w:rsid w:val="000F50BC"/>
    <w:rsid w:val="000F50F3"/>
    <w:rsid w:val="000F7674"/>
    <w:rsid w:val="000F769A"/>
    <w:rsid w:val="000F7B98"/>
    <w:rsid w:val="000F7DB6"/>
    <w:rsid w:val="00101B90"/>
    <w:rsid w:val="00101BC8"/>
    <w:rsid w:val="00101DC7"/>
    <w:rsid w:val="00103784"/>
    <w:rsid w:val="00105A5B"/>
    <w:rsid w:val="00105BAF"/>
    <w:rsid w:val="00105C25"/>
    <w:rsid w:val="00110877"/>
    <w:rsid w:val="001110C5"/>
    <w:rsid w:val="00111B40"/>
    <w:rsid w:val="00112D5F"/>
    <w:rsid w:val="00114789"/>
    <w:rsid w:val="001152BA"/>
    <w:rsid w:val="001160D5"/>
    <w:rsid w:val="00116B44"/>
    <w:rsid w:val="0012013E"/>
    <w:rsid w:val="00121536"/>
    <w:rsid w:val="00123C3D"/>
    <w:rsid w:val="0012764C"/>
    <w:rsid w:val="00127AAA"/>
    <w:rsid w:val="00127AB5"/>
    <w:rsid w:val="00127F6D"/>
    <w:rsid w:val="00130512"/>
    <w:rsid w:val="00130761"/>
    <w:rsid w:val="00134A29"/>
    <w:rsid w:val="001360CE"/>
    <w:rsid w:val="00140685"/>
    <w:rsid w:val="00140E98"/>
    <w:rsid w:val="00141DEA"/>
    <w:rsid w:val="00142D8E"/>
    <w:rsid w:val="00146F17"/>
    <w:rsid w:val="001519F5"/>
    <w:rsid w:val="00151CAD"/>
    <w:rsid w:val="00151FCF"/>
    <w:rsid w:val="001542C6"/>
    <w:rsid w:val="00154479"/>
    <w:rsid w:val="00154858"/>
    <w:rsid w:val="001606A0"/>
    <w:rsid w:val="00162FE9"/>
    <w:rsid w:val="001630A5"/>
    <w:rsid w:val="00163770"/>
    <w:rsid w:val="00163F11"/>
    <w:rsid w:val="001644AD"/>
    <w:rsid w:val="001656ED"/>
    <w:rsid w:val="00166C65"/>
    <w:rsid w:val="00171260"/>
    <w:rsid w:val="001716A3"/>
    <w:rsid w:val="0017298A"/>
    <w:rsid w:val="001730D4"/>
    <w:rsid w:val="00173276"/>
    <w:rsid w:val="001740E4"/>
    <w:rsid w:val="00177E44"/>
    <w:rsid w:val="00182BE3"/>
    <w:rsid w:val="001838DF"/>
    <w:rsid w:val="00185BDB"/>
    <w:rsid w:val="0018730C"/>
    <w:rsid w:val="00187A40"/>
    <w:rsid w:val="00187AB4"/>
    <w:rsid w:val="001908BA"/>
    <w:rsid w:val="00191D09"/>
    <w:rsid w:val="00191F0F"/>
    <w:rsid w:val="00192ADA"/>
    <w:rsid w:val="00195463"/>
    <w:rsid w:val="00195545"/>
    <w:rsid w:val="00196431"/>
    <w:rsid w:val="0019739C"/>
    <w:rsid w:val="001A545D"/>
    <w:rsid w:val="001B450A"/>
    <w:rsid w:val="001B4616"/>
    <w:rsid w:val="001B4D8F"/>
    <w:rsid w:val="001B5574"/>
    <w:rsid w:val="001B5880"/>
    <w:rsid w:val="001B5AAB"/>
    <w:rsid w:val="001B70E6"/>
    <w:rsid w:val="001B71A8"/>
    <w:rsid w:val="001B7A81"/>
    <w:rsid w:val="001B7AA7"/>
    <w:rsid w:val="001C036C"/>
    <w:rsid w:val="001C0F52"/>
    <w:rsid w:val="001C153E"/>
    <w:rsid w:val="001C2C37"/>
    <w:rsid w:val="001C3743"/>
    <w:rsid w:val="001C5806"/>
    <w:rsid w:val="001C6EDF"/>
    <w:rsid w:val="001C739F"/>
    <w:rsid w:val="001C7F75"/>
    <w:rsid w:val="001D017A"/>
    <w:rsid w:val="001D1AC6"/>
    <w:rsid w:val="001D23E0"/>
    <w:rsid w:val="001D3E93"/>
    <w:rsid w:val="001D520C"/>
    <w:rsid w:val="001D5B60"/>
    <w:rsid w:val="001D66D0"/>
    <w:rsid w:val="001D7690"/>
    <w:rsid w:val="001D77C6"/>
    <w:rsid w:val="001E013D"/>
    <w:rsid w:val="001E2F00"/>
    <w:rsid w:val="001E3653"/>
    <w:rsid w:val="001E6C79"/>
    <w:rsid w:val="001E7A0D"/>
    <w:rsid w:val="001F0CDF"/>
    <w:rsid w:val="001F1406"/>
    <w:rsid w:val="001F20E8"/>
    <w:rsid w:val="001F2699"/>
    <w:rsid w:val="001F345B"/>
    <w:rsid w:val="001F4B98"/>
    <w:rsid w:val="001F6A86"/>
    <w:rsid w:val="001F7732"/>
    <w:rsid w:val="001F7A71"/>
    <w:rsid w:val="00201A1E"/>
    <w:rsid w:val="00202B2D"/>
    <w:rsid w:val="002037F4"/>
    <w:rsid w:val="00204585"/>
    <w:rsid w:val="00205C62"/>
    <w:rsid w:val="00206BBE"/>
    <w:rsid w:val="002101FE"/>
    <w:rsid w:val="00210498"/>
    <w:rsid w:val="00210836"/>
    <w:rsid w:val="00213F60"/>
    <w:rsid w:val="002142E1"/>
    <w:rsid w:val="002150C9"/>
    <w:rsid w:val="00215E54"/>
    <w:rsid w:val="0022008A"/>
    <w:rsid w:val="00221410"/>
    <w:rsid w:val="00223E5C"/>
    <w:rsid w:val="00225FF0"/>
    <w:rsid w:val="00226ADB"/>
    <w:rsid w:val="00226FF1"/>
    <w:rsid w:val="0023093E"/>
    <w:rsid w:val="0023344D"/>
    <w:rsid w:val="00233730"/>
    <w:rsid w:val="00233B37"/>
    <w:rsid w:val="00233FBB"/>
    <w:rsid w:val="00234A0E"/>
    <w:rsid w:val="00234B22"/>
    <w:rsid w:val="00235CDA"/>
    <w:rsid w:val="00236A5F"/>
    <w:rsid w:val="00240088"/>
    <w:rsid w:val="00240309"/>
    <w:rsid w:val="00242585"/>
    <w:rsid w:val="00242DDA"/>
    <w:rsid w:val="0024496B"/>
    <w:rsid w:val="0024621A"/>
    <w:rsid w:val="0024724B"/>
    <w:rsid w:val="00247BC4"/>
    <w:rsid w:val="00251132"/>
    <w:rsid w:val="00252C89"/>
    <w:rsid w:val="002555E0"/>
    <w:rsid w:val="002561AD"/>
    <w:rsid w:val="00257CAA"/>
    <w:rsid w:val="00260052"/>
    <w:rsid w:val="002607BC"/>
    <w:rsid w:val="002614E1"/>
    <w:rsid w:val="00261654"/>
    <w:rsid w:val="00262A96"/>
    <w:rsid w:val="00266254"/>
    <w:rsid w:val="00266F07"/>
    <w:rsid w:val="0026767D"/>
    <w:rsid w:val="00270FD3"/>
    <w:rsid w:val="00271772"/>
    <w:rsid w:val="00273B80"/>
    <w:rsid w:val="00273CFD"/>
    <w:rsid w:val="002749EF"/>
    <w:rsid w:val="00276BAF"/>
    <w:rsid w:val="00276EE7"/>
    <w:rsid w:val="00280316"/>
    <w:rsid w:val="00280603"/>
    <w:rsid w:val="0028073D"/>
    <w:rsid w:val="00281962"/>
    <w:rsid w:val="00281AA8"/>
    <w:rsid w:val="00283EAD"/>
    <w:rsid w:val="0028480E"/>
    <w:rsid w:val="0029039E"/>
    <w:rsid w:val="0029077E"/>
    <w:rsid w:val="002910F9"/>
    <w:rsid w:val="00292276"/>
    <w:rsid w:val="00292787"/>
    <w:rsid w:val="002975E8"/>
    <w:rsid w:val="002A1227"/>
    <w:rsid w:val="002A3403"/>
    <w:rsid w:val="002A3F56"/>
    <w:rsid w:val="002A5A95"/>
    <w:rsid w:val="002A62EC"/>
    <w:rsid w:val="002B0091"/>
    <w:rsid w:val="002B16BC"/>
    <w:rsid w:val="002B2D94"/>
    <w:rsid w:val="002B3317"/>
    <w:rsid w:val="002B3A22"/>
    <w:rsid w:val="002B467C"/>
    <w:rsid w:val="002B4EE5"/>
    <w:rsid w:val="002B6988"/>
    <w:rsid w:val="002B7112"/>
    <w:rsid w:val="002B7995"/>
    <w:rsid w:val="002C1932"/>
    <w:rsid w:val="002C3322"/>
    <w:rsid w:val="002C3B43"/>
    <w:rsid w:val="002C7A7A"/>
    <w:rsid w:val="002C7B5A"/>
    <w:rsid w:val="002D0A15"/>
    <w:rsid w:val="002D1764"/>
    <w:rsid w:val="002D24F3"/>
    <w:rsid w:val="002D44B7"/>
    <w:rsid w:val="002D663B"/>
    <w:rsid w:val="002D79DC"/>
    <w:rsid w:val="002D7C8B"/>
    <w:rsid w:val="002E0795"/>
    <w:rsid w:val="002E1A40"/>
    <w:rsid w:val="002E2C81"/>
    <w:rsid w:val="002E4AA2"/>
    <w:rsid w:val="002E5DF8"/>
    <w:rsid w:val="002E5E83"/>
    <w:rsid w:val="002E757A"/>
    <w:rsid w:val="002F3DB9"/>
    <w:rsid w:val="002F7018"/>
    <w:rsid w:val="00301848"/>
    <w:rsid w:val="00302DBF"/>
    <w:rsid w:val="00304967"/>
    <w:rsid w:val="00305C7D"/>
    <w:rsid w:val="00306F87"/>
    <w:rsid w:val="00310AE4"/>
    <w:rsid w:val="00310B2F"/>
    <w:rsid w:val="00310DC7"/>
    <w:rsid w:val="00311770"/>
    <w:rsid w:val="003125A6"/>
    <w:rsid w:val="00312656"/>
    <w:rsid w:val="00313032"/>
    <w:rsid w:val="003135E2"/>
    <w:rsid w:val="0031455A"/>
    <w:rsid w:val="0031559B"/>
    <w:rsid w:val="00317623"/>
    <w:rsid w:val="00322751"/>
    <w:rsid w:val="003232D9"/>
    <w:rsid w:val="00323DAB"/>
    <w:rsid w:val="00324456"/>
    <w:rsid w:val="00324A24"/>
    <w:rsid w:val="003257A6"/>
    <w:rsid w:val="00325C42"/>
    <w:rsid w:val="00327411"/>
    <w:rsid w:val="00327A66"/>
    <w:rsid w:val="0033056F"/>
    <w:rsid w:val="00330C18"/>
    <w:rsid w:val="00331D0B"/>
    <w:rsid w:val="00333F48"/>
    <w:rsid w:val="003377AB"/>
    <w:rsid w:val="00340631"/>
    <w:rsid w:val="00341C47"/>
    <w:rsid w:val="0034364E"/>
    <w:rsid w:val="00343A22"/>
    <w:rsid w:val="003453B7"/>
    <w:rsid w:val="00347CB2"/>
    <w:rsid w:val="003501A0"/>
    <w:rsid w:val="003531CF"/>
    <w:rsid w:val="0035438F"/>
    <w:rsid w:val="00354F1D"/>
    <w:rsid w:val="0035675B"/>
    <w:rsid w:val="00360DBD"/>
    <w:rsid w:val="00361E91"/>
    <w:rsid w:val="00362632"/>
    <w:rsid w:val="00363385"/>
    <w:rsid w:val="0036393A"/>
    <w:rsid w:val="00363E35"/>
    <w:rsid w:val="00365F90"/>
    <w:rsid w:val="003662C8"/>
    <w:rsid w:val="00371586"/>
    <w:rsid w:val="003717FA"/>
    <w:rsid w:val="00374322"/>
    <w:rsid w:val="003755C8"/>
    <w:rsid w:val="00375CE2"/>
    <w:rsid w:val="00375E65"/>
    <w:rsid w:val="003779AF"/>
    <w:rsid w:val="00380B12"/>
    <w:rsid w:val="00380B37"/>
    <w:rsid w:val="0038207E"/>
    <w:rsid w:val="00382A03"/>
    <w:rsid w:val="0038550E"/>
    <w:rsid w:val="00386F72"/>
    <w:rsid w:val="00387656"/>
    <w:rsid w:val="003902AE"/>
    <w:rsid w:val="003903C3"/>
    <w:rsid w:val="0039370B"/>
    <w:rsid w:val="003939A5"/>
    <w:rsid w:val="003942BA"/>
    <w:rsid w:val="0039624B"/>
    <w:rsid w:val="00397601"/>
    <w:rsid w:val="003A08C9"/>
    <w:rsid w:val="003A0DB9"/>
    <w:rsid w:val="003A32E9"/>
    <w:rsid w:val="003A5C8C"/>
    <w:rsid w:val="003A79A8"/>
    <w:rsid w:val="003B1DB4"/>
    <w:rsid w:val="003B677D"/>
    <w:rsid w:val="003B71FC"/>
    <w:rsid w:val="003C014F"/>
    <w:rsid w:val="003C0FB6"/>
    <w:rsid w:val="003C22FB"/>
    <w:rsid w:val="003C3048"/>
    <w:rsid w:val="003C3C32"/>
    <w:rsid w:val="003C4A2C"/>
    <w:rsid w:val="003C6479"/>
    <w:rsid w:val="003D00C9"/>
    <w:rsid w:val="003D6576"/>
    <w:rsid w:val="003D6EA0"/>
    <w:rsid w:val="003D7132"/>
    <w:rsid w:val="003D7E0A"/>
    <w:rsid w:val="003E040A"/>
    <w:rsid w:val="003E0575"/>
    <w:rsid w:val="003E1E52"/>
    <w:rsid w:val="003E234F"/>
    <w:rsid w:val="003E28F1"/>
    <w:rsid w:val="003E2915"/>
    <w:rsid w:val="003E2A6E"/>
    <w:rsid w:val="003E37AA"/>
    <w:rsid w:val="003E50A7"/>
    <w:rsid w:val="003E522A"/>
    <w:rsid w:val="003E540E"/>
    <w:rsid w:val="003E62E0"/>
    <w:rsid w:val="003F0360"/>
    <w:rsid w:val="003F21C1"/>
    <w:rsid w:val="003F2373"/>
    <w:rsid w:val="003F4D88"/>
    <w:rsid w:val="003F7952"/>
    <w:rsid w:val="00402C3B"/>
    <w:rsid w:val="004063B3"/>
    <w:rsid w:val="00407352"/>
    <w:rsid w:val="0041161E"/>
    <w:rsid w:val="00413122"/>
    <w:rsid w:val="004215F0"/>
    <w:rsid w:val="00422533"/>
    <w:rsid w:val="00423913"/>
    <w:rsid w:val="0042513F"/>
    <w:rsid w:val="00425503"/>
    <w:rsid w:val="0042687C"/>
    <w:rsid w:val="004277F5"/>
    <w:rsid w:val="00430931"/>
    <w:rsid w:val="00430D2D"/>
    <w:rsid w:val="0043116C"/>
    <w:rsid w:val="004323FC"/>
    <w:rsid w:val="004333C3"/>
    <w:rsid w:val="00433D21"/>
    <w:rsid w:val="00436036"/>
    <w:rsid w:val="00436941"/>
    <w:rsid w:val="00437116"/>
    <w:rsid w:val="00441059"/>
    <w:rsid w:val="004423A8"/>
    <w:rsid w:val="00443455"/>
    <w:rsid w:val="00452A38"/>
    <w:rsid w:val="00452ACD"/>
    <w:rsid w:val="004530E1"/>
    <w:rsid w:val="00453D19"/>
    <w:rsid w:val="0045444A"/>
    <w:rsid w:val="004548F8"/>
    <w:rsid w:val="00455A17"/>
    <w:rsid w:val="0046020C"/>
    <w:rsid w:val="004610E5"/>
    <w:rsid w:val="00461E70"/>
    <w:rsid w:val="004620C5"/>
    <w:rsid w:val="0046250C"/>
    <w:rsid w:val="00462DAB"/>
    <w:rsid w:val="004659FD"/>
    <w:rsid w:val="00466A22"/>
    <w:rsid w:val="004706A8"/>
    <w:rsid w:val="00470ED1"/>
    <w:rsid w:val="00471817"/>
    <w:rsid w:val="00475E93"/>
    <w:rsid w:val="0048035A"/>
    <w:rsid w:val="0048090B"/>
    <w:rsid w:val="00481681"/>
    <w:rsid w:val="00481DC5"/>
    <w:rsid w:val="004831EE"/>
    <w:rsid w:val="00485463"/>
    <w:rsid w:val="00485AB7"/>
    <w:rsid w:val="0048693C"/>
    <w:rsid w:val="00487403"/>
    <w:rsid w:val="00490045"/>
    <w:rsid w:val="00490977"/>
    <w:rsid w:val="00490B2C"/>
    <w:rsid w:val="004924DC"/>
    <w:rsid w:val="00492701"/>
    <w:rsid w:val="00493467"/>
    <w:rsid w:val="00494121"/>
    <w:rsid w:val="00494576"/>
    <w:rsid w:val="00497B00"/>
    <w:rsid w:val="004A03AA"/>
    <w:rsid w:val="004A0B0F"/>
    <w:rsid w:val="004A10B2"/>
    <w:rsid w:val="004A1534"/>
    <w:rsid w:val="004A15CE"/>
    <w:rsid w:val="004A19BD"/>
    <w:rsid w:val="004A2968"/>
    <w:rsid w:val="004A3808"/>
    <w:rsid w:val="004A3FAD"/>
    <w:rsid w:val="004A4BDC"/>
    <w:rsid w:val="004A795F"/>
    <w:rsid w:val="004A7BA8"/>
    <w:rsid w:val="004B051D"/>
    <w:rsid w:val="004B42F7"/>
    <w:rsid w:val="004B53C3"/>
    <w:rsid w:val="004B6591"/>
    <w:rsid w:val="004B6F42"/>
    <w:rsid w:val="004C25CC"/>
    <w:rsid w:val="004C2F8D"/>
    <w:rsid w:val="004C4F13"/>
    <w:rsid w:val="004C6DE7"/>
    <w:rsid w:val="004D0B2F"/>
    <w:rsid w:val="004D1D84"/>
    <w:rsid w:val="004D250A"/>
    <w:rsid w:val="004D350D"/>
    <w:rsid w:val="004D5DA4"/>
    <w:rsid w:val="004D6709"/>
    <w:rsid w:val="004D74E3"/>
    <w:rsid w:val="004D7781"/>
    <w:rsid w:val="004D7EA7"/>
    <w:rsid w:val="004E1ECE"/>
    <w:rsid w:val="004E1FB8"/>
    <w:rsid w:val="004E2FC9"/>
    <w:rsid w:val="004F0DFD"/>
    <w:rsid w:val="004F20DE"/>
    <w:rsid w:val="004F24C2"/>
    <w:rsid w:val="004F37E4"/>
    <w:rsid w:val="004F4AF2"/>
    <w:rsid w:val="005005A8"/>
    <w:rsid w:val="005013B7"/>
    <w:rsid w:val="00502464"/>
    <w:rsid w:val="00503A97"/>
    <w:rsid w:val="00503D74"/>
    <w:rsid w:val="00505E2C"/>
    <w:rsid w:val="00505E53"/>
    <w:rsid w:val="00506EC7"/>
    <w:rsid w:val="005109DF"/>
    <w:rsid w:val="00514791"/>
    <w:rsid w:val="005148D7"/>
    <w:rsid w:val="00515B41"/>
    <w:rsid w:val="00517E29"/>
    <w:rsid w:val="00520D3A"/>
    <w:rsid w:val="0052331F"/>
    <w:rsid w:val="00523E15"/>
    <w:rsid w:val="00525A58"/>
    <w:rsid w:val="0052641B"/>
    <w:rsid w:val="00526E99"/>
    <w:rsid w:val="0053070C"/>
    <w:rsid w:val="00531C34"/>
    <w:rsid w:val="00534E7C"/>
    <w:rsid w:val="005360BF"/>
    <w:rsid w:val="00540135"/>
    <w:rsid w:val="005431DB"/>
    <w:rsid w:val="005454EF"/>
    <w:rsid w:val="0054671A"/>
    <w:rsid w:val="00546EAB"/>
    <w:rsid w:val="00550907"/>
    <w:rsid w:val="0055355F"/>
    <w:rsid w:val="0055380C"/>
    <w:rsid w:val="0055397D"/>
    <w:rsid w:val="00554417"/>
    <w:rsid w:val="00555FC9"/>
    <w:rsid w:val="00562194"/>
    <w:rsid w:val="00562397"/>
    <w:rsid w:val="005623D6"/>
    <w:rsid w:val="00562B59"/>
    <w:rsid w:val="00562D7D"/>
    <w:rsid w:val="00564DA1"/>
    <w:rsid w:val="00564EF4"/>
    <w:rsid w:val="005650E7"/>
    <w:rsid w:val="00565D9D"/>
    <w:rsid w:val="00570194"/>
    <w:rsid w:val="005720D0"/>
    <w:rsid w:val="00573A1E"/>
    <w:rsid w:val="00573EE1"/>
    <w:rsid w:val="005741D6"/>
    <w:rsid w:val="00575595"/>
    <w:rsid w:val="00576F8F"/>
    <w:rsid w:val="00577E8D"/>
    <w:rsid w:val="00577FB6"/>
    <w:rsid w:val="00582BFF"/>
    <w:rsid w:val="005856B1"/>
    <w:rsid w:val="00585ACD"/>
    <w:rsid w:val="005868CE"/>
    <w:rsid w:val="00587FA8"/>
    <w:rsid w:val="0059001F"/>
    <w:rsid w:val="005903DB"/>
    <w:rsid w:val="0059162B"/>
    <w:rsid w:val="00591C52"/>
    <w:rsid w:val="00592F8A"/>
    <w:rsid w:val="00594C7C"/>
    <w:rsid w:val="0059571B"/>
    <w:rsid w:val="00595D1C"/>
    <w:rsid w:val="00597BAA"/>
    <w:rsid w:val="005A0D3D"/>
    <w:rsid w:val="005A1A60"/>
    <w:rsid w:val="005A1ED8"/>
    <w:rsid w:val="005A3184"/>
    <w:rsid w:val="005A4AE9"/>
    <w:rsid w:val="005A4D5A"/>
    <w:rsid w:val="005A6991"/>
    <w:rsid w:val="005B0ED8"/>
    <w:rsid w:val="005B1C91"/>
    <w:rsid w:val="005B4AB6"/>
    <w:rsid w:val="005B5498"/>
    <w:rsid w:val="005B767B"/>
    <w:rsid w:val="005C1642"/>
    <w:rsid w:val="005C23FF"/>
    <w:rsid w:val="005C2D45"/>
    <w:rsid w:val="005C35F0"/>
    <w:rsid w:val="005C41A2"/>
    <w:rsid w:val="005C4C73"/>
    <w:rsid w:val="005C6028"/>
    <w:rsid w:val="005C6AAE"/>
    <w:rsid w:val="005C6EF6"/>
    <w:rsid w:val="005C720D"/>
    <w:rsid w:val="005C7DD8"/>
    <w:rsid w:val="005D0EDC"/>
    <w:rsid w:val="005D0F36"/>
    <w:rsid w:val="005D306D"/>
    <w:rsid w:val="005D52EA"/>
    <w:rsid w:val="005D53DB"/>
    <w:rsid w:val="005D784D"/>
    <w:rsid w:val="005E0195"/>
    <w:rsid w:val="005E0853"/>
    <w:rsid w:val="005E0C1D"/>
    <w:rsid w:val="005E157A"/>
    <w:rsid w:val="005E371F"/>
    <w:rsid w:val="005E481F"/>
    <w:rsid w:val="005E655F"/>
    <w:rsid w:val="005F05D1"/>
    <w:rsid w:val="005F0765"/>
    <w:rsid w:val="005F0B5C"/>
    <w:rsid w:val="005F0D24"/>
    <w:rsid w:val="005F19BE"/>
    <w:rsid w:val="005F1D43"/>
    <w:rsid w:val="005F26DC"/>
    <w:rsid w:val="005F439A"/>
    <w:rsid w:val="00600942"/>
    <w:rsid w:val="00601020"/>
    <w:rsid w:val="00601A14"/>
    <w:rsid w:val="00602C08"/>
    <w:rsid w:val="00604E02"/>
    <w:rsid w:val="0060702B"/>
    <w:rsid w:val="00607A7F"/>
    <w:rsid w:val="00610E5B"/>
    <w:rsid w:val="00614BE5"/>
    <w:rsid w:val="0061515F"/>
    <w:rsid w:val="006153E0"/>
    <w:rsid w:val="006155F0"/>
    <w:rsid w:val="0061591B"/>
    <w:rsid w:val="00615ABB"/>
    <w:rsid w:val="006204A2"/>
    <w:rsid w:val="00621064"/>
    <w:rsid w:val="006215B5"/>
    <w:rsid w:val="00622742"/>
    <w:rsid w:val="006243AD"/>
    <w:rsid w:val="0062565C"/>
    <w:rsid w:val="00627C91"/>
    <w:rsid w:val="0063160A"/>
    <w:rsid w:val="00632488"/>
    <w:rsid w:val="00633347"/>
    <w:rsid w:val="0063342B"/>
    <w:rsid w:val="0063367A"/>
    <w:rsid w:val="00633B25"/>
    <w:rsid w:val="00635B81"/>
    <w:rsid w:val="00636477"/>
    <w:rsid w:val="00636899"/>
    <w:rsid w:val="00641830"/>
    <w:rsid w:val="00641D7E"/>
    <w:rsid w:val="006423CC"/>
    <w:rsid w:val="006425D5"/>
    <w:rsid w:val="006426F3"/>
    <w:rsid w:val="00644211"/>
    <w:rsid w:val="00644EAD"/>
    <w:rsid w:val="0064565E"/>
    <w:rsid w:val="00646561"/>
    <w:rsid w:val="006466BF"/>
    <w:rsid w:val="006476D1"/>
    <w:rsid w:val="00650E5D"/>
    <w:rsid w:val="00651476"/>
    <w:rsid w:val="00651D5F"/>
    <w:rsid w:val="00654BB9"/>
    <w:rsid w:val="0065554D"/>
    <w:rsid w:val="00656449"/>
    <w:rsid w:val="00656926"/>
    <w:rsid w:val="0066216C"/>
    <w:rsid w:val="00663259"/>
    <w:rsid w:val="00667E84"/>
    <w:rsid w:val="006721BF"/>
    <w:rsid w:val="0067233F"/>
    <w:rsid w:val="00681852"/>
    <w:rsid w:val="006838E1"/>
    <w:rsid w:val="006845F3"/>
    <w:rsid w:val="00687304"/>
    <w:rsid w:val="006966D5"/>
    <w:rsid w:val="006966E4"/>
    <w:rsid w:val="006972DE"/>
    <w:rsid w:val="006A01EF"/>
    <w:rsid w:val="006A35C3"/>
    <w:rsid w:val="006A38DF"/>
    <w:rsid w:val="006A4F60"/>
    <w:rsid w:val="006A7C61"/>
    <w:rsid w:val="006B1292"/>
    <w:rsid w:val="006B41AF"/>
    <w:rsid w:val="006B55BB"/>
    <w:rsid w:val="006C0689"/>
    <w:rsid w:val="006C1E89"/>
    <w:rsid w:val="006C1ED8"/>
    <w:rsid w:val="006C4F7D"/>
    <w:rsid w:val="006C5AFD"/>
    <w:rsid w:val="006C6970"/>
    <w:rsid w:val="006D151A"/>
    <w:rsid w:val="006D2F2C"/>
    <w:rsid w:val="006D3780"/>
    <w:rsid w:val="006D4E7C"/>
    <w:rsid w:val="006D5F1E"/>
    <w:rsid w:val="006D60FA"/>
    <w:rsid w:val="006D7E16"/>
    <w:rsid w:val="006E1D49"/>
    <w:rsid w:val="006E1F98"/>
    <w:rsid w:val="006E2F56"/>
    <w:rsid w:val="006E5EFB"/>
    <w:rsid w:val="006E601B"/>
    <w:rsid w:val="006F157A"/>
    <w:rsid w:val="006F34B0"/>
    <w:rsid w:val="006F3522"/>
    <w:rsid w:val="006F4515"/>
    <w:rsid w:val="006F4892"/>
    <w:rsid w:val="006F4A40"/>
    <w:rsid w:val="006F5888"/>
    <w:rsid w:val="006F680B"/>
    <w:rsid w:val="00701693"/>
    <w:rsid w:val="0070409E"/>
    <w:rsid w:val="00705847"/>
    <w:rsid w:val="00706FB8"/>
    <w:rsid w:val="00707271"/>
    <w:rsid w:val="007077AB"/>
    <w:rsid w:val="00707CCC"/>
    <w:rsid w:val="00713261"/>
    <w:rsid w:val="00715E03"/>
    <w:rsid w:val="007167D6"/>
    <w:rsid w:val="00716F8B"/>
    <w:rsid w:val="00722163"/>
    <w:rsid w:val="00723620"/>
    <w:rsid w:val="007278DE"/>
    <w:rsid w:val="00727FA5"/>
    <w:rsid w:val="00730D1C"/>
    <w:rsid w:val="00731213"/>
    <w:rsid w:val="007341CD"/>
    <w:rsid w:val="007344CA"/>
    <w:rsid w:val="00737266"/>
    <w:rsid w:val="007408CE"/>
    <w:rsid w:val="00740E9B"/>
    <w:rsid w:val="00742E1A"/>
    <w:rsid w:val="007445D3"/>
    <w:rsid w:val="00745667"/>
    <w:rsid w:val="00747023"/>
    <w:rsid w:val="00750423"/>
    <w:rsid w:val="0075080D"/>
    <w:rsid w:val="007511E6"/>
    <w:rsid w:val="007513B9"/>
    <w:rsid w:val="00752A44"/>
    <w:rsid w:val="00755E58"/>
    <w:rsid w:val="00757FAD"/>
    <w:rsid w:val="00760020"/>
    <w:rsid w:val="00761858"/>
    <w:rsid w:val="00763018"/>
    <w:rsid w:val="007652EB"/>
    <w:rsid w:val="00766E08"/>
    <w:rsid w:val="007674CF"/>
    <w:rsid w:val="00767A5F"/>
    <w:rsid w:val="00772C1C"/>
    <w:rsid w:val="00773A59"/>
    <w:rsid w:val="0077421E"/>
    <w:rsid w:val="007748B6"/>
    <w:rsid w:val="007761E1"/>
    <w:rsid w:val="00777E9F"/>
    <w:rsid w:val="0078095C"/>
    <w:rsid w:val="007816D7"/>
    <w:rsid w:val="00782CCF"/>
    <w:rsid w:val="007859F5"/>
    <w:rsid w:val="00786EAF"/>
    <w:rsid w:val="00786FE8"/>
    <w:rsid w:val="00787B9A"/>
    <w:rsid w:val="00790798"/>
    <w:rsid w:val="007932EB"/>
    <w:rsid w:val="00793825"/>
    <w:rsid w:val="00795DFE"/>
    <w:rsid w:val="007A146A"/>
    <w:rsid w:val="007A4428"/>
    <w:rsid w:val="007A6D6A"/>
    <w:rsid w:val="007B09DA"/>
    <w:rsid w:val="007B0E79"/>
    <w:rsid w:val="007B109F"/>
    <w:rsid w:val="007B18B3"/>
    <w:rsid w:val="007B2676"/>
    <w:rsid w:val="007B46B1"/>
    <w:rsid w:val="007B4AD4"/>
    <w:rsid w:val="007B4E60"/>
    <w:rsid w:val="007B65D0"/>
    <w:rsid w:val="007B679C"/>
    <w:rsid w:val="007B6EC5"/>
    <w:rsid w:val="007B7A76"/>
    <w:rsid w:val="007C2105"/>
    <w:rsid w:val="007C2DCC"/>
    <w:rsid w:val="007C3520"/>
    <w:rsid w:val="007C3E5D"/>
    <w:rsid w:val="007C4538"/>
    <w:rsid w:val="007C56C8"/>
    <w:rsid w:val="007D4938"/>
    <w:rsid w:val="007D62C9"/>
    <w:rsid w:val="007D7294"/>
    <w:rsid w:val="007D78C3"/>
    <w:rsid w:val="007E29AF"/>
    <w:rsid w:val="007E2B04"/>
    <w:rsid w:val="007E343F"/>
    <w:rsid w:val="007E5EE4"/>
    <w:rsid w:val="007E75E9"/>
    <w:rsid w:val="007E75FB"/>
    <w:rsid w:val="007E79CE"/>
    <w:rsid w:val="007E7BE6"/>
    <w:rsid w:val="007E7F60"/>
    <w:rsid w:val="007F140A"/>
    <w:rsid w:val="007F3808"/>
    <w:rsid w:val="007F49AD"/>
    <w:rsid w:val="007F4D63"/>
    <w:rsid w:val="007F6D89"/>
    <w:rsid w:val="007F755F"/>
    <w:rsid w:val="008003C5"/>
    <w:rsid w:val="008018B6"/>
    <w:rsid w:val="00801B74"/>
    <w:rsid w:val="00802730"/>
    <w:rsid w:val="008028FA"/>
    <w:rsid w:val="00802E97"/>
    <w:rsid w:val="00803739"/>
    <w:rsid w:val="008044E3"/>
    <w:rsid w:val="00804EA2"/>
    <w:rsid w:val="0080545B"/>
    <w:rsid w:val="00805D4D"/>
    <w:rsid w:val="0081015E"/>
    <w:rsid w:val="00810967"/>
    <w:rsid w:val="008122AF"/>
    <w:rsid w:val="008140B7"/>
    <w:rsid w:val="00814D8A"/>
    <w:rsid w:val="008156D0"/>
    <w:rsid w:val="00815A23"/>
    <w:rsid w:val="00816B10"/>
    <w:rsid w:val="00817488"/>
    <w:rsid w:val="00822425"/>
    <w:rsid w:val="008274F5"/>
    <w:rsid w:val="00830CBC"/>
    <w:rsid w:val="00832919"/>
    <w:rsid w:val="00832E32"/>
    <w:rsid w:val="0083401B"/>
    <w:rsid w:val="0083471A"/>
    <w:rsid w:val="008350EA"/>
    <w:rsid w:val="00836702"/>
    <w:rsid w:val="0084447C"/>
    <w:rsid w:val="00844D7A"/>
    <w:rsid w:val="0084600B"/>
    <w:rsid w:val="00846429"/>
    <w:rsid w:val="00846DBC"/>
    <w:rsid w:val="0085027E"/>
    <w:rsid w:val="008512F4"/>
    <w:rsid w:val="00855EA8"/>
    <w:rsid w:val="008568F5"/>
    <w:rsid w:val="008576E3"/>
    <w:rsid w:val="00857C6C"/>
    <w:rsid w:val="00857D80"/>
    <w:rsid w:val="00857F46"/>
    <w:rsid w:val="008603BD"/>
    <w:rsid w:val="0086256D"/>
    <w:rsid w:val="00862825"/>
    <w:rsid w:val="00865345"/>
    <w:rsid w:val="00866088"/>
    <w:rsid w:val="00866AAF"/>
    <w:rsid w:val="008702A9"/>
    <w:rsid w:val="00871338"/>
    <w:rsid w:val="00871DE6"/>
    <w:rsid w:val="0087259E"/>
    <w:rsid w:val="00872D18"/>
    <w:rsid w:val="008748FE"/>
    <w:rsid w:val="00875C98"/>
    <w:rsid w:val="008763FC"/>
    <w:rsid w:val="00876AA9"/>
    <w:rsid w:val="0088696A"/>
    <w:rsid w:val="008913D4"/>
    <w:rsid w:val="008920AF"/>
    <w:rsid w:val="00893A0D"/>
    <w:rsid w:val="00895CD7"/>
    <w:rsid w:val="00896E85"/>
    <w:rsid w:val="0089779D"/>
    <w:rsid w:val="00897A4F"/>
    <w:rsid w:val="00897CB9"/>
    <w:rsid w:val="008A3D13"/>
    <w:rsid w:val="008A4876"/>
    <w:rsid w:val="008A5C5F"/>
    <w:rsid w:val="008A627A"/>
    <w:rsid w:val="008A6CDD"/>
    <w:rsid w:val="008B0F93"/>
    <w:rsid w:val="008B1860"/>
    <w:rsid w:val="008B23F0"/>
    <w:rsid w:val="008B3658"/>
    <w:rsid w:val="008B5D96"/>
    <w:rsid w:val="008B6EA0"/>
    <w:rsid w:val="008B7D09"/>
    <w:rsid w:val="008B7DE3"/>
    <w:rsid w:val="008C01C6"/>
    <w:rsid w:val="008C0E6C"/>
    <w:rsid w:val="008C29A8"/>
    <w:rsid w:val="008C355E"/>
    <w:rsid w:val="008C4E44"/>
    <w:rsid w:val="008C7E72"/>
    <w:rsid w:val="008D08C3"/>
    <w:rsid w:val="008D0F4E"/>
    <w:rsid w:val="008D301A"/>
    <w:rsid w:val="008D46C0"/>
    <w:rsid w:val="008D61A9"/>
    <w:rsid w:val="008D6F40"/>
    <w:rsid w:val="008D77CE"/>
    <w:rsid w:val="008D7D64"/>
    <w:rsid w:val="008E0049"/>
    <w:rsid w:val="008E033D"/>
    <w:rsid w:val="008E0675"/>
    <w:rsid w:val="008E0FF7"/>
    <w:rsid w:val="008E1CAB"/>
    <w:rsid w:val="008E3DF6"/>
    <w:rsid w:val="008E6429"/>
    <w:rsid w:val="008E6625"/>
    <w:rsid w:val="008E6DEC"/>
    <w:rsid w:val="008F1F02"/>
    <w:rsid w:val="008F24D1"/>
    <w:rsid w:val="008F277B"/>
    <w:rsid w:val="008F43E0"/>
    <w:rsid w:val="008F477B"/>
    <w:rsid w:val="008F5A04"/>
    <w:rsid w:val="008F6027"/>
    <w:rsid w:val="008F6B99"/>
    <w:rsid w:val="008F6E82"/>
    <w:rsid w:val="00902A76"/>
    <w:rsid w:val="00903429"/>
    <w:rsid w:val="00913DC3"/>
    <w:rsid w:val="0091564B"/>
    <w:rsid w:val="00915FA5"/>
    <w:rsid w:val="009201F9"/>
    <w:rsid w:val="0092186D"/>
    <w:rsid w:val="00922408"/>
    <w:rsid w:val="0092328A"/>
    <w:rsid w:val="00924752"/>
    <w:rsid w:val="00924E54"/>
    <w:rsid w:val="0092517D"/>
    <w:rsid w:val="00933A2F"/>
    <w:rsid w:val="009347C2"/>
    <w:rsid w:val="00934FFA"/>
    <w:rsid w:val="00940E5B"/>
    <w:rsid w:val="00940E73"/>
    <w:rsid w:val="009413DF"/>
    <w:rsid w:val="00943929"/>
    <w:rsid w:val="00944EAF"/>
    <w:rsid w:val="00946ABB"/>
    <w:rsid w:val="00946BD2"/>
    <w:rsid w:val="00946D8D"/>
    <w:rsid w:val="009479AC"/>
    <w:rsid w:val="00951335"/>
    <w:rsid w:val="0095172C"/>
    <w:rsid w:val="00952D76"/>
    <w:rsid w:val="00954EDE"/>
    <w:rsid w:val="00956370"/>
    <w:rsid w:val="0095738C"/>
    <w:rsid w:val="009578C2"/>
    <w:rsid w:val="00961CB3"/>
    <w:rsid w:val="00962418"/>
    <w:rsid w:val="009628A1"/>
    <w:rsid w:val="00965633"/>
    <w:rsid w:val="0096655A"/>
    <w:rsid w:val="00967676"/>
    <w:rsid w:val="00970927"/>
    <w:rsid w:val="00970E1A"/>
    <w:rsid w:val="00971E69"/>
    <w:rsid w:val="0097409B"/>
    <w:rsid w:val="00976622"/>
    <w:rsid w:val="009778D2"/>
    <w:rsid w:val="009803C1"/>
    <w:rsid w:val="00980F0E"/>
    <w:rsid w:val="00981DD9"/>
    <w:rsid w:val="00982F10"/>
    <w:rsid w:val="0098572A"/>
    <w:rsid w:val="009903CF"/>
    <w:rsid w:val="00991E96"/>
    <w:rsid w:val="00992CBB"/>
    <w:rsid w:val="0099430B"/>
    <w:rsid w:val="00994F29"/>
    <w:rsid w:val="00995FE1"/>
    <w:rsid w:val="009964B6"/>
    <w:rsid w:val="00996B9F"/>
    <w:rsid w:val="0099759B"/>
    <w:rsid w:val="009A1885"/>
    <w:rsid w:val="009A2490"/>
    <w:rsid w:val="009A267C"/>
    <w:rsid w:val="009A2836"/>
    <w:rsid w:val="009A48F8"/>
    <w:rsid w:val="009A4AEC"/>
    <w:rsid w:val="009A4DF3"/>
    <w:rsid w:val="009A6AF3"/>
    <w:rsid w:val="009A7E2A"/>
    <w:rsid w:val="009B0878"/>
    <w:rsid w:val="009B13F3"/>
    <w:rsid w:val="009B1C89"/>
    <w:rsid w:val="009B50F8"/>
    <w:rsid w:val="009B662C"/>
    <w:rsid w:val="009B7568"/>
    <w:rsid w:val="009C0C48"/>
    <w:rsid w:val="009C204D"/>
    <w:rsid w:val="009C2EE7"/>
    <w:rsid w:val="009C3BC8"/>
    <w:rsid w:val="009C3F24"/>
    <w:rsid w:val="009C5561"/>
    <w:rsid w:val="009C5934"/>
    <w:rsid w:val="009C5BCD"/>
    <w:rsid w:val="009C5C4F"/>
    <w:rsid w:val="009D0544"/>
    <w:rsid w:val="009D1551"/>
    <w:rsid w:val="009D5942"/>
    <w:rsid w:val="009D5989"/>
    <w:rsid w:val="009D5A05"/>
    <w:rsid w:val="009E00D5"/>
    <w:rsid w:val="009E188A"/>
    <w:rsid w:val="009E1B52"/>
    <w:rsid w:val="009E2626"/>
    <w:rsid w:val="009E3FCE"/>
    <w:rsid w:val="009E542F"/>
    <w:rsid w:val="009E58AB"/>
    <w:rsid w:val="009E5C11"/>
    <w:rsid w:val="009E612B"/>
    <w:rsid w:val="009E6DBF"/>
    <w:rsid w:val="009E72F7"/>
    <w:rsid w:val="009F0F12"/>
    <w:rsid w:val="009F176E"/>
    <w:rsid w:val="009F3769"/>
    <w:rsid w:val="009F37C1"/>
    <w:rsid w:val="009F41E5"/>
    <w:rsid w:val="009F5F02"/>
    <w:rsid w:val="009F66F7"/>
    <w:rsid w:val="00A02A73"/>
    <w:rsid w:val="00A02BF7"/>
    <w:rsid w:val="00A02C64"/>
    <w:rsid w:val="00A03737"/>
    <w:rsid w:val="00A06861"/>
    <w:rsid w:val="00A07BD7"/>
    <w:rsid w:val="00A1030F"/>
    <w:rsid w:val="00A1312B"/>
    <w:rsid w:val="00A1328E"/>
    <w:rsid w:val="00A13FF9"/>
    <w:rsid w:val="00A17542"/>
    <w:rsid w:val="00A21BEE"/>
    <w:rsid w:val="00A243F2"/>
    <w:rsid w:val="00A2577F"/>
    <w:rsid w:val="00A25C7B"/>
    <w:rsid w:val="00A27D86"/>
    <w:rsid w:val="00A300CE"/>
    <w:rsid w:val="00A31A46"/>
    <w:rsid w:val="00A322E6"/>
    <w:rsid w:val="00A323E1"/>
    <w:rsid w:val="00A33B86"/>
    <w:rsid w:val="00A36873"/>
    <w:rsid w:val="00A36F29"/>
    <w:rsid w:val="00A375DD"/>
    <w:rsid w:val="00A377AD"/>
    <w:rsid w:val="00A415D3"/>
    <w:rsid w:val="00A41B8C"/>
    <w:rsid w:val="00A4314A"/>
    <w:rsid w:val="00A43DCD"/>
    <w:rsid w:val="00A446D5"/>
    <w:rsid w:val="00A469F5"/>
    <w:rsid w:val="00A500C0"/>
    <w:rsid w:val="00A51B85"/>
    <w:rsid w:val="00A51F4F"/>
    <w:rsid w:val="00A5557E"/>
    <w:rsid w:val="00A60F09"/>
    <w:rsid w:val="00A61999"/>
    <w:rsid w:val="00A6305C"/>
    <w:rsid w:val="00A65DAE"/>
    <w:rsid w:val="00A700F7"/>
    <w:rsid w:val="00A70EC8"/>
    <w:rsid w:val="00A71374"/>
    <w:rsid w:val="00A72F28"/>
    <w:rsid w:val="00A73898"/>
    <w:rsid w:val="00A7527A"/>
    <w:rsid w:val="00A752D9"/>
    <w:rsid w:val="00A75DD0"/>
    <w:rsid w:val="00A76FC7"/>
    <w:rsid w:val="00A773D3"/>
    <w:rsid w:val="00A80C29"/>
    <w:rsid w:val="00A81A64"/>
    <w:rsid w:val="00A826E2"/>
    <w:rsid w:val="00A83E8D"/>
    <w:rsid w:val="00A84413"/>
    <w:rsid w:val="00A847D3"/>
    <w:rsid w:val="00A90A52"/>
    <w:rsid w:val="00A92413"/>
    <w:rsid w:val="00A926F2"/>
    <w:rsid w:val="00A94E77"/>
    <w:rsid w:val="00AA3396"/>
    <w:rsid w:val="00AA4946"/>
    <w:rsid w:val="00AA4C93"/>
    <w:rsid w:val="00AA574B"/>
    <w:rsid w:val="00AA6264"/>
    <w:rsid w:val="00AA66B6"/>
    <w:rsid w:val="00AA7735"/>
    <w:rsid w:val="00AB06C8"/>
    <w:rsid w:val="00AB1AF7"/>
    <w:rsid w:val="00AB1D82"/>
    <w:rsid w:val="00AB1FC7"/>
    <w:rsid w:val="00AB6398"/>
    <w:rsid w:val="00AB63A2"/>
    <w:rsid w:val="00AB6CC5"/>
    <w:rsid w:val="00AB7333"/>
    <w:rsid w:val="00AB7793"/>
    <w:rsid w:val="00AB7852"/>
    <w:rsid w:val="00AC02BF"/>
    <w:rsid w:val="00AC0703"/>
    <w:rsid w:val="00AC10E9"/>
    <w:rsid w:val="00AC1508"/>
    <w:rsid w:val="00AC1F50"/>
    <w:rsid w:val="00AC1FD9"/>
    <w:rsid w:val="00AC3BC9"/>
    <w:rsid w:val="00AC481A"/>
    <w:rsid w:val="00AC5EC1"/>
    <w:rsid w:val="00AC7DA4"/>
    <w:rsid w:val="00AD0DFC"/>
    <w:rsid w:val="00AD18C0"/>
    <w:rsid w:val="00AD22A4"/>
    <w:rsid w:val="00AD3057"/>
    <w:rsid w:val="00AD3307"/>
    <w:rsid w:val="00AD47E9"/>
    <w:rsid w:val="00AD5657"/>
    <w:rsid w:val="00AD573E"/>
    <w:rsid w:val="00AD70E2"/>
    <w:rsid w:val="00AD788F"/>
    <w:rsid w:val="00AE0C01"/>
    <w:rsid w:val="00AE1F1F"/>
    <w:rsid w:val="00AE262F"/>
    <w:rsid w:val="00AE32EA"/>
    <w:rsid w:val="00AE3DE8"/>
    <w:rsid w:val="00AE442B"/>
    <w:rsid w:val="00AE4FD4"/>
    <w:rsid w:val="00AE5EBB"/>
    <w:rsid w:val="00AE60D2"/>
    <w:rsid w:val="00AE6A0D"/>
    <w:rsid w:val="00AE6D5D"/>
    <w:rsid w:val="00AF1EE3"/>
    <w:rsid w:val="00AF321C"/>
    <w:rsid w:val="00AF3A44"/>
    <w:rsid w:val="00AF4FB7"/>
    <w:rsid w:val="00AF5046"/>
    <w:rsid w:val="00AF7BB8"/>
    <w:rsid w:val="00B011CF"/>
    <w:rsid w:val="00B03362"/>
    <w:rsid w:val="00B05E45"/>
    <w:rsid w:val="00B07700"/>
    <w:rsid w:val="00B104E7"/>
    <w:rsid w:val="00B10AD1"/>
    <w:rsid w:val="00B117D8"/>
    <w:rsid w:val="00B1197B"/>
    <w:rsid w:val="00B11EFC"/>
    <w:rsid w:val="00B121B1"/>
    <w:rsid w:val="00B14634"/>
    <w:rsid w:val="00B14B13"/>
    <w:rsid w:val="00B1555E"/>
    <w:rsid w:val="00B17732"/>
    <w:rsid w:val="00B228F8"/>
    <w:rsid w:val="00B236AF"/>
    <w:rsid w:val="00B23725"/>
    <w:rsid w:val="00B23B02"/>
    <w:rsid w:val="00B2410F"/>
    <w:rsid w:val="00B2417E"/>
    <w:rsid w:val="00B24DDD"/>
    <w:rsid w:val="00B27869"/>
    <w:rsid w:val="00B279B2"/>
    <w:rsid w:val="00B30D03"/>
    <w:rsid w:val="00B32170"/>
    <w:rsid w:val="00B32F40"/>
    <w:rsid w:val="00B33104"/>
    <w:rsid w:val="00B34FFF"/>
    <w:rsid w:val="00B354F2"/>
    <w:rsid w:val="00B35A19"/>
    <w:rsid w:val="00B36012"/>
    <w:rsid w:val="00B37407"/>
    <w:rsid w:val="00B41474"/>
    <w:rsid w:val="00B41D8C"/>
    <w:rsid w:val="00B41F56"/>
    <w:rsid w:val="00B4233A"/>
    <w:rsid w:val="00B42C70"/>
    <w:rsid w:val="00B42F7A"/>
    <w:rsid w:val="00B433C9"/>
    <w:rsid w:val="00B43ACF"/>
    <w:rsid w:val="00B43BAB"/>
    <w:rsid w:val="00B46349"/>
    <w:rsid w:val="00B514F8"/>
    <w:rsid w:val="00B5166B"/>
    <w:rsid w:val="00B520AA"/>
    <w:rsid w:val="00B524C3"/>
    <w:rsid w:val="00B52E85"/>
    <w:rsid w:val="00B54235"/>
    <w:rsid w:val="00B54599"/>
    <w:rsid w:val="00B55334"/>
    <w:rsid w:val="00B55B51"/>
    <w:rsid w:val="00B56965"/>
    <w:rsid w:val="00B571B9"/>
    <w:rsid w:val="00B60F18"/>
    <w:rsid w:val="00B61EFA"/>
    <w:rsid w:val="00B648B7"/>
    <w:rsid w:val="00B649D7"/>
    <w:rsid w:val="00B64A08"/>
    <w:rsid w:val="00B658E9"/>
    <w:rsid w:val="00B67E61"/>
    <w:rsid w:val="00B7256F"/>
    <w:rsid w:val="00B72BEF"/>
    <w:rsid w:val="00B7427C"/>
    <w:rsid w:val="00B75EBE"/>
    <w:rsid w:val="00B76FC3"/>
    <w:rsid w:val="00B800F5"/>
    <w:rsid w:val="00B81644"/>
    <w:rsid w:val="00B83DBD"/>
    <w:rsid w:val="00B907C8"/>
    <w:rsid w:val="00B92C45"/>
    <w:rsid w:val="00B94373"/>
    <w:rsid w:val="00B95483"/>
    <w:rsid w:val="00B95E26"/>
    <w:rsid w:val="00B96BAB"/>
    <w:rsid w:val="00B96ED4"/>
    <w:rsid w:val="00B97F8B"/>
    <w:rsid w:val="00BA00A2"/>
    <w:rsid w:val="00BA1AB4"/>
    <w:rsid w:val="00BA2C2E"/>
    <w:rsid w:val="00BA2C81"/>
    <w:rsid w:val="00BA495D"/>
    <w:rsid w:val="00BA600B"/>
    <w:rsid w:val="00BA6D9F"/>
    <w:rsid w:val="00BB03E7"/>
    <w:rsid w:val="00BB6430"/>
    <w:rsid w:val="00BB735B"/>
    <w:rsid w:val="00BB78FB"/>
    <w:rsid w:val="00BC0096"/>
    <w:rsid w:val="00BC1225"/>
    <w:rsid w:val="00BC1ADF"/>
    <w:rsid w:val="00BC2FAC"/>
    <w:rsid w:val="00BC5A36"/>
    <w:rsid w:val="00BC6511"/>
    <w:rsid w:val="00BC7796"/>
    <w:rsid w:val="00BD00D9"/>
    <w:rsid w:val="00BD1F3D"/>
    <w:rsid w:val="00BD20F8"/>
    <w:rsid w:val="00BD376D"/>
    <w:rsid w:val="00BD3A38"/>
    <w:rsid w:val="00BD5FDE"/>
    <w:rsid w:val="00BD687E"/>
    <w:rsid w:val="00BD777D"/>
    <w:rsid w:val="00BE0E10"/>
    <w:rsid w:val="00BE1358"/>
    <w:rsid w:val="00BE1D63"/>
    <w:rsid w:val="00BE52BF"/>
    <w:rsid w:val="00BE6D00"/>
    <w:rsid w:val="00BF018D"/>
    <w:rsid w:val="00BF06D6"/>
    <w:rsid w:val="00BF0D47"/>
    <w:rsid w:val="00BF0E16"/>
    <w:rsid w:val="00BF3CD2"/>
    <w:rsid w:val="00BF6865"/>
    <w:rsid w:val="00BF6CA5"/>
    <w:rsid w:val="00BF727D"/>
    <w:rsid w:val="00C00DEF"/>
    <w:rsid w:val="00C01925"/>
    <w:rsid w:val="00C0192D"/>
    <w:rsid w:val="00C03967"/>
    <w:rsid w:val="00C03E1B"/>
    <w:rsid w:val="00C03FDB"/>
    <w:rsid w:val="00C040F4"/>
    <w:rsid w:val="00C114DA"/>
    <w:rsid w:val="00C12839"/>
    <w:rsid w:val="00C12C3C"/>
    <w:rsid w:val="00C141D1"/>
    <w:rsid w:val="00C14B7A"/>
    <w:rsid w:val="00C15FDF"/>
    <w:rsid w:val="00C16271"/>
    <w:rsid w:val="00C20EED"/>
    <w:rsid w:val="00C212F6"/>
    <w:rsid w:val="00C21EF2"/>
    <w:rsid w:val="00C23010"/>
    <w:rsid w:val="00C313CD"/>
    <w:rsid w:val="00C319E3"/>
    <w:rsid w:val="00C32F1A"/>
    <w:rsid w:val="00C33A30"/>
    <w:rsid w:val="00C3412B"/>
    <w:rsid w:val="00C3713C"/>
    <w:rsid w:val="00C376ED"/>
    <w:rsid w:val="00C37DAC"/>
    <w:rsid w:val="00C40537"/>
    <w:rsid w:val="00C41A80"/>
    <w:rsid w:val="00C456F9"/>
    <w:rsid w:val="00C46EB2"/>
    <w:rsid w:val="00C507BD"/>
    <w:rsid w:val="00C5105E"/>
    <w:rsid w:val="00C56187"/>
    <w:rsid w:val="00C57978"/>
    <w:rsid w:val="00C60521"/>
    <w:rsid w:val="00C60667"/>
    <w:rsid w:val="00C6522B"/>
    <w:rsid w:val="00C66E9C"/>
    <w:rsid w:val="00C725FC"/>
    <w:rsid w:val="00C75ED0"/>
    <w:rsid w:val="00C76F1E"/>
    <w:rsid w:val="00C7786C"/>
    <w:rsid w:val="00C77D90"/>
    <w:rsid w:val="00C8306F"/>
    <w:rsid w:val="00C835D5"/>
    <w:rsid w:val="00C839E9"/>
    <w:rsid w:val="00C86DC7"/>
    <w:rsid w:val="00C86DF4"/>
    <w:rsid w:val="00C87080"/>
    <w:rsid w:val="00C87CC0"/>
    <w:rsid w:val="00C92077"/>
    <w:rsid w:val="00C92549"/>
    <w:rsid w:val="00C97B02"/>
    <w:rsid w:val="00CA0513"/>
    <w:rsid w:val="00CA0950"/>
    <w:rsid w:val="00CA0E9B"/>
    <w:rsid w:val="00CA2710"/>
    <w:rsid w:val="00CA2ACB"/>
    <w:rsid w:val="00CA2EBE"/>
    <w:rsid w:val="00CA3073"/>
    <w:rsid w:val="00CA479B"/>
    <w:rsid w:val="00CB0A3F"/>
    <w:rsid w:val="00CB162B"/>
    <w:rsid w:val="00CB2FB2"/>
    <w:rsid w:val="00CB3A49"/>
    <w:rsid w:val="00CB7AFB"/>
    <w:rsid w:val="00CC1946"/>
    <w:rsid w:val="00CC2FB6"/>
    <w:rsid w:val="00CC3FAE"/>
    <w:rsid w:val="00CC4B2F"/>
    <w:rsid w:val="00CC7365"/>
    <w:rsid w:val="00CC7CCD"/>
    <w:rsid w:val="00CD1155"/>
    <w:rsid w:val="00CD1527"/>
    <w:rsid w:val="00CD3934"/>
    <w:rsid w:val="00CD5290"/>
    <w:rsid w:val="00CE08C5"/>
    <w:rsid w:val="00CE0CE3"/>
    <w:rsid w:val="00CE16BB"/>
    <w:rsid w:val="00CE30BF"/>
    <w:rsid w:val="00CE3DAE"/>
    <w:rsid w:val="00CE5222"/>
    <w:rsid w:val="00CF07E3"/>
    <w:rsid w:val="00CF1DFE"/>
    <w:rsid w:val="00CF22A5"/>
    <w:rsid w:val="00CF2BB8"/>
    <w:rsid w:val="00CF2C4E"/>
    <w:rsid w:val="00CF3E0A"/>
    <w:rsid w:val="00CF61B1"/>
    <w:rsid w:val="00CF6BA3"/>
    <w:rsid w:val="00D0279C"/>
    <w:rsid w:val="00D0385B"/>
    <w:rsid w:val="00D047C6"/>
    <w:rsid w:val="00D04ED1"/>
    <w:rsid w:val="00D07DD8"/>
    <w:rsid w:val="00D13859"/>
    <w:rsid w:val="00D13E6D"/>
    <w:rsid w:val="00D14176"/>
    <w:rsid w:val="00D141DA"/>
    <w:rsid w:val="00D14417"/>
    <w:rsid w:val="00D17295"/>
    <w:rsid w:val="00D2081E"/>
    <w:rsid w:val="00D21B7E"/>
    <w:rsid w:val="00D21C38"/>
    <w:rsid w:val="00D22ACC"/>
    <w:rsid w:val="00D23BEA"/>
    <w:rsid w:val="00D242C0"/>
    <w:rsid w:val="00D2729D"/>
    <w:rsid w:val="00D273CE"/>
    <w:rsid w:val="00D300A9"/>
    <w:rsid w:val="00D3392F"/>
    <w:rsid w:val="00D372F9"/>
    <w:rsid w:val="00D42696"/>
    <w:rsid w:val="00D42E80"/>
    <w:rsid w:val="00D43B35"/>
    <w:rsid w:val="00D444C8"/>
    <w:rsid w:val="00D456D2"/>
    <w:rsid w:val="00D50466"/>
    <w:rsid w:val="00D515FF"/>
    <w:rsid w:val="00D54170"/>
    <w:rsid w:val="00D545E3"/>
    <w:rsid w:val="00D54C47"/>
    <w:rsid w:val="00D557BC"/>
    <w:rsid w:val="00D57CCB"/>
    <w:rsid w:val="00D60EDD"/>
    <w:rsid w:val="00D61C04"/>
    <w:rsid w:val="00D61DAB"/>
    <w:rsid w:val="00D62CF8"/>
    <w:rsid w:val="00D62EDA"/>
    <w:rsid w:val="00D6319B"/>
    <w:rsid w:val="00D634A9"/>
    <w:rsid w:val="00D63F48"/>
    <w:rsid w:val="00D648C2"/>
    <w:rsid w:val="00D66A85"/>
    <w:rsid w:val="00D70D48"/>
    <w:rsid w:val="00D71BEE"/>
    <w:rsid w:val="00D71C34"/>
    <w:rsid w:val="00D71F16"/>
    <w:rsid w:val="00D742EC"/>
    <w:rsid w:val="00D7561A"/>
    <w:rsid w:val="00D75D3D"/>
    <w:rsid w:val="00D802FF"/>
    <w:rsid w:val="00D8318D"/>
    <w:rsid w:val="00D8474C"/>
    <w:rsid w:val="00D852C7"/>
    <w:rsid w:val="00D859B7"/>
    <w:rsid w:val="00D8614A"/>
    <w:rsid w:val="00D86D60"/>
    <w:rsid w:val="00D87BAB"/>
    <w:rsid w:val="00D90B03"/>
    <w:rsid w:val="00D92EC3"/>
    <w:rsid w:val="00D93485"/>
    <w:rsid w:val="00D96954"/>
    <w:rsid w:val="00D97CDA"/>
    <w:rsid w:val="00DA1179"/>
    <w:rsid w:val="00DA1623"/>
    <w:rsid w:val="00DA4A91"/>
    <w:rsid w:val="00DA515F"/>
    <w:rsid w:val="00DA7DBD"/>
    <w:rsid w:val="00DB061A"/>
    <w:rsid w:val="00DB0910"/>
    <w:rsid w:val="00DB1BF4"/>
    <w:rsid w:val="00DB2B0A"/>
    <w:rsid w:val="00DB3243"/>
    <w:rsid w:val="00DB3904"/>
    <w:rsid w:val="00DB3985"/>
    <w:rsid w:val="00DB3C05"/>
    <w:rsid w:val="00DB4365"/>
    <w:rsid w:val="00DB5353"/>
    <w:rsid w:val="00DB752E"/>
    <w:rsid w:val="00DB79B6"/>
    <w:rsid w:val="00DB7BF0"/>
    <w:rsid w:val="00DC088D"/>
    <w:rsid w:val="00DC1881"/>
    <w:rsid w:val="00DC3DE7"/>
    <w:rsid w:val="00DC41A3"/>
    <w:rsid w:val="00DC4347"/>
    <w:rsid w:val="00DC4950"/>
    <w:rsid w:val="00DD0B76"/>
    <w:rsid w:val="00DD2484"/>
    <w:rsid w:val="00DD33C2"/>
    <w:rsid w:val="00DD3A7A"/>
    <w:rsid w:val="00DD6B42"/>
    <w:rsid w:val="00DD6DB7"/>
    <w:rsid w:val="00DE0CA0"/>
    <w:rsid w:val="00DE41B5"/>
    <w:rsid w:val="00DE4AE9"/>
    <w:rsid w:val="00DE7A3D"/>
    <w:rsid w:val="00DF0AD7"/>
    <w:rsid w:val="00DF0CB5"/>
    <w:rsid w:val="00DF0CFC"/>
    <w:rsid w:val="00DF2F28"/>
    <w:rsid w:val="00DF6590"/>
    <w:rsid w:val="00DF6FA7"/>
    <w:rsid w:val="00DF7513"/>
    <w:rsid w:val="00E01921"/>
    <w:rsid w:val="00E0322A"/>
    <w:rsid w:val="00E0379B"/>
    <w:rsid w:val="00E0402B"/>
    <w:rsid w:val="00E0573B"/>
    <w:rsid w:val="00E06B76"/>
    <w:rsid w:val="00E06FE3"/>
    <w:rsid w:val="00E15C0D"/>
    <w:rsid w:val="00E20B23"/>
    <w:rsid w:val="00E218DA"/>
    <w:rsid w:val="00E22B1F"/>
    <w:rsid w:val="00E22F71"/>
    <w:rsid w:val="00E24038"/>
    <w:rsid w:val="00E24762"/>
    <w:rsid w:val="00E24AF5"/>
    <w:rsid w:val="00E27737"/>
    <w:rsid w:val="00E303B7"/>
    <w:rsid w:val="00E304F2"/>
    <w:rsid w:val="00E310AD"/>
    <w:rsid w:val="00E311AD"/>
    <w:rsid w:val="00E35FAC"/>
    <w:rsid w:val="00E37F6E"/>
    <w:rsid w:val="00E40AA8"/>
    <w:rsid w:val="00E41A0C"/>
    <w:rsid w:val="00E44BAF"/>
    <w:rsid w:val="00E46B6B"/>
    <w:rsid w:val="00E47327"/>
    <w:rsid w:val="00E51446"/>
    <w:rsid w:val="00E51FAE"/>
    <w:rsid w:val="00E52BC5"/>
    <w:rsid w:val="00E535B3"/>
    <w:rsid w:val="00E549E5"/>
    <w:rsid w:val="00E5636D"/>
    <w:rsid w:val="00E56A6E"/>
    <w:rsid w:val="00E5769E"/>
    <w:rsid w:val="00E601F4"/>
    <w:rsid w:val="00E62DF1"/>
    <w:rsid w:val="00E63A81"/>
    <w:rsid w:val="00E63EF4"/>
    <w:rsid w:val="00E67E1A"/>
    <w:rsid w:val="00E70B24"/>
    <w:rsid w:val="00E7171E"/>
    <w:rsid w:val="00E71FF5"/>
    <w:rsid w:val="00E743F6"/>
    <w:rsid w:val="00E74922"/>
    <w:rsid w:val="00E7592B"/>
    <w:rsid w:val="00E75CF5"/>
    <w:rsid w:val="00E75E8B"/>
    <w:rsid w:val="00E7601E"/>
    <w:rsid w:val="00E77DB6"/>
    <w:rsid w:val="00E8028C"/>
    <w:rsid w:val="00E8340D"/>
    <w:rsid w:val="00E8511C"/>
    <w:rsid w:val="00E86612"/>
    <w:rsid w:val="00E87117"/>
    <w:rsid w:val="00E872C7"/>
    <w:rsid w:val="00E87B1C"/>
    <w:rsid w:val="00E9137D"/>
    <w:rsid w:val="00E95B8B"/>
    <w:rsid w:val="00E96733"/>
    <w:rsid w:val="00E9736E"/>
    <w:rsid w:val="00EA0B20"/>
    <w:rsid w:val="00EA1B90"/>
    <w:rsid w:val="00EA26BD"/>
    <w:rsid w:val="00EA2F64"/>
    <w:rsid w:val="00EA3FD2"/>
    <w:rsid w:val="00EA4A45"/>
    <w:rsid w:val="00EA7D28"/>
    <w:rsid w:val="00EB00F8"/>
    <w:rsid w:val="00EB2BAF"/>
    <w:rsid w:val="00EB3B52"/>
    <w:rsid w:val="00EB4CA2"/>
    <w:rsid w:val="00EB636A"/>
    <w:rsid w:val="00EB6598"/>
    <w:rsid w:val="00EC0961"/>
    <w:rsid w:val="00EC0D6C"/>
    <w:rsid w:val="00EC18A5"/>
    <w:rsid w:val="00EC19BF"/>
    <w:rsid w:val="00EC2747"/>
    <w:rsid w:val="00EC357B"/>
    <w:rsid w:val="00EC35C3"/>
    <w:rsid w:val="00EC36DE"/>
    <w:rsid w:val="00EC4230"/>
    <w:rsid w:val="00EC4F40"/>
    <w:rsid w:val="00EC64A7"/>
    <w:rsid w:val="00EC67EC"/>
    <w:rsid w:val="00EC778F"/>
    <w:rsid w:val="00ED06A1"/>
    <w:rsid w:val="00ED1BCA"/>
    <w:rsid w:val="00ED1C4E"/>
    <w:rsid w:val="00ED4652"/>
    <w:rsid w:val="00ED465A"/>
    <w:rsid w:val="00ED47DB"/>
    <w:rsid w:val="00ED484C"/>
    <w:rsid w:val="00ED4E98"/>
    <w:rsid w:val="00ED6C75"/>
    <w:rsid w:val="00ED6FDF"/>
    <w:rsid w:val="00ED72EF"/>
    <w:rsid w:val="00ED78C1"/>
    <w:rsid w:val="00EE0477"/>
    <w:rsid w:val="00EE10D8"/>
    <w:rsid w:val="00EE482F"/>
    <w:rsid w:val="00EE48BC"/>
    <w:rsid w:val="00EE4F74"/>
    <w:rsid w:val="00EE635F"/>
    <w:rsid w:val="00EE6476"/>
    <w:rsid w:val="00EE6594"/>
    <w:rsid w:val="00EE67BC"/>
    <w:rsid w:val="00EE71A9"/>
    <w:rsid w:val="00EF0E69"/>
    <w:rsid w:val="00EF252D"/>
    <w:rsid w:val="00EF2E91"/>
    <w:rsid w:val="00EF4C32"/>
    <w:rsid w:val="00EF5C01"/>
    <w:rsid w:val="00EF64A0"/>
    <w:rsid w:val="00EF79F2"/>
    <w:rsid w:val="00F00427"/>
    <w:rsid w:val="00F01C9C"/>
    <w:rsid w:val="00F023CF"/>
    <w:rsid w:val="00F073A0"/>
    <w:rsid w:val="00F11BFC"/>
    <w:rsid w:val="00F13C57"/>
    <w:rsid w:val="00F144DA"/>
    <w:rsid w:val="00F22447"/>
    <w:rsid w:val="00F22C19"/>
    <w:rsid w:val="00F22F1B"/>
    <w:rsid w:val="00F2315A"/>
    <w:rsid w:val="00F27713"/>
    <w:rsid w:val="00F30283"/>
    <w:rsid w:val="00F30C6A"/>
    <w:rsid w:val="00F31F79"/>
    <w:rsid w:val="00F3293B"/>
    <w:rsid w:val="00F32C17"/>
    <w:rsid w:val="00F333A9"/>
    <w:rsid w:val="00F359FA"/>
    <w:rsid w:val="00F375FF"/>
    <w:rsid w:val="00F37BD8"/>
    <w:rsid w:val="00F4019C"/>
    <w:rsid w:val="00F40452"/>
    <w:rsid w:val="00F42A63"/>
    <w:rsid w:val="00F437D1"/>
    <w:rsid w:val="00F451DB"/>
    <w:rsid w:val="00F45943"/>
    <w:rsid w:val="00F459EE"/>
    <w:rsid w:val="00F47DE3"/>
    <w:rsid w:val="00F5111A"/>
    <w:rsid w:val="00F515D4"/>
    <w:rsid w:val="00F522A3"/>
    <w:rsid w:val="00F54692"/>
    <w:rsid w:val="00F60A8F"/>
    <w:rsid w:val="00F60E3B"/>
    <w:rsid w:val="00F6141D"/>
    <w:rsid w:val="00F61FC3"/>
    <w:rsid w:val="00F62D12"/>
    <w:rsid w:val="00F62D21"/>
    <w:rsid w:val="00F633A7"/>
    <w:rsid w:val="00F63A19"/>
    <w:rsid w:val="00F64003"/>
    <w:rsid w:val="00F64D37"/>
    <w:rsid w:val="00F6669F"/>
    <w:rsid w:val="00F6672A"/>
    <w:rsid w:val="00F676C9"/>
    <w:rsid w:val="00F678EA"/>
    <w:rsid w:val="00F710E0"/>
    <w:rsid w:val="00F71B2A"/>
    <w:rsid w:val="00F726E6"/>
    <w:rsid w:val="00F72BCE"/>
    <w:rsid w:val="00F733B8"/>
    <w:rsid w:val="00F7592D"/>
    <w:rsid w:val="00F762EA"/>
    <w:rsid w:val="00F77BFD"/>
    <w:rsid w:val="00F80F19"/>
    <w:rsid w:val="00F82160"/>
    <w:rsid w:val="00F83478"/>
    <w:rsid w:val="00F84843"/>
    <w:rsid w:val="00F849A1"/>
    <w:rsid w:val="00F84D7F"/>
    <w:rsid w:val="00F8553F"/>
    <w:rsid w:val="00F85D3A"/>
    <w:rsid w:val="00F86D79"/>
    <w:rsid w:val="00F8774C"/>
    <w:rsid w:val="00F90051"/>
    <w:rsid w:val="00F928D9"/>
    <w:rsid w:val="00F929CC"/>
    <w:rsid w:val="00F933A2"/>
    <w:rsid w:val="00F944CC"/>
    <w:rsid w:val="00F9476D"/>
    <w:rsid w:val="00F951BF"/>
    <w:rsid w:val="00F9752F"/>
    <w:rsid w:val="00F97B60"/>
    <w:rsid w:val="00FA121E"/>
    <w:rsid w:val="00FA1423"/>
    <w:rsid w:val="00FA3B00"/>
    <w:rsid w:val="00FA538C"/>
    <w:rsid w:val="00FA7AE3"/>
    <w:rsid w:val="00FB1175"/>
    <w:rsid w:val="00FB54CF"/>
    <w:rsid w:val="00FB5C7C"/>
    <w:rsid w:val="00FB5D19"/>
    <w:rsid w:val="00FB60A9"/>
    <w:rsid w:val="00FB7BB7"/>
    <w:rsid w:val="00FB7DE5"/>
    <w:rsid w:val="00FC0DB9"/>
    <w:rsid w:val="00FC3CA0"/>
    <w:rsid w:val="00FC3DE1"/>
    <w:rsid w:val="00FC43BA"/>
    <w:rsid w:val="00FC4AE7"/>
    <w:rsid w:val="00FC558B"/>
    <w:rsid w:val="00FC5729"/>
    <w:rsid w:val="00FC57AB"/>
    <w:rsid w:val="00FC5879"/>
    <w:rsid w:val="00FC795B"/>
    <w:rsid w:val="00FD0DCB"/>
    <w:rsid w:val="00FD6B40"/>
    <w:rsid w:val="00FE097C"/>
    <w:rsid w:val="00FE1AAB"/>
    <w:rsid w:val="00FE1E1E"/>
    <w:rsid w:val="00FE2228"/>
    <w:rsid w:val="00FE27CD"/>
    <w:rsid w:val="00FE5BDC"/>
    <w:rsid w:val="00FE5D9E"/>
    <w:rsid w:val="00FE6F19"/>
    <w:rsid w:val="00FE76D8"/>
    <w:rsid w:val="00FF24C1"/>
    <w:rsid w:val="00FF2A5E"/>
    <w:rsid w:val="00FF341F"/>
    <w:rsid w:val="00FF3F8E"/>
    <w:rsid w:val="00FF65F2"/>
    <w:rsid w:val="00FF6AA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D3A"/>
    <w:rPr>
      <w:lang w:val="en-GB"/>
    </w:rPr>
  </w:style>
  <w:style w:type="paragraph" w:styleId="Heading1">
    <w:name w:val="heading 1"/>
    <w:basedOn w:val="Normal"/>
    <w:next w:val="Normal"/>
    <w:link w:val="Heading1Char"/>
    <w:uiPriority w:val="9"/>
    <w:qFormat/>
    <w:rsid w:val="00280316"/>
    <w:pPr>
      <w:keepNext/>
      <w:keepLines/>
      <w:spacing w:before="480"/>
      <w:outlineLvl w:val="0"/>
    </w:pPr>
    <w:rPr>
      <w:rFonts w:asciiTheme="majorBidi" w:eastAsiaTheme="majorEastAsia" w:hAnsiTheme="majorBidi" w:cstheme="majorBidi"/>
      <w:b/>
      <w:bCs/>
      <w:sz w:val="28"/>
      <w:szCs w:val="28"/>
    </w:rPr>
  </w:style>
  <w:style w:type="paragraph" w:styleId="Heading2">
    <w:name w:val="heading 2"/>
    <w:basedOn w:val="Normal"/>
    <w:next w:val="Normal"/>
    <w:link w:val="Heading2Char"/>
    <w:qFormat/>
    <w:rsid w:val="00187A40"/>
    <w:pPr>
      <w:keepNext/>
      <w:spacing w:line="360" w:lineRule="auto"/>
      <w:outlineLvl w:val="1"/>
    </w:pPr>
    <w:rPr>
      <w:b/>
      <w:bCs/>
      <w:sz w:val="28"/>
      <w:szCs w:val="28"/>
      <w:lang w:val="en-US"/>
    </w:rPr>
  </w:style>
  <w:style w:type="paragraph" w:styleId="Heading3">
    <w:name w:val="heading 3"/>
    <w:basedOn w:val="Normal"/>
    <w:next w:val="Normal"/>
    <w:link w:val="Heading3Char"/>
    <w:unhideWhenUsed/>
    <w:qFormat/>
    <w:rsid w:val="00F37BD8"/>
    <w:pPr>
      <w:keepNext/>
      <w:keepLines/>
      <w:spacing w:before="200"/>
      <w:outlineLvl w:val="2"/>
    </w:pPr>
    <w:rPr>
      <w:rFonts w:asciiTheme="majorBidi" w:eastAsiaTheme="majorEastAsia" w:hAnsiTheme="majorBidi" w:cstheme="majorBidi"/>
      <w:b/>
      <w:bCs/>
      <w:sz w:val="24"/>
    </w:rPr>
  </w:style>
  <w:style w:type="paragraph" w:styleId="Heading4">
    <w:name w:val="heading 4"/>
    <w:basedOn w:val="Normal"/>
    <w:next w:val="Normal"/>
    <w:link w:val="Heading4Char"/>
    <w:qFormat/>
    <w:rsid w:val="008E3DF6"/>
    <w:pPr>
      <w:keepNext/>
      <w:tabs>
        <w:tab w:val="num" w:pos="864"/>
      </w:tabs>
      <w:spacing w:line="360" w:lineRule="auto"/>
      <w:ind w:left="864" w:hanging="864"/>
      <w:jc w:val="both"/>
      <w:outlineLvl w:val="3"/>
    </w:pPr>
    <w:rPr>
      <w:rFonts w:ascii="Verdana" w:hAnsi="Verdana"/>
      <w:b/>
      <w:lang w:val="en-US"/>
    </w:rPr>
  </w:style>
  <w:style w:type="paragraph" w:styleId="Heading5">
    <w:name w:val="heading 5"/>
    <w:basedOn w:val="Normal"/>
    <w:next w:val="Normal"/>
    <w:link w:val="Heading5Char"/>
    <w:qFormat/>
    <w:rsid w:val="008E3DF6"/>
    <w:pPr>
      <w:keepNext/>
      <w:tabs>
        <w:tab w:val="num" w:pos="1008"/>
      </w:tabs>
      <w:spacing w:line="360" w:lineRule="auto"/>
      <w:ind w:left="1008" w:hanging="1008"/>
      <w:jc w:val="center"/>
      <w:outlineLvl w:val="4"/>
    </w:pPr>
    <w:rPr>
      <w:rFonts w:ascii="Verdana" w:hAnsi="Verdana"/>
      <w:b/>
      <w:sz w:val="40"/>
      <w:lang w:val="en-US"/>
    </w:rPr>
  </w:style>
  <w:style w:type="paragraph" w:styleId="Heading6">
    <w:name w:val="heading 6"/>
    <w:basedOn w:val="Normal"/>
    <w:next w:val="Normal"/>
    <w:link w:val="Heading6Char"/>
    <w:qFormat/>
    <w:rsid w:val="008E3DF6"/>
    <w:pPr>
      <w:keepNext/>
      <w:tabs>
        <w:tab w:val="num" w:pos="1152"/>
      </w:tabs>
      <w:spacing w:line="360" w:lineRule="auto"/>
      <w:ind w:left="1152" w:hanging="1152"/>
      <w:jc w:val="center"/>
      <w:outlineLvl w:val="5"/>
    </w:pPr>
    <w:rPr>
      <w:rFonts w:ascii="Verdana" w:hAnsi="Verdana"/>
      <w:lang w:val="en-US"/>
    </w:rPr>
  </w:style>
  <w:style w:type="paragraph" w:styleId="Heading7">
    <w:name w:val="heading 7"/>
    <w:basedOn w:val="Normal"/>
    <w:next w:val="Normal"/>
    <w:link w:val="Heading7Char"/>
    <w:qFormat/>
    <w:rsid w:val="008E3DF6"/>
    <w:pPr>
      <w:keepNext/>
      <w:tabs>
        <w:tab w:val="num" w:pos="1296"/>
      </w:tabs>
      <w:spacing w:line="360" w:lineRule="auto"/>
      <w:ind w:left="1296" w:hanging="1296"/>
      <w:jc w:val="both"/>
      <w:outlineLvl w:val="6"/>
    </w:pPr>
    <w:rPr>
      <w:rFonts w:ascii="Verdana" w:hAnsi="Verdana"/>
      <w:b/>
      <w:lang w:val="en-US"/>
    </w:rPr>
  </w:style>
  <w:style w:type="paragraph" w:styleId="Heading8">
    <w:name w:val="heading 8"/>
    <w:basedOn w:val="Normal"/>
    <w:next w:val="Normal"/>
    <w:link w:val="Heading8Char"/>
    <w:qFormat/>
    <w:rsid w:val="008E3DF6"/>
    <w:pPr>
      <w:keepNext/>
      <w:tabs>
        <w:tab w:val="num" w:pos="1440"/>
      </w:tabs>
      <w:spacing w:line="360" w:lineRule="auto"/>
      <w:ind w:left="1440" w:hanging="1440"/>
      <w:jc w:val="both"/>
      <w:outlineLvl w:val="7"/>
    </w:pPr>
    <w:rPr>
      <w:rFonts w:ascii="Verdana" w:hAnsi="Verdana"/>
      <w:b/>
      <w:lang w:val="en-US"/>
    </w:rPr>
  </w:style>
  <w:style w:type="paragraph" w:styleId="Heading9">
    <w:name w:val="heading 9"/>
    <w:basedOn w:val="Normal"/>
    <w:next w:val="Normal"/>
    <w:link w:val="Heading9Char"/>
    <w:qFormat/>
    <w:rsid w:val="008E3DF6"/>
    <w:pPr>
      <w:keepNext/>
      <w:tabs>
        <w:tab w:val="num" w:pos="1584"/>
      </w:tabs>
      <w:spacing w:line="360" w:lineRule="auto"/>
      <w:ind w:left="1584" w:hanging="1584"/>
      <w:jc w:val="both"/>
      <w:outlineLvl w:val="8"/>
    </w:pPr>
    <w:rPr>
      <w:rFonts w:ascii="Verdana" w:hAnsi="Verdana"/>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9903CF"/>
    <w:rPr>
      <w:sz w:val="18"/>
      <w:lang w:val="en-US"/>
    </w:rPr>
  </w:style>
  <w:style w:type="character" w:styleId="PageNumber">
    <w:name w:val="page number"/>
    <w:basedOn w:val="DefaultParagraphFont"/>
    <w:rsid w:val="009903CF"/>
  </w:style>
  <w:style w:type="paragraph" w:styleId="Header">
    <w:name w:val="header"/>
    <w:basedOn w:val="Normal"/>
    <w:link w:val="HeaderChar"/>
    <w:rsid w:val="009903CF"/>
    <w:pPr>
      <w:tabs>
        <w:tab w:val="center" w:pos="4320"/>
        <w:tab w:val="right" w:pos="8640"/>
      </w:tabs>
    </w:pPr>
  </w:style>
  <w:style w:type="paragraph" w:styleId="Footer">
    <w:name w:val="footer"/>
    <w:basedOn w:val="Normal"/>
    <w:link w:val="FooterChar"/>
    <w:uiPriority w:val="99"/>
    <w:rsid w:val="009903CF"/>
    <w:pPr>
      <w:tabs>
        <w:tab w:val="center" w:pos="4320"/>
        <w:tab w:val="right" w:pos="8640"/>
      </w:tabs>
    </w:pPr>
  </w:style>
  <w:style w:type="paragraph" w:customStyle="1" w:styleId="Default">
    <w:name w:val="Default"/>
    <w:rsid w:val="00281962"/>
    <w:pPr>
      <w:autoSpaceDE w:val="0"/>
      <w:autoSpaceDN w:val="0"/>
      <w:adjustRightInd w:val="0"/>
    </w:pPr>
    <w:rPr>
      <w:color w:val="000000"/>
      <w:sz w:val="24"/>
      <w:szCs w:val="24"/>
    </w:rPr>
  </w:style>
  <w:style w:type="paragraph" w:customStyle="1" w:styleId="CM3">
    <w:name w:val="CM3"/>
    <w:basedOn w:val="Default"/>
    <w:next w:val="Default"/>
    <w:uiPriority w:val="99"/>
    <w:rsid w:val="00281962"/>
    <w:pPr>
      <w:spacing w:line="278" w:lineRule="atLeast"/>
    </w:pPr>
    <w:rPr>
      <w:color w:val="auto"/>
    </w:rPr>
  </w:style>
  <w:style w:type="paragraph" w:customStyle="1" w:styleId="CM15">
    <w:name w:val="CM15"/>
    <w:basedOn w:val="Default"/>
    <w:next w:val="Default"/>
    <w:uiPriority w:val="99"/>
    <w:rsid w:val="00210836"/>
    <w:rPr>
      <w:rFonts w:ascii="Arial" w:hAnsi="Arial" w:cs="Arial"/>
      <w:color w:val="auto"/>
    </w:rPr>
  </w:style>
  <w:style w:type="paragraph" w:customStyle="1" w:styleId="CM17">
    <w:name w:val="CM17"/>
    <w:basedOn w:val="Default"/>
    <w:next w:val="Default"/>
    <w:uiPriority w:val="99"/>
    <w:rsid w:val="00210836"/>
    <w:rPr>
      <w:rFonts w:ascii="Arial" w:hAnsi="Arial" w:cs="Arial"/>
      <w:color w:val="auto"/>
    </w:rPr>
  </w:style>
  <w:style w:type="table" w:styleId="TableGrid">
    <w:name w:val="Table Grid"/>
    <w:basedOn w:val="TableNormal"/>
    <w:uiPriority w:val="59"/>
    <w:rsid w:val="00EA1B90"/>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26F2"/>
    <w:pPr>
      <w:ind w:left="720"/>
      <w:contextualSpacing/>
    </w:pPr>
  </w:style>
  <w:style w:type="paragraph" w:customStyle="1" w:styleId="box">
    <w:name w:val="box"/>
    <w:basedOn w:val="Normal"/>
    <w:rsid w:val="006D5F1E"/>
    <w:pPr>
      <w:spacing w:before="220" w:after="20" w:line="220" w:lineRule="exact"/>
      <w:jc w:val="center"/>
    </w:pPr>
    <w:rPr>
      <w:rFonts w:ascii="Arial" w:hAnsi="Arial"/>
      <w:sz w:val="28"/>
      <w:szCs w:val="28"/>
      <w:lang w:val="en-US"/>
    </w:rPr>
  </w:style>
  <w:style w:type="paragraph" w:customStyle="1" w:styleId="figtext">
    <w:name w:val="fig text"/>
    <w:basedOn w:val="Normal"/>
    <w:rsid w:val="006D5F1E"/>
    <w:rPr>
      <w:rFonts w:ascii="Arial" w:hAnsi="Arial"/>
      <w:lang w:val="en-US"/>
    </w:rPr>
  </w:style>
  <w:style w:type="character" w:customStyle="1" w:styleId="yshortcuts">
    <w:name w:val="yshortcuts"/>
    <w:basedOn w:val="DefaultParagraphFont"/>
    <w:rsid w:val="002B3317"/>
  </w:style>
  <w:style w:type="paragraph" w:styleId="NormalWeb">
    <w:name w:val="Normal (Web)"/>
    <w:basedOn w:val="Normal"/>
    <w:uiPriority w:val="99"/>
    <w:unhideWhenUsed/>
    <w:rsid w:val="006C5AFD"/>
    <w:pPr>
      <w:spacing w:before="100" w:beforeAutospacing="1" w:after="100" w:afterAutospacing="1"/>
    </w:pPr>
    <w:rPr>
      <w:sz w:val="24"/>
      <w:szCs w:val="24"/>
      <w:lang w:val="en-US"/>
    </w:rPr>
  </w:style>
  <w:style w:type="paragraph" w:styleId="BalloonText">
    <w:name w:val="Balloon Text"/>
    <w:basedOn w:val="Normal"/>
    <w:link w:val="BalloonTextChar"/>
    <w:uiPriority w:val="99"/>
    <w:semiHidden/>
    <w:unhideWhenUsed/>
    <w:rsid w:val="004B051D"/>
    <w:rPr>
      <w:rFonts w:ascii="Tahoma" w:hAnsi="Tahoma" w:cs="Tahoma"/>
      <w:sz w:val="16"/>
      <w:szCs w:val="16"/>
    </w:rPr>
  </w:style>
  <w:style w:type="character" w:customStyle="1" w:styleId="BalloonTextChar">
    <w:name w:val="Balloon Text Char"/>
    <w:basedOn w:val="DefaultParagraphFont"/>
    <w:link w:val="BalloonText"/>
    <w:uiPriority w:val="99"/>
    <w:semiHidden/>
    <w:rsid w:val="004B051D"/>
    <w:rPr>
      <w:rFonts w:ascii="Tahoma" w:hAnsi="Tahoma" w:cs="Tahoma"/>
      <w:sz w:val="16"/>
      <w:szCs w:val="16"/>
      <w:lang w:val="en-GB"/>
    </w:rPr>
  </w:style>
  <w:style w:type="paragraph" w:styleId="Caption">
    <w:name w:val="caption"/>
    <w:basedOn w:val="Normal"/>
    <w:next w:val="Normal"/>
    <w:uiPriority w:val="35"/>
    <w:unhideWhenUsed/>
    <w:qFormat/>
    <w:rsid w:val="006D151A"/>
    <w:pPr>
      <w:spacing w:after="200"/>
    </w:pPr>
    <w:rPr>
      <w:b/>
      <w:bCs/>
      <w:color w:val="4F81BD" w:themeColor="accent1"/>
      <w:sz w:val="18"/>
      <w:szCs w:val="18"/>
    </w:rPr>
  </w:style>
  <w:style w:type="character" w:styleId="Hyperlink">
    <w:name w:val="Hyperlink"/>
    <w:basedOn w:val="DefaultParagraphFont"/>
    <w:uiPriority w:val="99"/>
    <w:unhideWhenUsed/>
    <w:rsid w:val="00AC5EC1"/>
    <w:rPr>
      <w:color w:val="0000FF" w:themeColor="hyperlink"/>
      <w:u w:val="single"/>
    </w:rPr>
  </w:style>
  <w:style w:type="paragraph" w:styleId="TableofFigures">
    <w:name w:val="table of figures"/>
    <w:basedOn w:val="Normal"/>
    <w:next w:val="Normal"/>
    <w:uiPriority w:val="99"/>
    <w:unhideWhenUsed/>
    <w:rsid w:val="00AC5EC1"/>
  </w:style>
  <w:style w:type="character" w:customStyle="1" w:styleId="Heading2Char">
    <w:name w:val="Heading 2 Char"/>
    <w:basedOn w:val="DefaultParagraphFont"/>
    <w:link w:val="Heading2"/>
    <w:rsid w:val="00187A40"/>
    <w:rPr>
      <w:b/>
      <w:bCs/>
      <w:sz w:val="28"/>
      <w:szCs w:val="28"/>
    </w:rPr>
  </w:style>
  <w:style w:type="character" w:customStyle="1" w:styleId="Heading1Char">
    <w:name w:val="Heading 1 Char"/>
    <w:basedOn w:val="DefaultParagraphFont"/>
    <w:link w:val="Heading1"/>
    <w:uiPriority w:val="9"/>
    <w:rsid w:val="00280316"/>
    <w:rPr>
      <w:rFonts w:asciiTheme="majorBidi" w:eastAsiaTheme="majorEastAsia" w:hAnsiTheme="majorBidi" w:cstheme="majorBidi"/>
      <w:b/>
      <w:bCs/>
      <w:sz w:val="28"/>
      <w:szCs w:val="28"/>
      <w:lang w:val="en-GB"/>
    </w:rPr>
  </w:style>
  <w:style w:type="paragraph" w:styleId="TOCHeading">
    <w:name w:val="TOC Heading"/>
    <w:basedOn w:val="Heading1"/>
    <w:next w:val="Normal"/>
    <w:uiPriority w:val="39"/>
    <w:unhideWhenUsed/>
    <w:qFormat/>
    <w:rsid w:val="006F157A"/>
    <w:pPr>
      <w:spacing w:line="276" w:lineRule="auto"/>
      <w:outlineLvl w:val="9"/>
    </w:pPr>
    <w:rPr>
      <w:lang w:val="en-US"/>
    </w:rPr>
  </w:style>
  <w:style w:type="paragraph" w:styleId="TOC2">
    <w:name w:val="toc 2"/>
    <w:basedOn w:val="Normal"/>
    <w:next w:val="Normal"/>
    <w:autoRedefine/>
    <w:uiPriority w:val="39"/>
    <w:unhideWhenUsed/>
    <w:rsid w:val="006F157A"/>
    <w:pPr>
      <w:spacing w:after="100"/>
      <w:ind w:left="200"/>
    </w:pPr>
  </w:style>
  <w:style w:type="character" w:customStyle="1" w:styleId="Heading3Char">
    <w:name w:val="Heading 3 Char"/>
    <w:basedOn w:val="DefaultParagraphFont"/>
    <w:link w:val="Heading3"/>
    <w:rsid w:val="00F37BD8"/>
    <w:rPr>
      <w:rFonts w:asciiTheme="majorBidi" w:eastAsiaTheme="majorEastAsia" w:hAnsiTheme="majorBidi" w:cstheme="majorBidi"/>
      <w:b/>
      <w:bCs/>
      <w:sz w:val="24"/>
      <w:lang w:val="en-GB"/>
    </w:rPr>
  </w:style>
  <w:style w:type="paragraph" w:styleId="TOC1">
    <w:name w:val="toc 1"/>
    <w:basedOn w:val="Normal"/>
    <w:next w:val="Normal"/>
    <w:autoRedefine/>
    <w:uiPriority w:val="39"/>
    <w:unhideWhenUsed/>
    <w:rsid w:val="00E0573B"/>
    <w:pPr>
      <w:spacing w:after="100"/>
    </w:pPr>
  </w:style>
  <w:style w:type="paragraph" w:styleId="TOC3">
    <w:name w:val="toc 3"/>
    <w:basedOn w:val="Normal"/>
    <w:next w:val="Normal"/>
    <w:autoRedefine/>
    <w:uiPriority w:val="39"/>
    <w:unhideWhenUsed/>
    <w:rsid w:val="00E0573B"/>
    <w:pPr>
      <w:spacing w:after="100"/>
      <w:ind w:left="400"/>
    </w:pPr>
  </w:style>
  <w:style w:type="character" w:customStyle="1" w:styleId="BodyTextChar">
    <w:name w:val="Body Text Char"/>
    <w:basedOn w:val="DefaultParagraphFont"/>
    <w:link w:val="BodyText"/>
    <w:uiPriority w:val="99"/>
    <w:rsid w:val="00CB3A49"/>
    <w:rPr>
      <w:sz w:val="18"/>
    </w:rPr>
  </w:style>
  <w:style w:type="character" w:customStyle="1" w:styleId="FooterChar">
    <w:name w:val="Footer Char"/>
    <w:basedOn w:val="DefaultParagraphFont"/>
    <w:link w:val="Footer"/>
    <w:uiPriority w:val="99"/>
    <w:rsid w:val="00651D5F"/>
    <w:rPr>
      <w:lang w:val="en-GB"/>
    </w:rPr>
  </w:style>
  <w:style w:type="paragraph" w:styleId="TOC8">
    <w:name w:val="toc 8"/>
    <w:basedOn w:val="Normal"/>
    <w:next w:val="Normal"/>
    <w:autoRedefine/>
    <w:semiHidden/>
    <w:unhideWhenUsed/>
    <w:rsid w:val="008E3DF6"/>
    <w:pPr>
      <w:spacing w:after="100"/>
      <w:ind w:left="1400"/>
    </w:pPr>
  </w:style>
  <w:style w:type="character" w:customStyle="1" w:styleId="Heading4Char">
    <w:name w:val="Heading 4 Char"/>
    <w:basedOn w:val="DefaultParagraphFont"/>
    <w:link w:val="Heading4"/>
    <w:rsid w:val="008E3DF6"/>
    <w:rPr>
      <w:rFonts w:ascii="Verdana" w:hAnsi="Verdana"/>
      <w:b/>
    </w:rPr>
  </w:style>
  <w:style w:type="character" w:customStyle="1" w:styleId="Heading5Char">
    <w:name w:val="Heading 5 Char"/>
    <w:basedOn w:val="DefaultParagraphFont"/>
    <w:link w:val="Heading5"/>
    <w:rsid w:val="008E3DF6"/>
    <w:rPr>
      <w:rFonts w:ascii="Verdana" w:hAnsi="Verdana"/>
      <w:b/>
      <w:sz w:val="40"/>
    </w:rPr>
  </w:style>
  <w:style w:type="character" w:customStyle="1" w:styleId="Heading6Char">
    <w:name w:val="Heading 6 Char"/>
    <w:basedOn w:val="DefaultParagraphFont"/>
    <w:link w:val="Heading6"/>
    <w:rsid w:val="008E3DF6"/>
    <w:rPr>
      <w:rFonts w:ascii="Verdana" w:hAnsi="Verdana"/>
    </w:rPr>
  </w:style>
  <w:style w:type="character" w:customStyle="1" w:styleId="Heading7Char">
    <w:name w:val="Heading 7 Char"/>
    <w:basedOn w:val="DefaultParagraphFont"/>
    <w:link w:val="Heading7"/>
    <w:rsid w:val="008E3DF6"/>
    <w:rPr>
      <w:rFonts w:ascii="Verdana" w:hAnsi="Verdana"/>
      <w:b/>
    </w:rPr>
  </w:style>
  <w:style w:type="character" w:customStyle="1" w:styleId="Heading8Char">
    <w:name w:val="Heading 8 Char"/>
    <w:basedOn w:val="DefaultParagraphFont"/>
    <w:link w:val="Heading8"/>
    <w:rsid w:val="008E3DF6"/>
    <w:rPr>
      <w:rFonts w:ascii="Verdana" w:hAnsi="Verdana"/>
      <w:b/>
    </w:rPr>
  </w:style>
  <w:style w:type="character" w:customStyle="1" w:styleId="Heading9Char">
    <w:name w:val="Heading 9 Char"/>
    <w:basedOn w:val="DefaultParagraphFont"/>
    <w:link w:val="Heading9"/>
    <w:rsid w:val="008E3DF6"/>
    <w:rPr>
      <w:rFonts w:ascii="Verdana" w:hAnsi="Verdana"/>
      <w:u w:val="single"/>
    </w:rPr>
  </w:style>
  <w:style w:type="character" w:customStyle="1" w:styleId="HeaderChar">
    <w:name w:val="Header Char"/>
    <w:basedOn w:val="DefaultParagraphFont"/>
    <w:link w:val="Header"/>
    <w:rsid w:val="008E3DF6"/>
    <w:rPr>
      <w:lang w:val="en-GB"/>
    </w:rPr>
  </w:style>
  <w:style w:type="paragraph" w:customStyle="1" w:styleId="sddheading">
    <w:name w:val="sdd heading"/>
    <w:basedOn w:val="Heading1"/>
    <w:rsid w:val="008E3DF6"/>
    <w:pPr>
      <w:keepLines w:val="0"/>
      <w:tabs>
        <w:tab w:val="num" w:pos="432"/>
      </w:tabs>
      <w:spacing w:before="0" w:line="360" w:lineRule="auto"/>
      <w:ind w:left="432" w:hanging="432"/>
    </w:pPr>
    <w:rPr>
      <w:rFonts w:ascii="Verdana" w:eastAsia="Times New Roman" w:hAnsi="Verdana" w:cs="Times New Roman"/>
      <w:bCs w:val="0"/>
      <w:sz w:val="24"/>
      <w:szCs w:val="20"/>
      <w:lang w:val="en-US"/>
    </w:rPr>
  </w:style>
  <w:style w:type="paragraph" w:styleId="BodyTextIndent">
    <w:name w:val="Body Text Indent"/>
    <w:basedOn w:val="Normal"/>
    <w:link w:val="BodyTextIndentChar"/>
    <w:uiPriority w:val="99"/>
    <w:semiHidden/>
    <w:unhideWhenUsed/>
    <w:rsid w:val="001F7732"/>
    <w:pPr>
      <w:spacing w:after="120"/>
      <w:ind w:left="360"/>
    </w:pPr>
  </w:style>
  <w:style w:type="character" w:customStyle="1" w:styleId="BodyTextIndentChar">
    <w:name w:val="Body Text Indent Char"/>
    <w:basedOn w:val="DefaultParagraphFont"/>
    <w:link w:val="BodyTextIndent"/>
    <w:uiPriority w:val="99"/>
    <w:semiHidden/>
    <w:rsid w:val="001F7732"/>
    <w:rPr>
      <w:lang w:val="en-GB"/>
    </w:rPr>
  </w:style>
  <w:style w:type="paragraph" w:styleId="BodyTextIndent2">
    <w:name w:val="Body Text Indent 2"/>
    <w:basedOn w:val="Normal"/>
    <w:link w:val="BodyTextIndent2Char"/>
    <w:uiPriority w:val="99"/>
    <w:semiHidden/>
    <w:unhideWhenUsed/>
    <w:rsid w:val="00576F8F"/>
    <w:pPr>
      <w:spacing w:after="120" w:line="480" w:lineRule="auto"/>
      <w:ind w:left="360"/>
    </w:pPr>
  </w:style>
  <w:style w:type="character" w:customStyle="1" w:styleId="BodyTextIndent2Char">
    <w:name w:val="Body Text Indent 2 Char"/>
    <w:basedOn w:val="DefaultParagraphFont"/>
    <w:link w:val="BodyTextIndent2"/>
    <w:uiPriority w:val="99"/>
    <w:semiHidden/>
    <w:rsid w:val="00576F8F"/>
    <w:rPr>
      <w:lang w:val="en-GB"/>
    </w:rPr>
  </w:style>
  <w:style w:type="paragraph" w:styleId="TOC4">
    <w:name w:val="toc 4"/>
    <w:basedOn w:val="Normal"/>
    <w:next w:val="Normal"/>
    <w:autoRedefine/>
    <w:uiPriority w:val="39"/>
    <w:unhideWhenUsed/>
    <w:rsid w:val="00C40537"/>
    <w:pPr>
      <w:spacing w:after="100"/>
      <w:ind w:left="600"/>
    </w:pPr>
  </w:style>
  <w:style w:type="paragraph" w:styleId="NoSpacing">
    <w:name w:val="No Spacing"/>
    <w:link w:val="NoSpacingChar"/>
    <w:uiPriority w:val="1"/>
    <w:qFormat/>
    <w:rsid w:val="00DA1179"/>
    <w:rPr>
      <w:rFonts w:ascii="Calibri" w:hAnsi="Calibri"/>
      <w:sz w:val="22"/>
      <w:szCs w:val="22"/>
    </w:rPr>
  </w:style>
  <w:style w:type="character" w:customStyle="1" w:styleId="NoSpacingChar">
    <w:name w:val="No Spacing Char"/>
    <w:basedOn w:val="DefaultParagraphFont"/>
    <w:link w:val="NoSpacing"/>
    <w:uiPriority w:val="1"/>
    <w:rsid w:val="00DA1179"/>
    <w:rPr>
      <w:rFonts w:ascii="Calibri" w:hAnsi="Calibri"/>
      <w:sz w:val="22"/>
      <w:szCs w:val="22"/>
    </w:rPr>
  </w:style>
  <w:style w:type="paragraph" w:customStyle="1" w:styleId="blueitalics">
    <w:name w:val="blue italics"/>
    <w:basedOn w:val="BodyText"/>
    <w:rsid w:val="000A596B"/>
    <w:rPr>
      <w:i/>
      <w:color w:val="0000F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D3A"/>
    <w:rPr>
      <w:lang w:val="en-GB"/>
    </w:rPr>
  </w:style>
  <w:style w:type="paragraph" w:styleId="Heading1">
    <w:name w:val="heading 1"/>
    <w:basedOn w:val="Normal"/>
    <w:next w:val="Normal"/>
    <w:link w:val="Heading1Char"/>
    <w:uiPriority w:val="9"/>
    <w:qFormat/>
    <w:rsid w:val="00280316"/>
    <w:pPr>
      <w:keepNext/>
      <w:keepLines/>
      <w:spacing w:before="480"/>
      <w:outlineLvl w:val="0"/>
    </w:pPr>
    <w:rPr>
      <w:rFonts w:asciiTheme="majorBidi" w:eastAsiaTheme="majorEastAsia" w:hAnsiTheme="majorBidi" w:cstheme="majorBidi"/>
      <w:b/>
      <w:bCs/>
      <w:sz w:val="28"/>
      <w:szCs w:val="28"/>
    </w:rPr>
  </w:style>
  <w:style w:type="paragraph" w:styleId="Heading2">
    <w:name w:val="heading 2"/>
    <w:basedOn w:val="Normal"/>
    <w:next w:val="Normal"/>
    <w:link w:val="Heading2Char"/>
    <w:qFormat/>
    <w:rsid w:val="00187A40"/>
    <w:pPr>
      <w:keepNext/>
      <w:spacing w:line="360" w:lineRule="auto"/>
      <w:outlineLvl w:val="1"/>
    </w:pPr>
    <w:rPr>
      <w:b/>
      <w:bCs/>
      <w:sz w:val="28"/>
      <w:szCs w:val="28"/>
      <w:lang w:val="en-US"/>
    </w:rPr>
  </w:style>
  <w:style w:type="paragraph" w:styleId="Heading3">
    <w:name w:val="heading 3"/>
    <w:basedOn w:val="Normal"/>
    <w:next w:val="Normal"/>
    <w:link w:val="Heading3Char"/>
    <w:unhideWhenUsed/>
    <w:qFormat/>
    <w:rsid w:val="00F37BD8"/>
    <w:pPr>
      <w:keepNext/>
      <w:keepLines/>
      <w:spacing w:before="200"/>
      <w:outlineLvl w:val="2"/>
    </w:pPr>
    <w:rPr>
      <w:rFonts w:asciiTheme="majorBidi" w:eastAsiaTheme="majorEastAsia" w:hAnsiTheme="majorBidi" w:cstheme="majorBidi"/>
      <w:b/>
      <w:bCs/>
      <w:sz w:val="24"/>
    </w:rPr>
  </w:style>
  <w:style w:type="paragraph" w:styleId="Heading4">
    <w:name w:val="heading 4"/>
    <w:basedOn w:val="Normal"/>
    <w:next w:val="Normal"/>
    <w:link w:val="Heading4Char"/>
    <w:qFormat/>
    <w:rsid w:val="008E3DF6"/>
    <w:pPr>
      <w:keepNext/>
      <w:tabs>
        <w:tab w:val="num" w:pos="864"/>
      </w:tabs>
      <w:spacing w:line="360" w:lineRule="auto"/>
      <w:ind w:left="864" w:hanging="864"/>
      <w:jc w:val="both"/>
      <w:outlineLvl w:val="3"/>
    </w:pPr>
    <w:rPr>
      <w:rFonts w:ascii="Verdana" w:hAnsi="Verdana"/>
      <w:b/>
      <w:lang w:val="en-US"/>
    </w:rPr>
  </w:style>
  <w:style w:type="paragraph" w:styleId="Heading5">
    <w:name w:val="heading 5"/>
    <w:basedOn w:val="Normal"/>
    <w:next w:val="Normal"/>
    <w:link w:val="Heading5Char"/>
    <w:qFormat/>
    <w:rsid w:val="008E3DF6"/>
    <w:pPr>
      <w:keepNext/>
      <w:tabs>
        <w:tab w:val="num" w:pos="1008"/>
      </w:tabs>
      <w:spacing w:line="360" w:lineRule="auto"/>
      <w:ind w:left="1008" w:hanging="1008"/>
      <w:jc w:val="center"/>
      <w:outlineLvl w:val="4"/>
    </w:pPr>
    <w:rPr>
      <w:rFonts w:ascii="Verdana" w:hAnsi="Verdana"/>
      <w:b/>
      <w:sz w:val="40"/>
      <w:lang w:val="en-US"/>
    </w:rPr>
  </w:style>
  <w:style w:type="paragraph" w:styleId="Heading6">
    <w:name w:val="heading 6"/>
    <w:basedOn w:val="Normal"/>
    <w:next w:val="Normal"/>
    <w:link w:val="Heading6Char"/>
    <w:qFormat/>
    <w:rsid w:val="008E3DF6"/>
    <w:pPr>
      <w:keepNext/>
      <w:tabs>
        <w:tab w:val="num" w:pos="1152"/>
      </w:tabs>
      <w:spacing w:line="360" w:lineRule="auto"/>
      <w:ind w:left="1152" w:hanging="1152"/>
      <w:jc w:val="center"/>
      <w:outlineLvl w:val="5"/>
    </w:pPr>
    <w:rPr>
      <w:rFonts w:ascii="Verdana" w:hAnsi="Verdana"/>
      <w:lang w:val="en-US"/>
    </w:rPr>
  </w:style>
  <w:style w:type="paragraph" w:styleId="Heading7">
    <w:name w:val="heading 7"/>
    <w:basedOn w:val="Normal"/>
    <w:next w:val="Normal"/>
    <w:link w:val="Heading7Char"/>
    <w:qFormat/>
    <w:rsid w:val="008E3DF6"/>
    <w:pPr>
      <w:keepNext/>
      <w:tabs>
        <w:tab w:val="num" w:pos="1296"/>
      </w:tabs>
      <w:spacing w:line="360" w:lineRule="auto"/>
      <w:ind w:left="1296" w:hanging="1296"/>
      <w:jc w:val="both"/>
      <w:outlineLvl w:val="6"/>
    </w:pPr>
    <w:rPr>
      <w:rFonts w:ascii="Verdana" w:hAnsi="Verdana"/>
      <w:b/>
      <w:lang w:val="en-US"/>
    </w:rPr>
  </w:style>
  <w:style w:type="paragraph" w:styleId="Heading8">
    <w:name w:val="heading 8"/>
    <w:basedOn w:val="Normal"/>
    <w:next w:val="Normal"/>
    <w:link w:val="Heading8Char"/>
    <w:qFormat/>
    <w:rsid w:val="008E3DF6"/>
    <w:pPr>
      <w:keepNext/>
      <w:tabs>
        <w:tab w:val="num" w:pos="1440"/>
      </w:tabs>
      <w:spacing w:line="360" w:lineRule="auto"/>
      <w:ind w:left="1440" w:hanging="1440"/>
      <w:jc w:val="both"/>
      <w:outlineLvl w:val="7"/>
    </w:pPr>
    <w:rPr>
      <w:rFonts w:ascii="Verdana" w:hAnsi="Verdana"/>
      <w:b/>
      <w:lang w:val="en-US"/>
    </w:rPr>
  </w:style>
  <w:style w:type="paragraph" w:styleId="Heading9">
    <w:name w:val="heading 9"/>
    <w:basedOn w:val="Normal"/>
    <w:next w:val="Normal"/>
    <w:link w:val="Heading9Char"/>
    <w:qFormat/>
    <w:rsid w:val="008E3DF6"/>
    <w:pPr>
      <w:keepNext/>
      <w:tabs>
        <w:tab w:val="num" w:pos="1584"/>
      </w:tabs>
      <w:spacing w:line="360" w:lineRule="auto"/>
      <w:ind w:left="1584" w:hanging="1584"/>
      <w:jc w:val="both"/>
      <w:outlineLvl w:val="8"/>
    </w:pPr>
    <w:rPr>
      <w:rFonts w:ascii="Verdana" w:hAnsi="Verdana"/>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9903CF"/>
    <w:rPr>
      <w:sz w:val="18"/>
      <w:lang w:val="en-US"/>
    </w:rPr>
  </w:style>
  <w:style w:type="character" w:styleId="PageNumber">
    <w:name w:val="page number"/>
    <w:basedOn w:val="DefaultParagraphFont"/>
    <w:rsid w:val="009903CF"/>
  </w:style>
  <w:style w:type="paragraph" w:styleId="Header">
    <w:name w:val="header"/>
    <w:basedOn w:val="Normal"/>
    <w:link w:val="HeaderChar"/>
    <w:rsid w:val="009903CF"/>
    <w:pPr>
      <w:tabs>
        <w:tab w:val="center" w:pos="4320"/>
        <w:tab w:val="right" w:pos="8640"/>
      </w:tabs>
    </w:pPr>
  </w:style>
  <w:style w:type="paragraph" w:styleId="Footer">
    <w:name w:val="footer"/>
    <w:basedOn w:val="Normal"/>
    <w:link w:val="FooterChar"/>
    <w:uiPriority w:val="99"/>
    <w:rsid w:val="009903CF"/>
    <w:pPr>
      <w:tabs>
        <w:tab w:val="center" w:pos="4320"/>
        <w:tab w:val="right" w:pos="8640"/>
      </w:tabs>
    </w:pPr>
  </w:style>
  <w:style w:type="paragraph" w:customStyle="1" w:styleId="Default">
    <w:name w:val="Default"/>
    <w:rsid w:val="00281962"/>
    <w:pPr>
      <w:autoSpaceDE w:val="0"/>
      <w:autoSpaceDN w:val="0"/>
      <w:adjustRightInd w:val="0"/>
    </w:pPr>
    <w:rPr>
      <w:color w:val="000000"/>
      <w:sz w:val="24"/>
      <w:szCs w:val="24"/>
    </w:rPr>
  </w:style>
  <w:style w:type="paragraph" w:customStyle="1" w:styleId="CM3">
    <w:name w:val="CM3"/>
    <w:basedOn w:val="Default"/>
    <w:next w:val="Default"/>
    <w:uiPriority w:val="99"/>
    <w:rsid w:val="00281962"/>
    <w:pPr>
      <w:spacing w:line="278" w:lineRule="atLeast"/>
    </w:pPr>
    <w:rPr>
      <w:color w:val="auto"/>
    </w:rPr>
  </w:style>
  <w:style w:type="paragraph" w:customStyle="1" w:styleId="CM15">
    <w:name w:val="CM15"/>
    <w:basedOn w:val="Default"/>
    <w:next w:val="Default"/>
    <w:uiPriority w:val="99"/>
    <w:rsid w:val="00210836"/>
    <w:rPr>
      <w:rFonts w:ascii="Arial" w:hAnsi="Arial" w:cs="Arial"/>
      <w:color w:val="auto"/>
    </w:rPr>
  </w:style>
  <w:style w:type="paragraph" w:customStyle="1" w:styleId="CM17">
    <w:name w:val="CM17"/>
    <w:basedOn w:val="Default"/>
    <w:next w:val="Default"/>
    <w:uiPriority w:val="99"/>
    <w:rsid w:val="00210836"/>
    <w:rPr>
      <w:rFonts w:ascii="Arial" w:hAnsi="Arial" w:cs="Arial"/>
      <w:color w:val="auto"/>
    </w:rPr>
  </w:style>
  <w:style w:type="table" w:styleId="TableGrid">
    <w:name w:val="Table Grid"/>
    <w:basedOn w:val="TableNormal"/>
    <w:uiPriority w:val="59"/>
    <w:rsid w:val="00EA1B90"/>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26F2"/>
    <w:pPr>
      <w:ind w:left="720"/>
      <w:contextualSpacing/>
    </w:pPr>
  </w:style>
  <w:style w:type="paragraph" w:customStyle="1" w:styleId="box">
    <w:name w:val="box"/>
    <w:basedOn w:val="Normal"/>
    <w:rsid w:val="006D5F1E"/>
    <w:pPr>
      <w:spacing w:before="220" w:after="20" w:line="220" w:lineRule="exact"/>
      <w:jc w:val="center"/>
    </w:pPr>
    <w:rPr>
      <w:rFonts w:ascii="Arial" w:hAnsi="Arial"/>
      <w:sz w:val="28"/>
      <w:szCs w:val="28"/>
      <w:lang w:val="en-US"/>
    </w:rPr>
  </w:style>
  <w:style w:type="paragraph" w:customStyle="1" w:styleId="figtext">
    <w:name w:val="fig text"/>
    <w:basedOn w:val="Normal"/>
    <w:rsid w:val="006D5F1E"/>
    <w:rPr>
      <w:rFonts w:ascii="Arial" w:hAnsi="Arial"/>
      <w:lang w:val="en-US"/>
    </w:rPr>
  </w:style>
  <w:style w:type="character" w:customStyle="1" w:styleId="yshortcuts">
    <w:name w:val="yshortcuts"/>
    <w:basedOn w:val="DefaultParagraphFont"/>
    <w:rsid w:val="002B3317"/>
  </w:style>
  <w:style w:type="paragraph" w:styleId="NormalWeb">
    <w:name w:val="Normal (Web)"/>
    <w:basedOn w:val="Normal"/>
    <w:uiPriority w:val="99"/>
    <w:unhideWhenUsed/>
    <w:rsid w:val="006C5AFD"/>
    <w:pPr>
      <w:spacing w:before="100" w:beforeAutospacing="1" w:after="100" w:afterAutospacing="1"/>
    </w:pPr>
    <w:rPr>
      <w:sz w:val="24"/>
      <w:szCs w:val="24"/>
      <w:lang w:val="en-US"/>
    </w:rPr>
  </w:style>
  <w:style w:type="paragraph" w:styleId="BalloonText">
    <w:name w:val="Balloon Text"/>
    <w:basedOn w:val="Normal"/>
    <w:link w:val="BalloonTextChar"/>
    <w:uiPriority w:val="99"/>
    <w:semiHidden/>
    <w:unhideWhenUsed/>
    <w:rsid w:val="004B051D"/>
    <w:rPr>
      <w:rFonts w:ascii="Tahoma" w:hAnsi="Tahoma" w:cs="Tahoma"/>
      <w:sz w:val="16"/>
      <w:szCs w:val="16"/>
    </w:rPr>
  </w:style>
  <w:style w:type="character" w:customStyle="1" w:styleId="BalloonTextChar">
    <w:name w:val="Balloon Text Char"/>
    <w:basedOn w:val="DefaultParagraphFont"/>
    <w:link w:val="BalloonText"/>
    <w:uiPriority w:val="99"/>
    <w:semiHidden/>
    <w:rsid w:val="004B051D"/>
    <w:rPr>
      <w:rFonts w:ascii="Tahoma" w:hAnsi="Tahoma" w:cs="Tahoma"/>
      <w:sz w:val="16"/>
      <w:szCs w:val="16"/>
      <w:lang w:val="en-GB"/>
    </w:rPr>
  </w:style>
  <w:style w:type="paragraph" w:styleId="Caption">
    <w:name w:val="caption"/>
    <w:basedOn w:val="Normal"/>
    <w:next w:val="Normal"/>
    <w:uiPriority w:val="35"/>
    <w:unhideWhenUsed/>
    <w:qFormat/>
    <w:rsid w:val="006D151A"/>
    <w:pPr>
      <w:spacing w:after="200"/>
    </w:pPr>
    <w:rPr>
      <w:b/>
      <w:bCs/>
      <w:color w:val="4F81BD" w:themeColor="accent1"/>
      <w:sz w:val="18"/>
      <w:szCs w:val="18"/>
    </w:rPr>
  </w:style>
  <w:style w:type="character" w:styleId="Hyperlink">
    <w:name w:val="Hyperlink"/>
    <w:basedOn w:val="DefaultParagraphFont"/>
    <w:uiPriority w:val="99"/>
    <w:unhideWhenUsed/>
    <w:rsid w:val="00AC5EC1"/>
    <w:rPr>
      <w:color w:val="0000FF" w:themeColor="hyperlink"/>
      <w:u w:val="single"/>
    </w:rPr>
  </w:style>
  <w:style w:type="paragraph" w:styleId="TableofFigures">
    <w:name w:val="table of figures"/>
    <w:basedOn w:val="Normal"/>
    <w:next w:val="Normal"/>
    <w:uiPriority w:val="99"/>
    <w:unhideWhenUsed/>
    <w:rsid w:val="00AC5EC1"/>
  </w:style>
  <w:style w:type="character" w:customStyle="1" w:styleId="Heading2Char">
    <w:name w:val="Heading 2 Char"/>
    <w:basedOn w:val="DefaultParagraphFont"/>
    <w:link w:val="Heading2"/>
    <w:rsid w:val="00187A40"/>
    <w:rPr>
      <w:b/>
      <w:bCs/>
      <w:sz w:val="28"/>
      <w:szCs w:val="28"/>
    </w:rPr>
  </w:style>
  <w:style w:type="character" w:customStyle="1" w:styleId="Heading1Char">
    <w:name w:val="Heading 1 Char"/>
    <w:basedOn w:val="DefaultParagraphFont"/>
    <w:link w:val="Heading1"/>
    <w:uiPriority w:val="9"/>
    <w:rsid w:val="00280316"/>
    <w:rPr>
      <w:rFonts w:asciiTheme="majorBidi" w:eastAsiaTheme="majorEastAsia" w:hAnsiTheme="majorBidi" w:cstheme="majorBidi"/>
      <w:b/>
      <w:bCs/>
      <w:sz w:val="28"/>
      <w:szCs w:val="28"/>
      <w:lang w:val="en-GB"/>
    </w:rPr>
  </w:style>
  <w:style w:type="paragraph" w:styleId="TOCHeading">
    <w:name w:val="TOC Heading"/>
    <w:basedOn w:val="Heading1"/>
    <w:next w:val="Normal"/>
    <w:uiPriority w:val="39"/>
    <w:unhideWhenUsed/>
    <w:qFormat/>
    <w:rsid w:val="006F157A"/>
    <w:pPr>
      <w:spacing w:line="276" w:lineRule="auto"/>
      <w:outlineLvl w:val="9"/>
    </w:pPr>
    <w:rPr>
      <w:lang w:val="en-US"/>
    </w:rPr>
  </w:style>
  <w:style w:type="paragraph" w:styleId="TOC2">
    <w:name w:val="toc 2"/>
    <w:basedOn w:val="Normal"/>
    <w:next w:val="Normal"/>
    <w:autoRedefine/>
    <w:uiPriority w:val="39"/>
    <w:unhideWhenUsed/>
    <w:rsid w:val="006F157A"/>
    <w:pPr>
      <w:spacing w:after="100"/>
      <w:ind w:left="200"/>
    </w:pPr>
  </w:style>
  <w:style w:type="character" w:customStyle="1" w:styleId="Heading3Char">
    <w:name w:val="Heading 3 Char"/>
    <w:basedOn w:val="DefaultParagraphFont"/>
    <w:link w:val="Heading3"/>
    <w:rsid w:val="00F37BD8"/>
    <w:rPr>
      <w:rFonts w:asciiTheme="majorBidi" w:eastAsiaTheme="majorEastAsia" w:hAnsiTheme="majorBidi" w:cstheme="majorBidi"/>
      <w:b/>
      <w:bCs/>
      <w:sz w:val="24"/>
      <w:lang w:val="en-GB"/>
    </w:rPr>
  </w:style>
  <w:style w:type="paragraph" w:styleId="TOC1">
    <w:name w:val="toc 1"/>
    <w:basedOn w:val="Normal"/>
    <w:next w:val="Normal"/>
    <w:autoRedefine/>
    <w:uiPriority w:val="39"/>
    <w:unhideWhenUsed/>
    <w:rsid w:val="00E0573B"/>
    <w:pPr>
      <w:spacing w:after="100"/>
    </w:pPr>
  </w:style>
  <w:style w:type="paragraph" w:styleId="TOC3">
    <w:name w:val="toc 3"/>
    <w:basedOn w:val="Normal"/>
    <w:next w:val="Normal"/>
    <w:autoRedefine/>
    <w:uiPriority w:val="39"/>
    <w:unhideWhenUsed/>
    <w:rsid w:val="00E0573B"/>
    <w:pPr>
      <w:spacing w:after="100"/>
      <w:ind w:left="400"/>
    </w:pPr>
  </w:style>
  <w:style w:type="character" w:customStyle="1" w:styleId="BodyTextChar">
    <w:name w:val="Body Text Char"/>
    <w:basedOn w:val="DefaultParagraphFont"/>
    <w:link w:val="BodyText"/>
    <w:uiPriority w:val="99"/>
    <w:rsid w:val="00CB3A49"/>
    <w:rPr>
      <w:sz w:val="18"/>
    </w:rPr>
  </w:style>
  <w:style w:type="character" w:customStyle="1" w:styleId="FooterChar">
    <w:name w:val="Footer Char"/>
    <w:basedOn w:val="DefaultParagraphFont"/>
    <w:link w:val="Footer"/>
    <w:uiPriority w:val="99"/>
    <w:rsid w:val="00651D5F"/>
    <w:rPr>
      <w:lang w:val="en-GB"/>
    </w:rPr>
  </w:style>
  <w:style w:type="paragraph" w:styleId="TOC8">
    <w:name w:val="toc 8"/>
    <w:basedOn w:val="Normal"/>
    <w:next w:val="Normal"/>
    <w:autoRedefine/>
    <w:semiHidden/>
    <w:unhideWhenUsed/>
    <w:rsid w:val="008E3DF6"/>
    <w:pPr>
      <w:spacing w:after="100"/>
      <w:ind w:left="1400"/>
    </w:pPr>
  </w:style>
  <w:style w:type="character" w:customStyle="1" w:styleId="Heading4Char">
    <w:name w:val="Heading 4 Char"/>
    <w:basedOn w:val="DefaultParagraphFont"/>
    <w:link w:val="Heading4"/>
    <w:rsid w:val="008E3DF6"/>
    <w:rPr>
      <w:rFonts w:ascii="Verdana" w:hAnsi="Verdana"/>
      <w:b/>
    </w:rPr>
  </w:style>
  <w:style w:type="character" w:customStyle="1" w:styleId="Heading5Char">
    <w:name w:val="Heading 5 Char"/>
    <w:basedOn w:val="DefaultParagraphFont"/>
    <w:link w:val="Heading5"/>
    <w:rsid w:val="008E3DF6"/>
    <w:rPr>
      <w:rFonts w:ascii="Verdana" w:hAnsi="Verdana"/>
      <w:b/>
      <w:sz w:val="40"/>
    </w:rPr>
  </w:style>
  <w:style w:type="character" w:customStyle="1" w:styleId="Heading6Char">
    <w:name w:val="Heading 6 Char"/>
    <w:basedOn w:val="DefaultParagraphFont"/>
    <w:link w:val="Heading6"/>
    <w:rsid w:val="008E3DF6"/>
    <w:rPr>
      <w:rFonts w:ascii="Verdana" w:hAnsi="Verdana"/>
    </w:rPr>
  </w:style>
  <w:style w:type="character" w:customStyle="1" w:styleId="Heading7Char">
    <w:name w:val="Heading 7 Char"/>
    <w:basedOn w:val="DefaultParagraphFont"/>
    <w:link w:val="Heading7"/>
    <w:rsid w:val="008E3DF6"/>
    <w:rPr>
      <w:rFonts w:ascii="Verdana" w:hAnsi="Verdana"/>
      <w:b/>
    </w:rPr>
  </w:style>
  <w:style w:type="character" w:customStyle="1" w:styleId="Heading8Char">
    <w:name w:val="Heading 8 Char"/>
    <w:basedOn w:val="DefaultParagraphFont"/>
    <w:link w:val="Heading8"/>
    <w:rsid w:val="008E3DF6"/>
    <w:rPr>
      <w:rFonts w:ascii="Verdana" w:hAnsi="Verdana"/>
      <w:b/>
    </w:rPr>
  </w:style>
  <w:style w:type="character" w:customStyle="1" w:styleId="Heading9Char">
    <w:name w:val="Heading 9 Char"/>
    <w:basedOn w:val="DefaultParagraphFont"/>
    <w:link w:val="Heading9"/>
    <w:rsid w:val="008E3DF6"/>
    <w:rPr>
      <w:rFonts w:ascii="Verdana" w:hAnsi="Verdana"/>
      <w:u w:val="single"/>
    </w:rPr>
  </w:style>
  <w:style w:type="character" w:customStyle="1" w:styleId="HeaderChar">
    <w:name w:val="Header Char"/>
    <w:basedOn w:val="DefaultParagraphFont"/>
    <w:link w:val="Header"/>
    <w:rsid w:val="008E3DF6"/>
    <w:rPr>
      <w:lang w:val="en-GB"/>
    </w:rPr>
  </w:style>
  <w:style w:type="paragraph" w:customStyle="1" w:styleId="sddheading">
    <w:name w:val="sdd heading"/>
    <w:basedOn w:val="Heading1"/>
    <w:rsid w:val="008E3DF6"/>
    <w:pPr>
      <w:keepLines w:val="0"/>
      <w:tabs>
        <w:tab w:val="num" w:pos="432"/>
      </w:tabs>
      <w:spacing w:before="0" w:line="360" w:lineRule="auto"/>
      <w:ind w:left="432" w:hanging="432"/>
    </w:pPr>
    <w:rPr>
      <w:rFonts w:ascii="Verdana" w:eastAsia="Times New Roman" w:hAnsi="Verdana" w:cs="Times New Roman"/>
      <w:bCs w:val="0"/>
      <w:sz w:val="24"/>
      <w:szCs w:val="20"/>
      <w:lang w:val="en-US"/>
    </w:rPr>
  </w:style>
  <w:style w:type="paragraph" w:styleId="BodyTextIndent">
    <w:name w:val="Body Text Indent"/>
    <w:basedOn w:val="Normal"/>
    <w:link w:val="BodyTextIndentChar"/>
    <w:uiPriority w:val="99"/>
    <w:semiHidden/>
    <w:unhideWhenUsed/>
    <w:rsid w:val="001F7732"/>
    <w:pPr>
      <w:spacing w:after="120"/>
      <w:ind w:left="360"/>
    </w:pPr>
  </w:style>
  <w:style w:type="character" w:customStyle="1" w:styleId="BodyTextIndentChar">
    <w:name w:val="Body Text Indent Char"/>
    <w:basedOn w:val="DefaultParagraphFont"/>
    <w:link w:val="BodyTextIndent"/>
    <w:uiPriority w:val="99"/>
    <w:semiHidden/>
    <w:rsid w:val="001F7732"/>
    <w:rPr>
      <w:lang w:val="en-GB"/>
    </w:rPr>
  </w:style>
  <w:style w:type="paragraph" w:styleId="BodyTextIndent2">
    <w:name w:val="Body Text Indent 2"/>
    <w:basedOn w:val="Normal"/>
    <w:link w:val="BodyTextIndent2Char"/>
    <w:uiPriority w:val="99"/>
    <w:semiHidden/>
    <w:unhideWhenUsed/>
    <w:rsid w:val="00576F8F"/>
    <w:pPr>
      <w:spacing w:after="120" w:line="480" w:lineRule="auto"/>
      <w:ind w:left="360"/>
    </w:pPr>
  </w:style>
  <w:style w:type="character" w:customStyle="1" w:styleId="BodyTextIndent2Char">
    <w:name w:val="Body Text Indent 2 Char"/>
    <w:basedOn w:val="DefaultParagraphFont"/>
    <w:link w:val="BodyTextIndent2"/>
    <w:uiPriority w:val="99"/>
    <w:semiHidden/>
    <w:rsid w:val="00576F8F"/>
    <w:rPr>
      <w:lang w:val="en-GB"/>
    </w:rPr>
  </w:style>
  <w:style w:type="paragraph" w:styleId="TOC4">
    <w:name w:val="toc 4"/>
    <w:basedOn w:val="Normal"/>
    <w:next w:val="Normal"/>
    <w:autoRedefine/>
    <w:uiPriority w:val="39"/>
    <w:unhideWhenUsed/>
    <w:rsid w:val="00C40537"/>
    <w:pPr>
      <w:spacing w:after="100"/>
      <w:ind w:left="600"/>
    </w:pPr>
  </w:style>
  <w:style w:type="paragraph" w:styleId="NoSpacing">
    <w:name w:val="No Spacing"/>
    <w:link w:val="NoSpacingChar"/>
    <w:uiPriority w:val="1"/>
    <w:qFormat/>
    <w:rsid w:val="00DA1179"/>
    <w:rPr>
      <w:rFonts w:ascii="Calibri" w:hAnsi="Calibri"/>
      <w:sz w:val="22"/>
      <w:szCs w:val="22"/>
    </w:rPr>
  </w:style>
  <w:style w:type="character" w:customStyle="1" w:styleId="NoSpacingChar">
    <w:name w:val="No Spacing Char"/>
    <w:basedOn w:val="DefaultParagraphFont"/>
    <w:link w:val="NoSpacing"/>
    <w:uiPriority w:val="1"/>
    <w:rsid w:val="00DA1179"/>
    <w:rPr>
      <w:rFonts w:ascii="Calibri" w:hAnsi="Calibri"/>
      <w:sz w:val="22"/>
      <w:szCs w:val="22"/>
    </w:rPr>
  </w:style>
  <w:style w:type="paragraph" w:customStyle="1" w:styleId="blueitalics">
    <w:name w:val="blue italics"/>
    <w:basedOn w:val="BodyText"/>
    <w:rsid w:val="000A596B"/>
    <w:rPr>
      <w:i/>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8720">
      <w:bodyDiv w:val="1"/>
      <w:marLeft w:val="0"/>
      <w:marRight w:val="0"/>
      <w:marTop w:val="0"/>
      <w:marBottom w:val="0"/>
      <w:divBdr>
        <w:top w:val="none" w:sz="0" w:space="0" w:color="auto"/>
        <w:left w:val="none" w:sz="0" w:space="0" w:color="auto"/>
        <w:bottom w:val="none" w:sz="0" w:space="0" w:color="auto"/>
        <w:right w:val="none" w:sz="0" w:space="0" w:color="auto"/>
      </w:divBdr>
    </w:div>
    <w:div w:id="1223178145">
      <w:bodyDiv w:val="1"/>
      <w:marLeft w:val="0"/>
      <w:marRight w:val="0"/>
      <w:marTop w:val="0"/>
      <w:marBottom w:val="0"/>
      <w:divBdr>
        <w:top w:val="none" w:sz="0" w:space="0" w:color="auto"/>
        <w:left w:val="none" w:sz="0" w:space="0" w:color="auto"/>
        <w:bottom w:val="none" w:sz="0" w:space="0" w:color="auto"/>
        <w:right w:val="none" w:sz="0" w:space="0" w:color="auto"/>
      </w:divBdr>
    </w:div>
    <w:div w:id="161378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2001_new\C.A.S.E_2001\MSc\Oba6\OBA%20templates\SDP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16D20-3C5E-43AB-84A2-16B9C037C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SDP_template</Template>
  <TotalTime>29</TotalTime>
  <Pages>7</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1 - SCOPE (10</vt:lpstr>
    </vt:vector>
  </TitlesOfParts>
  <Company>Case</Company>
  <LinksUpToDate>false</LinksUpToDate>
  <CharactersWithSpaces>3721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 SCOPE (10</dc:title>
  <dc:creator>case_haslina</dc:creator>
  <cp:lastModifiedBy>Windows User</cp:lastModifiedBy>
  <cp:revision>12</cp:revision>
  <cp:lastPrinted>2010-09-22T16:08:00Z</cp:lastPrinted>
  <dcterms:created xsi:type="dcterms:W3CDTF">2016-12-11T07:38:00Z</dcterms:created>
  <dcterms:modified xsi:type="dcterms:W3CDTF">2016-12-14T10:07:00Z</dcterms:modified>
</cp:coreProperties>
</file>