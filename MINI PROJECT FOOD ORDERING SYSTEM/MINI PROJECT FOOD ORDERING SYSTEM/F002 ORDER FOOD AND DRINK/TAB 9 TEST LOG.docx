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E5" w:rsidRDefault="002C2EE5" w:rsidP="002C2EE5">
      <w:pPr>
        <w:pStyle w:val="Heading3"/>
        <w:jc w:val="center"/>
      </w:pPr>
      <w:r>
        <w:rPr>
          <w:noProof/>
          <w:lang w:val="en-MY" w:eastAsia="en-MY"/>
        </w:rPr>
        <w:drawing>
          <wp:inline distT="0" distB="0" distL="0" distR="0" wp14:anchorId="5746C59C" wp14:editId="5117C691">
            <wp:extent cx="31432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01392_1278691802191472_89591091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E5" w:rsidRDefault="002C2EE5" w:rsidP="002C2EE5">
      <w:pPr>
        <w:rPr>
          <w:b/>
          <w:sz w:val="28"/>
        </w:rPr>
      </w:pPr>
    </w:p>
    <w:p w:rsidR="002C2EE5" w:rsidRDefault="002C2EE5" w:rsidP="002C2EE5">
      <w:pPr>
        <w:jc w:val="center"/>
        <w:rPr>
          <w:b/>
          <w:sz w:val="28"/>
        </w:rPr>
      </w:pPr>
      <w:r>
        <w:rPr>
          <w:b/>
          <w:sz w:val="28"/>
        </w:rPr>
        <w:t>FACULTY COMPUTER SYSTEM &amp; SOFTWARE ENGINEERING</w:t>
      </w:r>
    </w:p>
    <w:p w:rsidR="00163F11" w:rsidRDefault="00163F11" w:rsidP="00EF252D"/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1F2699" w:rsidP="00D05251">
      <w:pPr>
        <w:pStyle w:val="Heading3"/>
        <w:spacing w:line="360" w:lineRule="auto"/>
      </w:pPr>
      <w:bookmarkStart w:id="0" w:name="_GoBack"/>
      <w:r w:rsidRPr="001F2699">
        <w:rPr>
          <w:sz w:val="52"/>
          <w:szCs w:val="44"/>
        </w:rPr>
        <w:t xml:space="preserve">TEST </w:t>
      </w:r>
      <w:r w:rsidR="00D05251">
        <w:rPr>
          <w:sz w:val="52"/>
          <w:szCs w:val="44"/>
        </w:rPr>
        <w:t>LOG</w:t>
      </w:r>
    </w:p>
    <w:bookmarkEnd w:id="0"/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Pr="00047AEE" w:rsidRDefault="00047AEE" w:rsidP="001F269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ORDER FOOD AND DRINK</w:t>
      </w: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CB47F6" w:rsidP="001F2699">
      <w:pPr>
        <w:rPr>
          <w:bCs/>
          <w:sz w:val="28"/>
        </w:rPr>
      </w:pPr>
      <w:r>
        <w:rPr>
          <w:bCs/>
          <w:sz w:val="28"/>
        </w:rPr>
        <w:t>Date: 13/12</w:t>
      </w:r>
      <w:r w:rsidR="001F2699" w:rsidRPr="001F2699">
        <w:rPr>
          <w:bCs/>
          <w:sz w:val="28"/>
        </w:rPr>
        <w:t>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2C2EE5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C652C8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325C42" w:rsidRPr="00325C42">
              <w:rPr>
                <w:sz w:val="24"/>
                <w:szCs w:val="24"/>
              </w:rPr>
              <w:t>S_T</w:t>
            </w:r>
            <w:r w:rsidR="00CB47F6">
              <w:rPr>
                <w:sz w:val="24"/>
                <w:szCs w:val="24"/>
              </w:rPr>
              <w:t>L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CB47F6" w:rsidP="00CB47F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</w:t>
            </w:r>
            <w:r w:rsidR="00325C42" w:rsidRPr="00325C42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325C42" w:rsidRPr="00325C42">
              <w:rPr>
                <w:rFonts w:cs="Arial"/>
                <w:sz w:val="24"/>
                <w:szCs w:val="24"/>
              </w:rPr>
              <w:t xml:space="preserve"> of </w:t>
            </w:r>
            <w:r>
              <w:rPr>
                <w:rFonts w:cs="Arial"/>
                <w:sz w:val="24"/>
                <w:szCs w:val="24"/>
              </w:rPr>
              <w:t>Decembe</w:t>
            </w:r>
            <w:r w:rsidR="00325C42" w:rsidRPr="00325C42">
              <w:rPr>
                <w:rFonts w:cs="Arial"/>
                <w:sz w:val="24"/>
                <w:szCs w:val="24"/>
              </w:rPr>
              <w:t>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3226"/>
        <w:gridCol w:w="3192"/>
        <w:gridCol w:w="2938"/>
      </w:tblGrid>
      <w:tr w:rsidR="00325C42" w:rsidRPr="00325C42" w:rsidTr="00325C42">
        <w:trPr>
          <w:trHeight w:val="397"/>
        </w:trPr>
        <w:tc>
          <w:tcPr>
            <w:tcW w:w="3226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3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i/>
                <w:color w:val="0070C0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Prepared By</w:t>
            </w:r>
            <w:r w:rsidRPr="00325C42">
              <w:rPr>
                <w:rFonts w:cs="Arial"/>
                <w:i/>
                <w:color w:val="0070C0"/>
                <w:sz w:val="24"/>
                <w:szCs w:val="24"/>
              </w:rPr>
              <w:t>: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NUR SHAHIRAH BINTI MOHAMAD FAIZAL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Test Manager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TZARIA INC.</w:t>
            </w: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Reviewed By:</w:t>
            </w:r>
          </w:p>
          <w:p w:rsidR="00325C42" w:rsidRPr="00DF3E22" w:rsidRDefault="00DF3E22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 NITHYA A/P </w:t>
            </w:r>
            <w:r w:rsidRPr="00DF3E22">
              <w:rPr>
                <w:sz w:val="24"/>
                <w:szCs w:val="24"/>
              </w:rPr>
              <w:t>VISVANATHAN</w:t>
            </w:r>
            <w:r w:rsidRPr="00DF3E22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Quality Assurance Team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DF3E22">
      <w:pPr>
        <w:pStyle w:val="BodyText"/>
        <w:spacing w:after="240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1287"/>
        <w:gridCol w:w="1588"/>
        <w:gridCol w:w="1511"/>
        <w:gridCol w:w="4970"/>
      </w:tblGrid>
      <w:tr w:rsidR="00325C42" w:rsidRPr="00325C42" w:rsidTr="0098580E">
        <w:trPr>
          <w:trHeight w:val="397"/>
        </w:trPr>
        <w:tc>
          <w:tcPr>
            <w:tcW w:w="1287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DF3E22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58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DF3E22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DF3E22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7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DF3E22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98580E">
        <w:trPr>
          <w:trHeight w:val="397"/>
        </w:trPr>
        <w:tc>
          <w:tcPr>
            <w:tcW w:w="1287" w:type="dxa"/>
          </w:tcPr>
          <w:p w:rsidR="00325C42" w:rsidRPr="00325C42" w:rsidRDefault="00325C42" w:rsidP="00DF3E22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588" w:type="dxa"/>
          </w:tcPr>
          <w:p w:rsidR="00325C42" w:rsidRPr="00325C42" w:rsidRDefault="00CB47F6" w:rsidP="00DF3E2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325C42" w:rsidRPr="00325C42">
              <w:rPr>
                <w:sz w:val="24"/>
                <w:szCs w:val="24"/>
              </w:rPr>
              <w:t>/2016</w:t>
            </w:r>
          </w:p>
        </w:tc>
        <w:tc>
          <w:tcPr>
            <w:tcW w:w="1511" w:type="dxa"/>
          </w:tcPr>
          <w:p w:rsidR="00325C42" w:rsidRPr="00325C42" w:rsidRDefault="00325C42" w:rsidP="00DF3E22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70" w:type="dxa"/>
          </w:tcPr>
          <w:p w:rsidR="00325C42" w:rsidRPr="00325C42" w:rsidRDefault="00325C42" w:rsidP="00DF3E22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DF3E22">
      <w:pPr>
        <w:pStyle w:val="BodyText"/>
        <w:jc w:val="center"/>
        <w:rPr>
          <w:sz w:val="24"/>
          <w:szCs w:val="24"/>
          <w:u w:val="single"/>
        </w:rPr>
      </w:pPr>
    </w:p>
    <w:p w:rsidR="00325C42" w:rsidRPr="003A5C8C" w:rsidRDefault="00325C42" w:rsidP="00DF3E22">
      <w:pPr>
        <w:pStyle w:val="BodyText"/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F3E22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F3E22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F3E22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F3E22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F3E22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F3E22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F3E22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CB47F6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CB47F6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CB47F6" w:rsidP="00DF3E22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F3E22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DF3E22">
      <w:pPr>
        <w:pStyle w:val="BodyText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2F3DB9">
          <w:headerReference w:type="default" r:id="rId10"/>
          <w:footerReference w:type="default" r:id="rId11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</w:p>
    <w:p w:rsidR="004423A8" w:rsidRDefault="004423A8" w:rsidP="004423A8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DC41A3" w:rsidRPr="001001B6" w:rsidRDefault="00A47DD9" w:rsidP="00DC41A3">
      <w:pPr>
        <w:pStyle w:val="Heading1"/>
        <w:jc w:val="center"/>
        <w:rPr>
          <w:rFonts w:cs="Arial"/>
        </w:rPr>
      </w:pPr>
      <w:r>
        <w:rPr>
          <w:rFonts w:cs="Arial"/>
        </w:rPr>
        <w:t>TEST LOG</w:t>
      </w:r>
    </w:p>
    <w:p w:rsidR="00DC41A3" w:rsidRDefault="00DC41A3" w:rsidP="00DC41A3">
      <w:pPr>
        <w:spacing w:line="276" w:lineRule="auto"/>
        <w:rPr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21"/>
        <w:gridCol w:w="1285"/>
        <w:gridCol w:w="1839"/>
        <w:gridCol w:w="2744"/>
      </w:tblGrid>
      <w:tr w:rsidR="00A47DD9" w:rsidRPr="00FC2B26" w:rsidTr="005410D3">
        <w:tc>
          <w:tcPr>
            <w:tcW w:w="12642" w:type="dxa"/>
            <w:gridSpan w:val="4"/>
            <w:shd w:val="clear" w:color="auto" w:fill="A6A6A6" w:themeFill="background1" w:themeFillShade="A6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General Information 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/>
                <w:iCs/>
                <w:color w:val="0000FF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 Log Scope</w:t>
            </w:r>
          </w:p>
        </w:tc>
        <w:tc>
          <w:tcPr>
            <w:tcW w:w="9350" w:type="dxa"/>
            <w:gridSpan w:val="3"/>
            <w:shd w:val="clear" w:color="auto" w:fill="auto"/>
          </w:tcPr>
          <w:p w:rsidR="00A47DD9" w:rsidRPr="00FC2B26" w:rsidRDefault="00A47DD9" w:rsidP="00FC2B26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This test log covered 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Order Food and Drink (F002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) as described in Test Plan, 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FOS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_TP_1.0.0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 Log Description</w:t>
            </w:r>
          </w:p>
        </w:tc>
        <w:tc>
          <w:tcPr>
            <w:tcW w:w="9350" w:type="dxa"/>
            <w:gridSpan w:val="3"/>
            <w:shd w:val="clear" w:color="auto" w:fill="auto"/>
          </w:tcPr>
          <w:p w:rsidR="00A47DD9" w:rsidRPr="00FC2B26" w:rsidRDefault="00A47DD9" w:rsidP="00FC2B26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This item tested was the 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Order</w:t>
            </w:r>
            <w:r w:rsidR="00127ECA">
              <w:rPr>
                <w:rFonts w:asciiTheme="majorBidi" w:hAnsiTheme="majorBidi" w:cstheme="majorBidi"/>
                <w:sz w:val="24"/>
                <w:szCs w:val="24"/>
              </w:rPr>
              <w:t xml:space="preserve"> Food and Drink feature in FOS 1.0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. This test log records th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e execution of test procedure (FO</w:t>
            </w:r>
            <w:r w:rsidRPr="00FC2B26">
              <w:rPr>
                <w:rFonts w:asciiTheme="majorBidi" w:hAnsiTheme="majorBidi" w:cstheme="majorBidi"/>
                <w:sz w:val="24"/>
                <w:szCs w:val="24"/>
              </w:rPr>
              <w:t>S_TPS_1.0.0)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Version Author</w:t>
            </w:r>
          </w:p>
        </w:tc>
        <w:tc>
          <w:tcPr>
            <w:tcW w:w="1605" w:type="dxa"/>
          </w:tcPr>
          <w:p w:rsidR="00A47DD9" w:rsidRPr="00FC2B26" w:rsidRDefault="00A47DD9" w:rsidP="005410D3">
            <w:pPr>
              <w:tabs>
                <w:tab w:val="left" w:pos="1775"/>
              </w:tabs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Tester </w:t>
            </w:r>
            <w:r w:rsidR="00FC2B26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Contact Number</w:t>
            </w:r>
          </w:p>
        </w:tc>
        <w:tc>
          <w:tcPr>
            <w:tcW w:w="5238" w:type="dxa"/>
          </w:tcPr>
          <w:p w:rsidR="00A47DD9" w:rsidRPr="00FC2B26" w:rsidRDefault="00A47DD9" w:rsidP="005410D3">
            <w:pPr>
              <w:tabs>
                <w:tab w:val="left" w:pos="1775"/>
              </w:tabs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Revision Version</w:t>
            </w:r>
          </w:p>
        </w:tc>
        <w:tc>
          <w:tcPr>
            <w:tcW w:w="1605" w:type="dxa"/>
            <w:vMerge w:val="restart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507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People Responsible</w:t>
            </w: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Tester </w:t>
            </w:r>
            <w:r w:rsidR="009930C7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7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3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7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4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05" w:type="dxa"/>
            <w:vMerge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07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38" w:type="dxa"/>
          </w:tcPr>
          <w:p w:rsidR="00A47DD9" w:rsidRPr="00FC2B26" w:rsidRDefault="0098580E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Tester 5</w:t>
            </w:r>
          </w:p>
        </w:tc>
      </w:tr>
      <w:tr w:rsidR="00A47DD9" w:rsidRPr="00FC2B26" w:rsidTr="005410D3">
        <w:tc>
          <w:tcPr>
            <w:tcW w:w="12642" w:type="dxa"/>
            <w:gridSpan w:val="4"/>
            <w:shd w:val="clear" w:color="auto" w:fill="A6A6A6" w:themeFill="background1" w:themeFillShade="A6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Activities Execution Information</w:t>
            </w:r>
          </w:p>
        </w:tc>
      </w:tr>
      <w:tr w:rsidR="00A47DD9" w:rsidRPr="00FC2B26" w:rsidTr="005410D3">
        <w:trPr>
          <w:trHeight w:val="239"/>
        </w:trPr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Execution Start Date</w:t>
            </w:r>
          </w:p>
        </w:tc>
        <w:tc>
          <w:tcPr>
            <w:tcW w:w="1605" w:type="dxa"/>
          </w:tcPr>
          <w:p w:rsidR="00A47DD9" w:rsidRPr="00FC2B26" w:rsidRDefault="00127ECA" w:rsidP="005410D3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13/12</w:t>
            </w:r>
            <w:r w:rsidR="00A47DD9" w:rsidRPr="00FC2B26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 xml:space="preserve">End Date </w:t>
            </w:r>
          </w:p>
        </w:tc>
        <w:tc>
          <w:tcPr>
            <w:tcW w:w="5238" w:type="dxa"/>
          </w:tcPr>
          <w:p w:rsidR="00A47DD9" w:rsidRPr="00FC2B26" w:rsidRDefault="00127ECA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13/12</w:t>
            </w:r>
            <w:r w:rsidR="00A47DD9" w:rsidRPr="00FC2B26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Execution Start Time</w:t>
            </w:r>
          </w:p>
        </w:tc>
        <w:tc>
          <w:tcPr>
            <w:tcW w:w="1605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0900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End Time</w:t>
            </w:r>
          </w:p>
        </w:tc>
        <w:tc>
          <w:tcPr>
            <w:tcW w:w="5238" w:type="dxa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1600</w:t>
            </w:r>
          </w:p>
        </w:tc>
      </w:tr>
      <w:tr w:rsidR="00A47DD9" w:rsidRPr="00FC2B26" w:rsidTr="005410D3">
        <w:tc>
          <w:tcPr>
            <w:tcW w:w="3292" w:type="dxa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Tester Name</w:t>
            </w:r>
          </w:p>
        </w:tc>
        <w:tc>
          <w:tcPr>
            <w:tcW w:w="9350" w:type="dxa"/>
            <w:gridSpan w:val="3"/>
          </w:tcPr>
          <w:p w:rsidR="00A47DD9" w:rsidRPr="00FC2B26" w:rsidRDefault="000D0BB0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Shahirah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Mohamad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Faizal</w:t>
            </w:r>
            <w:proofErr w:type="spellEnd"/>
          </w:p>
        </w:tc>
      </w:tr>
      <w:tr w:rsidR="00A47DD9" w:rsidRPr="00FC2B26" w:rsidTr="005410D3">
        <w:tc>
          <w:tcPr>
            <w:tcW w:w="3292" w:type="dxa"/>
            <w:vMerge w:val="restart"/>
            <w:shd w:val="clear" w:color="auto" w:fill="D9D9D9" w:themeFill="background1" w:themeFillShade="D9"/>
          </w:tcPr>
          <w:p w:rsidR="00A47DD9" w:rsidRPr="00FC2B26" w:rsidRDefault="00A47DD9" w:rsidP="005410D3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Participant</w:t>
            </w: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FC2B26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47DD9" w:rsidRPr="00FC2B26" w:rsidTr="005410D3">
        <w:tc>
          <w:tcPr>
            <w:tcW w:w="3292" w:type="dxa"/>
            <w:vMerge/>
            <w:shd w:val="clear" w:color="auto" w:fill="D9D9D9" w:themeFill="background1" w:themeFillShade="D9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50" w:type="dxa"/>
            <w:gridSpan w:val="3"/>
          </w:tcPr>
          <w:p w:rsidR="00A47DD9" w:rsidRPr="00FC2B26" w:rsidRDefault="00A47DD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Pr="00DC41A3" w:rsidRDefault="00A47DD9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18" w:tblpY="434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709"/>
        <w:gridCol w:w="1088"/>
        <w:gridCol w:w="471"/>
        <w:gridCol w:w="1276"/>
        <w:gridCol w:w="992"/>
        <w:gridCol w:w="851"/>
        <w:gridCol w:w="1984"/>
        <w:gridCol w:w="1276"/>
      </w:tblGrid>
      <w:tr w:rsidR="008004D1" w:rsidRPr="00AB1A02" w:rsidTr="00D429B0">
        <w:tc>
          <w:tcPr>
            <w:tcW w:w="1101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Design ID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Case ID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Procedure 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Type of Testing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Tool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8004D1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Pass/</w:t>
            </w:r>
          </w:p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Fail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 Incident Report ID/Test Incident 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Remark</w:t>
            </w:r>
          </w:p>
        </w:tc>
      </w:tr>
      <w:tr w:rsidR="008004D1" w:rsidRPr="00AB1A02" w:rsidTr="00D429B0">
        <w:trPr>
          <w:trHeight w:val="1943"/>
        </w:trPr>
        <w:tc>
          <w:tcPr>
            <w:tcW w:w="1101" w:type="dxa"/>
            <w:vMerge w:val="restart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2.1.1.1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2.1.1.2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TDS 2.1.1.3</w:t>
            </w:r>
          </w:p>
        </w:tc>
        <w:tc>
          <w:tcPr>
            <w:tcW w:w="992" w:type="dxa"/>
            <w:gridSpan w:val="2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TP_02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_001</w:t>
            </w:r>
          </w:p>
        </w:tc>
        <w:tc>
          <w:tcPr>
            <w:tcW w:w="1276" w:type="dxa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992" w:type="dxa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Manual </w:t>
            </w:r>
          </w:p>
        </w:tc>
        <w:tc>
          <w:tcPr>
            <w:tcW w:w="851" w:type="dxa"/>
            <w:vMerge w:val="restart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004D1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CD3C2B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  <w:tc>
          <w:tcPr>
            <w:tcW w:w="1984" w:type="dxa"/>
            <w:vMerge w:val="restart"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FOS_TIR_1.0/TIR-02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-00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Screen froze after pressing "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MENU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"</w:t>
            </w: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Default="008004D1" w:rsidP="00D429B0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4D1" w:rsidRPr="00AB1A02" w:rsidRDefault="008004D1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8004D1" w:rsidRPr="00AB1A02" w:rsidTr="00D429B0">
        <w:trPr>
          <w:trHeight w:val="350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_002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260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_003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170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_004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561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_005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P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632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619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561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637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trHeight w:val="467"/>
        </w:trPr>
        <w:tc>
          <w:tcPr>
            <w:tcW w:w="1101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TC_0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AB1A02">
              <w:rPr>
                <w:rFonts w:asciiTheme="majorBidi" w:hAnsiTheme="majorBidi" w:cstheme="majorBidi"/>
                <w:sz w:val="24"/>
                <w:szCs w:val="24"/>
              </w:rPr>
              <w:t>_0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559" w:type="dxa"/>
            <w:gridSpan w:val="2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8004D1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gridAfter w:val="4"/>
          <w:wAfter w:w="5103" w:type="dxa"/>
        </w:trPr>
        <w:tc>
          <w:tcPr>
            <w:tcW w:w="4928" w:type="dxa"/>
            <w:gridSpan w:val="6"/>
            <w:shd w:val="clear" w:color="auto" w:fill="D9D9D9" w:themeFill="background1" w:themeFillShade="D9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Test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Environment After Change</w:t>
            </w:r>
          </w:p>
        </w:tc>
      </w:tr>
      <w:tr w:rsidR="008004D1" w:rsidRPr="00AB1A02" w:rsidTr="00D429B0">
        <w:trPr>
          <w:gridAfter w:val="2"/>
          <w:wAfter w:w="3260" w:type="dxa"/>
        </w:trPr>
        <w:tc>
          <w:tcPr>
            <w:tcW w:w="4928" w:type="dxa"/>
            <w:gridSpan w:val="6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No change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04D1" w:rsidRPr="00AB1A02" w:rsidTr="00D429B0">
        <w:trPr>
          <w:gridAfter w:val="2"/>
          <w:wAfter w:w="3260" w:type="dxa"/>
        </w:trPr>
        <w:tc>
          <w:tcPr>
            <w:tcW w:w="4928" w:type="dxa"/>
            <w:gridSpan w:val="6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8004D1" w:rsidRPr="00AB1A02" w:rsidRDefault="008004D1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429B0" w:rsidRPr="00AB1A02" w:rsidTr="00D429B0">
        <w:trPr>
          <w:gridAfter w:val="4"/>
          <w:wAfter w:w="5103" w:type="dxa"/>
        </w:trPr>
        <w:tc>
          <w:tcPr>
            <w:tcW w:w="1384" w:type="dxa"/>
            <w:gridSpan w:val="2"/>
            <w:shd w:val="clear" w:color="auto" w:fill="D9D9D9" w:themeFill="background1" w:themeFillShade="D9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Unexpected event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occured</w:t>
            </w:r>
            <w:proofErr w:type="spellEnd"/>
          </w:p>
        </w:tc>
        <w:tc>
          <w:tcPr>
            <w:tcW w:w="1797" w:type="dxa"/>
            <w:gridSpan w:val="2"/>
            <w:shd w:val="clear" w:color="auto" w:fill="D9D9D9" w:themeFill="background1" w:themeFillShade="D9"/>
          </w:tcPr>
          <w:p w:rsidR="00D429B0" w:rsidRPr="00AB1A02" w:rsidRDefault="00D429B0" w:rsidP="00D429B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 Procedure ID</w:t>
            </w:r>
          </w:p>
        </w:tc>
        <w:tc>
          <w:tcPr>
            <w:tcW w:w="1747" w:type="dxa"/>
            <w:gridSpan w:val="2"/>
            <w:shd w:val="clear" w:color="auto" w:fill="D9D9D9" w:themeFill="background1" w:themeFillShade="D9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>Anomaly Reporter Name</w:t>
            </w:r>
          </w:p>
        </w:tc>
      </w:tr>
      <w:tr w:rsidR="00D429B0" w:rsidRPr="00AB1A02" w:rsidTr="00D429B0">
        <w:trPr>
          <w:gridAfter w:val="4"/>
          <w:wAfter w:w="5103" w:type="dxa"/>
          <w:trHeight w:val="98"/>
        </w:trPr>
        <w:tc>
          <w:tcPr>
            <w:tcW w:w="1384" w:type="dxa"/>
            <w:gridSpan w:val="2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Screen froze after pressing “menu” button</w:t>
            </w:r>
          </w:p>
        </w:tc>
        <w:tc>
          <w:tcPr>
            <w:tcW w:w="1797" w:type="dxa"/>
            <w:gridSpan w:val="2"/>
          </w:tcPr>
          <w:p w:rsidR="00D429B0" w:rsidRPr="00AB1A02" w:rsidRDefault="00D429B0" w:rsidP="00D429B0">
            <w:pPr>
              <w:ind w:left="191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TP_02_001</w:t>
            </w:r>
          </w:p>
        </w:tc>
        <w:tc>
          <w:tcPr>
            <w:tcW w:w="1747" w:type="dxa"/>
            <w:gridSpan w:val="2"/>
          </w:tcPr>
          <w:p w:rsidR="00D429B0" w:rsidRPr="00AB1A02" w:rsidRDefault="00D429B0" w:rsidP="00D429B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1A02">
              <w:rPr>
                <w:rFonts w:asciiTheme="majorBidi" w:hAnsiTheme="majorBidi" w:cstheme="majorBidi"/>
                <w:sz w:val="24"/>
                <w:szCs w:val="24"/>
              </w:rPr>
              <w:t xml:space="preserve">Tester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</w:tbl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06F87" w:rsidRDefault="00306F87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Pr="00312656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83478" w:rsidRPr="00312656" w:rsidSect="00B64A08">
      <w:footerReference w:type="default" r:id="rId12"/>
      <w:headerReference w:type="first" r:id="rId13"/>
      <w:footerReference w:type="first" r:id="rId14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01B" w:rsidRDefault="00A3701B">
      <w:r>
        <w:separator/>
      </w:r>
    </w:p>
  </w:endnote>
  <w:endnote w:type="continuationSeparator" w:id="0">
    <w:p w:rsidR="00A3701B" w:rsidRDefault="00A3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Pr="000A776D" w:rsidRDefault="00325C42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en-MY" w:eastAsia="en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062B6E10" wp14:editId="4B2A1B0D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5C42" w:rsidRDefault="00325C42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25C42" w:rsidRDefault="00325C42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A538C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993AA0B" wp14:editId="00EF133C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6EC190DA" wp14:editId="12DEF3E9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0E3FE247" wp14:editId="43D86CD9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60D49D5E" wp14:editId="57A60580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172DDDFD" wp14:editId="55A9E842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72401267" wp14:editId="1F0EDEE0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4620C5" w:rsidRPr="00101B90" w:rsidRDefault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88E8C1" wp14:editId="5756027D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19AA4F1A" wp14:editId="35A95C2E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4D5DA4" w:rsidRDefault="004620C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2C2EE5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4620C5" w:rsidRPr="004D5DA4" w:rsidRDefault="004620C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2C2EE5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3D423258" wp14:editId="2F922772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FC2B26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OS_TL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FC2B26">
                      <w:rPr>
                        <w:rFonts w:ascii="Arial" w:hAnsi="Arial" w:cs="Arial"/>
                        <w:b/>
                        <w:lang w:val="en-MY"/>
                      </w:rPr>
                      <w:t>OS_TL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5001336" wp14:editId="3EEDCD71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FC2B2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</w:t>
                          </w:r>
                          <w:r w:rsidR="00DC41A3">
                            <w:rPr>
                              <w:rFonts w:ascii="Arial" w:hAnsi="Arial"/>
                              <w:lang w:val="en-MY"/>
                            </w:rPr>
                            <w:t xml:space="preserve">est </w:t>
                          </w:r>
                          <w:r w:rsidR="00FC2B26">
                            <w:rPr>
                              <w:rFonts w:ascii="Arial" w:hAnsi="Arial"/>
                              <w:lang w:val="en-MY"/>
                            </w:rPr>
                            <w:t xml:space="preserve">Log 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>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4620C5" w:rsidRPr="00101B90" w:rsidRDefault="00101B90" w:rsidP="00FC2B2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</w:t>
                    </w:r>
                    <w:r w:rsidR="00DC41A3">
                      <w:rPr>
                        <w:rFonts w:ascii="Arial" w:hAnsi="Arial"/>
                        <w:lang w:val="en-MY"/>
                      </w:rPr>
                      <w:t xml:space="preserve">est </w:t>
                    </w:r>
                    <w:r w:rsidR="00FC2B26">
                      <w:rPr>
                        <w:rFonts w:ascii="Arial" w:hAnsi="Arial"/>
                        <w:lang w:val="en-MY"/>
                      </w:rPr>
                      <w:t xml:space="preserve">Log </w:t>
                    </w:r>
                    <w:r>
                      <w:rPr>
                        <w:rFonts w:ascii="Arial" w:hAnsi="Arial"/>
                        <w:lang w:val="en-MY"/>
                      </w:rPr>
                      <w:t>ID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43EF4530" wp14:editId="4D3E13CF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618AD014" wp14:editId="255D6DFA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0C50DA14" wp14:editId="14CAE4F8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FC2B26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101B90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4620C5" w:rsidRPr="00101B90" w:rsidRDefault="00FC2B26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101B90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BEBE4F" wp14:editId="1E97A9BA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AD47E9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editId="36B11C9B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47E9" w:rsidRDefault="00AD47E9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B0ED8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34EA1D13" wp14:editId="146A2C29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5B0ED8" w:rsidRDefault="005B0ED8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3F5B92B1" wp14:editId="37176C04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FA3E46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OS_TL</w:t>
                          </w:r>
                          <w:r w:rsidR="00940E5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1.0.0</w:t>
                          </w:r>
                        </w:p>
                        <w:p w:rsidR="004620C5" w:rsidRPr="003F2373" w:rsidRDefault="004620C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FA3E46">
                      <w:rPr>
                        <w:rFonts w:ascii="Arial" w:hAnsi="Arial" w:cs="Arial"/>
                        <w:b/>
                        <w:lang w:val="en-MY"/>
                      </w:rPr>
                      <w:t>OS_TL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18979585" wp14:editId="0A4FCE69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32AE4360" wp14:editId="625B7A50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2C2EE5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A3701B">
                            <w:fldChar w:fldCharType="begin"/>
                          </w:r>
                          <w:r w:rsidR="00A3701B">
                            <w:instrText xml:space="preserve"> SECTIONPAGES  \* Arabic  \* MERGEFORMAT </w:instrText>
                          </w:r>
                          <w:r w:rsidR="00A3701B">
                            <w:fldChar w:fldCharType="separate"/>
                          </w:r>
                          <w:r w:rsidR="002C2EE5" w:rsidRPr="002C2EE5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 w:rsidR="00A3701B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4620C5" w:rsidRDefault="004620C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2C2EE5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A3701B">
                      <w:fldChar w:fldCharType="begin"/>
                    </w:r>
                    <w:r w:rsidR="00A3701B">
                      <w:instrText xml:space="preserve"> SECTIONPAGES  \* Arabic  \* MERGEFORMAT </w:instrText>
                    </w:r>
                    <w:r w:rsidR="00A3701B">
                      <w:fldChar w:fldCharType="separate"/>
                    </w:r>
                    <w:r w:rsidR="002C2EE5" w:rsidRPr="002C2EE5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 w:rsidR="00A3701B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6A7030FE" wp14:editId="6D14699F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292787" w:rsidRDefault="00FA3E46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292787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FA3E46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292787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4324E170" wp14:editId="78E95615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2A986003" wp14:editId="32A81AA6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B55334" w:rsidRDefault="00B55334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761317AF" wp14:editId="55809C6B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FA3E46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Test </w:t>
                          </w:r>
                          <w:r w:rsidR="00FA3E46">
                            <w:rPr>
                              <w:rFonts w:ascii="Arial" w:hAnsi="Arial"/>
                              <w:lang w:val="en-MY"/>
                            </w:rPr>
                            <w:t>Log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 ID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292787" w:rsidRPr="00101B90" w:rsidRDefault="00292787" w:rsidP="00FA3E46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 xml:space="preserve">Test </w:t>
                    </w:r>
                    <w:r w:rsidR="00FA3E46">
                      <w:rPr>
                        <w:rFonts w:ascii="Arial" w:hAnsi="Arial"/>
                        <w:lang w:val="en-MY"/>
                      </w:rPr>
                      <w:t>Log</w:t>
                    </w:r>
                    <w:r>
                      <w:rPr>
                        <w:rFonts w:ascii="Arial" w:hAnsi="Arial"/>
                        <w:lang w:val="en-MY"/>
                      </w:rPr>
                      <w:t xml:space="preserve"> ID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41FD9AD9" wp14:editId="392A58D7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289EFA10" wp14:editId="75EBF600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7849550F" wp14:editId="3051126B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313C50FD" wp14:editId="71FBC3A3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628D3A3A" wp14:editId="5EFFA034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0FB1E2A1" wp14:editId="364FF801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2FDDDD14" wp14:editId="6D770F5F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Footer"/>
    </w:pPr>
    <w:r w:rsidRPr="00926CF7">
      <w:rPr>
        <w:noProof/>
        <w:lang w:val="en-MY" w:eastAsia="en-MY"/>
      </w:rPr>
      <w:drawing>
        <wp:anchor distT="0" distB="0" distL="114300" distR="114300" simplePos="0" relativeHeight="251774464" behindDoc="1" locked="0" layoutInCell="1" allowOverlap="1" wp14:anchorId="072F0565" wp14:editId="31EEA645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2B6D6FD9" wp14:editId="206895F3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674D5501" wp14:editId="1CC2FD61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8512F4" w:rsidRDefault="004620C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4620C5" w:rsidRPr="00EC36DE" w:rsidRDefault="004620C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7F7F28EF" wp14:editId="4C524997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0BDE0DEF" wp14:editId="60C948C3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24F950DC" wp14:editId="0B9FD09B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0D128521" wp14:editId="1A8A0D05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A3701B">
                            <w:fldChar w:fldCharType="begin"/>
                          </w:r>
                          <w:r w:rsidR="00A3701B">
                            <w:instrText xml:space="preserve"> SECTIONPAGES  \* Arabic  \* MERGEFORMAT </w:instrText>
                          </w:r>
                          <w:r w:rsidR="00A3701B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A3701B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CF7C4A">
                      <w:fldChar w:fldCharType="begin"/>
                    </w:r>
                    <w:r w:rsidR="00CF7C4A">
                      <w:instrText xml:space="preserve"> SECTIONPAGES  \* Arabic  \* MERGEFORMAT </w:instrText>
                    </w:r>
                    <w:r w:rsidR="00CF7C4A">
                      <w:fldChar w:fldCharType="separate"/>
                    </w:r>
                    <w:r w:rsidRPr="00235CD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22</w:t>
                    </w:r>
                    <w:r w:rsidR="00CF7C4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D223DFA" wp14:editId="65B06C65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3C3B50F5" wp14:editId="4A9DA0EB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1C333004" wp14:editId="72C5B85B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63E7006" wp14:editId="445C5E7C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6A19FC1" wp14:editId="217A6763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6FDD043F" wp14:editId="0CF8E97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44202D9A" wp14:editId="21824477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D8942B4" wp14:editId="35D0B315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2272EF3E" wp14:editId="2E50E35C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702EFEFC" wp14:editId="55F8FD16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C12126D" wp14:editId="6C59CCD7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01B" w:rsidRDefault="00A3701B">
      <w:r>
        <w:separator/>
      </w:r>
    </w:p>
  </w:footnote>
  <w:footnote w:type="continuationSeparator" w:id="0">
    <w:p w:rsidR="00A3701B" w:rsidRDefault="00A37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63B1FF0B" wp14:editId="3E9234AB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09FB5EA3" wp14:editId="0B6A56E1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0B9597D1" wp14:editId="04EDDA69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33E0AB70" wp14:editId="4D1DB17E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3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7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6"/>
  </w:num>
  <w:num w:numId="2">
    <w:abstractNumId w:val="18"/>
  </w:num>
  <w:num w:numId="3">
    <w:abstractNumId w:val="19"/>
  </w:num>
  <w:num w:numId="4">
    <w:abstractNumId w:val="29"/>
  </w:num>
  <w:num w:numId="5">
    <w:abstractNumId w:val="4"/>
  </w:num>
  <w:num w:numId="6">
    <w:abstractNumId w:val="9"/>
  </w:num>
  <w:num w:numId="7">
    <w:abstractNumId w:val="2"/>
  </w:num>
  <w:num w:numId="8">
    <w:abstractNumId w:val="30"/>
  </w:num>
  <w:num w:numId="9">
    <w:abstractNumId w:val="13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1"/>
  </w:num>
  <w:num w:numId="14">
    <w:abstractNumId w:val="2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</w:num>
  <w:num w:numId="17">
    <w:abstractNumId w:val="33"/>
  </w:num>
  <w:num w:numId="18">
    <w:abstractNumId w:val="22"/>
  </w:num>
  <w:num w:numId="19">
    <w:abstractNumId w:val="34"/>
  </w:num>
  <w:num w:numId="20">
    <w:abstractNumId w:val="39"/>
  </w:num>
  <w:num w:numId="21">
    <w:abstractNumId w:val="14"/>
  </w:num>
  <w:num w:numId="22">
    <w:abstractNumId w:val="38"/>
  </w:num>
  <w:num w:numId="23">
    <w:abstractNumId w:val="1"/>
  </w:num>
  <w:num w:numId="24">
    <w:abstractNumId w:val="42"/>
  </w:num>
  <w:num w:numId="25">
    <w:abstractNumId w:val="37"/>
  </w:num>
  <w:num w:numId="26">
    <w:abstractNumId w:val="21"/>
  </w:num>
  <w:num w:numId="27">
    <w:abstractNumId w:val="10"/>
  </w:num>
  <w:num w:numId="28">
    <w:abstractNumId w:val="5"/>
  </w:num>
  <w:num w:numId="29">
    <w:abstractNumId w:val="26"/>
  </w:num>
  <w:num w:numId="30">
    <w:abstractNumId w:val="0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35"/>
  </w:num>
  <w:num w:numId="34">
    <w:abstractNumId w:val="3"/>
  </w:num>
  <w:num w:numId="35">
    <w:abstractNumId w:val="41"/>
  </w:num>
  <w:num w:numId="36">
    <w:abstractNumId w:val="6"/>
  </w:num>
  <w:num w:numId="37">
    <w:abstractNumId w:val="16"/>
  </w:num>
  <w:num w:numId="38">
    <w:abstractNumId w:val="20"/>
  </w:num>
  <w:num w:numId="39">
    <w:abstractNumId w:val="7"/>
  </w:num>
  <w:num w:numId="40">
    <w:abstractNumId w:val="12"/>
  </w:num>
  <w:num w:numId="41">
    <w:abstractNumId w:val="32"/>
  </w:num>
  <w:num w:numId="42">
    <w:abstractNumId w:val="11"/>
  </w:num>
  <w:num w:numId="43">
    <w:abstractNumId w:val="25"/>
  </w:num>
  <w:num w:numId="44">
    <w:abstractNumId w:val="15"/>
  </w:num>
  <w:num w:numId="45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47AE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0BB0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27ECA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2EE5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2DBF"/>
    <w:rsid w:val="00304967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6EDB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370B"/>
    <w:rsid w:val="003939A5"/>
    <w:rsid w:val="003942BA"/>
    <w:rsid w:val="0039624B"/>
    <w:rsid w:val="00397601"/>
    <w:rsid w:val="003A08C9"/>
    <w:rsid w:val="003A0DB9"/>
    <w:rsid w:val="003A32E9"/>
    <w:rsid w:val="003A5C8C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A4C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04D1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0A7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8580E"/>
    <w:rsid w:val="009903CF"/>
    <w:rsid w:val="00991E96"/>
    <w:rsid w:val="00992CBB"/>
    <w:rsid w:val="009930C7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861"/>
    <w:rsid w:val="00A06C9D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01B"/>
    <w:rsid w:val="00A375DD"/>
    <w:rsid w:val="00A377AD"/>
    <w:rsid w:val="00A415D3"/>
    <w:rsid w:val="00A41B8C"/>
    <w:rsid w:val="00A4314A"/>
    <w:rsid w:val="00A43DCD"/>
    <w:rsid w:val="00A446D5"/>
    <w:rsid w:val="00A469F5"/>
    <w:rsid w:val="00A47DD9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3396"/>
    <w:rsid w:val="00AA4946"/>
    <w:rsid w:val="00AA4C93"/>
    <w:rsid w:val="00AA574B"/>
    <w:rsid w:val="00AA6264"/>
    <w:rsid w:val="00AA66B6"/>
    <w:rsid w:val="00AA7735"/>
    <w:rsid w:val="00AB06C8"/>
    <w:rsid w:val="00AB1A02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D63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52C8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0BFA"/>
    <w:rsid w:val="00CB162B"/>
    <w:rsid w:val="00CB2FB2"/>
    <w:rsid w:val="00CB3A49"/>
    <w:rsid w:val="00CB47F6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3C2B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CF7C4A"/>
    <w:rsid w:val="00D0279C"/>
    <w:rsid w:val="00D0385B"/>
    <w:rsid w:val="00D047C6"/>
    <w:rsid w:val="00D04ED1"/>
    <w:rsid w:val="00D0525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9B0"/>
    <w:rsid w:val="00D42E80"/>
    <w:rsid w:val="00D43B35"/>
    <w:rsid w:val="00D444C8"/>
    <w:rsid w:val="00D456D2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3E22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41A9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3567"/>
    <w:rsid w:val="00F944CC"/>
    <w:rsid w:val="00F9476D"/>
    <w:rsid w:val="00F951BF"/>
    <w:rsid w:val="00F9752F"/>
    <w:rsid w:val="00F97B60"/>
    <w:rsid w:val="00FA121E"/>
    <w:rsid w:val="00FA1423"/>
    <w:rsid w:val="00FA3B00"/>
    <w:rsid w:val="00FA3E46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2B26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FEB97-D8A7-4FCF-83BB-2611172E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50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Windows User</cp:lastModifiedBy>
  <cp:revision>14</cp:revision>
  <cp:lastPrinted>2010-09-22T16:08:00Z</cp:lastPrinted>
  <dcterms:created xsi:type="dcterms:W3CDTF">2016-12-11T17:06:00Z</dcterms:created>
  <dcterms:modified xsi:type="dcterms:W3CDTF">2016-12-14T10:07:00Z</dcterms:modified>
</cp:coreProperties>
</file>