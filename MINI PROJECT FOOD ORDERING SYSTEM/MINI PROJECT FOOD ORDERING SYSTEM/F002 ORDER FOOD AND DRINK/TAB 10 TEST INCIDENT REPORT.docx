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0F" w:rsidRDefault="0075360F" w:rsidP="0075360F">
      <w:pPr>
        <w:pStyle w:val="Heading3"/>
        <w:jc w:val="center"/>
      </w:pPr>
      <w:r>
        <w:rPr>
          <w:noProof/>
          <w:lang w:val="en-MY" w:eastAsia="en-MY"/>
        </w:rPr>
        <w:drawing>
          <wp:inline distT="0" distB="0" distL="0" distR="0" wp14:anchorId="62507882" wp14:editId="442C009F">
            <wp:extent cx="31432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01392_1278691802191472_895910917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0F" w:rsidRDefault="0075360F" w:rsidP="0075360F">
      <w:pPr>
        <w:rPr>
          <w:b/>
          <w:sz w:val="28"/>
        </w:rPr>
      </w:pPr>
    </w:p>
    <w:p w:rsidR="0075360F" w:rsidRDefault="0075360F" w:rsidP="0075360F">
      <w:pPr>
        <w:jc w:val="center"/>
        <w:rPr>
          <w:b/>
          <w:sz w:val="28"/>
        </w:rPr>
      </w:pPr>
      <w:r>
        <w:rPr>
          <w:b/>
          <w:sz w:val="28"/>
        </w:rPr>
        <w:t>FACULTY COMPUTER SYSTEM &amp; SOFTWARE ENGINEERING</w:t>
      </w:r>
    </w:p>
    <w:p w:rsidR="00163F11" w:rsidRDefault="00163F11" w:rsidP="00EF252D"/>
    <w:p w:rsidR="008A6CDD" w:rsidRDefault="008A6CDD" w:rsidP="00A926F2">
      <w:pPr>
        <w:rPr>
          <w:b/>
          <w:sz w:val="28"/>
        </w:rPr>
      </w:pPr>
    </w:p>
    <w:p w:rsidR="008A6CDD" w:rsidRDefault="008A6CDD" w:rsidP="001F2699">
      <w:pPr>
        <w:pStyle w:val="Heading3"/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F2699" w:rsidRDefault="001F2699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1F2699" w:rsidP="002F2EAF">
      <w:pPr>
        <w:pStyle w:val="Heading3"/>
        <w:spacing w:line="360" w:lineRule="auto"/>
      </w:pPr>
      <w:r w:rsidRPr="001F2699">
        <w:rPr>
          <w:sz w:val="52"/>
          <w:szCs w:val="44"/>
        </w:rPr>
        <w:t xml:space="preserve">TEST </w:t>
      </w:r>
      <w:r w:rsidR="002F2EAF">
        <w:rPr>
          <w:sz w:val="52"/>
          <w:szCs w:val="44"/>
        </w:rPr>
        <w:t>INCIDENT REPORT</w:t>
      </w: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F2699" w:rsidRPr="00E952CE" w:rsidRDefault="00E952CE" w:rsidP="001F269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ORDER FOOD AND DRINK</w:t>
      </w: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8A6CDD" w:rsidRDefault="008A6CDD" w:rsidP="001F2699">
      <w:pPr>
        <w:spacing w:line="360" w:lineRule="auto"/>
        <w:rPr>
          <w:b/>
          <w:sz w:val="44"/>
          <w:szCs w:val="32"/>
        </w:rPr>
      </w:pP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CB47F6" w:rsidP="001F2699">
      <w:pPr>
        <w:rPr>
          <w:bCs/>
          <w:sz w:val="28"/>
        </w:rPr>
      </w:pPr>
      <w:r>
        <w:rPr>
          <w:bCs/>
          <w:sz w:val="28"/>
        </w:rPr>
        <w:t>Date: 13/12</w:t>
      </w:r>
      <w:r w:rsidR="001F2699" w:rsidRPr="001F2699">
        <w:rPr>
          <w:bCs/>
          <w:sz w:val="28"/>
        </w:rPr>
        <w:t>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1C5806" w:rsidP="0075360F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</w:p>
    <w:p w:rsidR="002B467C" w:rsidRPr="003A5C8C" w:rsidRDefault="002B467C" w:rsidP="00EF252D">
      <w:pPr>
        <w:pStyle w:val="Heading1"/>
        <w:spacing w:after="240" w:line="360" w:lineRule="auto"/>
        <w:jc w:val="center"/>
      </w:pPr>
      <w:r w:rsidRPr="003A5C8C">
        <w:lastRenderedPageBreak/>
        <w:t>Document Control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2660"/>
        <w:gridCol w:w="6664"/>
      </w:tblGrid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FOS Test Case Specification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325C42" w:rsidRPr="00325C42" w:rsidRDefault="0032503A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FO</w:t>
            </w:r>
            <w:r w:rsidR="00325C42" w:rsidRPr="00325C42">
              <w:rPr>
                <w:sz w:val="24"/>
                <w:szCs w:val="24"/>
              </w:rPr>
              <w:t>S_T</w:t>
            </w:r>
            <w:r w:rsidR="002F2EAF">
              <w:rPr>
                <w:sz w:val="24"/>
                <w:szCs w:val="24"/>
              </w:rPr>
              <w:t>IR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NKMM_FOS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In-Use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325C42" w:rsidRPr="00325C42" w:rsidRDefault="00CB47F6" w:rsidP="00CB47F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13</w:t>
            </w:r>
            <w:r w:rsidR="00325C42" w:rsidRPr="00325C42">
              <w:rPr>
                <w:rFonts w:cs="Arial"/>
                <w:sz w:val="24"/>
                <w:szCs w:val="24"/>
                <w:vertAlign w:val="superscript"/>
              </w:rPr>
              <w:t>th</w:t>
            </w:r>
            <w:r w:rsidR="00325C42" w:rsidRPr="00325C42">
              <w:rPr>
                <w:rFonts w:cs="Arial"/>
                <w:sz w:val="24"/>
                <w:szCs w:val="24"/>
              </w:rPr>
              <w:t xml:space="preserve"> of </w:t>
            </w:r>
            <w:r>
              <w:rPr>
                <w:rFonts w:cs="Arial"/>
                <w:sz w:val="24"/>
                <w:szCs w:val="24"/>
              </w:rPr>
              <w:t>Decembe</w:t>
            </w:r>
            <w:r w:rsidR="00325C42" w:rsidRPr="00325C42">
              <w:rPr>
                <w:rFonts w:cs="Arial"/>
                <w:sz w:val="24"/>
                <w:szCs w:val="24"/>
              </w:rPr>
              <w:t>r,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3226"/>
        <w:gridCol w:w="3192"/>
        <w:gridCol w:w="2938"/>
      </w:tblGrid>
      <w:tr w:rsidR="00325C42" w:rsidRPr="00325C42" w:rsidTr="00325C42">
        <w:trPr>
          <w:trHeight w:val="397"/>
        </w:trPr>
        <w:tc>
          <w:tcPr>
            <w:tcW w:w="3226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938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Pr="00325C42" w:rsidRDefault="00325C42" w:rsidP="0064749D">
            <w:pPr>
              <w:rPr>
                <w:rFonts w:cs="Arial"/>
                <w:i/>
                <w:color w:val="0070C0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Prepared By</w:t>
            </w:r>
            <w:r w:rsidRPr="00325C42">
              <w:rPr>
                <w:rFonts w:cs="Arial"/>
                <w:i/>
                <w:color w:val="0070C0"/>
                <w:sz w:val="24"/>
                <w:szCs w:val="24"/>
              </w:rPr>
              <w:t>: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NUR SHAHIRAH BINTI MOHAMAD FAIZAL</w:t>
            </w: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Test Manager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TZARIA INC.</w:t>
            </w: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Reviewed By:</w:t>
            </w:r>
            <w:r w:rsidR="00E65004">
              <w:rPr>
                <w:rFonts w:cs="Arial"/>
                <w:sz w:val="24"/>
                <w:szCs w:val="24"/>
              </w:rPr>
              <w:t xml:space="preserve"> NURSYAZWANI BINTI MD SHAFII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Quality Assurance Team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Heading1"/>
        <w:keepLines w:val="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4351AA">
      <w:pPr>
        <w:pStyle w:val="BodyText"/>
        <w:spacing w:after="240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1287"/>
        <w:gridCol w:w="1588"/>
        <w:gridCol w:w="1511"/>
        <w:gridCol w:w="4970"/>
      </w:tblGrid>
      <w:tr w:rsidR="00325C42" w:rsidRPr="00325C42" w:rsidTr="00522AAC">
        <w:trPr>
          <w:trHeight w:val="397"/>
        </w:trPr>
        <w:tc>
          <w:tcPr>
            <w:tcW w:w="1287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4351A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588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4351A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51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4351A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97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4351A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325C42" w:rsidRPr="00325C42" w:rsidTr="00522AAC">
        <w:trPr>
          <w:trHeight w:val="397"/>
        </w:trPr>
        <w:tc>
          <w:tcPr>
            <w:tcW w:w="1287" w:type="dxa"/>
          </w:tcPr>
          <w:p w:rsidR="00325C42" w:rsidRPr="00325C42" w:rsidRDefault="00325C42" w:rsidP="004351AA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  <w:tc>
          <w:tcPr>
            <w:tcW w:w="1588" w:type="dxa"/>
          </w:tcPr>
          <w:p w:rsidR="00325C42" w:rsidRPr="00325C42" w:rsidRDefault="00CB47F6" w:rsidP="004351AA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325C42" w:rsidRPr="00325C42">
              <w:rPr>
                <w:sz w:val="24"/>
                <w:szCs w:val="24"/>
              </w:rPr>
              <w:t>/2016</w:t>
            </w:r>
          </w:p>
        </w:tc>
        <w:tc>
          <w:tcPr>
            <w:tcW w:w="1511" w:type="dxa"/>
          </w:tcPr>
          <w:p w:rsidR="00325C42" w:rsidRPr="00325C42" w:rsidRDefault="00325C42" w:rsidP="004351AA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All</w:t>
            </w:r>
          </w:p>
        </w:tc>
        <w:tc>
          <w:tcPr>
            <w:tcW w:w="4970" w:type="dxa"/>
          </w:tcPr>
          <w:p w:rsidR="00325C42" w:rsidRPr="00325C42" w:rsidRDefault="00325C42" w:rsidP="004351AA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4351AA">
      <w:pPr>
        <w:pStyle w:val="BodyText"/>
        <w:jc w:val="center"/>
        <w:rPr>
          <w:sz w:val="24"/>
          <w:szCs w:val="24"/>
          <w:u w:val="single"/>
        </w:rPr>
      </w:pPr>
    </w:p>
    <w:p w:rsidR="00325C42" w:rsidRPr="003A5C8C" w:rsidRDefault="00325C42" w:rsidP="004351AA">
      <w:pPr>
        <w:pStyle w:val="BodyText"/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4351AA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4351AA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4351AA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Contolled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4351AA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Receipient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4351AA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4351AA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4351AA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4351AA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CB47F6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4351AA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4351AA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CB47F6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4351AA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4351AA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CB47F6" w:rsidP="004351AA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4351AA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F83478" w:rsidRPr="002B467C" w:rsidRDefault="00F83478" w:rsidP="002B467C">
      <w:pPr>
        <w:rPr>
          <w:rFonts w:eastAsiaTheme="majorEastAsia"/>
          <w:b/>
          <w:bCs/>
          <w:sz w:val="24"/>
          <w:szCs w:val="24"/>
        </w:rPr>
        <w:sectPr w:rsidR="00F83478" w:rsidRPr="002B467C" w:rsidSect="002F3DB9">
          <w:headerReference w:type="default" r:id="rId10"/>
          <w:footerReference w:type="default" r:id="rId11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</w:p>
    <w:p w:rsidR="004423A8" w:rsidRDefault="004423A8" w:rsidP="004423A8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DC41A3" w:rsidRPr="001001B6" w:rsidRDefault="00A47DD9" w:rsidP="002F2EAF">
      <w:pPr>
        <w:pStyle w:val="Heading1"/>
        <w:jc w:val="center"/>
        <w:rPr>
          <w:rFonts w:cs="Arial"/>
        </w:rPr>
      </w:pPr>
      <w:r>
        <w:rPr>
          <w:rFonts w:cs="Arial"/>
        </w:rPr>
        <w:t xml:space="preserve">TEST </w:t>
      </w:r>
      <w:r w:rsidR="002F2EAF">
        <w:rPr>
          <w:rFonts w:cs="Arial"/>
        </w:rPr>
        <w:t>INCIDENT REPORT</w:t>
      </w:r>
    </w:p>
    <w:p w:rsidR="00DC41A3" w:rsidRDefault="00DC41A3" w:rsidP="00DC41A3">
      <w:pPr>
        <w:spacing w:line="276" w:lineRule="auto"/>
        <w:rPr>
          <w:sz w:val="24"/>
          <w:szCs w:val="24"/>
        </w:rPr>
      </w:pP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1"/>
        <w:gridCol w:w="7229"/>
      </w:tblGrid>
      <w:tr w:rsidR="002F2EAF" w:rsidRPr="00E11373" w:rsidTr="002F2EAF">
        <w:tc>
          <w:tcPr>
            <w:tcW w:w="9450" w:type="dxa"/>
            <w:gridSpan w:val="2"/>
            <w:shd w:val="clear" w:color="auto" w:fill="C0C0C0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/>
                <w:iCs/>
                <w:color w:val="0000FF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Incident report identifier </w:t>
            </w:r>
          </w:p>
        </w:tc>
      </w:tr>
      <w:tr w:rsidR="002F2EAF" w:rsidRPr="00E11373" w:rsidTr="002F2EAF">
        <w:tc>
          <w:tcPr>
            <w:tcW w:w="2221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Scope</w:t>
            </w:r>
          </w:p>
        </w:tc>
        <w:tc>
          <w:tcPr>
            <w:tcW w:w="7229" w:type="dxa"/>
          </w:tcPr>
          <w:p w:rsidR="002F2EAF" w:rsidRPr="00E11373" w:rsidRDefault="002F2EAF" w:rsidP="00E1137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The scope of this incident report is on any incident occurred based on test procedure executed </w:t>
            </w:r>
            <w:proofErr w:type="gramStart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on 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FO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gramEnd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>Order Food and Drink (F002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) in which took place during test execution only. </w:t>
            </w:r>
          </w:p>
        </w:tc>
      </w:tr>
      <w:tr w:rsidR="002F2EAF" w:rsidRPr="00E11373" w:rsidTr="002F2EAF">
        <w:tc>
          <w:tcPr>
            <w:tcW w:w="2221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References</w:t>
            </w:r>
          </w:p>
        </w:tc>
        <w:tc>
          <w:tcPr>
            <w:tcW w:w="7229" w:type="dxa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FO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S_TPS_1_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.0.0</w:t>
            </w: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670"/>
        <w:gridCol w:w="5843"/>
      </w:tblGrid>
      <w:tr w:rsidR="002F2EAF" w:rsidRPr="00E11373" w:rsidTr="002F2EAF">
        <w:tc>
          <w:tcPr>
            <w:tcW w:w="3655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Incident Number:</w:t>
            </w:r>
          </w:p>
        </w:tc>
        <w:tc>
          <w:tcPr>
            <w:tcW w:w="5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TIR-00-001</w:t>
            </w: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Summary</w:t>
            </w:r>
          </w:p>
        </w:tc>
      </w:tr>
      <w:tr w:rsidR="002F2EAF" w:rsidRPr="00E11373" w:rsidTr="002F2EAF">
        <w:tc>
          <w:tcPr>
            <w:tcW w:w="9498" w:type="dxa"/>
            <w:gridSpan w:val="3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User can maintain a session indefinitely without performing any transaction, which causes a security issue.</w:t>
            </w:r>
          </w:p>
        </w:tc>
      </w:tr>
      <w:tr w:rsidR="002F2EAF" w:rsidRPr="00E11373" w:rsidTr="002F2EAF">
        <w:tc>
          <w:tcPr>
            <w:tcW w:w="3655" w:type="dxa"/>
            <w:gridSpan w:val="2"/>
            <w:shd w:val="clear" w:color="auto" w:fill="D9D9D9" w:themeFill="background1" w:themeFillShade="D9"/>
          </w:tcPr>
          <w:p w:rsidR="002F2EAF" w:rsidRPr="00E11373" w:rsidRDefault="002F2EAF" w:rsidP="005410D3">
            <w:pPr>
              <w:tabs>
                <w:tab w:val="left" w:pos="226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Date and Time Incident:</w:t>
            </w:r>
          </w:p>
        </w:tc>
        <w:tc>
          <w:tcPr>
            <w:tcW w:w="5843" w:type="dxa"/>
            <w:shd w:val="clear" w:color="auto" w:fill="FFFFFF" w:themeFill="background1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13/12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/16</w:t>
            </w:r>
          </w:p>
        </w:tc>
      </w:tr>
      <w:tr w:rsidR="002F2EAF" w:rsidRPr="00E11373" w:rsidTr="002F2EAF">
        <w:tc>
          <w:tcPr>
            <w:tcW w:w="3655" w:type="dxa"/>
            <w:gridSpan w:val="2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Context:</w:t>
            </w:r>
          </w:p>
        </w:tc>
        <w:tc>
          <w:tcPr>
            <w:tcW w:w="5843" w:type="dxa"/>
            <w:shd w:val="clear" w:color="auto" w:fill="auto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FOS_2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Description of Incident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Procedure: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Incident applies to all transaction type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Data: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None. 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Expected Result: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System displays a message to ask if user needs more time to perform current transaction after 30 seconds without response from user. 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Actual Result: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System continues to wait for user response for more than 1 minute.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Unexpected Outcome: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None. </w:t>
            </w:r>
          </w:p>
        </w:tc>
      </w:tr>
      <w:tr w:rsidR="002F2EAF" w:rsidRPr="00E11373" w:rsidTr="002F2EAF">
        <w:trPr>
          <w:trHeight w:val="519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Procedure to reproduce the incident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E113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1. 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>Click ‘Confirm’ button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>. W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ait for 61 seconds</w:t>
            </w:r>
          </w:p>
        </w:tc>
      </w:tr>
      <w:tr w:rsidR="002F2EAF" w:rsidRPr="00E11373" w:rsidTr="002F2EAF">
        <w:trPr>
          <w:trHeight w:val="284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Environment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Hardware model: CINEO C2040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Manufacturer: Wincor Nixdorf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Keyboard: EPP V6 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Card Processor: Hybrid Motorized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Attempt to repeat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Procedure is repeated 3 times.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Tester’s Name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proofErr w:type="spellStart"/>
            <w:r w:rsidRPr="00E11373">
              <w:rPr>
                <w:rFonts w:asciiTheme="majorBidi" w:hAnsiTheme="majorBidi" w:cstheme="majorBidi"/>
                <w:sz w:val="24"/>
                <w:szCs w:val="24"/>
              </w:rPr>
              <w:t>Nur</w:t>
            </w:r>
            <w:proofErr w:type="spellEnd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11373">
              <w:rPr>
                <w:rFonts w:asciiTheme="majorBidi" w:hAnsiTheme="majorBidi" w:cstheme="majorBidi"/>
                <w:sz w:val="24"/>
                <w:szCs w:val="24"/>
              </w:rPr>
              <w:t>Shahirah</w:t>
            </w:r>
            <w:proofErr w:type="spellEnd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11373">
              <w:rPr>
                <w:rFonts w:asciiTheme="majorBidi" w:hAnsiTheme="majorBidi" w:cstheme="majorBidi"/>
                <w:sz w:val="24"/>
                <w:szCs w:val="24"/>
              </w:rPr>
              <w:t>binti</w:t>
            </w:r>
            <w:proofErr w:type="spellEnd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Mohamad </w:t>
            </w:r>
            <w:proofErr w:type="spellStart"/>
            <w:r w:rsidRPr="00E11373">
              <w:rPr>
                <w:rFonts w:asciiTheme="majorBidi" w:hAnsiTheme="majorBidi" w:cstheme="majorBidi"/>
                <w:sz w:val="24"/>
                <w:szCs w:val="24"/>
              </w:rPr>
              <w:t>Faizal</w:t>
            </w:r>
            <w:proofErr w:type="spellEnd"/>
          </w:p>
        </w:tc>
      </w:tr>
      <w:tr w:rsidR="002F2EAF" w:rsidRPr="00E11373" w:rsidTr="002F2EAF">
        <w:trPr>
          <w:trHeight w:val="613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Observer’s Name (witness)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Status of Incident</w:t>
            </w: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bookmarkStart w:id="1" w:name="Check1"/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1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Open                                                      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2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Assigned for Resolution                           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3"/>
            <w:r w:rsidRPr="00E11373">
              <w:rPr>
                <w:rFonts w:asciiTheme="majorBidi" w:hAnsiTheme="majorBidi" w:cstheme="majorBidi"/>
                <w:sz w:val="24"/>
                <w:szCs w:val="24"/>
              </w:rPr>
              <w:t>Retested with the fix confirmed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4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Approved for Resolution                             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5"/>
            <w:r w:rsidRPr="00E11373">
              <w:rPr>
                <w:rFonts w:asciiTheme="majorBidi" w:hAnsiTheme="majorBidi" w:cstheme="majorBidi"/>
                <w:sz w:val="24"/>
                <w:szCs w:val="24"/>
              </w:rPr>
              <w:t>Fixed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F2EAF" w:rsidRPr="00E11373" w:rsidTr="002F2EAF">
        <w:tc>
          <w:tcPr>
            <w:tcW w:w="9498" w:type="dxa"/>
            <w:gridSpan w:val="3"/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Impact </w:t>
            </w:r>
          </w:p>
        </w:tc>
      </w:tr>
      <w:tr w:rsidR="002F2EAF" w:rsidRPr="00E11373" w:rsidTr="002F2EAF">
        <w:tc>
          <w:tcPr>
            <w:tcW w:w="9498" w:type="dxa"/>
            <w:gridSpan w:val="3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Mission Critical : Application will not function or system fails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Major : Severe problems but possible  to work around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bookmarkStart w:id="6" w:name="Check8"/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6"/>
            <w:r w:rsidRPr="00E11373">
              <w:rPr>
                <w:rFonts w:asciiTheme="majorBidi" w:hAnsiTheme="majorBidi" w:cstheme="majorBidi"/>
                <w:sz w:val="24"/>
                <w:szCs w:val="24"/>
              </w:rPr>
              <w:t>Minor : Does not impact the functionality or usability of the process  is not according to requirements/design specifications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Priority</w:t>
            </w:r>
          </w:p>
        </w:tc>
      </w:tr>
      <w:tr w:rsidR="002F2EAF" w:rsidRPr="00E11373" w:rsidTr="002F2EAF">
        <w:trPr>
          <w:trHeight w:val="680"/>
        </w:trPr>
        <w:tc>
          <w:tcPr>
            <w:tcW w:w="9498" w:type="dxa"/>
            <w:gridSpan w:val="3"/>
            <w:tcBorders>
              <w:bottom w:val="single" w:sz="4" w:space="0" w:color="auto"/>
            </w:tcBorders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bookmarkStart w:id="7" w:name="Check9"/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7"/>
            <w:r w:rsidRPr="00E11373">
              <w:rPr>
                <w:rFonts w:asciiTheme="majorBidi" w:hAnsiTheme="majorBidi" w:cstheme="majorBidi"/>
                <w:sz w:val="24"/>
                <w:szCs w:val="24"/>
              </w:rPr>
              <w:t>Immediate : Must be fixed as soon as possible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0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8"/>
            <w:r w:rsidRPr="00E11373">
              <w:rPr>
                <w:rFonts w:asciiTheme="majorBidi" w:hAnsiTheme="majorBidi" w:cstheme="majorBidi"/>
                <w:sz w:val="24"/>
                <w:szCs w:val="24"/>
              </w:rPr>
              <w:t>Delayed : System is unstable but incident must be fixed prior to next level of test or shipment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1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</w:r>
            <w:r w:rsidR="00A00AE8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9"/>
            <w:r w:rsidRPr="00E11373">
              <w:rPr>
                <w:rFonts w:asciiTheme="majorBidi" w:hAnsiTheme="majorBidi" w:cstheme="majorBidi"/>
                <w:sz w:val="24"/>
                <w:szCs w:val="24"/>
              </w:rPr>
              <w:t>Deferred : Defect can be left in if necessary due to time or costs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F2EAF" w:rsidRPr="00E11373" w:rsidTr="002F2EAF">
        <w:trPr>
          <w:trHeight w:val="197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Description of  the corrective action</w:t>
            </w:r>
          </w:p>
        </w:tc>
      </w:tr>
      <w:tr w:rsidR="002F2EAF" w:rsidRPr="00E11373" w:rsidTr="002F2EAF">
        <w:trPr>
          <w:trHeight w:val="680"/>
        </w:trPr>
        <w:tc>
          <w:tcPr>
            <w:tcW w:w="9498" w:type="dxa"/>
            <w:gridSpan w:val="3"/>
            <w:tcBorders>
              <w:bottom w:val="single" w:sz="4" w:space="0" w:color="auto"/>
            </w:tcBorders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Client should consider this issue from the aspect of security and decide whether to amend this issue. </w:t>
            </w: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118"/>
        <w:gridCol w:w="3686"/>
      </w:tblGrid>
      <w:tr w:rsidR="002F2EAF" w:rsidRPr="00E11373" w:rsidTr="00CF4CB1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Conclusions and  Recommendations </w:t>
            </w:r>
          </w:p>
        </w:tc>
      </w:tr>
      <w:tr w:rsidR="002F2EAF" w:rsidRPr="00E11373" w:rsidTr="00CF4CB1">
        <w:trPr>
          <w:trHeight w:val="484"/>
        </w:trPr>
        <w:tc>
          <w:tcPr>
            <w:tcW w:w="9498" w:type="dxa"/>
            <w:gridSpan w:val="3"/>
            <w:tcBorders>
              <w:bottom w:val="single" w:sz="4" w:space="0" w:color="auto"/>
            </w:tcBorders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It is recommended that this incident be fixed as soon as possible as the user need to go through this first module before moving on to the next module. </w:t>
            </w:r>
          </w:p>
        </w:tc>
      </w:tr>
      <w:tr w:rsidR="002F2EAF" w:rsidRPr="00E11373" w:rsidTr="00CF4CB1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Approvals</w:t>
            </w:r>
          </w:p>
        </w:tc>
      </w:tr>
      <w:tr w:rsidR="002F2EAF" w:rsidRPr="00E11373" w:rsidTr="0032503A">
        <w:tc>
          <w:tcPr>
            <w:tcW w:w="2694" w:type="dxa"/>
            <w:shd w:val="clear" w:color="auto" w:fill="E6E6E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3118" w:type="dxa"/>
            <w:shd w:val="clear" w:color="auto" w:fill="E6E6E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Job Title</w:t>
            </w:r>
          </w:p>
        </w:tc>
        <w:tc>
          <w:tcPr>
            <w:tcW w:w="3686" w:type="dxa"/>
            <w:shd w:val="clear" w:color="auto" w:fill="E6E6E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Signature</w:t>
            </w:r>
          </w:p>
        </w:tc>
      </w:tr>
      <w:tr w:rsidR="002F2EAF" w:rsidRPr="00E11373" w:rsidTr="0032503A">
        <w:trPr>
          <w:trHeight w:val="284"/>
        </w:trPr>
        <w:tc>
          <w:tcPr>
            <w:tcW w:w="2694" w:type="dxa"/>
          </w:tcPr>
          <w:p w:rsidR="002F2EAF" w:rsidRPr="00E11373" w:rsidRDefault="0032503A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Nur</w:t>
            </w:r>
            <w:proofErr w:type="spellEnd"/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Shahirah</w:t>
            </w:r>
            <w:proofErr w:type="spellEnd"/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binti</w:t>
            </w:r>
            <w:proofErr w:type="spellEnd"/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Mohamad </w:t>
            </w:r>
            <w:proofErr w:type="spellStart"/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Faizal</w:t>
            </w:r>
            <w:proofErr w:type="spellEnd"/>
          </w:p>
        </w:tc>
        <w:tc>
          <w:tcPr>
            <w:tcW w:w="3118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Lead</w:t>
            </w:r>
          </w:p>
        </w:tc>
        <w:tc>
          <w:tcPr>
            <w:tcW w:w="3686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2F2EAF" w:rsidRPr="00E11373" w:rsidTr="0032503A">
        <w:tc>
          <w:tcPr>
            <w:tcW w:w="2694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r w:rsidR="0032503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2503A">
              <w:rPr>
                <w:rFonts w:asciiTheme="majorBidi" w:hAnsiTheme="majorBidi" w:cstheme="majorBidi"/>
                <w:sz w:val="24"/>
                <w:szCs w:val="24"/>
              </w:rPr>
              <w:t>Abd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3118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Product Manager</w:t>
            </w:r>
          </w:p>
        </w:tc>
        <w:tc>
          <w:tcPr>
            <w:tcW w:w="3686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11EE5" w:rsidRPr="00011EE5" w:rsidRDefault="00011EE5" w:rsidP="00011EE5"/>
    <w:p w:rsidR="00011EE5" w:rsidRDefault="00011EE5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F83478" w:rsidSect="00B64A08">
      <w:footerReference w:type="default" r:id="rId12"/>
      <w:headerReference w:type="first" r:id="rId13"/>
      <w:footerReference w:type="first" r:id="rId14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AE8" w:rsidRDefault="00A00AE8">
      <w:r>
        <w:separator/>
      </w:r>
    </w:p>
  </w:endnote>
  <w:endnote w:type="continuationSeparator" w:id="0">
    <w:p w:rsidR="00A00AE8" w:rsidRDefault="00A0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Pr="000A776D" w:rsidRDefault="00325C42">
    <w:pPr>
      <w:pStyle w:val="Footer"/>
      <w:rPr>
        <w:sz w:val="52"/>
        <w:szCs w:val="52"/>
      </w:rPr>
    </w:pPr>
    <w:r w:rsidRPr="00325C42">
      <w:rPr>
        <w:noProof/>
        <w:sz w:val="52"/>
        <w:szCs w:val="52"/>
        <w:lang w:val="en-MY" w:eastAsia="en-MY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062B6E10" wp14:editId="4B2A1B0D">
              <wp:simplePos x="0" y="0"/>
              <wp:positionH relativeFrom="column">
                <wp:posOffset>-217805</wp:posOffset>
              </wp:positionH>
              <wp:positionV relativeFrom="paragraph">
                <wp:posOffset>-446611</wp:posOffset>
              </wp:positionV>
              <wp:extent cx="2374265" cy="797442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5C42" w:rsidRDefault="00325C42" w:rsidP="00325C42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>
                                <wp:extent cx="1414130" cy="633833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9390" cy="6361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7.15pt;margin-top:-35.1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">
              <v:textbox>
                <w:txbxContent>
                  <w:p w:rsidR="00325C42" w:rsidRDefault="00325C42" w:rsidP="00325C42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414130" cy="633833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19390" cy="6361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A538C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993AA0B" wp14:editId="00EF133C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6EC190DA" wp14:editId="12DEF3E9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0E3FE247" wp14:editId="43D86CD9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60D49D5E" wp14:editId="57A60580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172DDDFD" wp14:editId="55A9E842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72401267" wp14:editId="1F0EDEE0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4620C5" w:rsidRPr="00101B90" w:rsidRDefault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888E8C1" wp14:editId="5756027D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HM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DqTDHM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19AA4F1A" wp14:editId="35A95C2E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4D5DA4" w:rsidRDefault="004620C5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75360F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ii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0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4620C5" w:rsidRPr="004D5DA4" w:rsidRDefault="004620C5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75360F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ii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3D423258" wp14:editId="2F922772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E113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325C42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</w:t>
                          </w:r>
                          <w:r w:rsidR="00E11373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TIR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1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us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kYlu9LsR&#10;9RMoWAoQGGgRBh8sWiF/YDTCEMmx+r4jkmLUfeDwClI/DM3UsZswiuFBIXlp2VxaCK8AKscao3m5&#10;0vOk2g2SbVuINL87Lm7h5TTMivrM6vDeYFDY3A5DzUyiy731Oo/e5W8A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BFXGus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4620C5" w:rsidRPr="00101B90" w:rsidRDefault="00101B90" w:rsidP="00E11373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325C42">
                      <w:rPr>
                        <w:rFonts w:ascii="Arial" w:hAnsi="Arial" w:cs="Arial"/>
                        <w:b/>
                        <w:lang w:val="en-MY"/>
                      </w:rPr>
                      <w:t>OS_</w:t>
                    </w:r>
                    <w:r w:rsidR="00E11373">
                      <w:rPr>
                        <w:rFonts w:ascii="Arial" w:hAnsi="Arial" w:cs="Arial"/>
                        <w:b/>
                        <w:lang w:val="en-MY"/>
                      </w:rPr>
                      <w:t>TIR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_1.0.0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15001336" wp14:editId="3EEDCD71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E11373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</w:t>
                          </w:r>
                          <w:r w:rsidR="00DC41A3">
                            <w:rPr>
                              <w:rFonts w:ascii="Arial" w:hAnsi="Arial"/>
                              <w:lang w:val="en-MY"/>
                            </w:rPr>
                            <w:t xml:space="preserve">est </w:t>
                          </w:r>
                          <w:r w:rsidR="00E11373">
                            <w:rPr>
                              <w:rFonts w:ascii="Arial" w:hAnsi="Arial"/>
                              <w:lang w:val="en-MY"/>
                            </w:rPr>
                            <w:t>Incident Report</w:t>
                          </w: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 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4620C5" w:rsidRPr="00101B90" w:rsidRDefault="00101B90" w:rsidP="00E11373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</w:t>
                    </w:r>
                    <w:r w:rsidR="00DC41A3">
                      <w:rPr>
                        <w:rFonts w:ascii="Arial" w:hAnsi="Arial"/>
                        <w:lang w:val="en-MY"/>
                      </w:rPr>
                      <w:t xml:space="preserve">est </w:t>
                    </w:r>
                    <w:r w:rsidR="00E11373">
                      <w:rPr>
                        <w:rFonts w:ascii="Arial" w:hAnsi="Arial"/>
                        <w:lang w:val="en-MY"/>
                      </w:rPr>
                      <w:t>Incident Report</w:t>
                    </w:r>
                    <w:r>
                      <w:rPr>
                        <w:rFonts w:ascii="Arial" w:hAnsi="Arial"/>
                        <w:lang w:val="en-MY"/>
                      </w:rPr>
                      <w:t xml:space="preserve"> ID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43EF4530" wp14:editId="4D3E13CF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618AD014" wp14:editId="255D6DFA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0C50DA14" wp14:editId="14CAE4F8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E11373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101B90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9f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" filled="f" stroked="f">
              <v:textbox>
                <w:txbxContent>
                  <w:p w:rsidR="004620C5" w:rsidRPr="00101B90" w:rsidRDefault="00E11373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101B90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6BEBE4F" wp14:editId="1E97A9BA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4620C5" w:rsidRPr="00101B90" w:rsidRDefault="00101B90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AD47E9">
    <w:pPr>
      <w:pStyle w:val="Foot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anchorId="6EAABDB4" wp14:editId="273C9256">
              <wp:simplePos x="0" y="0"/>
              <wp:positionH relativeFrom="column">
                <wp:posOffset>-275897</wp:posOffset>
              </wp:positionH>
              <wp:positionV relativeFrom="paragraph">
                <wp:posOffset>-661736</wp:posOffset>
              </wp:positionV>
              <wp:extent cx="2374265" cy="856484"/>
              <wp:effectExtent l="0" t="0" r="23495" b="203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8564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47E9" w:rsidRDefault="00AD47E9" w:rsidP="00AD47E9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 wp14:anchorId="4FB34B9E" wp14:editId="2C68C08B">
                                <wp:extent cx="1592317" cy="753630"/>
                                <wp:effectExtent l="0" t="0" r="8255" b="889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6584" cy="755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21.7pt;margin-top:-52.1pt;width:186.95pt;height:67.45pt;z-index:251782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EAJgIAAEs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">
              <v:textbox>
                <w:txbxContent>
                  <w:p w:rsidR="00AD47E9" w:rsidRDefault="00AD47E9" w:rsidP="00AD47E9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92317" cy="753630"/>
                          <wp:effectExtent l="0" t="0" r="8255" b="889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6584" cy="7556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B0ED8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59C6AF1A" wp14:editId="36386BB0">
              <wp:simplePos x="0" y="0"/>
              <wp:positionH relativeFrom="column">
                <wp:posOffset>-164805</wp:posOffset>
              </wp:positionH>
              <wp:positionV relativeFrom="paragraph">
                <wp:posOffset>-700966</wp:posOffset>
              </wp:positionV>
              <wp:extent cx="1998907" cy="736600"/>
              <wp:effectExtent l="0" t="0" r="0" b="635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907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5B0ED8" w:rsidRDefault="005B0ED8" w:rsidP="00D92EC3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 wp14:anchorId="54B7F361" wp14:editId="3000C175">
                                <wp:extent cx="1573619" cy="646007"/>
                                <wp:effectExtent l="0" t="0" r="762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71555" cy="645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036" type="#_x0000_t202" style="position:absolute;margin-left:-13pt;margin-top:-55.2pt;width:157.4pt;height:5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" filled="f" stroked="f">
              <v:textbox>
                <w:txbxContent>
                  <w:p w:rsidR="004620C5" w:rsidRPr="005B0ED8" w:rsidRDefault="005B0ED8" w:rsidP="00D92EC3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73619" cy="646007"/>
                          <wp:effectExtent l="0" t="0" r="7620" b="190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71555" cy="645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2D88005A" wp14:editId="55824620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D56307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OS_TIR</w:t>
                          </w:r>
                          <w:r w:rsidR="00940E5B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1.0.0</w:t>
                          </w:r>
                        </w:p>
                        <w:p w:rsidR="004620C5" w:rsidRPr="003F2373" w:rsidRDefault="004620C5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037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J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pzap5&#10;LasnkLCSoDDQKYw+WDRS/cRogDGSYf1jSxXDqP0o4BkkISF27rgNiWcRbNSlZX1poaIEqAwbjMbl&#10;0oyzatsrvmkg0vjwhLyFp1Nzp+ozq8ODg1HhkjuMNTuLLvfO6zx8F78B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GTUt&#10;i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D56307">
                      <w:rPr>
                        <w:rFonts w:ascii="Arial" w:hAnsi="Arial" w:cs="Arial"/>
                        <w:b/>
                        <w:lang w:val="en-MY"/>
                      </w:rPr>
                      <w:t>OS_TIR</w:t>
                    </w:r>
                    <w:r w:rsidR="00940E5B">
                      <w:rPr>
                        <w:rFonts w:ascii="Arial" w:hAnsi="Arial" w:cs="Arial"/>
                        <w:b/>
                        <w:lang w:val="en-MY"/>
                      </w:rPr>
                      <w:t>_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1.0.0</w:t>
                    </w:r>
                  </w:p>
                  <w:p w:rsidR="004620C5" w:rsidRPr="003F2373" w:rsidRDefault="004620C5" w:rsidP="003F2373"/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01C913C5" wp14:editId="1A080D63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41F657DF" wp14:editId="2295ECBE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75360F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A00AE8">
                            <w:fldChar w:fldCharType="begin"/>
                          </w:r>
                          <w:r w:rsidR="00A00AE8">
                            <w:instrText xml:space="preserve"> SECTIONPAGES  \* Arabic  \* MERGEFORMAT </w:instrText>
                          </w:r>
                          <w:r w:rsidR="00A00AE8">
                            <w:fldChar w:fldCharType="separate"/>
                          </w:r>
                          <w:r w:rsidR="0075360F" w:rsidRPr="0075360F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</w:t>
                          </w:r>
                          <w:r w:rsidR="00A00AE8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8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xh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" filled="f" stroked="f">
              <v:textbox>
                <w:txbxContent>
                  <w:p w:rsidR="004620C5" w:rsidRDefault="004620C5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75360F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A00AE8">
                      <w:fldChar w:fldCharType="begin"/>
                    </w:r>
                    <w:r w:rsidR="00A00AE8">
                      <w:instrText xml:space="preserve"> SECTIONPAGES  \* Arabic  \* MERGEFORMAT </w:instrText>
                    </w:r>
                    <w:r w:rsidR="00A00AE8">
                      <w:fldChar w:fldCharType="separate"/>
                    </w:r>
                    <w:r w:rsidR="0075360F" w:rsidRPr="0075360F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</w:t>
                    </w:r>
                    <w:r w:rsidR="00A00AE8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6CA7E99F" wp14:editId="00BA663C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292787" w:rsidRDefault="00C670C1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292787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9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jH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" filled="f" stroked="f">
              <v:textbox>
                <w:txbxContent>
                  <w:p w:rsidR="004620C5" w:rsidRPr="00292787" w:rsidRDefault="00C670C1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292787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09F0CDD0" wp14:editId="76145903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05A7B321" wp14:editId="0D8FAB91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B55334" w:rsidRDefault="00B55334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40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79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AWKr79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4620C5" w:rsidRPr="00B55334" w:rsidRDefault="00B55334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5BB5A474" wp14:editId="6272DA9E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Plan ID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1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1Vug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Plan ID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6B39CF7D" wp14:editId="23D9E46D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2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h8u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791CE05E" wp14:editId="63D86DE2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00FC5B23" wp14:editId="6C40EDA2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11E9483B" wp14:editId="3D84BF7F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28B35097" wp14:editId="02278873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3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qQ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yyO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M7xqk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41AA6437" wp14:editId="40D373EA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0B12B200" wp14:editId="6743633E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Footer"/>
    </w:pPr>
    <w:r w:rsidRPr="00926CF7">
      <w:rPr>
        <w:noProof/>
        <w:lang w:val="en-MY" w:eastAsia="en-MY"/>
      </w:rPr>
      <w:drawing>
        <wp:anchor distT="0" distB="0" distL="114300" distR="114300" simplePos="0" relativeHeight="251774464" behindDoc="1" locked="0" layoutInCell="1" allowOverlap="1" wp14:anchorId="3910169E" wp14:editId="39407EF2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0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7A52D1B1" wp14:editId="564373F4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5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9m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" filled="f" stroked="f">
              <v:textbox>
                <w:txbxContent>
                  <w:p w:rsidR="004620C5" w:rsidRDefault="004620C5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74C42CD5" wp14:editId="24F8D560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8512F4" w:rsidRDefault="004620C5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4620C5" w:rsidRPr="00EC36DE" w:rsidRDefault="004620C5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6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" filled="f" stroked="f">
              <v:textbox>
                <w:txbxContent>
                  <w:p w:rsidR="004620C5" w:rsidRPr="008512F4" w:rsidRDefault="004620C5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4620C5" w:rsidRPr="00EC36DE" w:rsidRDefault="004620C5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791E9039" wp14:editId="248FDE6F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7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N5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ODlbNa9l/QAS&#10;VhIUBmKEyQeLVqofGI0wRXKsv2+pYhh1HwQ8gzQkxI4dtyHxPIKNOreszy1UVACVY4PRtFyaaVRt&#10;B8U3LUSaHp6Q1/B0Gu5U/ZTV4cHBpHDkDlPNjqLzvfN6mr2LXwA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A5dFN5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3E550863" wp14:editId="5F2FA36B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419D1776" wp14:editId="4299F0AB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26B2B20E" wp14:editId="30658613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A00AE8">
                            <w:fldChar w:fldCharType="begin"/>
                          </w:r>
                          <w:r w:rsidR="00A00AE8">
                            <w:instrText xml:space="preserve"> SECTIONPAGES  \* Arabic  \* MERGEFORMAT </w:instrText>
                          </w:r>
                          <w:r w:rsidR="00A00AE8">
                            <w:fldChar w:fldCharType="separate"/>
                          </w:r>
                          <w:r w:rsidRPr="00235CD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22</w:t>
                          </w:r>
                          <w:r w:rsidR="00A00AE8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8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Aluw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" filled="f" stroked="f">
              <v:textbox>
                <w:txbxContent>
                  <w:p w:rsidR="004620C5" w:rsidRDefault="004620C5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AC208D">
                      <w:fldChar w:fldCharType="begin"/>
                    </w:r>
                    <w:r w:rsidR="00AC208D">
                      <w:instrText xml:space="preserve"> SECTIONPAGES  \* Arabic  \* MERGEFORMAT </w:instrText>
                    </w:r>
                    <w:r w:rsidR="00AC208D">
                      <w:fldChar w:fldCharType="separate"/>
                    </w:r>
                    <w:r w:rsidRPr="00235CD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22</w:t>
                    </w:r>
                    <w:r w:rsidR="00AC208D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41D54937" wp14:editId="2E66934E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9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302DE663" wp14:editId="6BEC2FA4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5EEC91F3" wp14:editId="34A7FC5B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2B890A2C" wp14:editId="43580F07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24455F9A" wp14:editId="14716B8B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0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Re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yiJbH7GQWeg9jCAotnDO+i6WPVwL6tvGgm5bKnYsFul5NgyWoN/of3pX3yd&#10;cLQFWY8fZQ126NZIB7RvVG+TB+lAgA51ejrVxvpSweN1FJPreYxRBbIonYeJ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ROTYCGtZ&#10;PwGFlQSGAU9h8sGhleoHRiNMkRzr71uqGEbdBwFtkIaE2LHjLiSeR3BRl5L1pYSKCqBybDCajksz&#10;jartoPimBUtT4wl5C63TcMdq22OTV4eGg0nhgjtMNTuKLu9O6zx7F78B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IhN&#10;xF6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5E3769BE" wp14:editId="0EE08B59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574E8955" wp14:editId="7AF75DF6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7EDCAFA2" wp14:editId="734AD10F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18432C5B" wp14:editId="640954EE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1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sStw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550C1F4D" wp14:editId="4D19BBF1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2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DRWE6y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6F4BE6C3" wp14:editId="4DE0BB5A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3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8Z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AE8" w:rsidRDefault="00A00AE8">
      <w:r>
        <w:separator/>
      </w:r>
    </w:p>
  </w:footnote>
  <w:footnote w:type="continuationSeparator" w:id="0">
    <w:p w:rsidR="00A00AE8" w:rsidRDefault="00A00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63B1FF0B" wp14:editId="3E9234AB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9FB5EA3" wp14:editId="0B6A56E1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1F433909" wp14:editId="70EFDD3E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3D077E99" wp14:editId="63907CC9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4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" filled="f" fillcolor="yellow" stroked="f">
              <v:textbox style="layout-flow:vertical;mso-layout-flow-alt:bottom-to-top">
                <w:txbxContent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3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7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1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6"/>
  </w:num>
  <w:num w:numId="2">
    <w:abstractNumId w:val="18"/>
  </w:num>
  <w:num w:numId="3">
    <w:abstractNumId w:val="19"/>
  </w:num>
  <w:num w:numId="4">
    <w:abstractNumId w:val="29"/>
  </w:num>
  <w:num w:numId="5">
    <w:abstractNumId w:val="4"/>
  </w:num>
  <w:num w:numId="6">
    <w:abstractNumId w:val="9"/>
  </w:num>
  <w:num w:numId="7">
    <w:abstractNumId w:val="2"/>
  </w:num>
  <w:num w:numId="8">
    <w:abstractNumId w:val="30"/>
  </w:num>
  <w:num w:numId="9">
    <w:abstractNumId w:val="13"/>
  </w:num>
  <w:num w:numId="10">
    <w:abstractNumId w:val="2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1"/>
  </w:num>
  <w:num w:numId="14">
    <w:abstractNumId w:val="28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</w:num>
  <w:num w:numId="17">
    <w:abstractNumId w:val="33"/>
  </w:num>
  <w:num w:numId="18">
    <w:abstractNumId w:val="22"/>
  </w:num>
  <w:num w:numId="19">
    <w:abstractNumId w:val="34"/>
  </w:num>
  <w:num w:numId="20">
    <w:abstractNumId w:val="39"/>
  </w:num>
  <w:num w:numId="21">
    <w:abstractNumId w:val="14"/>
  </w:num>
  <w:num w:numId="22">
    <w:abstractNumId w:val="38"/>
  </w:num>
  <w:num w:numId="23">
    <w:abstractNumId w:val="1"/>
  </w:num>
  <w:num w:numId="24">
    <w:abstractNumId w:val="42"/>
  </w:num>
  <w:num w:numId="25">
    <w:abstractNumId w:val="37"/>
  </w:num>
  <w:num w:numId="26">
    <w:abstractNumId w:val="21"/>
  </w:num>
  <w:num w:numId="27">
    <w:abstractNumId w:val="10"/>
  </w:num>
  <w:num w:numId="28">
    <w:abstractNumId w:val="5"/>
  </w:num>
  <w:num w:numId="29">
    <w:abstractNumId w:val="26"/>
  </w:num>
  <w:num w:numId="30">
    <w:abstractNumId w:val="0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</w:num>
  <w:num w:numId="33">
    <w:abstractNumId w:val="35"/>
  </w:num>
  <w:num w:numId="34">
    <w:abstractNumId w:val="3"/>
  </w:num>
  <w:num w:numId="35">
    <w:abstractNumId w:val="41"/>
  </w:num>
  <w:num w:numId="36">
    <w:abstractNumId w:val="6"/>
  </w:num>
  <w:num w:numId="37">
    <w:abstractNumId w:val="16"/>
  </w:num>
  <w:num w:numId="38">
    <w:abstractNumId w:val="20"/>
  </w:num>
  <w:num w:numId="39">
    <w:abstractNumId w:val="7"/>
  </w:num>
  <w:num w:numId="40">
    <w:abstractNumId w:val="12"/>
  </w:num>
  <w:num w:numId="41">
    <w:abstractNumId w:val="32"/>
  </w:num>
  <w:num w:numId="42">
    <w:abstractNumId w:val="11"/>
  </w:num>
  <w:num w:numId="43">
    <w:abstractNumId w:val="25"/>
  </w:num>
  <w:num w:numId="44">
    <w:abstractNumId w:val="15"/>
  </w:num>
  <w:num w:numId="45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4FC8"/>
    <w:rsid w:val="000210D0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596B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39F"/>
    <w:rsid w:val="001C7F75"/>
    <w:rsid w:val="001D017A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3403"/>
    <w:rsid w:val="002A3F56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2EAF"/>
    <w:rsid w:val="002F3DB9"/>
    <w:rsid w:val="002F7018"/>
    <w:rsid w:val="00301848"/>
    <w:rsid w:val="00302DBF"/>
    <w:rsid w:val="00304967"/>
    <w:rsid w:val="00305C7D"/>
    <w:rsid w:val="00306F87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A24"/>
    <w:rsid w:val="0032503A"/>
    <w:rsid w:val="003257A6"/>
    <w:rsid w:val="00325C42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E35"/>
    <w:rsid w:val="00365F90"/>
    <w:rsid w:val="003662C8"/>
    <w:rsid w:val="00371586"/>
    <w:rsid w:val="003717FA"/>
    <w:rsid w:val="00374322"/>
    <w:rsid w:val="003755C8"/>
    <w:rsid w:val="00375CE2"/>
    <w:rsid w:val="00375E65"/>
    <w:rsid w:val="003779AF"/>
    <w:rsid w:val="00380B12"/>
    <w:rsid w:val="00380B37"/>
    <w:rsid w:val="0038207E"/>
    <w:rsid w:val="00382A03"/>
    <w:rsid w:val="0038550E"/>
    <w:rsid w:val="00386F72"/>
    <w:rsid w:val="00387656"/>
    <w:rsid w:val="003902AE"/>
    <w:rsid w:val="003903C3"/>
    <w:rsid w:val="00391796"/>
    <w:rsid w:val="0039370B"/>
    <w:rsid w:val="003939A5"/>
    <w:rsid w:val="003942BA"/>
    <w:rsid w:val="0039624B"/>
    <w:rsid w:val="00397601"/>
    <w:rsid w:val="003A08C9"/>
    <w:rsid w:val="003A0DB9"/>
    <w:rsid w:val="003A32E9"/>
    <w:rsid w:val="003A5C8C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F0360"/>
    <w:rsid w:val="003F21C1"/>
    <w:rsid w:val="003F2373"/>
    <w:rsid w:val="003F4D88"/>
    <w:rsid w:val="003F7952"/>
    <w:rsid w:val="00402C3B"/>
    <w:rsid w:val="004063B3"/>
    <w:rsid w:val="00407352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51AA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3D56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20DE"/>
    <w:rsid w:val="004F24C2"/>
    <w:rsid w:val="004F37E4"/>
    <w:rsid w:val="004F4AF2"/>
    <w:rsid w:val="005005A8"/>
    <w:rsid w:val="005013B7"/>
    <w:rsid w:val="00502464"/>
    <w:rsid w:val="00503A97"/>
    <w:rsid w:val="00503D74"/>
    <w:rsid w:val="00505E2C"/>
    <w:rsid w:val="00505E53"/>
    <w:rsid w:val="00506EC7"/>
    <w:rsid w:val="005109DF"/>
    <w:rsid w:val="00514791"/>
    <w:rsid w:val="005148D7"/>
    <w:rsid w:val="00515B41"/>
    <w:rsid w:val="00517E29"/>
    <w:rsid w:val="00520D3A"/>
    <w:rsid w:val="00522AAC"/>
    <w:rsid w:val="0052331F"/>
    <w:rsid w:val="00523E15"/>
    <w:rsid w:val="00525A58"/>
    <w:rsid w:val="0052641B"/>
    <w:rsid w:val="00526E99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0ED8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EDC"/>
    <w:rsid w:val="005D0F36"/>
    <w:rsid w:val="005D306D"/>
    <w:rsid w:val="005D52EA"/>
    <w:rsid w:val="005D53DB"/>
    <w:rsid w:val="005D784D"/>
    <w:rsid w:val="005E0195"/>
    <w:rsid w:val="005E0853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81852"/>
    <w:rsid w:val="006838E1"/>
    <w:rsid w:val="006845F3"/>
    <w:rsid w:val="00687304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1693"/>
    <w:rsid w:val="0070409E"/>
    <w:rsid w:val="00705847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360F"/>
    <w:rsid w:val="00755E58"/>
    <w:rsid w:val="00757FAD"/>
    <w:rsid w:val="00760020"/>
    <w:rsid w:val="00761858"/>
    <w:rsid w:val="00763018"/>
    <w:rsid w:val="007652EB"/>
    <w:rsid w:val="00766E08"/>
    <w:rsid w:val="007674CF"/>
    <w:rsid w:val="00767A5F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18B6"/>
    <w:rsid w:val="00801B74"/>
    <w:rsid w:val="00802730"/>
    <w:rsid w:val="008028FA"/>
    <w:rsid w:val="00802E97"/>
    <w:rsid w:val="00803739"/>
    <w:rsid w:val="008044E3"/>
    <w:rsid w:val="00804EA2"/>
    <w:rsid w:val="0080545B"/>
    <w:rsid w:val="00805D4D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EA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533A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876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274E7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8D2"/>
    <w:rsid w:val="009803C1"/>
    <w:rsid w:val="00980F0E"/>
    <w:rsid w:val="00981DD9"/>
    <w:rsid w:val="00982F10"/>
    <w:rsid w:val="0098572A"/>
    <w:rsid w:val="009903CF"/>
    <w:rsid w:val="00991E9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AF3"/>
    <w:rsid w:val="009A7E2A"/>
    <w:rsid w:val="009B0878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0AE8"/>
    <w:rsid w:val="00A02A73"/>
    <w:rsid w:val="00A02BF7"/>
    <w:rsid w:val="00A02C64"/>
    <w:rsid w:val="00A03737"/>
    <w:rsid w:val="00A06861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47DD9"/>
    <w:rsid w:val="00A500C0"/>
    <w:rsid w:val="00A51B85"/>
    <w:rsid w:val="00A51F4F"/>
    <w:rsid w:val="00A5557E"/>
    <w:rsid w:val="00A60F09"/>
    <w:rsid w:val="00A61999"/>
    <w:rsid w:val="00A65DAE"/>
    <w:rsid w:val="00A700F7"/>
    <w:rsid w:val="00A70EC8"/>
    <w:rsid w:val="00A71374"/>
    <w:rsid w:val="00A72F28"/>
    <w:rsid w:val="00A73898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3396"/>
    <w:rsid w:val="00AA4946"/>
    <w:rsid w:val="00AA4C93"/>
    <w:rsid w:val="00AA574B"/>
    <w:rsid w:val="00AA6264"/>
    <w:rsid w:val="00AA66B6"/>
    <w:rsid w:val="00AA7735"/>
    <w:rsid w:val="00AB06C8"/>
    <w:rsid w:val="00AB1AF7"/>
    <w:rsid w:val="00AB1D82"/>
    <w:rsid w:val="00AB1FC7"/>
    <w:rsid w:val="00AB6398"/>
    <w:rsid w:val="00AB63A2"/>
    <w:rsid w:val="00AB6CC5"/>
    <w:rsid w:val="00AB7333"/>
    <w:rsid w:val="00AB7793"/>
    <w:rsid w:val="00AB7852"/>
    <w:rsid w:val="00AC02BF"/>
    <w:rsid w:val="00AC10E9"/>
    <w:rsid w:val="00AC1508"/>
    <w:rsid w:val="00AC1F50"/>
    <w:rsid w:val="00AC1FD9"/>
    <w:rsid w:val="00AC208D"/>
    <w:rsid w:val="00AC3BC9"/>
    <w:rsid w:val="00AC481A"/>
    <w:rsid w:val="00AC5EC1"/>
    <w:rsid w:val="00AC7DA4"/>
    <w:rsid w:val="00AD0DFC"/>
    <w:rsid w:val="00AD18C0"/>
    <w:rsid w:val="00AD22A4"/>
    <w:rsid w:val="00AD3057"/>
    <w:rsid w:val="00AD47E9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11CF"/>
    <w:rsid w:val="00B03362"/>
    <w:rsid w:val="00B05E45"/>
    <w:rsid w:val="00B07700"/>
    <w:rsid w:val="00B104E7"/>
    <w:rsid w:val="00B117D8"/>
    <w:rsid w:val="00B1197B"/>
    <w:rsid w:val="00B11EFC"/>
    <w:rsid w:val="00B121B1"/>
    <w:rsid w:val="00B14634"/>
    <w:rsid w:val="00B14B13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1AB4"/>
    <w:rsid w:val="00BA2C2E"/>
    <w:rsid w:val="00BA2C81"/>
    <w:rsid w:val="00BA495D"/>
    <w:rsid w:val="00BA600B"/>
    <w:rsid w:val="00BA6D9F"/>
    <w:rsid w:val="00BB03E7"/>
    <w:rsid w:val="00BB6430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687E"/>
    <w:rsid w:val="00BD777D"/>
    <w:rsid w:val="00BE0E10"/>
    <w:rsid w:val="00BE1358"/>
    <w:rsid w:val="00BE1D63"/>
    <w:rsid w:val="00BE52BF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3967"/>
    <w:rsid w:val="00C03E1B"/>
    <w:rsid w:val="00C03FDB"/>
    <w:rsid w:val="00C040F4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6E9C"/>
    <w:rsid w:val="00C670C1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162B"/>
    <w:rsid w:val="00CB2FB2"/>
    <w:rsid w:val="00CB3A49"/>
    <w:rsid w:val="00CB47F6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3934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4CB1"/>
    <w:rsid w:val="00CF61B1"/>
    <w:rsid w:val="00CF6BA3"/>
    <w:rsid w:val="00D0279C"/>
    <w:rsid w:val="00D0385B"/>
    <w:rsid w:val="00D047C6"/>
    <w:rsid w:val="00D04ED1"/>
    <w:rsid w:val="00D0525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392F"/>
    <w:rsid w:val="00D372F9"/>
    <w:rsid w:val="00D42696"/>
    <w:rsid w:val="00D4269E"/>
    <w:rsid w:val="00D42E80"/>
    <w:rsid w:val="00D43B35"/>
    <w:rsid w:val="00D444C8"/>
    <w:rsid w:val="00D456D2"/>
    <w:rsid w:val="00D50466"/>
    <w:rsid w:val="00D515FF"/>
    <w:rsid w:val="00D54170"/>
    <w:rsid w:val="00D545E3"/>
    <w:rsid w:val="00D557BC"/>
    <w:rsid w:val="00D56307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1373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5004"/>
    <w:rsid w:val="00E67E1A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2CE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44CC"/>
    <w:rsid w:val="00F9476D"/>
    <w:rsid w:val="00F951BF"/>
    <w:rsid w:val="00F9752F"/>
    <w:rsid w:val="00F97B60"/>
    <w:rsid w:val="00FA121E"/>
    <w:rsid w:val="00FA1423"/>
    <w:rsid w:val="00FA3B00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AD678-FE04-4F7A-B266-93151029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10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Windows User</cp:lastModifiedBy>
  <cp:revision>11</cp:revision>
  <cp:lastPrinted>2010-09-22T16:08:00Z</cp:lastPrinted>
  <dcterms:created xsi:type="dcterms:W3CDTF">2016-12-11T17:13:00Z</dcterms:created>
  <dcterms:modified xsi:type="dcterms:W3CDTF">2016-12-14T10:08:00Z</dcterms:modified>
</cp:coreProperties>
</file>