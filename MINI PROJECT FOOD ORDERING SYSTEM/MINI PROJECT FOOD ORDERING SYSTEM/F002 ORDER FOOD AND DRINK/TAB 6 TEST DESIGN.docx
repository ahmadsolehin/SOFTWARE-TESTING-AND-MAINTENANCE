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00" w:rsidRDefault="00E64100" w:rsidP="00E64100">
      <w:pPr>
        <w:pStyle w:val="Heading3"/>
        <w:jc w:val="center"/>
      </w:pPr>
      <w:r>
        <w:rPr>
          <w:noProof/>
          <w:lang w:val="en-MY" w:eastAsia="en-MY"/>
        </w:rPr>
        <w:drawing>
          <wp:inline distT="0" distB="0" distL="0" distR="0" wp14:anchorId="086186E9" wp14:editId="20814946">
            <wp:extent cx="31432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01392_1278691802191472_895910917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00" w:rsidRDefault="00E64100" w:rsidP="00E64100">
      <w:pPr>
        <w:rPr>
          <w:b/>
          <w:sz w:val="28"/>
        </w:rPr>
      </w:pPr>
    </w:p>
    <w:p w:rsidR="008A6CDD" w:rsidRDefault="00E64100" w:rsidP="00E64100">
      <w:pPr>
        <w:jc w:val="center"/>
        <w:rPr>
          <w:b/>
          <w:sz w:val="28"/>
        </w:rPr>
      </w:pPr>
      <w:r>
        <w:rPr>
          <w:b/>
          <w:sz w:val="28"/>
        </w:rPr>
        <w:t>FACULTY COMPUTER SYSTEM &amp; SOFTWARE ENGINEERING</w:t>
      </w:r>
    </w:p>
    <w:p w:rsidR="008A6CDD" w:rsidRDefault="008A6CDD" w:rsidP="00A926F2">
      <w:pPr>
        <w:rPr>
          <w:rFonts w:asciiTheme="majorBidi" w:eastAsiaTheme="majorEastAsia" w:hAnsiTheme="majorBidi" w:cstheme="majorBidi"/>
          <w:b/>
          <w:bCs/>
          <w:sz w:val="24"/>
        </w:rPr>
      </w:pPr>
    </w:p>
    <w:p w:rsidR="009664FF" w:rsidRDefault="009664FF" w:rsidP="00A926F2">
      <w:pPr>
        <w:rPr>
          <w:rFonts w:asciiTheme="majorBidi" w:eastAsiaTheme="majorEastAsia" w:hAnsiTheme="majorBidi" w:cstheme="majorBidi"/>
          <w:b/>
          <w:bCs/>
          <w:sz w:val="24"/>
        </w:rPr>
      </w:pPr>
    </w:p>
    <w:p w:rsidR="009664FF" w:rsidRDefault="009664FF" w:rsidP="00A926F2">
      <w:pPr>
        <w:rPr>
          <w:rFonts w:asciiTheme="majorBidi" w:eastAsiaTheme="majorEastAsia" w:hAnsiTheme="majorBidi" w:cstheme="majorBidi"/>
          <w:b/>
          <w:bCs/>
          <w:sz w:val="24"/>
        </w:rPr>
      </w:pPr>
    </w:p>
    <w:p w:rsidR="009664FF" w:rsidRDefault="009664FF" w:rsidP="00A926F2">
      <w:pPr>
        <w:rPr>
          <w:rFonts w:asciiTheme="majorBidi" w:eastAsiaTheme="majorEastAsia" w:hAnsiTheme="majorBidi" w:cstheme="majorBidi"/>
          <w:b/>
          <w:bCs/>
          <w:sz w:val="24"/>
        </w:rPr>
      </w:pPr>
    </w:p>
    <w:p w:rsidR="009664FF" w:rsidRDefault="009664FF" w:rsidP="00A926F2">
      <w:pPr>
        <w:rPr>
          <w:rFonts w:asciiTheme="majorBidi" w:eastAsiaTheme="majorEastAsia" w:hAnsiTheme="majorBidi" w:cstheme="majorBidi"/>
          <w:b/>
          <w:bCs/>
          <w:sz w:val="24"/>
        </w:rPr>
      </w:pPr>
    </w:p>
    <w:p w:rsidR="009664FF" w:rsidRDefault="009664FF" w:rsidP="00A926F2">
      <w:pPr>
        <w:rPr>
          <w:rFonts w:asciiTheme="majorBidi" w:eastAsiaTheme="majorEastAsia" w:hAnsiTheme="majorBidi" w:cstheme="majorBidi"/>
          <w:b/>
          <w:bCs/>
          <w:sz w:val="24"/>
        </w:rPr>
      </w:pPr>
    </w:p>
    <w:p w:rsidR="009664FF" w:rsidRDefault="009664FF" w:rsidP="00A926F2">
      <w:pPr>
        <w:rPr>
          <w:b/>
          <w:sz w:val="28"/>
        </w:rPr>
      </w:pPr>
    </w:p>
    <w:p w:rsidR="00EF252D" w:rsidRDefault="001F2699" w:rsidP="00EF252D">
      <w:pPr>
        <w:pStyle w:val="Heading3"/>
        <w:spacing w:line="360" w:lineRule="auto"/>
        <w:rPr>
          <w:sz w:val="52"/>
          <w:szCs w:val="44"/>
        </w:rPr>
      </w:pPr>
      <w:r w:rsidRPr="001F2699">
        <w:rPr>
          <w:sz w:val="52"/>
          <w:szCs w:val="44"/>
        </w:rPr>
        <w:t xml:space="preserve">TEST </w:t>
      </w:r>
      <w:r w:rsidR="00EF252D">
        <w:rPr>
          <w:sz w:val="52"/>
          <w:szCs w:val="44"/>
        </w:rPr>
        <w:t xml:space="preserve">DESIGN </w:t>
      </w:r>
    </w:p>
    <w:p w:rsidR="008A6CDD" w:rsidRDefault="00EF252D" w:rsidP="00EF252D">
      <w:pPr>
        <w:pStyle w:val="Heading3"/>
        <w:spacing w:line="360" w:lineRule="auto"/>
      </w:pPr>
      <w:r>
        <w:rPr>
          <w:sz w:val="52"/>
          <w:szCs w:val="44"/>
        </w:rPr>
        <w:t>SPECIFICATIONS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  <w:bookmarkStart w:id="0" w:name="_GoBack"/>
      <w:bookmarkEnd w:id="0"/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Pr="00A60725" w:rsidRDefault="00A60725" w:rsidP="00A6072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ORDER FOOD AND DRINK</w:t>
      </w: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434A75" w:rsidP="001F2699">
      <w:pPr>
        <w:rPr>
          <w:bCs/>
          <w:sz w:val="28"/>
        </w:rPr>
      </w:pPr>
      <w:r>
        <w:rPr>
          <w:bCs/>
          <w:sz w:val="28"/>
        </w:rPr>
        <w:t>Date: 21</w:t>
      </w:r>
      <w:r w:rsidR="001F2699" w:rsidRPr="001F2699">
        <w:rPr>
          <w:bCs/>
          <w:sz w:val="28"/>
        </w:rPr>
        <w:t>/11/2016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Pr="00E64100" w:rsidRDefault="00F64003" w:rsidP="00E64100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E64100" w:rsidRDefault="002B467C" w:rsidP="00E64100">
      <w:pPr>
        <w:tabs>
          <w:tab w:val="left" w:pos="2025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64100">
        <w:rPr>
          <w:b/>
          <w:bCs/>
          <w:sz w:val="28"/>
          <w:szCs w:val="28"/>
        </w:rPr>
        <w:t>Document Control</w:t>
      </w:r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664"/>
      </w:tblGrid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FOS Test Design Specification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FOS_TDS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1.0.0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TZARIA INC._FOS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In-Use</w:t>
            </w:r>
          </w:p>
        </w:tc>
      </w:tr>
      <w:tr w:rsidR="00992B26" w:rsidRPr="00992B26" w:rsidTr="00992B26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21</w:t>
            </w:r>
            <w:r w:rsidRPr="00992B26">
              <w:rPr>
                <w:sz w:val="24"/>
                <w:szCs w:val="24"/>
                <w:vertAlign w:val="superscript"/>
              </w:rPr>
              <w:t>st</w:t>
            </w:r>
            <w:r w:rsidRPr="00992B26">
              <w:rPr>
                <w:sz w:val="24"/>
                <w:szCs w:val="24"/>
              </w:rPr>
              <w:t xml:space="preserve"> of Nov,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"/>
        <w:gridCol w:w="4863"/>
        <w:gridCol w:w="1842"/>
        <w:gridCol w:w="2618"/>
      </w:tblGrid>
      <w:tr w:rsidR="00FC358F" w:rsidRPr="00B51304" w:rsidTr="00FC358F">
        <w:trPr>
          <w:trHeight w:val="392"/>
        </w:trPr>
        <w:tc>
          <w:tcPr>
            <w:tcW w:w="4885" w:type="dxa"/>
            <w:gridSpan w:val="2"/>
            <w:shd w:val="clear" w:color="auto" w:fill="BFBFBF"/>
            <w:vAlign w:val="center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618" w:type="dxa"/>
            <w:shd w:val="clear" w:color="auto" w:fill="BFBFBF"/>
          </w:tcPr>
          <w:p w:rsidR="00FC358F" w:rsidRPr="00992B26" w:rsidRDefault="00FC358F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FC358F" w:rsidRPr="00B51304" w:rsidTr="00FC358F">
        <w:trPr>
          <w:gridBefore w:val="1"/>
          <w:wBefore w:w="22" w:type="dxa"/>
          <w:trHeight w:val="1120"/>
        </w:trPr>
        <w:tc>
          <w:tcPr>
            <w:tcW w:w="4863" w:type="dxa"/>
          </w:tcPr>
          <w:p w:rsidR="00FC358F" w:rsidRPr="00992B26" w:rsidRDefault="00FC358F" w:rsidP="00395B17">
            <w:pPr>
              <w:rPr>
                <w:rFonts w:cs="Arial"/>
                <w:i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Prepared By</w:t>
            </w:r>
            <w:r w:rsidRPr="00992B26">
              <w:rPr>
                <w:rFonts w:cs="Arial"/>
                <w:i/>
                <w:sz w:val="24"/>
                <w:szCs w:val="24"/>
              </w:rPr>
              <w:t>:</w:t>
            </w:r>
          </w:p>
          <w:p w:rsidR="00FC358F" w:rsidRPr="00992B26" w:rsidRDefault="00FC358F" w:rsidP="00992B26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NUR</w:t>
            </w:r>
            <w:r>
              <w:rPr>
                <w:sz w:val="24"/>
                <w:szCs w:val="24"/>
              </w:rPr>
              <w:t xml:space="preserve"> SHAHIRAH BINTI MOHAMAD FAIZAL</w:t>
            </w:r>
          </w:p>
        </w:tc>
        <w:tc>
          <w:tcPr>
            <w:tcW w:w="1842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Test Manager</w:t>
            </w:r>
          </w:p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618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</w:p>
        </w:tc>
      </w:tr>
      <w:tr w:rsidR="00FC358F" w:rsidRPr="00B51304" w:rsidTr="00FC358F">
        <w:trPr>
          <w:trHeight w:val="1120"/>
        </w:trPr>
        <w:tc>
          <w:tcPr>
            <w:tcW w:w="4885" w:type="dxa"/>
            <w:gridSpan w:val="2"/>
          </w:tcPr>
          <w:p w:rsidR="00FC358F" w:rsidRDefault="00FC358F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Reviewed By:</w:t>
            </w:r>
          </w:p>
          <w:p w:rsidR="009664FF" w:rsidRPr="00992B26" w:rsidRDefault="009664FF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NUR ZAHIRAH BINTI ROSLAN</w:t>
            </w:r>
          </w:p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Quality Assurance Team</w:t>
            </w:r>
          </w:p>
          <w:p w:rsidR="00FC358F" w:rsidRPr="00992B26" w:rsidRDefault="00FC358F" w:rsidP="00395B1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618" w:type="dxa"/>
          </w:tcPr>
          <w:p w:rsidR="00FC358F" w:rsidRPr="00992B26" w:rsidRDefault="00FC358F" w:rsidP="00395B17">
            <w:pPr>
              <w:rPr>
                <w:sz w:val="24"/>
                <w:szCs w:val="24"/>
              </w:rPr>
            </w:pPr>
          </w:p>
        </w:tc>
      </w:tr>
    </w:tbl>
    <w:p w:rsidR="002B467C" w:rsidRPr="00992B26" w:rsidRDefault="002B467C" w:rsidP="00992B26">
      <w:pPr>
        <w:pStyle w:val="BodyText"/>
        <w:spacing w:line="360" w:lineRule="auto"/>
        <w:jc w:val="center"/>
        <w:rPr>
          <w:sz w:val="24"/>
          <w:szCs w:val="24"/>
          <w:u w:val="single"/>
          <w:lang w:val="en-GB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2B467C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612"/>
        <w:gridCol w:w="1642"/>
        <w:gridCol w:w="4307"/>
      </w:tblGrid>
      <w:tr w:rsidR="00992B26" w:rsidRPr="00992B26" w:rsidTr="00C64D5C">
        <w:trPr>
          <w:trHeight w:val="397"/>
        </w:trPr>
        <w:tc>
          <w:tcPr>
            <w:tcW w:w="1795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612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642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307" w:type="dxa"/>
            <w:shd w:val="clear" w:color="auto" w:fill="BFBFBF"/>
            <w:vAlign w:val="center"/>
          </w:tcPr>
          <w:p w:rsidR="00992B26" w:rsidRPr="00992B26" w:rsidRDefault="00992B26" w:rsidP="00395B1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992B26" w:rsidRPr="00992B26" w:rsidTr="00C64D5C">
        <w:trPr>
          <w:trHeight w:val="397"/>
        </w:trPr>
        <w:tc>
          <w:tcPr>
            <w:tcW w:w="1795" w:type="dxa"/>
          </w:tcPr>
          <w:p w:rsidR="00992B26" w:rsidRPr="00992B26" w:rsidRDefault="00992B26" w:rsidP="00395B17">
            <w:pPr>
              <w:jc w:val="center"/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1.0.0</w:t>
            </w:r>
          </w:p>
        </w:tc>
        <w:tc>
          <w:tcPr>
            <w:tcW w:w="1612" w:type="dxa"/>
          </w:tcPr>
          <w:p w:rsidR="00992B26" w:rsidRPr="00992B26" w:rsidRDefault="00992B26" w:rsidP="00395B17">
            <w:pPr>
              <w:jc w:val="center"/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21/11/2016</w:t>
            </w:r>
          </w:p>
        </w:tc>
        <w:tc>
          <w:tcPr>
            <w:tcW w:w="1642" w:type="dxa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All</w:t>
            </w:r>
          </w:p>
        </w:tc>
        <w:tc>
          <w:tcPr>
            <w:tcW w:w="4307" w:type="dxa"/>
          </w:tcPr>
          <w:p w:rsidR="00992B26" w:rsidRPr="00992B26" w:rsidRDefault="00992B26" w:rsidP="00395B17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992B26" w:rsidRPr="003A5C8C" w:rsidRDefault="002B467C" w:rsidP="00992B26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E641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E641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E641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E641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E641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E641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E641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3A6370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3A6370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784485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312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3A6370" w:rsidP="00E641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B467C">
              <w:rPr>
                <w:sz w:val="24"/>
                <w:szCs w:val="24"/>
              </w:rPr>
              <w:t>/11/2016</w:t>
            </w:r>
          </w:p>
        </w:tc>
        <w:tc>
          <w:tcPr>
            <w:tcW w:w="1264" w:type="dxa"/>
            <w:vAlign w:val="center"/>
          </w:tcPr>
          <w:p w:rsidR="002B467C" w:rsidRDefault="002B467C" w:rsidP="00E64100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7344CA" w:rsidRDefault="00F83478" w:rsidP="003A5C8C">
      <w:pPr>
        <w:jc w:val="center"/>
        <w:rPr>
          <w:rFonts w:eastAsiaTheme="majorEastAsia"/>
          <w:b/>
          <w:bCs/>
          <w:sz w:val="28"/>
          <w:szCs w:val="28"/>
        </w:rPr>
      </w:pPr>
      <w:r w:rsidRPr="003A5C8C">
        <w:rPr>
          <w:rFonts w:eastAsiaTheme="majorEastAsia"/>
          <w:b/>
          <w:bCs/>
          <w:sz w:val="28"/>
          <w:szCs w:val="28"/>
        </w:rPr>
        <w:t>Table of Content</w:t>
      </w:r>
    </w:p>
    <w:p w:rsidR="003A5C8C" w:rsidRPr="003A5C8C" w:rsidRDefault="003A5C8C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Arial"/>
          <w:b w:val="0"/>
          <w:bCs w:val="0"/>
          <w:sz w:val="24"/>
          <w:szCs w:val="24"/>
          <w:lang w:val="en-GB"/>
        </w:rPr>
        <w:id w:val="12190200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DC41A3" w:rsidRPr="00DC41A3" w:rsidRDefault="00DC41A3" w:rsidP="00DC41A3">
          <w:pPr>
            <w:pStyle w:val="TOCHeading"/>
            <w:jc w:val="both"/>
            <w:rPr>
              <w:rFonts w:cs="Arial"/>
              <w:sz w:val="24"/>
              <w:szCs w:val="24"/>
            </w:rPr>
          </w:pPr>
        </w:p>
        <w:p w:rsidR="00DC41A3" w:rsidRPr="00DC41A3" w:rsidRDefault="00DC41A3" w:rsidP="00C64D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 w:rsidRPr="00DC41A3">
            <w:rPr>
              <w:rFonts w:cs="Arial"/>
              <w:sz w:val="24"/>
              <w:szCs w:val="24"/>
            </w:rPr>
            <w:fldChar w:fldCharType="begin"/>
          </w:r>
          <w:r w:rsidRPr="00DC41A3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DC41A3">
            <w:rPr>
              <w:rFonts w:cs="Arial"/>
              <w:sz w:val="24"/>
              <w:szCs w:val="24"/>
            </w:rPr>
            <w:fldChar w:fldCharType="separate"/>
          </w:r>
          <w:hyperlink w:anchor="_Toc356732216" w:history="1">
            <w:r w:rsidRPr="00DC41A3">
              <w:rPr>
                <w:rStyle w:val="Hyperlink"/>
                <w:rFonts w:cs="Arial"/>
                <w:noProof/>
                <w:sz w:val="24"/>
                <w:szCs w:val="24"/>
              </w:rPr>
              <w:t>Document Control</w:t>
            </w:r>
            <w:r w:rsidRPr="00DC41A3">
              <w:rPr>
                <w:noProof/>
                <w:webHidden/>
                <w:sz w:val="24"/>
                <w:szCs w:val="24"/>
              </w:rPr>
              <w:tab/>
            </w:r>
          </w:hyperlink>
          <w:r w:rsidR="0080774E">
            <w:rPr>
              <w:noProof/>
              <w:sz w:val="24"/>
              <w:szCs w:val="24"/>
            </w:rPr>
            <w:t>i</w:t>
          </w:r>
        </w:p>
        <w:p w:rsidR="00DC41A3" w:rsidRPr="00DC41A3" w:rsidRDefault="0087089D" w:rsidP="00C64D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17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Version History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_Toc356732217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4D5C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87089D" w:rsidP="00C64D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18" w:history="1">
            <w:r w:rsidR="00DC41A3" w:rsidRPr="00DC41A3">
              <w:rPr>
                <w:rStyle w:val="Hyperlink"/>
                <w:noProof/>
                <w:sz w:val="24"/>
                <w:szCs w:val="24"/>
              </w:rPr>
              <w:t>Distribution List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_Toc356732218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4D5C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87089D" w:rsidP="00C64D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19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Table of Content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_Toc356732219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i</w:t>
            </w:r>
            <w:r w:rsidR="00C64D5C">
              <w:rPr>
                <w:noProof/>
                <w:webHidden/>
                <w:sz w:val="24"/>
                <w:szCs w:val="24"/>
              </w:rPr>
              <w:t>ii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87089D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0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1.0 Introduction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_Toc356732220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87089D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1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1.1 Purpose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_Toc356732221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87089D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2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1.2 Scope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_Toc356732222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87089D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3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1.3 References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_Toc356732223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1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87089D" w:rsidP="00DC41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4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2.0 Test Design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_Toc356732224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2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87089D" w:rsidP="00DC41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5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2.1 Features To Be Tested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begin"/>
            </w:r>
            <w:r w:rsidR="00DC41A3" w:rsidRPr="00DC41A3">
              <w:rPr>
                <w:noProof/>
                <w:webHidden/>
                <w:sz w:val="24"/>
                <w:szCs w:val="24"/>
              </w:rPr>
              <w:instrText xml:space="preserve"> PAGEREF _Toc356732225 \h </w:instrText>
            </w:r>
            <w:r w:rsidR="00DC41A3" w:rsidRPr="00DC41A3">
              <w:rPr>
                <w:noProof/>
                <w:webHidden/>
                <w:sz w:val="24"/>
                <w:szCs w:val="24"/>
              </w:rPr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41A3" w:rsidRPr="00DC41A3">
              <w:rPr>
                <w:noProof/>
                <w:webHidden/>
                <w:sz w:val="24"/>
                <w:szCs w:val="24"/>
              </w:rPr>
              <w:t>2</w:t>
            </w:r>
            <w:r w:rsidR="00DC41A3" w:rsidRPr="00DC4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41A3" w:rsidRPr="00DC41A3" w:rsidRDefault="0087089D" w:rsidP="00807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6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2.2 Approach Refinements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80774E">
              <w:rPr>
                <w:noProof/>
                <w:webHidden/>
                <w:sz w:val="24"/>
                <w:szCs w:val="24"/>
              </w:rPr>
              <w:t>2</w:t>
            </w:r>
          </w:hyperlink>
        </w:p>
        <w:p w:rsidR="00DC41A3" w:rsidRPr="00DC41A3" w:rsidRDefault="0087089D" w:rsidP="00807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7" w:history="1">
            <w:r w:rsidR="00DC41A3" w:rsidRPr="00DC41A3">
              <w:rPr>
                <w:rStyle w:val="Hyperlink"/>
                <w:noProof/>
                <w:sz w:val="24"/>
                <w:szCs w:val="24"/>
              </w:rPr>
              <w:t>2.3 Test Identification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80774E">
              <w:rPr>
                <w:noProof/>
                <w:webHidden/>
                <w:sz w:val="24"/>
                <w:szCs w:val="24"/>
              </w:rPr>
              <w:t>8</w:t>
            </w:r>
          </w:hyperlink>
        </w:p>
        <w:p w:rsidR="00DC41A3" w:rsidRPr="00DC41A3" w:rsidRDefault="0087089D" w:rsidP="00807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8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2.4 Feature Pass/Fail Criteria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80774E">
              <w:rPr>
                <w:noProof/>
                <w:webHidden/>
                <w:sz w:val="24"/>
                <w:szCs w:val="24"/>
              </w:rPr>
              <w:t>8</w:t>
            </w:r>
          </w:hyperlink>
        </w:p>
        <w:p w:rsidR="00DC41A3" w:rsidRPr="00DC41A3" w:rsidRDefault="0087089D" w:rsidP="009664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229" w:history="1">
            <w:r w:rsidR="00DC41A3" w:rsidRPr="00DC41A3">
              <w:rPr>
                <w:rStyle w:val="Hyperlink"/>
                <w:rFonts w:cs="Arial"/>
                <w:noProof/>
                <w:sz w:val="24"/>
                <w:szCs w:val="24"/>
              </w:rPr>
              <w:t>2.5 Test Deliverable</w:t>
            </w:r>
            <w:r w:rsidR="00DC41A3" w:rsidRPr="00DC41A3">
              <w:rPr>
                <w:noProof/>
                <w:webHidden/>
                <w:sz w:val="24"/>
                <w:szCs w:val="24"/>
              </w:rPr>
              <w:tab/>
            </w:r>
            <w:r w:rsidR="009664FF">
              <w:rPr>
                <w:noProof/>
                <w:webHidden/>
                <w:sz w:val="24"/>
                <w:szCs w:val="24"/>
              </w:rPr>
              <w:t>9</w:t>
            </w:r>
          </w:hyperlink>
        </w:p>
        <w:p w:rsidR="00DC41A3" w:rsidRDefault="00DC41A3" w:rsidP="00DC41A3">
          <w:pPr>
            <w:spacing w:line="276" w:lineRule="auto"/>
            <w:jc w:val="both"/>
            <w:rPr>
              <w:rFonts w:cs="Arial"/>
            </w:rPr>
          </w:pPr>
          <w:r w:rsidRPr="00DC41A3">
            <w:rPr>
              <w:rFonts w:cs="Arial"/>
              <w:sz w:val="24"/>
              <w:szCs w:val="24"/>
            </w:rPr>
            <w:fldChar w:fldCharType="end"/>
          </w:r>
        </w:p>
      </w:sdtContent>
    </w:sdt>
    <w:p w:rsidR="00F83478" w:rsidRPr="003A5C8C" w:rsidRDefault="00F83478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2B467C" w:rsidRDefault="00F83478" w:rsidP="002B467C">
      <w:pPr>
        <w:rPr>
          <w:rFonts w:eastAsiaTheme="majorEastAsia"/>
          <w:b/>
          <w:bCs/>
          <w:sz w:val="24"/>
          <w:szCs w:val="24"/>
        </w:rPr>
        <w:sectPr w:rsidR="00F83478" w:rsidRPr="002B467C" w:rsidSect="002F3DB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</w:p>
    <w:p w:rsidR="004423A8" w:rsidRDefault="004423A8" w:rsidP="004423A8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C41A3" w:rsidRPr="001001B6" w:rsidRDefault="00DC41A3" w:rsidP="009664FF">
      <w:pPr>
        <w:pStyle w:val="Heading1"/>
        <w:jc w:val="center"/>
        <w:rPr>
          <w:rFonts w:cs="Arial"/>
        </w:rPr>
      </w:pPr>
      <w:bookmarkStart w:id="1" w:name="_Toc355793874"/>
      <w:bookmarkStart w:id="2" w:name="_Toc356732220"/>
      <w:r w:rsidRPr="001001B6">
        <w:rPr>
          <w:rFonts w:cs="Arial"/>
        </w:rPr>
        <w:t>1.0 Introduction</w:t>
      </w:r>
      <w:bookmarkEnd w:id="1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DC41A3" w:rsidRPr="00DC41A3" w:rsidTr="00395B17">
        <w:tc>
          <w:tcPr>
            <w:tcW w:w="9576" w:type="dxa"/>
          </w:tcPr>
          <w:p w:rsidR="00DC41A3" w:rsidRPr="00DC41A3" w:rsidRDefault="00DC41A3" w:rsidP="009664FF">
            <w:pPr>
              <w:rPr>
                <w:rFonts w:cs="Arial"/>
                <w:sz w:val="24"/>
                <w:szCs w:val="24"/>
              </w:rPr>
            </w:pPr>
          </w:p>
          <w:p w:rsidR="00DC41A3" w:rsidRPr="00DC41A3" w:rsidRDefault="00DC41A3" w:rsidP="009664FF">
            <w:pPr>
              <w:pStyle w:val="Heading2"/>
              <w:spacing w:line="240" w:lineRule="auto"/>
              <w:outlineLvl w:val="1"/>
              <w:rPr>
                <w:rFonts w:cs="Arial"/>
                <w:sz w:val="24"/>
                <w:szCs w:val="24"/>
              </w:rPr>
            </w:pPr>
            <w:bookmarkStart w:id="3" w:name="_Toc355793875"/>
            <w:bookmarkStart w:id="4" w:name="_Toc356732221"/>
            <w:r w:rsidRPr="00DC41A3">
              <w:rPr>
                <w:rFonts w:cs="Arial"/>
                <w:sz w:val="24"/>
                <w:szCs w:val="24"/>
              </w:rPr>
              <w:t>1.1 Purpose</w:t>
            </w:r>
            <w:bookmarkEnd w:id="3"/>
            <w:bookmarkEnd w:id="4"/>
          </w:p>
          <w:p w:rsidR="00DC41A3" w:rsidRPr="00DC41A3" w:rsidRDefault="00DC41A3" w:rsidP="009664FF">
            <w:pPr>
              <w:rPr>
                <w:sz w:val="24"/>
                <w:szCs w:val="24"/>
              </w:rPr>
            </w:pPr>
            <w:r w:rsidRPr="00DC41A3">
              <w:rPr>
                <w:sz w:val="24"/>
                <w:szCs w:val="24"/>
              </w:rPr>
              <w:t>This test design specification support the following objectives:</w:t>
            </w:r>
          </w:p>
          <w:p w:rsidR="00DC41A3" w:rsidRPr="00DC41A3" w:rsidRDefault="00DC41A3" w:rsidP="009664FF">
            <w:pPr>
              <w:rPr>
                <w:sz w:val="24"/>
                <w:szCs w:val="24"/>
              </w:rPr>
            </w:pPr>
            <w:proofErr w:type="spellStart"/>
            <w:r w:rsidRPr="00DC41A3">
              <w:rPr>
                <w:sz w:val="24"/>
                <w:szCs w:val="24"/>
              </w:rPr>
              <w:t>i</w:t>
            </w:r>
            <w:proofErr w:type="spellEnd"/>
            <w:r w:rsidRPr="00DC41A3">
              <w:rPr>
                <w:sz w:val="24"/>
                <w:szCs w:val="24"/>
              </w:rPr>
              <w:t xml:space="preserve">. </w:t>
            </w:r>
            <w:r w:rsidR="00960EB7">
              <w:rPr>
                <w:sz w:val="24"/>
                <w:szCs w:val="24"/>
              </w:rPr>
              <w:t xml:space="preserve">  </w:t>
            </w:r>
            <w:r w:rsidRPr="00DC41A3">
              <w:rPr>
                <w:sz w:val="24"/>
                <w:szCs w:val="24"/>
              </w:rPr>
              <w:t>To identify the test items covered</w:t>
            </w:r>
          </w:p>
          <w:p w:rsidR="00DC41A3" w:rsidRPr="00DC41A3" w:rsidRDefault="00960EB7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  T</w:t>
            </w:r>
            <w:r w:rsidR="00DC41A3" w:rsidRPr="00DC41A3">
              <w:rPr>
                <w:sz w:val="24"/>
                <w:szCs w:val="24"/>
              </w:rPr>
              <w:t>o further refine the test approach from test plan</w:t>
            </w:r>
          </w:p>
          <w:p w:rsidR="00DC41A3" w:rsidRPr="00DC41A3" w:rsidRDefault="00960EB7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 T</w:t>
            </w:r>
            <w:r w:rsidR="00DC41A3" w:rsidRPr="00DC41A3">
              <w:rPr>
                <w:sz w:val="24"/>
                <w:szCs w:val="24"/>
              </w:rPr>
              <w:t>o define the sources of the information used to prepare the plan</w:t>
            </w:r>
          </w:p>
          <w:p w:rsidR="00DC41A3" w:rsidRPr="00DC41A3" w:rsidRDefault="00960EB7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 T</w:t>
            </w:r>
            <w:r w:rsidR="00DC41A3" w:rsidRPr="00DC41A3">
              <w:rPr>
                <w:sz w:val="24"/>
                <w:szCs w:val="24"/>
              </w:rPr>
              <w:t>o identify the general cases of test to be executed</w:t>
            </w:r>
          </w:p>
          <w:p w:rsidR="00DC41A3" w:rsidRPr="00DC41A3" w:rsidRDefault="00DC41A3" w:rsidP="009664FF">
            <w:pPr>
              <w:rPr>
                <w:rFonts w:cs="Arial"/>
                <w:sz w:val="24"/>
                <w:szCs w:val="24"/>
              </w:rPr>
            </w:pPr>
          </w:p>
          <w:p w:rsidR="00DC41A3" w:rsidRPr="00DC41A3" w:rsidRDefault="00DC41A3" w:rsidP="009664FF">
            <w:pPr>
              <w:pStyle w:val="Heading2"/>
              <w:spacing w:line="240" w:lineRule="auto"/>
              <w:outlineLvl w:val="1"/>
              <w:rPr>
                <w:sz w:val="24"/>
                <w:szCs w:val="24"/>
              </w:rPr>
            </w:pPr>
            <w:bookmarkStart w:id="5" w:name="_Toc355793876"/>
            <w:bookmarkStart w:id="6" w:name="_Toc356732222"/>
            <w:r w:rsidRPr="00DC41A3">
              <w:rPr>
                <w:rFonts w:cs="Arial"/>
                <w:sz w:val="24"/>
                <w:szCs w:val="24"/>
              </w:rPr>
              <w:t>1.2 Scope</w:t>
            </w:r>
            <w:bookmarkEnd w:id="5"/>
            <w:bookmarkEnd w:id="6"/>
          </w:p>
          <w:p w:rsidR="00DC41A3" w:rsidRPr="00DC41A3" w:rsidRDefault="00DC41A3" w:rsidP="009664FF">
            <w:pPr>
              <w:rPr>
                <w:sz w:val="24"/>
                <w:szCs w:val="24"/>
              </w:rPr>
            </w:pPr>
            <w:r w:rsidRPr="00DC41A3">
              <w:rPr>
                <w:sz w:val="24"/>
                <w:szCs w:val="24"/>
              </w:rPr>
              <w:t xml:space="preserve">This test design specification covers </w:t>
            </w:r>
            <w:r w:rsidR="009664FF">
              <w:rPr>
                <w:sz w:val="24"/>
                <w:szCs w:val="24"/>
              </w:rPr>
              <w:t>Order Food and Drink</w:t>
            </w:r>
            <w:r w:rsidRPr="00DC41A3">
              <w:rPr>
                <w:sz w:val="24"/>
                <w:szCs w:val="24"/>
              </w:rPr>
              <w:t xml:space="preserve"> features developed in FOS. </w:t>
            </w:r>
          </w:p>
        </w:tc>
      </w:tr>
    </w:tbl>
    <w:p w:rsidR="00DC41A3" w:rsidRPr="00DC41A3" w:rsidRDefault="00DC41A3" w:rsidP="009664FF">
      <w:pPr>
        <w:rPr>
          <w:rFonts w:cs="Arial"/>
          <w:sz w:val="24"/>
          <w:szCs w:val="24"/>
        </w:rPr>
      </w:pPr>
    </w:p>
    <w:p w:rsidR="00DC41A3" w:rsidRPr="00DC41A3" w:rsidRDefault="00DC41A3" w:rsidP="009664FF">
      <w:pPr>
        <w:pStyle w:val="Heading2"/>
        <w:spacing w:line="240" w:lineRule="auto"/>
        <w:rPr>
          <w:rFonts w:cs="Arial"/>
          <w:sz w:val="24"/>
          <w:szCs w:val="24"/>
        </w:rPr>
      </w:pPr>
      <w:bookmarkStart w:id="7" w:name="_Toc355793877"/>
      <w:bookmarkStart w:id="8" w:name="_Toc356732223"/>
      <w:r w:rsidRPr="00DC41A3">
        <w:rPr>
          <w:rFonts w:cs="Arial"/>
          <w:sz w:val="24"/>
          <w:szCs w:val="24"/>
        </w:rPr>
        <w:t>1.3 References</w:t>
      </w:r>
      <w:bookmarkEnd w:id="7"/>
      <w:bookmarkEnd w:id="8"/>
    </w:p>
    <w:p w:rsidR="00DC41A3" w:rsidRPr="00DC41A3" w:rsidRDefault="00DC41A3" w:rsidP="009664FF">
      <w:pPr>
        <w:rPr>
          <w:sz w:val="24"/>
          <w:szCs w:val="24"/>
        </w:rPr>
      </w:pPr>
      <w:r w:rsidRPr="00DC41A3">
        <w:rPr>
          <w:sz w:val="24"/>
          <w:szCs w:val="24"/>
        </w:rPr>
        <w:t>The following IEEE standards have been referenced in preparation of this document:</w:t>
      </w:r>
    </w:p>
    <w:p w:rsidR="00DC41A3" w:rsidRPr="00DC41A3" w:rsidRDefault="00DC41A3" w:rsidP="009664FF">
      <w:pPr>
        <w:rPr>
          <w:sz w:val="24"/>
          <w:szCs w:val="24"/>
        </w:rPr>
      </w:pPr>
      <w:proofErr w:type="spellStart"/>
      <w:r w:rsidRPr="00DC41A3">
        <w:rPr>
          <w:sz w:val="24"/>
          <w:szCs w:val="24"/>
        </w:rPr>
        <w:t>i</w:t>
      </w:r>
      <w:proofErr w:type="spellEnd"/>
      <w:r w:rsidRPr="00DC41A3">
        <w:rPr>
          <w:sz w:val="24"/>
          <w:szCs w:val="24"/>
        </w:rPr>
        <w:t>. IEEE 829-2008 Standard for Software and System Test Documentation</w:t>
      </w:r>
    </w:p>
    <w:p w:rsidR="00DC41A3" w:rsidRPr="00DC41A3" w:rsidRDefault="00DC41A3" w:rsidP="009664FF">
      <w:pPr>
        <w:rPr>
          <w:sz w:val="24"/>
          <w:szCs w:val="24"/>
        </w:rPr>
      </w:pPr>
    </w:p>
    <w:p w:rsidR="00DC41A3" w:rsidRPr="00DC41A3" w:rsidRDefault="00DC41A3" w:rsidP="009664FF">
      <w:pPr>
        <w:rPr>
          <w:sz w:val="24"/>
          <w:szCs w:val="24"/>
        </w:rPr>
      </w:pPr>
      <w:r w:rsidRPr="00DC41A3">
        <w:rPr>
          <w:sz w:val="24"/>
          <w:szCs w:val="24"/>
        </w:rPr>
        <w:t>The following documents provide the test basis for this test design:</w:t>
      </w:r>
    </w:p>
    <w:p w:rsidR="00DC41A3" w:rsidRPr="00DC41A3" w:rsidRDefault="00DC41A3" w:rsidP="009664FF">
      <w:pPr>
        <w:rPr>
          <w:sz w:val="24"/>
          <w:szCs w:val="24"/>
        </w:rPr>
      </w:pPr>
      <w:proofErr w:type="spellStart"/>
      <w:r w:rsidRPr="00DC41A3">
        <w:rPr>
          <w:sz w:val="24"/>
          <w:szCs w:val="24"/>
        </w:rPr>
        <w:t>i</w:t>
      </w:r>
      <w:proofErr w:type="spellEnd"/>
      <w:r w:rsidRPr="00DC41A3">
        <w:rPr>
          <w:sz w:val="24"/>
          <w:szCs w:val="24"/>
        </w:rPr>
        <w:t>. The FOS Software Requirement Specifications (FOS_SRS_2.0)</w:t>
      </w:r>
    </w:p>
    <w:p w:rsidR="00DC41A3" w:rsidRPr="00DC41A3" w:rsidRDefault="00DC41A3" w:rsidP="009664FF">
      <w:pPr>
        <w:rPr>
          <w:sz w:val="24"/>
          <w:szCs w:val="24"/>
        </w:rPr>
      </w:pPr>
      <w:proofErr w:type="gramStart"/>
      <w:r w:rsidRPr="00DC41A3">
        <w:rPr>
          <w:sz w:val="24"/>
          <w:szCs w:val="24"/>
        </w:rPr>
        <w:t>ii</w:t>
      </w:r>
      <w:proofErr w:type="gramEnd"/>
      <w:r w:rsidRPr="00DC41A3">
        <w:rPr>
          <w:sz w:val="24"/>
          <w:szCs w:val="24"/>
        </w:rPr>
        <w:t>. The FOS System Design Document (FOS_SDD_2.0)</w:t>
      </w: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pStyle w:val="Heading1"/>
        <w:jc w:val="center"/>
        <w:rPr>
          <w:rFonts w:cs="Arial"/>
        </w:rPr>
      </w:pPr>
      <w:bookmarkStart w:id="9" w:name="_Toc355793878"/>
      <w:bookmarkStart w:id="10" w:name="_Toc356732224"/>
    </w:p>
    <w:p w:rsidR="00DC41A3" w:rsidRDefault="00DC41A3" w:rsidP="009664FF">
      <w:pPr>
        <w:pStyle w:val="Heading1"/>
        <w:jc w:val="center"/>
        <w:rPr>
          <w:rFonts w:cs="Arial"/>
        </w:rPr>
      </w:pPr>
      <w:r w:rsidRPr="001001B6">
        <w:rPr>
          <w:rFonts w:cs="Arial"/>
        </w:rPr>
        <w:t>2.0 Test Design</w:t>
      </w:r>
      <w:bookmarkEnd w:id="9"/>
      <w:bookmarkEnd w:id="10"/>
    </w:p>
    <w:p w:rsidR="009E3FCE" w:rsidRPr="009E3FCE" w:rsidRDefault="009E3FCE" w:rsidP="009664FF"/>
    <w:p w:rsidR="009E3FCE" w:rsidRPr="009E3FCE" w:rsidRDefault="009E3FCE" w:rsidP="009664FF">
      <w:pPr>
        <w:pStyle w:val="Heading2"/>
        <w:spacing w:line="240" w:lineRule="auto"/>
        <w:rPr>
          <w:rFonts w:cs="Arial"/>
          <w:sz w:val="24"/>
          <w:szCs w:val="24"/>
        </w:rPr>
      </w:pPr>
      <w:bookmarkStart w:id="11" w:name="_Toc355793879"/>
      <w:bookmarkStart w:id="12" w:name="_Toc356732225"/>
      <w:r w:rsidRPr="009E3FCE">
        <w:rPr>
          <w:rFonts w:cs="Arial"/>
          <w:sz w:val="24"/>
          <w:szCs w:val="24"/>
        </w:rPr>
        <w:t xml:space="preserve">2.1 Features </w:t>
      </w:r>
      <w:proofErr w:type="gramStart"/>
      <w:r w:rsidRPr="009E3FCE">
        <w:rPr>
          <w:rFonts w:cs="Arial"/>
          <w:sz w:val="24"/>
          <w:szCs w:val="24"/>
        </w:rPr>
        <w:t>To</w:t>
      </w:r>
      <w:proofErr w:type="gramEnd"/>
      <w:r w:rsidRPr="009E3FCE">
        <w:rPr>
          <w:rFonts w:cs="Arial"/>
          <w:sz w:val="24"/>
          <w:szCs w:val="24"/>
        </w:rPr>
        <w:t xml:space="preserve"> Be Tested</w:t>
      </w:r>
      <w:bookmarkEnd w:id="11"/>
      <w:bookmarkEnd w:id="12"/>
    </w:p>
    <w:p w:rsidR="009E3FCE" w:rsidRPr="009E3FCE" w:rsidRDefault="009E3FCE" w:rsidP="009664FF">
      <w:pPr>
        <w:rPr>
          <w:rFonts w:cs="Arial"/>
          <w:i/>
          <w:color w:val="0070C0"/>
          <w:sz w:val="24"/>
          <w:szCs w:val="24"/>
        </w:rPr>
      </w:pPr>
    </w:p>
    <w:p w:rsidR="009E3FCE" w:rsidRDefault="009E3FCE" w:rsidP="009664FF">
      <w:pPr>
        <w:rPr>
          <w:sz w:val="24"/>
          <w:szCs w:val="24"/>
        </w:rPr>
      </w:pPr>
      <w:r w:rsidRPr="009E3FCE">
        <w:rPr>
          <w:sz w:val="24"/>
          <w:szCs w:val="24"/>
        </w:rPr>
        <w:t xml:space="preserve">The following table contains the features to be tested based on </w:t>
      </w:r>
      <w:r>
        <w:rPr>
          <w:sz w:val="24"/>
          <w:szCs w:val="24"/>
        </w:rPr>
        <w:t>FO</w:t>
      </w:r>
      <w:r w:rsidRPr="009E3FCE">
        <w:rPr>
          <w:sz w:val="24"/>
          <w:szCs w:val="24"/>
        </w:rPr>
        <w:t xml:space="preserve">S Software Requirement Specification (SRS) for this iteration. Listed together are the function ID and its corresponding function and its risk level. </w:t>
      </w:r>
    </w:p>
    <w:p w:rsidR="009E3FCE" w:rsidRDefault="009E3FCE" w:rsidP="009664FF">
      <w:pPr>
        <w:rPr>
          <w:sz w:val="24"/>
          <w:szCs w:val="24"/>
        </w:rPr>
      </w:pPr>
    </w:p>
    <w:tbl>
      <w:tblPr>
        <w:tblStyle w:val="TableGrid"/>
        <w:tblW w:w="8505" w:type="dxa"/>
        <w:tblInd w:w="108" w:type="dxa"/>
        <w:tblLook w:val="04A0" w:firstRow="1" w:lastRow="0" w:firstColumn="1" w:lastColumn="0" w:noHBand="0" w:noVBand="1"/>
      </w:tblPr>
      <w:tblGrid>
        <w:gridCol w:w="1642"/>
        <w:gridCol w:w="4595"/>
        <w:gridCol w:w="2268"/>
      </w:tblGrid>
      <w:tr w:rsidR="009E3FCE" w:rsidRPr="009E3FCE" w:rsidTr="009E3FCE">
        <w:trPr>
          <w:trHeight w:val="397"/>
        </w:trPr>
        <w:tc>
          <w:tcPr>
            <w:tcW w:w="1642" w:type="dxa"/>
            <w:vAlign w:val="center"/>
          </w:tcPr>
          <w:p w:rsidR="009E3FCE" w:rsidRPr="009E3FCE" w:rsidRDefault="009E3FCE" w:rsidP="009664F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Feature ID</w:t>
            </w:r>
          </w:p>
        </w:tc>
        <w:tc>
          <w:tcPr>
            <w:tcW w:w="4595" w:type="dxa"/>
            <w:vAlign w:val="center"/>
          </w:tcPr>
          <w:p w:rsidR="009E3FCE" w:rsidRPr="009E3FCE" w:rsidRDefault="009E3FCE" w:rsidP="009664F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9E3FCE" w:rsidRPr="009E3FCE" w:rsidRDefault="009E3FCE" w:rsidP="009664F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E3FCE">
              <w:rPr>
                <w:rFonts w:cs="Arial"/>
                <w:b/>
                <w:sz w:val="24"/>
                <w:szCs w:val="24"/>
              </w:rPr>
              <w:t>Risk Level</w:t>
            </w:r>
          </w:p>
        </w:tc>
      </w:tr>
      <w:tr w:rsidR="009E3FCE" w:rsidRPr="009E3FCE" w:rsidTr="009E3FCE">
        <w:trPr>
          <w:trHeight w:val="397"/>
        </w:trPr>
        <w:tc>
          <w:tcPr>
            <w:tcW w:w="1642" w:type="dxa"/>
            <w:vAlign w:val="center"/>
          </w:tcPr>
          <w:p w:rsidR="009E3FCE" w:rsidRPr="009E3FCE" w:rsidRDefault="009E3FCE" w:rsidP="009664FF">
            <w:pPr>
              <w:rPr>
                <w:rFonts w:cs="Arial"/>
                <w:sz w:val="24"/>
                <w:szCs w:val="24"/>
              </w:rPr>
            </w:pPr>
            <w:r w:rsidRPr="009E3FCE">
              <w:rPr>
                <w:sz w:val="24"/>
                <w:szCs w:val="24"/>
              </w:rPr>
              <w:t>F002</w:t>
            </w:r>
          </w:p>
        </w:tc>
        <w:tc>
          <w:tcPr>
            <w:tcW w:w="4595" w:type="dxa"/>
            <w:vAlign w:val="center"/>
          </w:tcPr>
          <w:p w:rsidR="009E3FCE" w:rsidRPr="009E3FCE" w:rsidRDefault="009E3FCE" w:rsidP="009664FF">
            <w:pPr>
              <w:rPr>
                <w:rFonts w:cs="Arial"/>
                <w:sz w:val="24"/>
                <w:szCs w:val="24"/>
              </w:rPr>
            </w:pPr>
            <w:r w:rsidRPr="009E3FCE">
              <w:rPr>
                <w:sz w:val="24"/>
                <w:szCs w:val="24"/>
              </w:rPr>
              <w:t>Order Food and Drink</w:t>
            </w:r>
          </w:p>
        </w:tc>
        <w:tc>
          <w:tcPr>
            <w:tcW w:w="2268" w:type="dxa"/>
            <w:vAlign w:val="center"/>
          </w:tcPr>
          <w:p w:rsidR="009E3FCE" w:rsidRPr="009E3FCE" w:rsidRDefault="009E3FCE" w:rsidP="009664FF">
            <w:pPr>
              <w:rPr>
                <w:rFonts w:cs="Arial"/>
                <w:sz w:val="24"/>
                <w:szCs w:val="24"/>
              </w:rPr>
            </w:pPr>
            <w:r w:rsidRPr="009E3FCE">
              <w:rPr>
                <w:sz w:val="24"/>
                <w:szCs w:val="24"/>
              </w:rPr>
              <w:t>High</w:t>
            </w:r>
          </w:p>
        </w:tc>
      </w:tr>
    </w:tbl>
    <w:p w:rsidR="009E3FCE" w:rsidRPr="009E3FCE" w:rsidRDefault="009E3FCE" w:rsidP="009664FF">
      <w:pPr>
        <w:rPr>
          <w:rFonts w:cs="Arial"/>
          <w:sz w:val="24"/>
          <w:szCs w:val="24"/>
        </w:rPr>
      </w:pPr>
    </w:p>
    <w:p w:rsidR="009E3FCE" w:rsidRPr="009E3FCE" w:rsidRDefault="009E3FCE" w:rsidP="009664FF">
      <w:pPr>
        <w:rPr>
          <w:b/>
          <w:bCs/>
          <w:sz w:val="24"/>
          <w:szCs w:val="24"/>
        </w:rPr>
      </w:pPr>
    </w:p>
    <w:p w:rsidR="00F83478" w:rsidRDefault="0080774E" w:rsidP="009664FF">
      <w:pPr>
        <w:rPr>
          <w:rFonts w:cs="Arial"/>
          <w:b/>
          <w:bCs/>
          <w:sz w:val="24"/>
          <w:szCs w:val="24"/>
        </w:rPr>
      </w:pPr>
      <w:bookmarkStart w:id="13" w:name="_Toc355793880"/>
      <w:bookmarkStart w:id="14" w:name="_Toc356732226"/>
      <w:r>
        <w:rPr>
          <w:rFonts w:cs="Arial"/>
          <w:b/>
          <w:bCs/>
          <w:sz w:val="24"/>
          <w:szCs w:val="24"/>
        </w:rPr>
        <w:t>2.2</w:t>
      </w:r>
      <w:r w:rsidR="009E3FCE" w:rsidRPr="009E3FCE">
        <w:rPr>
          <w:rFonts w:cs="Arial"/>
          <w:b/>
          <w:bCs/>
          <w:sz w:val="24"/>
          <w:szCs w:val="24"/>
        </w:rPr>
        <w:t xml:space="preserve"> Approach Refinements</w:t>
      </w:r>
      <w:bookmarkEnd w:id="13"/>
      <w:bookmarkEnd w:id="14"/>
    </w:p>
    <w:p w:rsidR="000A596B" w:rsidRPr="000A596B" w:rsidRDefault="000A596B" w:rsidP="009664FF">
      <w:pPr>
        <w:rPr>
          <w:rFonts w:cs="Arial"/>
          <w:sz w:val="24"/>
          <w:szCs w:val="24"/>
        </w:rPr>
      </w:pPr>
      <w:r w:rsidRPr="000A596B">
        <w:rPr>
          <w:rFonts w:cs="Arial"/>
          <w:sz w:val="24"/>
          <w:szCs w:val="24"/>
        </w:rPr>
        <w:t xml:space="preserve">Feature ID: </w:t>
      </w:r>
      <w:r w:rsidRPr="000A596B">
        <w:rPr>
          <w:sz w:val="24"/>
          <w:szCs w:val="24"/>
        </w:rPr>
        <w:t>F002</w:t>
      </w:r>
    </w:p>
    <w:p w:rsidR="000A596B" w:rsidRPr="000A596B" w:rsidRDefault="000A596B" w:rsidP="009664FF">
      <w:pPr>
        <w:rPr>
          <w:rFonts w:cs="Arial"/>
          <w:i/>
          <w:color w:val="0070C0"/>
          <w:sz w:val="24"/>
          <w:szCs w:val="24"/>
        </w:rPr>
      </w:pPr>
      <w:r w:rsidRPr="000A596B">
        <w:rPr>
          <w:rFonts w:cs="Arial"/>
          <w:sz w:val="24"/>
          <w:szCs w:val="24"/>
        </w:rPr>
        <w:t xml:space="preserve">Test Technique: </w:t>
      </w:r>
      <w:r w:rsidRPr="000A596B">
        <w:rPr>
          <w:sz w:val="24"/>
          <w:szCs w:val="24"/>
        </w:rPr>
        <w:t>Decision table testing, Use case testing, State Transition Testing</w:t>
      </w:r>
    </w:p>
    <w:p w:rsidR="007B4C54" w:rsidRDefault="000A596B" w:rsidP="009664FF">
      <w:pPr>
        <w:rPr>
          <w:rFonts w:cs="Arial"/>
          <w:sz w:val="24"/>
          <w:szCs w:val="24"/>
        </w:rPr>
      </w:pPr>
      <w:r w:rsidRPr="000A596B">
        <w:rPr>
          <w:rFonts w:cs="Arial"/>
          <w:sz w:val="24"/>
          <w:szCs w:val="24"/>
        </w:rPr>
        <w:t>Result Analysis Method:</w:t>
      </w:r>
    </w:p>
    <w:p w:rsidR="007B4C54" w:rsidRDefault="007B4C54" w:rsidP="009664FF">
      <w:pPr>
        <w:rPr>
          <w:rFonts w:cs="Arial"/>
          <w:sz w:val="24"/>
          <w:szCs w:val="24"/>
        </w:rPr>
      </w:pPr>
    </w:p>
    <w:p w:rsidR="007B4C54" w:rsidRPr="00674DD2" w:rsidRDefault="0080774E" w:rsidP="009664FF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2.2.1</w:t>
      </w:r>
      <w:r w:rsidR="007B4C54" w:rsidRPr="00674DD2">
        <w:rPr>
          <w:rFonts w:cs="Arial"/>
          <w:b/>
          <w:bCs/>
          <w:sz w:val="24"/>
          <w:szCs w:val="24"/>
        </w:rPr>
        <w:t xml:space="preserve"> Decision Table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7B4C54" w:rsidTr="007B4C54">
        <w:tc>
          <w:tcPr>
            <w:tcW w:w="4261" w:type="dxa"/>
          </w:tcPr>
          <w:p w:rsidR="007B4C54" w:rsidRDefault="007B4C54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Condition ID</w:t>
            </w:r>
          </w:p>
        </w:tc>
        <w:tc>
          <w:tcPr>
            <w:tcW w:w="4262" w:type="dxa"/>
          </w:tcPr>
          <w:p w:rsidR="007B4C54" w:rsidRDefault="007B4C54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Condition</w:t>
            </w:r>
          </w:p>
        </w:tc>
      </w:tr>
      <w:tr w:rsidR="007B4C54" w:rsidTr="007B4C54">
        <w:tc>
          <w:tcPr>
            <w:tcW w:w="4261" w:type="dxa"/>
          </w:tcPr>
          <w:p w:rsidR="007B4C54" w:rsidRDefault="007B4C54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TCON-02-001</w:t>
            </w:r>
          </w:p>
        </w:tc>
        <w:tc>
          <w:tcPr>
            <w:tcW w:w="4262" w:type="dxa"/>
          </w:tcPr>
          <w:p w:rsidR="007B4C54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“Menu” button</w:t>
            </w:r>
          </w:p>
        </w:tc>
      </w:tr>
      <w:tr w:rsidR="007B4C54" w:rsidTr="007B4C54">
        <w:tc>
          <w:tcPr>
            <w:tcW w:w="4261" w:type="dxa"/>
          </w:tcPr>
          <w:p w:rsidR="007B4C54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TCON-02-002</w:t>
            </w:r>
          </w:p>
        </w:tc>
        <w:tc>
          <w:tcPr>
            <w:tcW w:w="4262" w:type="dxa"/>
          </w:tcPr>
          <w:p w:rsidR="007B4C54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“Set Meals” button</w:t>
            </w:r>
          </w:p>
        </w:tc>
      </w:tr>
      <w:tr w:rsidR="007B4C54" w:rsidTr="007B4C54">
        <w:tc>
          <w:tcPr>
            <w:tcW w:w="4261" w:type="dxa"/>
          </w:tcPr>
          <w:p w:rsidR="007B4C54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TCON-02-003</w:t>
            </w:r>
          </w:p>
        </w:tc>
        <w:tc>
          <w:tcPr>
            <w:tcW w:w="4262" w:type="dxa"/>
          </w:tcPr>
          <w:p w:rsidR="007B4C54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Click “Add </w:t>
            </w:r>
            <w:proofErr w:type="spellStart"/>
            <w:r>
              <w:rPr>
                <w:rFonts w:cs="Arial"/>
                <w:sz w:val="24"/>
                <w:szCs w:val="24"/>
              </w:rPr>
              <w:t>Ons</w:t>
            </w:r>
            <w:proofErr w:type="spellEnd"/>
            <w:r>
              <w:rPr>
                <w:rFonts w:cs="Arial"/>
                <w:sz w:val="24"/>
                <w:szCs w:val="24"/>
              </w:rPr>
              <w:t>” button</w:t>
            </w:r>
          </w:p>
        </w:tc>
      </w:tr>
      <w:tr w:rsidR="007B4C54" w:rsidTr="007B4C54">
        <w:tc>
          <w:tcPr>
            <w:tcW w:w="4261" w:type="dxa"/>
          </w:tcPr>
          <w:p w:rsidR="007B4C54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TCON-02-004</w:t>
            </w:r>
          </w:p>
        </w:tc>
        <w:tc>
          <w:tcPr>
            <w:tcW w:w="4262" w:type="dxa"/>
          </w:tcPr>
          <w:p w:rsidR="007B4C54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</w:t>
            </w:r>
            <w:proofErr w:type="spellStart"/>
            <w:r>
              <w:rPr>
                <w:rFonts w:cs="Arial"/>
                <w:sz w:val="24"/>
                <w:szCs w:val="24"/>
              </w:rPr>
              <w:t>AlaCarte</w:t>
            </w:r>
            <w:proofErr w:type="spellEnd"/>
            <w:r>
              <w:rPr>
                <w:rFonts w:cs="Arial"/>
                <w:sz w:val="24"/>
                <w:szCs w:val="24"/>
              </w:rPr>
              <w:t>” button</w:t>
            </w:r>
          </w:p>
        </w:tc>
      </w:tr>
      <w:tr w:rsidR="007B4C54" w:rsidTr="007B4C54">
        <w:tc>
          <w:tcPr>
            <w:tcW w:w="4261" w:type="dxa"/>
          </w:tcPr>
          <w:p w:rsidR="007B4C54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TCON-02-005</w:t>
            </w:r>
          </w:p>
        </w:tc>
        <w:tc>
          <w:tcPr>
            <w:tcW w:w="4262" w:type="dxa"/>
          </w:tcPr>
          <w:p w:rsidR="007B4C54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“Drink” button</w:t>
            </w:r>
          </w:p>
        </w:tc>
      </w:tr>
      <w:tr w:rsidR="00674DD2" w:rsidTr="007B4C54">
        <w:tc>
          <w:tcPr>
            <w:tcW w:w="4261" w:type="dxa"/>
          </w:tcPr>
          <w:p w:rsidR="00674DD2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TCON-02-006</w:t>
            </w:r>
          </w:p>
        </w:tc>
        <w:tc>
          <w:tcPr>
            <w:tcW w:w="4262" w:type="dxa"/>
          </w:tcPr>
          <w:p w:rsidR="00674DD2" w:rsidRDefault="0041035A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Valid Order</w:t>
            </w:r>
          </w:p>
        </w:tc>
      </w:tr>
      <w:tr w:rsidR="00674DD2" w:rsidTr="007B4C54">
        <w:tc>
          <w:tcPr>
            <w:tcW w:w="4261" w:type="dxa"/>
          </w:tcPr>
          <w:p w:rsidR="00674DD2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TCON-02-007</w:t>
            </w:r>
          </w:p>
        </w:tc>
        <w:tc>
          <w:tcPr>
            <w:tcW w:w="4262" w:type="dxa"/>
          </w:tcPr>
          <w:p w:rsidR="00674DD2" w:rsidRDefault="0041035A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”Order” button</w:t>
            </w:r>
          </w:p>
        </w:tc>
      </w:tr>
      <w:tr w:rsidR="00674DD2" w:rsidTr="007B4C54">
        <w:tc>
          <w:tcPr>
            <w:tcW w:w="4261" w:type="dxa"/>
          </w:tcPr>
          <w:p w:rsidR="00674DD2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TCON-02-008</w:t>
            </w:r>
          </w:p>
        </w:tc>
        <w:tc>
          <w:tcPr>
            <w:tcW w:w="4262" w:type="dxa"/>
          </w:tcPr>
          <w:p w:rsidR="00674DD2" w:rsidRDefault="00F132EC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Tick list</w:t>
            </w:r>
            <w:r w:rsidR="00BB67E7">
              <w:rPr>
                <w:rFonts w:cs="Arial"/>
                <w:sz w:val="24"/>
                <w:szCs w:val="24"/>
              </w:rPr>
              <w:t xml:space="preserve"> of food</w:t>
            </w:r>
          </w:p>
        </w:tc>
      </w:tr>
      <w:tr w:rsidR="00674DD2" w:rsidTr="007B4C54">
        <w:tc>
          <w:tcPr>
            <w:tcW w:w="4261" w:type="dxa"/>
          </w:tcPr>
          <w:p w:rsidR="00674DD2" w:rsidRDefault="00674DD2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</w:t>
            </w:r>
            <w:r w:rsidR="00F132EC">
              <w:rPr>
                <w:rFonts w:cs="Arial"/>
                <w:sz w:val="24"/>
                <w:szCs w:val="24"/>
              </w:rPr>
              <w:t>09</w:t>
            </w:r>
          </w:p>
        </w:tc>
        <w:tc>
          <w:tcPr>
            <w:tcW w:w="4262" w:type="dxa"/>
          </w:tcPr>
          <w:p w:rsidR="00674DD2" w:rsidRDefault="00F132EC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“Reset” button</w:t>
            </w:r>
          </w:p>
        </w:tc>
      </w:tr>
      <w:tr w:rsidR="00BB67E7" w:rsidTr="007B4C54">
        <w:tc>
          <w:tcPr>
            <w:tcW w:w="4261" w:type="dxa"/>
          </w:tcPr>
          <w:p w:rsidR="00BB67E7" w:rsidRDefault="00BB67E7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TCON-02-010</w:t>
            </w:r>
          </w:p>
        </w:tc>
        <w:tc>
          <w:tcPr>
            <w:tcW w:w="4262" w:type="dxa"/>
          </w:tcPr>
          <w:p w:rsidR="00BB67E7" w:rsidRDefault="00BB67E7" w:rsidP="009664FF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Tick”Dine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In” or “Take Away”</w:t>
            </w:r>
          </w:p>
        </w:tc>
      </w:tr>
      <w:tr w:rsidR="00F132EC" w:rsidTr="007B4C54">
        <w:tc>
          <w:tcPr>
            <w:tcW w:w="4261" w:type="dxa"/>
          </w:tcPr>
          <w:p w:rsidR="00F132EC" w:rsidRDefault="00F132EC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TCON-02-01</w:t>
            </w:r>
            <w:r w:rsidR="00BB67E7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4262" w:type="dxa"/>
          </w:tcPr>
          <w:p w:rsidR="00F132EC" w:rsidRDefault="00F132EC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“Confirm” button</w:t>
            </w:r>
          </w:p>
        </w:tc>
      </w:tr>
      <w:tr w:rsidR="00F132EC" w:rsidTr="007B4C54">
        <w:tc>
          <w:tcPr>
            <w:tcW w:w="4261" w:type="dxa"/>
          </w:tcPr>
          <w:p w:rsidR="00F132EC" w:rsidRDefault="00F132EC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TCON-02-01</w:t>
            </w:r>
            <w:r w:rsidR="00BB67E7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:rsidR="00F132EC" w:rsidRDefault="00F132EC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Order</w:t>
            </w:r>
          </w:p>
        </w:tc>
      </w:tr>
      <w:tr w:rsidR="00F132EC" w:rsidTr="007B4C54">
        <w:tc>
          <w:tcPr>
            <w:tcW w:w="4261" w:type="dxa"/>
          </w:tcPr>
          <w:p w:rsidR="00F132EC" w:rsidRDefault="00772B10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TCON</w:t>
            </w:r>
            <w:r w:rsidR="00F132EC">
              <w:rPr>
                <w:rFonts w:cs="Arial"/>
                <w:sz w:val="24"/>
                <w:szCs w:val="24"/>
              </w:rPr>
              <w:t>-02-01</w:t>
            </w:r>
            <w:r w:rsidR="00BB67E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4262" w:type="dxa"/>
          </w:tcPr>
          <w:p w:rsidR="00F132EC" w:rsidRDefault="00F132EC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Order again</w:t>
            </w:r>
          </w:p>
        </w:tc>
      </w:tr>
    </w:tbl>
    <w:p w:rsidR="007B4C54" w:rsidRPr="00D50648" w:rsidRDefault="0080774E" w:rsidP="009664FF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Table 2.2</w:t>
      </w:r>
      <w:r w:rsidR="00F132EC" w:rsidRPr="00D50648">
        <w:rPr>
          <w:rFonts w:cs="Arial"/>
          <w:b/>
          <w:bCs/>
          <w:sz w:val="24"/>
          <w:szCs w:val="24"/>
        </w:rPr>
        <w:t>.1a Session Verification Decision Table Test Conditions</w:t>
      </w:r>
    </w:p>
    <w:p w:rsidR="000A596B" w:rsidRPr="000A596B" w:rsidRDefault="000A596B" w:rsidP="009664FF">
      <w:pPr>
        <w:rPr>
          <w:sz w:val="24"/>
          <w:szCs w:val="24"/>
        </w:rPr>
      </w:pPr>
      <w:r w:rsidRPr="000A596B">
        <w:rPr>
          <w:rFonts w:cs="Arial"/>
          <w:i/>
          <w:color w:val="0070C0"/>
          <w:sz w:val="24"/>
          <w:szCs w:val="24"/>
        </w:rPr>
        <w:t xml:space="preserve"> </w:t>
      </w:r>
    </w:p>
    <w:p w:rsidR="000A596B" w:rsidRDefault="000A596B" w:rsidP="009664FF">
      <w:pPr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664FF">
      <w:pPr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664FF">
      <w:pPr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664FF">
      <w:pPr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664FF">
      <w:pPr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664FF">
      <w:pPr>
        <w:rPr>
          <w:rFonts w:asciiTheme="majorBidi" w:hAnsiTheme="majorBidi" w:cstheme="majorBidi"/>
          <w:sz w:val="24"/>
          <w:szCs w:val="24"/>
        </w:rPr>
      </w:pPr>
    </w:p>
    <w:p w:rsidR="00F132EC" w:rsidRDefault="00F132EC" w:rsidP="009664F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670" w:type="dxa"/>
        <w:tblLayout w:type="fixed"/>
        <w:tblLook w:val="04A0" w:firstRow="1" w:lastRow="0" w:firstColumn="1" w:lastColumn="0" w:noHBand="0" w:noVBand="1"/>
      </w:tblPr>
      <w:tblGrid>
        <w:gridCol w:w="2256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Condition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009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010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011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“Menu” button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“Set Meals” button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Click “Add </w:t>
            </w:r>
            <w:proofErr w:type="spellStart"/>
            <w:r>
              <w:rPr>
                <w:rFonts w:cs="Arial"/>
                <w:sz w:val="24"/>
                <w:szCs w:val="24"/>
              </w:rPr>
              <w:t>Ons</w:t>
            </w:r>
            <w:proofErr w:type="spellEnd"/>
            <w:r>
              <w:rPr>
                <w:rFonts w:cs="Arial"/>
                <w:sz w:val="24"/>
                <w:szCs w:val="24"/>
              </w:rPr>
              <w:t>” button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</w:t>
            </w:r>
            <w:proofErr w:type="spellStart"/>
            <w:r>
              <w:rPr>
                <w:rFonts w:cs="Arial"/>
                <w:sz w:val="24"/>
                <w:szCs w:val="24"/>
              </w:rPr>
              <w:t>AlaCarte</w:t>
            </w:r>
            <w:proofErr w:type="spellEnd"/>
            <w:r>
              <w:rPr>
                <w:rFonts w:cs="Arial"/>
                <w:sz w:val="24"/>
                <w:szCs w:val="24"/>
              </w:rPr>
              <w:t>” button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“Drink” button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Valid Order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”Order” button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Tick list of food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“Reset” button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Tick”Dine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In” or “Take Away”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“Confirm” button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6D4DF5" w:rsidTr="00915372">
        <w:trPr>
          <w:gridAfter w:val="1"/>
          <w:wAfter w:w="674" w:type="dxa"/>
        </w:trPr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Output</w:t>
            </w:r>
          </w:p>
        </w:tc>
        <w:tc>
          <w:tcPr>
            <w:tcW w:w="6740" w:type="dxa"/>
            <w:gridSpan w:val="10"/>
          </w:tcPr>
          <w:p w:rsidR="006D4DF5" w:rsidRDefault="006D4DF5" w:rsidP="009664FF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Invalid Order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</w:tr>
      <w:tr w:rsidR="006D4DF5" w:rsidTr="006D4DF5">
        <w:tc>
          <w:tcPr>
            <w:tcW w:w="2256" w:type="dxa"/>
          </w:tcPr>
          <w:p w:rsidR="006D4DF5" w:rsidRDefault="006D4DF5" w:rsidP="009664F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Order again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674" w:type="dxa"/>
          </w:tcPr>
          <w:p w:rsidR="006D4DF5" w:rsidRDefault="006D4DF5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74" w:type="dxa"/>
          </w:tcPr>
          <w:p w:rsidR="006D4DF5" w:rsidRDefault="0051476F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</w:tr>
    </w:tbl>
    <w:p w:rsidR="00F132EC" w:rsidRPr="00D50648" w:rsidRDefault="0080774E" w:rsidP="009664F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</w:t>
      </w:r>
      <w:r w:rsidR="0051476F" w:rsidRPr="00D50648">
        <w:rPr>
          <w:rFonts w:asciiTheme="majorBidi" w:hAnsiTheme="majorBidi" w:cstheme="majorBidi"/>
          <w:b/>
          <w:bCs/>
          <w:sz w:val="24"/>
          <w:szCs w:val="24"/>
        </w:rPr>
        <w:t>.1b Session Verification Decision Table</w:t>
      </w:r>
    </w:p>
    <w:p w:rsidR="00A73E0F" w:rsidRDefault="00A73E0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A73E0F" w:rsidRDefault="00A73E0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9664FF" w:rsidRDefault="009664F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51476F" w:rsidRDefault="0051476F" w:rsidP="009664FF">
      <w:pPr>
        <w:pStyle w:val="blueitalics"/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</w:pPr>
    </w:p>
    <w:p w:rsidR="000A596B" w:rsidRPr="008A4E79" w:rsidRDefault="0080774E" w:rsidP="009664FF">
      <w:pPr>
        <w:pStyle w:val="blueitalics"/>
        <w:rPr>
          <w:rFonts w:asciiTheme="majorBidi" w:eastAsiaTheme="minorHAnsi" w:hAnsiTheme="majorBidi" w:cstheme="majorBidi"/>
          <w:b/>
          <w:bCs/>
          <w:szCs w:val="24"/>
        </w:rPr>
      </w:pPr>
      <w:r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t>2.2</w:t>
      </w:r>
      <w:r w:rsidR="007B4C54"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t>.2</w:t>
      </w:r>
      <w:r w:rsidR="000A596B" w:rsidRPr="008A4E79">
        <w:rPr>
          <w:rFonts w:asciiTheme="majorBidi" w:eastAsiaTheme="minorHAnsi" w:hAnsiTheme="majorBidi" w:cstheme="majorBidi"/>
          <w:b/>
          <w:bCs/>
          <w:i w:val="0"/>
          <w:color w:val="auto"/>
          <w:szCs w:val="24"/>
        </w:rPr>
        <w:t xml:space="preserve"> Use Case Testing</w:t>
      </w:r>
    </w:p>
    <w:p w:rsidR="000A596B" w:rsidRDefault="000A596B" w:rsidP="009664FF">
      <w:pPr>
        <w:pStyle w:val="blueitalics"/>
        <w:rPr>
          <w:rFonts w:eastAsiaTheme="minorHAnsi"/>
        </w:rPr>
      </w:pPr>
    </w:p>
    <w:tbl>
      <w:tblPr>
        <w:tblStyle w:val="TableGrid"/>
        <w:tblW w:w="8582" w:type="dxa"/>
        <w:jc w:val="center"/>
        <w:tblInd w:w="153" w:type="dxa"/>
        <w:tblLook w:val="04A0" w:firstRow="1" w:lastRow="0" w:firstColumn="1" w:lastColumn="0" w:noHBand="0" w:noVBand="1"/>
      </w:tblPr>
      <w:tblGrid>
        <w:gridCol w:w="1526"/>
        <w:gridCol w:w="931"/>
        <w:gridCol w:w="6125"/>
      </w:tblGrid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 case ID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UC00</w:t>
            </w:r>
            <w:r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2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 case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F002 Order Food and Drink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Purpose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To allow </w:t>
            </w:r>
            <w:r w:rsidR="00772B10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customer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 to view menu and make order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Actor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Trigger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click 'Menu' button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Precondition</w:t>
            </w:r>
          </w:p>
        </w:tc>
        <w:tc>
          <w:tcPr>
            <w:tcW w:w="7056" w:type="dxa"/>
            <w:gridSpan w:val="2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FOS is access 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Scenario Name</w:t>
            </w:r>
          </w:p>
        </w:tc>
        <w:tc>
          <w:tcPr>
            <w:tcW w:w="931" w:type="dxa"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Step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Action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 w:val="restart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Main Flow</w:t>
            </w:r>
          </w:p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ab/>
            </w:r>
          </w:p>
        </w:tc>
        <w:tc>
          <w:tcPr>
            <w:tcW w:w="931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1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click 'Menu' button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2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System displays menu of food and drink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3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click 'Order' button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4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System displays order pages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5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chooses their food and drink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6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click 'Dine In' button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7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click 'Confirm' button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8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hAnsiTheme="majorBidi" w:cstheme="majorBidi"/>
                <w:i w:val="0"/>
                <w:iCs/>
                <w:color w:val="auto"/>
                <w:szCs w:val="24"/>
              </w:rPr>
              <w:t>System displays list of order and total price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9 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 xml:space="preserve">System displays notification after waiter update order status 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0A596B">
              <w:rPr>
                <w:rFonts w:asciiTheme="majorBidi" w:hAnsiTheme="majorBidi" w:cstheme="majorBidi"/>
                <w:iCs/>
                <w:sz w:val="24"/>
                <w:szCs w:val="24"/>
              </w:rPr>
              <w:t>10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ends session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 w:val="restart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Alternate Flow 1 (Click 'Take Away' button)</w:t>
            </w:r>
          </w:p>
        </w:tc>
        <w:tc>
          <w:tcPr>
            <w:tcW w:w="931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6.1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click 'Take Away'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6.2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Back to main flow number 7 until 10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 w:val="restart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hAnsiTheme="majorBidi" w:cstheme="majorBidi"/>
                <w:i w:val="0"/>
                <w:iCs/>
                <w:color w:val="auto"/>
                <w:szCs w:val="24"/>
              </w:rPr>
              <w:t>Alternate Flow 2 (Click 'Delete' button)</w:t>
            </w:r>
          </w:p>
        </w:tc>
        <w:tc>
          <w:tcPr>
            <w:tcW w:w="931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7.1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click '</w:t>
            </w:r>
            <w:r w:rsidR="00A60725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Reset</w:t>
            </w: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' button to reset order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7.1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Back to main flow number 2 until 10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 w:val="restart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Alternate Flow 3(Additional menu )</w:t>
            </w:r>
          </w:p>
        </w:tc>
        <w:tc>
          <w:tcPr>
            <w:tcW w:w="931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5.1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User click 'Call Waiter' button</w:t>
            </w:r>
          </w:p>
        </w:tc>
      </w:tr>
      <w:tr w:rsidR="000A596B" w:rsidRPr="000A596B" w:rsidTr="005431DB">
        <w:trPr>
          <w:jc w:val="center"/>
        </w:trPr>
        <w:tc>
          <w:tcPr>
            <w:tcW w:w="1526" w:type="dxa"/>
            <w:vMerge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</w:p>
        </w:tc>
        <w:tc>
          <w:tcPr>
            <w:tcW w:w="931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5.2</w:t>
            </w:r>
          </w:p>
        </w:tc>
        <w:tc>
          <w:tcPr>
            <w:tcW w:w="6125" w:type="dxa"/>
          </w:tcPr>
          <w:p w:rsidR="000A596B" w:rsidRPr="000A596B" w:rsidRDefault="000A596B" w:rsidP="009664FF">
            <w:pPr>
              <w:pStyle w:val="blueitalics"/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</w:pPr>
            <w:r w:rsidRPr="000A596B">
              <w:rPr>
                <w:rFonts w:asciiTheme="majorBidi" w:eastAsiaTheme="minorHAnsi" w:hAnsiTheme="majorBidi" w:cstheme="majorBidi"/>
                <w:i w:val="0"/>
                <w:iCs/>
                <w:color w:val="auto"/>
                <w:szCs w:val="24"/>
              </w:rPr>
              <w:t>Back to main flow number 6 until 10</w:t>
            </w:r>
          </w:p>
        </w:tc>
      </w:tr>
    </w:tbl>
    <w:p w:rsidR="000A596B" w:rsidRPr="00D50648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</w:pPr>
      <w:r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Table 2</w:t>
      </w:r>
      <w:r w:rsidR="005431DB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.</w:t>
      </w:r>
      <w:r w:rsidR="0080774E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2</w:t>
      </w:r>
      <w:r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.2</w:t>
      </w:r>
      <w:r w:rsidR="00E5636D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>a</w:t>
      </w:r>
      <w:r w:rsidR="005431DB" w:rsidRPr="00D50648">
        <w:rPr>
          <w:rFonts w:asciiTheme="majorBidi" w:eastAsiaTheme="minorHAnsi" w:hAnsiTheme="majorBidi" w:cstheme="majorBidi"/>
          <w:b/>
          <w:bCs/>
          <w:i w:val="0"/>
          <w:iCs/>
          <w:color w:val="auto"/>
          <w:szCs w:val="24"/>
        </w:rPr>
        <w:t xml:space="preserve"> Session Verification Use Case</w:t>
      </w:r>
    </w:p>
    <w:p w:rsidR="00E5636D" w:rsidRDefault="00E5636D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1476F" w:rsidRDefault="0051476F" w:rsidP="009664FF">
      <w:pPr>
        <w:pStyle w:val="blueitalics"/>
        <w:jc w:val="center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p w:rsidR="005431DB" w:rsidRPr="000A596B" w:rsidRDefault="005431DB" w:rsidP="009664FF">
      <w:pPr>
        <w:pStyle w:val="blueitalics"/>
        <w:rPr>
          <w:rFonts w:asciiTheme="majorBidi" w:eastAsiaTheme="minorHAnsi" w:hAnsiTheme="majorBidi" w:cstheme="majorBidi"/>
          <w:i w:val="0"/>
          <w:iCs/>
          <w:color w:val="auto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784"/>
        <w:gridCol w:w="1684"/>
        <w:gridCol w:w="1784"/>
        <w:gridCol w:w="1560"/>
      </w:tblGrid>
      <w:tr w:rsidR="005431DB" w:rsidTr="00395B17"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Condition ID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Condition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coverage ID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coverage</w:t>
            </w:r>
          </w:p>
        </w:tc>
        <w:tc>
          <w:tcPr>
            <w:tcW w:w="1916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rFonts w:eastAsiaTheme="minorHAnsi"/>
                <w:i w:val="0"/>
                <w:iCs/>
                <w:color w:val="auto"/>
              </w:rPr>
              <w:t>Test data</w:t>
            </w:r>
          </w:p>
        </w:tc>
      </w:tr>
      <w:tr w:rsidR="005431DB" w:rsidTr="00395B17"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TCON-02-00</w:t>
            </w:r>
            <w:r w:rsidR="00E5636D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Main Flow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TCOV-02-0</w:t>
            </w:r>
            <w:r w:rsidR="00E5636D">
              <w:rPr>
                <w:i w:val="0"/>
                <w:iCs/>
                <w:color w:val="auto"/>
              </w:rPr>
              <w:t>0</w:t>
            </w:r>
            <w:r w:rsidR="00BE760A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Main Flow</w:t>
            </w:r>
          </w:p>
        </w:tc>
        <w:tc>
          <w:tcPr>
            <w:tcW w:w="1916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</w:p>
        </w:tc>
      </w:tr>
      <w:tr w:rsidR="005431DB" w:rsidTr="00395B17"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TCON-02-00</w:t>
            </w:r>
            <w:r w:rsidR="00E5636D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Alternate Flow 1 (</w:t>
            </w:r>
            <w:r w:rsidRPr="005431DB">
              <w:rPr>
                <w:rFonts w:eastAsiaTheme="minorHAnsi"/>
                <w:i w:val="0"/>
                <w:iCs/>
                <w:color w:val="auto"/>
              </w:rPr>
              <w:t>Click 'Take Away' button</w:t>
            </w:r>
            <w:r w:rsidRPr="005431DB">
              <w:rPr>
                <w:i w:val="0"/>
                <w:iCs/>
                <w:color w:val="auto"/>
              </w:rPr>
              <w:t>)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TCOV-02-0</w:t>
            </w:r>
            <w:r w:rsidR="00E5636D">
              <w:rPr>
                <w:i w:val="0"/>
                <w:iCs/>
                <w:color w:val="auto"/>
              </w:rPr>
              <w:t>0</w:t>
            </w:r>
            <w:r w:rsidR="00BE760A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Alternate Flow 1 (</w:t>
            </w:r>
            <w:r w:rsidRPr="005431DB">
              <w:rPr>
                <w:rFonts w:eastAsiaTheme="minorHAnsi"/>
                <w:i w:val="0"/>
                <w:iCs/>
                <w:color w:val="auto"/>
              </w:rPr>
              <w:t>Click 'Take Away' button</w:t>
            </w:r>
            <w:r w:rsidRPr="005431DB">
              <w:rPr>
                <w:i w:val="0"/>
                <w:iCs/>
                <w:color w:val="auto"/>
              </w:rPr>
              <w:t>)</w:t>
            </w:r>
          </w:p>
        </w:tc>
        <w:tc>
          <w:tcPr>
            <w:tcW w:w="1916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</w:p>
        </w:tc>
      </w:tr>
      <w:tr w:rsidR="005431DB" w:rsidTr="00395B17"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TCON-02-00</w:t>
            </w:r>
            <w:r w:rsidR="00E5636D">
              <w:rPr>
                <w:i w:val="0"/>
                <w:iCs/>
                <w:color w:val="auto"/>
              </w:rPr>
              <w:t>3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Alternate Flow 2 (Click '</w:t>
            </w:r>
            <w:r w:rsidR="00A60725">
              <w:rPr>
                <w:i w:val="0"/>
                <w:iCs/>
                <w:color w:val="auto"/>
              </w:rPr>
              <w:t>Reset</w:t>
            </w:r>
            <w:r w:rsidRPr="005431DB">
              <w:rPr>
                <w:i w:val="0"/>
                <w:iCs/>
                <w:color w:val="auto"/>
              </w:rPr>
              <w:t>' button)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TCOV-02-0</w:t>
            </w:r>
            <w:r w:rsidR="00E5636D">
              <w:rPr>
                <w:i w:val="0"/>
                <w:iCs/>
                <w:color w:val="auto"/>
              </w:rPr>
              <w:t>0</w:t>
            </w:r>
            <w:r w:rsidR="00BE760A">
              <w:rPr>
                <w:i w:val="0"/>
                <w:iCs/>
                <w:color w:val="auto"/>
              </w:rPr>
              <w:t>3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Alternate Flow 2 (Click '</w:t>
            </w:r>
            <w:r w:rsidR="00A60725">
              <w:rPr>
                <w:i w:val="0"/>
                <w:iCs/>
                <w:color w:val="auto"/>
              </w:rPr>
              <w:t>Reset</w:t>
            </w:r>
            <w:r w:rsidRPr="005431DB">
              <w:rPr>
                <w:i w:val="0"/>
                <w:iCs/>
                <w:color w:val="auto"/>
              </w:rPr>
              <w:t>' button)</w:t>
            </w:r>
          </w:p>
        </w:tc>
        <w:tc>
          <w:tcPr>
            <w:tcW w:w="1916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</w:p>
        </w:tc>
      </w:tr>
      <w:tr w:rsidR="005431DB" w:rsidTr="00395B17"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TCON-02-0</w:t>
            </w:r>
            <w:r w:rsidR="00E5636D">
              <w:rPr>
                <w:i w:val="0"/>
                <w:iCs/>
                <w:color w:val="auto"/>
              </w:rPr>
              <w:t>04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Alternate Flow 3(</w:t>
            </w:r>
            <w:r w:rsidRPr="005431DB">
              <w:rPr>
                <w:rFonts w:eastAsiaTheme="minorHAnsi"/>
                <w:i w:val="0"/>
                <w:iCs/>
                <w:color w:val="auto"/>
              </w:rPr>
              <w:t>Additional menu</w:t>
            </w:r>
            <w:r w:rsidRPr="005431DB">
              <w:rPr>
                <w:i w:val="0"/>
                <w:iCs/>
                <w:color w:val="auto"/>
              </w:rPr>
              <w:t>)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TCOV-02-0</w:t>
            </w:r>
            <w:r w:rsidR="00E5636D">
              <w:rPr>
                <w:i w:val="0"/>
                <w:iCs/>
                <w:color w:val="auto"/>
              </w:rPr>
              <w:t>0</w:t>
            </w:r>
            <w:r w:rsidR="00BE760A"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1915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  <w:r w:rsidRPr="005431DB">
              <w:rPr>
                <w:i w:val="0"/>
                <w:iCs/>
                <w:color w:val="auto"/>
              </w:rPr>
              <w:t>Alternate Flow 3(</w:t>
            </w:r>
            <w:r w:rsidRPr="005431DB">
              <w:rPr>
                <w:rFonts w:eastAsiaTheme="minorHAnsi"/>
                <w:i w:val="0"/>
                <w:iCs/>
                <w:color w:val="auto"/>
              </w:rPr>
              <w:t>Additional menu</w:t>
            </w:r>
            <w:r w:rsidRPr="005431DB">
              <w:rPr>
                <w:i w:val="0"/>
                <w:iCs/>
                <w:color w:val="auto"/>
              </w:rPr>
              <w:t>)</w:t>
            </w:r>
          </w:p>
        </w:tc>
        <w:tc>
          <w:tcPr>
            <w:tcW w:w="1916" w:type="dxa"/>
          </w:tcPr>
          <w:p w:rsidR="005431DB" w:rsidRPr="005431DB" w:rsidRDefault="005431DB" w:rsidP="009664FF">
            <w:pPr>
              <w:pStyle w:val="blueitalics"/>
              <w:rPr>
                <w:rFonts w:ascii="Arial" w:eastAsiaTheme="minorHAnsi" w:hAnsi="Arial" w:cs="Arial"/>
                <w:i w:val="0"/>
                <w:iCs/>
                <w:color w:val="auto"/>
                <w:sz w:val="22"/>
                <w:szCs w:val="22"/>
              </w:rPr>
            </w:pPr>
          </w:p>
        </w:tc>
      </w:tr>
    </w:tbl>
    <w:p w:rsidR="000A596B" w:rsidRPr="00D50648" w:rsidRDefault="0051476F" w:rsidP="009664FF">
      <w:pPr>
        <w:jc w:val="center"/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</w:pPr>
      <w:r w:rsidRPr="00D50648"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>Table 2.1.1.2</w:t>
      </w:r>
      <w:r w:rsidR="00E5636D" w:rsidRPr="00D50648"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>b Session Verification Use Case Test Conditions &amp; Coverage</w:t>
      </w: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1476F" w:rsidRDefault="0051476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1476F" w:rsidRDefault="0051476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1476F" w:rsidRDefault="0051476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1476F" w:rsidRDefault="0051476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1476F" w:rsidRDefault="0051476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1476F" w:rsidRDefault="0051476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1476F" w:rsidRDefault="0051476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80774E" w:rsidP="009664F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7B4C54">
        <w:rPr>
          <w:rFonts w:asciiTheme="majorBidi" w:hAnsiTheme="majorBidi" w:cstheme="majorBidi"/>
          <w:b/>
          <w:bCs/>
          <w:sz w:val="24"/>
          <w:szCs w:val="24"/>
        </w:rPr>
        <w:t>.3</w:t>
      </w:r>
      <w:r w:rsidR="00E63EF4" w:rsidRPr="008A4E79">
        <w:rPr>
          <w:rFonts w:asciiTheme="majorBidi" w:hAnsiTheme="majorBidi" w:cstheme="majorBidi"/>
          <w:b/>
          <w:bCs/>
          <w:sz w:val="24"/>
          <w:szCs w:val="24"/>
        </w:rPr>
        <w:t xml:space="preserve"> State </w:t>
      </w:r>
      <w:proofErr w:type="spellStart"/>
      <w:r w:rsidR="00E63EF4" w:rsidRPr="008A4E79">
        <w:rPr>
          <w:rFonts w:asciiTheme="majorBidi" w:hAnsiTheme="majorBidi" w:cstheme="majorBidi"/>
          <w:b/>
          <w:bCs/>
          <w:sz w:val="24"/>
          <w:szCs w:val="24"/>
        </w:rPr>
        <w:t>transtition</w:t>
      </w:r>
      <w:proofErr w:type="spellEnd"/>
      <w:r w:rsidR="00E63EF4" w:rsidRPr="008A4E79">
        <w:rPr>
          <w:rFonts w:asciiTheme="majorBidi" w:hAnsiTheme="majorBidi" w:cstheme="majorBidi"/>
          <w:b/>
          <w:bCs/>
          <w:sz w:val="24"/>
          <w:szCs w:val="24"/>
        </w:rPr>
        <w:t xml:space="preserve"> Testing</w:t>
      </w:r>
    </w:p>
    <w:p w:rsidR="002A53A9" w:rsidRPr="008A4E79" w:rsidRDefault="002A53A9" w:rsidP="009664F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63EF4" w:rsidRDefault="00734BF4" w:rsidP="009664F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MY" w:eastAsia="en-MY"/>
        </w:rPr>
        <w:drawing>
          <wp:inline distT="0" distB="0" distL="0" distR="0" wp14:anchorId="2211BF78" wp14:editId="1DEB1BF6">
            <wp:extent cx="5498275" cy="5902036"/>
            <wp:effectExtent l="0" t="0" r="7620" b="3810"/>
            <wp:docPr id="1122" name="Picture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Diagram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674" cy="59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F4" w:rsidRPr="00D50648" w:rsidRDefault="0080774E" w:rsidP="009664F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Figure 2.2</w:t>
      </w:r>
      <w:r w:rsidR="002A53A9" w:rsidRPr="00D50648">
        <w:rPr>
          <w:rFonts w:asciiTheme="majorBidi" w:hAnsiTheme="majorBidi" w:cstheme="majorBidi"/>
          <w:b/>
          <w:bCs/>
          <w:sz w:val="24"/>
          <w:szCs w:val="24"/>
        </w:rPr>
        <w:t>.3 Session Verification State Transition Diagram</w:t>
      </w:r>
    </w:p>
    <w:p w:rsidR="00E63EF4" w:rsidRDefault="00E63EF4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2A53A9" w:rsidP="009664F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test condition for state transition testing is as follows:</w:t>
      </w:r>
    </w:p>
    <w:p w:rsidR="002A53A9" w:rsidRDefault="002A53A9" w:rsidP="009664FF">
      <w:pPr>
        <w:pStyle w:val="ListParagraph"/>
        <w:numPr>
          <w:ilvl w:val="0"/>
          <w:numId w:val="4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TCON-02-014 Session Verification State Transition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50"/>
        <w:gridCol w:w="1057"/>
        <w:gridCol w:w="1096"/>
        <w:gridCol w:w="1097"/>
        <w:gridCol w:w="1097"/>
        <w:gridCol w:w="1017"/>
        <w:gridCol w:w="1336"/>
        <w:gridCol w:w="1163"/>
      </w:tblGrid>
      <w:tr w:rsidR="00915372" w:rsidTr="002238F2">
        <w:tc>
          <w:tcPr>
            <w:tcW w:w="1456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Input\</w:t>
            </w:r>
          </w:p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057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“Menu”</w:t>
            </w:r>
          </w:p>
          <w:p w:rsidR="00E70910" w:rsidRPr="00734BF4" w:rsidRDefault="00E709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(CM)</w:t>
            </w:r>
          </w:p>
        </w:tc>
        <w:tc>
          <w:tcPr>
            <w:tcW w:w="1017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“Order”</w:t>
            </w:r>
          </w:p>
          <w:p w:rsidR="00E70910" w:rsidRPr="00734BF4" w:rsidRDefault="00E709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(CO)</w:t>
            </w:r>
          </w:p>
        </w:tc>
        <w:tc>
          <w:tcPr>
            <w:tcW w:w="1097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“Reset”</w:t>
            </w:r>
          </w:p>
          <w:p w:rsidR="00E70910" w:rsidRPr="00734BF4" w:rsidRDefault="00E709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(CR)</w:t>
            </w:r>
          </w:p>
        </w:tc>
        <w:tc>
          <w:tcPr>
            <w:tcW w:w="1097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 order</w:t>
            </w:r>
          </w:p>
          <w:p w:rsidR="00E70910" w:rsidRPr="00734BF4" w:rsidRDefault="00E709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(AO)</w:t>
            </w:r>
          </w:p>
        </w:tc>
        <w:tc>
          <w:tcPr>
            <w:tcW w:w="1091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Tick dine in or take away</w:t>
            </w:r>
          </w:p>
          <w:p w:rsidR="00E70910" w:rsidRPr="00734BF4" w:rsidRDefault="00E709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(DITA)</w:t>
            </w:r>
          </w:p>
        </w:tc>
        <w:tc>
          <w:tcPr>
            <w:tcW w:w="1302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“Confirm”</w:t>
            </w:r>
          </w:p>
          <w:p w:rsidR="00E70910" w:rsidRPr="00734BF4" w:rsidRDefault="00E709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(CC)</w:t>
            </w:r>
          </w:p>
        </w:tc>
        <w:tc>
          <w:tcPr>
            <w:tcW w:w="1205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Click “Cancel”</w:t>
            </w:r>
          </w:p>
          <w:p w:rsidR="00E70910" w:rsidRPr="00734BF4" w:rsidRDefault="00E709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(CCAN)</w:t>
            </w:r>
          </w:p>
        </w:tc>
      </w:tr>
      <w:tr w:rsidR="00915372" w:rsidTr="002238F2">
        <w:tc>
          <w:tcPr>
            <w:tcW w:w="1456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Display Home page (S1)</w:t>
            </w:r>
          </w:p>
        </w:tc>
        <w:tc>
          <w:tcPr>
            <w:tcW w:w="1057" w:type="dxa"/>
          </w:tcPr>
          <w:p w:rsidR="00772B10" w:rsidRDefault="00772B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</w:t>
            </w:r>
            <w:r w:rsidR="00915372">
              <w:rPr>
                <w:rFonts w:asciiTheme="majorBidi" w:hAnsiTheme="majorBidi" w:cstheme="majorBidi"/>
                <w:sz w:val="24"/>
                <w:szCs w:val="24"/>
              </w:rPr>
              <w:t>DMP</w:t>
            </w:r>
          </w:p>
          <w:p w:rsidR="00915372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TCOV-02-014</w:t>
            </w:r>
          </w:p>
        </w:tc>
        <w:tc>
          <w:tcPr>
            <w:tcW w:w="101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  <w:tc>
          <w:tcPr>
            <w:tcW w:w="109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  <w:tc>
          <w:tcPr>
            <w:tcW w:w="109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  <w:tc>
          <w:tcPr>
            <w:tcW w:w="1091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  <w:tc>
          <w:tcPr>
            <w:tcW w:w="1302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  <w:tc>
          <w:tcPr>
            <w:tcW w:w="1205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S1/-</w:t>
            </w:r>
          </w:p>
        </w:tc>
      </w:tr>
      <w:tr w:rsidR="00915372" w:rsidTr="002238F2">
        <w:tc>
          <w:tcPr>
            <w:tcW w:w="1456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Display Menu page (S2)</w:t>
            </w:r>
          </w:p>
        </w:tc>
        <w:tc>
          <w:tcPr>
            <w:tcW w:w="105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  <w:tc>
          <w:tcPr>
            <w:tcW w:w="101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S3/DOP TCOV-02-015</w:t>
            </w:r>
          </w:p>
        </w:tc>
        <w:tc>
          <w:tcPr>
            <w:tcW w:w="109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  <w:tc>
          <w:tcPr>
            <w:tcW w:w="109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  <w:tc>
          <w:tcPr>
            <w:tcW w:w="1091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  <w:tc>
          <w:tcPr>
            <w:tcW w:w="1302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  <w:tc>
          <w:tcPr>
            <w:tcW w:w="1205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S2/-</w:t>
            </w:r>
          </w:p>
        </w:tc>
      </w:tr>
      <w:tr w:rsidR="00915372" w:rsidTr="002238F2">
        <w:tc>
          <w:tcPr>
            <w:tcW w:w="1456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Display Order page (S3)</w:t>
            </w:r>
          </w:p>
        </w:tc>
        <w:tc>
          <w:tcPr>
            <w:tcW w:w="105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  <w:tc>
          <w:tcPr>
            <w:tcW w:w="101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  <w:tc>
          <w:tcPr>
            <w:tcW w:w="109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S4/MAO TCOV-02-016</w:t>
            </w:r>
          </w:p>
        </w:tc>
        <w:tc>
          <w:tcPr>
            <w:tcW w:w="109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S4/MAO TCOV-02-017</w:t>
            </w:r>
          </w:p>
        </w:tc>
        <w:tc>
          <w:tcPr>
            <w:tcW w:w="1091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  <w:tc>
          <w:tcPr>
            <w:tcW w:w="1302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  <w:tc>
          <w:tcPr>
            <w:tcW w:w="1205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S3/-</w:t>
            </w:r>
          </w:p>
        </w:tc>
      </w:tr>
      <w:tr w:rsidR="00915372" w:rsidTr="002238F2">
        <w:tc>
          <w:tcPr>
            <w:tcW w:w="1456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Make an order (S4)</w:t>
            </w:r>
          </w:p>
        </w:tc>
        <w:tc>
          <w:tcPr>
            <w:tcW w:w="105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S4/-</w:t>
            </w:r>
          </w:p>
        </w:tc>
        <w:tc>
          <w:tcPr>
            <w:tcW w:w="101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S4/-</w:t>
            </w:r>
          </w:p>
        </w:tc>
        <w:tc>
          <w:tcPr>
            <w:tcW w:w="109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S4/-</w:t>
            </w:r>
          </w:p>
        </w:tc>
        <w:tc>
          <w:tcPr>
            <w:tcW w:w="109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S4/-</w:t>
            </w:r>
          </w:p>
        </w:tc>
        <w:tc>
          <w:tcPr>
            <w:tcW w:w="1091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S5/CDT TCOV-02-018</w:t>
            </w:r>
          </w:p>
        </w:tc>
        <w:tc>
          <w:tcPr>
            <w:tcW w:w="1302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S4/-</w:t>
            </w:r>
          </w:p>
        </w:tc>
        <w:tc>
          <w:tcPr>
            <w:tcW w:w="1205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S4/-</w:t>
            </w:r>
          </w:p>
        </w:tc>
      </w:tr>
      <w:tr w:rsidR="00915372" w:rsidTr="002238F2">
        <w:tc>
          <w:tcPr>
            <w:tcW w:w="1456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Choose dine in or take away (S5)</w:t>
            </w:r>
          </w:p>
        </w:tc>
        <w:tc>
          <w:tcPr>
            <w:tcW w:w="105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S5/-</w:t>
            </w:r>
          </w:p>
        </w:tc>
        <w:tc>
          <w:tcPr>
            <w:tcW w:w="101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S5/-</w:t>
            </w:r>
          </w:p>
        </w:tc>
        <w:tc>
          <w:tcPr>
            <w:tcW w:w="109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S5/-</w:t>
            </w:r>
          </w:p>
        </w:tc>
        <w:tc>
          <w:tcPr>
            <w:tcW w:w="1097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S5/-</w:t>
            </w:r>
          </w:p>
        </w:tc>
        <w:tc>
          <w:tcPr>
            <w:tcW w:w="1091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S5/-</w:t>
            </w:r>
          </w:p>
        </w:tc>
        <w:tc>
          <w:tcPr>
            <w:tcW w:w="1302" w:type="dxa"/>
          </w:tcPr>
          <w:p w:rsidR="00915372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S6/MAC TCOV-</w:t>
            </w:r>
          </w:p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02-019</w:t>
            </w:r>
          </w:p>
        </w:tc>
        <w:tc>
          <w:tcPr>
            <w:tcW w:w="1205" w:type="dxa"/>
          </w:tcPr>
          <w:p w:rsidR="00772B10" w:rsidRDefault="0091537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S5/-</w:t>
            </w:r>
          </w:p>
        </w:tc>
      </w:tr>
      <w:tr w:rsidR="00915372" w:rsidTr="002238F2">
        <w:tc>
          <w:tcPr>
            <w:tcW w:w="1456" w:type="dxa"/>
          </w:tcPr>
          <w:p w:rsidR="00772B10" w:rsidRPr="00734BF4" w:rsidRDefault="00772B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Make a confirmation (S6)</w:t>
            </w:r>
          </w:p>
        </w:tc>
        <w:tc>
          <w:tcPr>
            <w:tcW w:w="1057" w:type="dxa"/>
          </w:tcPr>
          <w:p w:rsidR="00772B10" w:rsidRDefault="00AB4B71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S6/-</w:t>
            </w:r>
          </w:p>
        </w:tc>
        <w:tc>
          <w:tcPr>
            <w:tcW w:w="1017" w:type="dxa"/>
          </w:tcPr>
          <w:p w:rsidR="00772B10" w:rsidRDefault="002238F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S6/-</w:t>
            </w:r>
          </w:p>
        </w:tc>
        <w:tc>
          <w:tcPr>
            <w:tcW w:w="1097" w:type="dxa"/>
          </w:tcPr>
          <w:p w:rsidR="00772B10" w:rsidRDefault="002238F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S6/-</w:t>
            </w:r>
          </w:p>
        </w:tc>
        <w:tc>
          <w:tcPr>
            <w:tcW w:w="1097" w:type="dxa"/>
          </w:tcPr>
          <w:p w:rsidR="00772B10" w:rsidRDefault="002238F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S6/-</w:t>
            </w:r>
          </w:p>
        </w:tc>
        <w:tc>
          <w:tcPr>
            <w:tcW w:w="1091" w:type="dxa"/>
          </w:tcPr>
          <w:p w:rsidR="00772B10" w:rsidRDefault="002238F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S6/-</w:t>
            </w:r>
          </w:p>
        </w:tc>
        <w:tc>
          <w:tcPr>
            <w:tcW w:w="1302" w:type="dxa"/>
          </w:tcPr>
          <w:p w:rsidR="00772B10" w:rsidRDefault="002238F2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S6/-</w:t>
            </w:r>
          </w:p>
        </w:tc>
        <w:tc>
          <w:tcPr>
            <w:tcW w:w="1205" w:type="dxa"/>
          </w:tcPr>
          <w:p w:rsidR="00772B10" w:rsidRDefault="00AB4B71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</w:t>
            </w:r>
            <w:r w:rsidR="00915372">
              <w:rPr>
                <w:rFonts w:asciiTheme="majorBidi" w:hAnsiTheme="majorBidi" w:cstheme="majorBidi"/>
                <w:sz w:val="24"/>
                <w:szCs w:val="24"/>
              </w:rPr>
              <w:t>/PN TCOV-02-02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2A53A9" w:rsidRPr="00D50648" w:rsidRDefault="0080774E" w:rsidP="009664F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</w:t>
      </w:r>
      <w:r w:rsidR="002238F2" w:rsidRPr="00D50648">
        <w:rPr>
          <w:rFonts w:asciiTheme="majorBidi" w:hAnsiTheme="majorBidi" w:cstheme="majorBidi"/>
          <w:b/>
          <w:bCs/>
          <w:sz w:val="24"/>
          <w:szCs w:val="24"/>
        </w:rPr>
        <w:t>.3a Session Verification State Table</w:t>
      </w:r>
    </w:p>
    <w:p w:rsidR="00AB4B71" w:rsidRPr="002A53A9" w:rsidRDefault="00AB4B71" w:rsidP="009664FF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877"/>
        <w:gridCol w:w="3785"/>
      </w:tblGrid>
      <w:tr w:rsidR="002238F2" w:rsidTr="00AB4B71">
        <w:tc>
          <w:tcPr>
            <w:tcW w:w="2877" w:type="dxa"/>
          </w:tcPr>
          <w:p w:rsidR="002238F2" w:rsidRPr="00734BF4" w:rsidRDefault="002238F2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Coverage</w:t>
            </w:r>
            <w:r w:rsidR="00E70910"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3785" w:type="dxa"/>
          </w:tcPr>
          <w:p w:rsidR="002238F2" w:rsidRPr="00734BF4" w:rsidRDefault="00E70910" w:rsidP="0096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BF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Coverage</w:t>
            </w:r>
          </w:p>
        </w:tc>
      </w:tr>
      <w:tr w:rsidR="002238F2" w:rsidTr="00AB4B71">
        <w:tc>
          <w:tcPr>
            <w:tcW w:w="2877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TCOV-03-014</w:t>
            </w:r>
          </w:p>
        </w:tc>
        <w:tc>
          <w:tcPr>
            <w:tcW w:w="3785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 to S2 with input CM</w:t>
            </w:r>
          </w:p>
        </w:tc>
      </w:tr>
      <w:tr w:rsidR="002238F2" w:rsidTr="00AB4B71">
        <w:tc>
          <w:tcPr>
            <w:tcW w:w="2877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TCOV-03-015</w:t>
            </w:r>
          </w:p>
        </w:tc>
        <w:tc>
          <w:tcPr>
            <w:tcW w:w="3785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 to S3 with input CO</w:t>
            </w:r>
          </w:p>
        </w:tc>
      </w:tr>
      <w:tr w:rsidR="002238F2" w:rsidTr="00AB4B71">
        <w:tc>
          <w:tcPr>
            <w:tcW w:w="2877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TCOV-03-016</w:t>
            </w:r>
          </w:p>
        </w:tc>
        <w:tc>
          <w:tcPr>
            <w:tcW w:w="3785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 to S4 with input CR</w:t>
            </w:r>
          </w:p>
        </w:tc>
      </w:tr>
      <w:tr w:rsidR="002238F2" w:rsidTr="00AB4B71">
        <w:tc>
          <w:tcPr>
            <w:tcW w:w="2877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TCOV-03-017</w:t>
            </w:r>
          </w:p>
        </w:tc>
        <w:tc>
          <w:tcPr>
            <w:tcW w:w="3785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S3 to S4 with input AO</w:t>
            </w:r>
          </w:p>
        </w:tc>
      </w:tr>
      <w:tr w:rsidR="002238F2" w:rsidTr="00AB4B71">
        <w:tc>
          <w:tcPr>
            <w:tcW w:w="2877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TCOV-03-018</w:t>
            </w:r>
          </w:p>
        </w:tc>
        <w:tc>
          <w:tcPr>
            <w:tcW w:w="3785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S4 to S5 with input DITA</w:t>
            </w:r>
          </w:p>
        </w:tc>
      </w:tr>
      <w:tr w:rsidR="002238F2" w:rsidTr="00AB4B71">
        <w:tc>
          <w:tcPr>
            <w:tcW w:w="2877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TCOV-03-019</w:t>
            </w:r>
          </w:p>
        </w:tc>
        <w:tc>
          <w:tcPr>
            <w:tcW w:w="3785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S5 to S6 with input CC</w:t>
            </w:r>
          </w:p>
        </w:tc>
      </w:tr>
      <w:tr w:rsidR="002238F2" w:rsidTr="00AB4B71">
        <w:tc>
          <w:tcPr>
            <w:tcW w:w="2877" w:type="dxa"/>
          </w:tcPr>
          <w:p w:rsidR="002238F2" w:rsidRDefault="00E70910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TCOV-03-020</w:t>
            </w:r>
          </w:p>
        </w:tc>
        <w:tc>
          <w:tcPr>
            <w:tcW w:w="3785" w:type="dxa"/>
          </w:tcPr>
          <w:p w:rsidR="002238F2" w:rsidRDefault="00AB4B71" w:rsidP="009664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S6 to S1 with input CCAN</w:t>
            </w:r>
          </w:p>
        </w:tc>
      </w:tr>
    </w:tbl>
    <w:p w:rsidR="00E63EF4" w:rsidRPr="00D50648" w:rsidRDefault="0080774E" w:rsidP="009664F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</w:t>
      </w:r>
      <w:r w:rsidR="00734BF4" w:rsidRPr="00D50648">
        <w:rPr>
          <w:rFonts w:asciiTheme="majorBidi" w:hAnsiTheme="majorBidi" w:cstheme="majorBidi"/>
          <w:b/>
          <w:bCs/>
          <w:sz w:val="24"/>
          <w:szCs w:val="24"/>
        </w:rPr>
        <w:t>.3b Session Verification State Coverage</w:t>
      </w:r>
    </w:p>
    <w:p w:rsidR="002238F2" w:rsidRDefault="002238F2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238F2" w:rsidRDefault="002238F2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64FF" w:rsidRDefault="009664FF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34BF4" w:rsidRDefault="00734BF4" w:rsidP="009664FF">
      <w:pPr>
        <w:pStyle w:val="Heading2"/>
        <w:spacing w:line="240" w:lineRule="auto"/>
        <w:rPr>
          <w:sz w:val="24"/>
          <w:szCs w:val="24"/>
        </w:rPr>
      </w:pPr>
      <w:bookmarkStart w:id="15" w:name="_Toc356732227"/>
    </w:p>
    <w:p w:rsidR="00E63EF4" w:rsidRPr="00E63EF4" w:rsidRDefault="0080774E" w:rsidP="009664FF">
      <w:pPr>
        <w:pStyle w:val="Heading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8A4E79">
        <w:rPr>
          <w:sz w:val="24"/>
          <w:szCs w:val="24"/>
        </w:rPr>
        <w:t>.</w:t>
      </w:r>
      <w:r w:rsidR="00E63EF4" w:rsidRPr="00E63EF4">
        <w:rPr>
          <w:sz w:val="24"/>
          <w:szCs w:val="24"/>
        </w:rPr>
        <w:t>3 Test Identification</w:t>
      </w:r>
      <w:bookmarkEnd w:id="15"/>
    </w:p>
    <w:p w:rsidR="00E63EF4" w:rsidRPr="00E63EF4" w:rsidRDefault="00E63EF4" w:rsidP="009664FF">
      <w:pPr>
        <w:rPr>
          <w:rFonts w:cs="Arial"/>
          <w:sz w:val="24"/>
          <w:szCs w:val="24"/>
        </w:rPr>
      </w:pPr>
      <w:r w:rsidRPr="00E63EF4">
        <w:rPr>
          <w:rFonts w:cs="Arial"/>
          <w:sz w:val="24"/>
          <w:szCs w:val="24"/>
        </w:rPr>
        <w:t>This section should contain information at least as below:</w:t>
      </w:r>
    </w:p>
    <w:p w:rsidR="00E63EF4" w:rsidRDefault="00E63EF4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77"/>
        <w:gridCol w:w="2210"/>
        <w:gridCol w:w="2210"/>
      </w:tblGrid>
      <w:tr w:rsidR="00BE760A" w:rsidRPr="001001B6" w:rsidTr="00BE760A">
        <w:tc>
          <w:tcPr>
            <w:tcW w:w="1526" w:type="dxa"/>
          </w:tcPr>
          <w:p w:rsidR="00BE760A" w:rsidRPr="00E63EF4" w:rsidRDefault="00BE760A" w:rsidP="009664FF">
            <w:pPr>
              <w:rPr>
                <w:rFonts w:cs="Arial"/>
                <w:b/>
                <w:sz w:val="24"/>
                <w:szCs w:val="24"/>
              </w:rPr>
            </w:pPr>
            <w:r w:rsidRPr="00E63EF4">
              <w:rPr>
                <w:rFonts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2577" w:type="dxa"/>
          </w:tcPr>
          <w:p w:rsidR="00BE760A" w:rsidRPr="00E63EF4" w:rsidRDefault="00BE760A" w:rsidP="009664FF">
            <w:pPr>
              <w:rPr>
                <w:rFonts w:cs="Arial"/>
                <w:b/>
                <w:sz w:val="24"/>
                <w:szCs w:val="24"/>
              </w:rPr>
            </w:pPr>
            <w:r w:rsidRPr="00E63EF4">
              <w:rPr>
                <w:rFonts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210" w:type="dxa"/>
          </w:tcPr>
          <w:p w:rsidR="00BE760A" w:rsidRPr="00E63EF4" w:rsidRDefault="00BE760A" w:rsidP="009664F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Test Coverage ID</w:t>
            </w:r>
          </w:p>
        </w:tc>
        <w:tc>
          <w:tcPr>
            <w:tcW w:w="2210" w:type="dxa"/>
          </w:tcPr>
          <w:p w:rsidR="00BE760A" w:rsidRPr="00E63EF4" w:rsidRDefault="00BE760A" w:rsidP="009664FF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Test Condition ID</w:t>
            </w:r>
          </w:p>
        </w:tc>
      </w:tr>
      <w:tr w:rsidR="00BE760A" w:rsidRPr="001001B6" w:rsidTr="00BE760A">
        <w:tc>
          <w:tcPr>
            <w:tcW w:w="1526" w:type="dxa"/>
          </w:tcPr>
          <w:p w:rsidR="00BE760A" w:rsidRPr="00E63EF4" w:rsidRDefault="00BE760A" w:rsidP="009664FF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TC-02</w:t>
            </w:r>
            <w:r w:rsidRPr="00E63EF4">
              <w:rPr>
                <w:sz w:val="24"/>
                <w:szCs w:val="24"/>
              </w:rPr>
              <w:t>-00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577" w:type="dxa"/>
          </w:tcPr>
          <w:p w:rsidR="00BE760A" w:rsidRPr="00E63EF4" w:rsidRDefault="00BE760A" w:rsidP="009664FF">
            <w:pPr>
              <w:rPr>
                <w:rFonts w:cs="Arial"/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t>Main flow</w:t>
            </w:r>
            <w:r w:rsidR="00A60725">
              <w:rPr>
                <w:sz w:val="24"/>
                <w:szCs w:val="24"/>
              </w:rPr>
              <w:t xml:space="preserve"> (Click ‘Menu’ button)</w:t>
            </w:r>
          </w:p>
        </w:tc>
        <w:tc>
          <w:tcPr>
            <w:tcW w:w="2210" w:type="dxa"/>
          </w:tcPr>
          <w:p w:rsidR="00BE760A" w:rsidRPr="00E63EF4" w:rsidRDefault="00AC7388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TCOV-02-001</w:t>
            </w:r>
          </w:p>
        </w:tc>
        <w:tc>
          <w:tcPr>
            <w:tcW w:w="2210" w:type="dxa"/>
          </w:tcPr>
          <w:p w:rsidR="00BE760A" w:rsidRPr="00E63EF4" w:rsidRDefault="00AC7388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TCON-02-001</w:t>
            </w:r>
          </w:p>
        </w:tc>
      </w:tr>
      <w:tr w:rsidR="00BE760A" w:rsidRPr="001001B6" w:rsidTr="00BE760A">
        <w:tc>
          <w:tcPr>
            <w:tcW w:w="1526" w:type="dxa"/>
          </w:tcPr>
          <w:p w:rsidR="00BE760A" w:rsidRPr="00E63EF4" w:rsidRDefault="00BE760A" w:rsidP="009664FF">
            <w:pPr>
              <w:rPr>
                <w:rFonts w:cs="Arial"/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-02</w:t>
            </w:r>
            <w:r w:rsidRPr="00E63EF4">
              <w:rPr>
                <w:sz w:val="24"/>
                <w:szCs w:val="24"/>
              </w:rPr>
              <w:t>-00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577" w:type="dxa"/>
          </w:tcPr>
          <w:p w:rsidR="00BE760A" w:rsidRPr="00E63EF4" w:rsidRDefault="00A60725" w:rsidP="009664FF">
            <w:pPr>
              <w:rPr>
                <w:rFonts w:cs="Arial"/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t>Main flow</w:t>
            </w:r>
            <w:r>
              <w:rPr>
                <w:sz w:val="24"/>
                <w:szCs w:val="24"/>
              </w:rPr>
              <w:t xml:space="preserve"> (Click ‘Set Meals’ button)</w:t>
            </w:r>
          </w:p>
        </w:tc>
        <w:tc>
          <w:tcPr>
            <w:tcW w:w="2210" w:type="dxa"/>
          </w:tcPr>
          <w:p w:rsidR="00BE760A" w:rsidRPr="00E63EF4" w:rsidRDefault="00AC7388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TCOV-02-002</w:t>
            </w:r>
          </w:p>
        </w:tc>
        <w:tc>
          <w:tcPr>
            <w:tcW w:w="2210" w:type="dxa"/>
          </w:tcPr>
          <w:p w:rsidR="00BE760A" w:rsidRPr="00E63EF4" w:rsidRDefault="00AC7388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TCON-02-002</w:t>
            </w:r>
          </w:p>
        </w:tc>
      </w:tr>
      <w:tr w:rsidR="00BE760A" w:rsidRPr="001001B6" w:rsidTr="00BE760A">
        <w:tc>
          <w:tcPr>
            <w:tcW w:w="1526" w:type="dxa"/>
          </w:tcPr>
          <w:p w:rsidR="00BE760A" w:rsidRPr="00E63EF4" w:rsidRDefault="00BE760A" w:rsidP="009664FF">
            <w:pPr>
              <w:rPr>
                <w:rFonts w:cs="Arial"/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-02</w:t>
            </w:r>
            <w:r w:rsidRPr="00E63EF4">
              <w:rPr>
                <w:sz w:val="24"/>
                <w:szCs w:val="24"/>
              </w:rPr>
              <w:t>-00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577" w:type="dxa"/>
          </w:tcPr>
          <w:p w:rsidR="00BE760A" w:rsidRPr="00E63EF4" w:rsidRDefault="00A60725" w:rsidP="009664FF">
            <w:pPr>
              <w:rPr>
                <w:rFonts w:cs="Arial"/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t>Main flow</w:t>
            </w:r>
            <w:r>
              <w:rPr>
                <w:sz w:val="24"/>
                <w:szCs w:val="24"/>
              </w:rPr>
              <w:t xml:space="preserve"> (Click ‘Add </w:t>
            </w:r>
            <w:proofErr w:type="spellStart"/>
            <w:r>
              <w:rPr>
                <w:sz w:val="24"/>
                <w:szCs w:val="24"/>
              </w:rPr>
              <w:t>Ons’</w:t>
            </w:r>
            <w:proofErr w:type="spellEnd"/>
            <w:r>
              <w:rPr>
                <w:sz w:val="24"/>
                <w:szCs w:val="24"/>
              </w:rPr>
              <w:t xml:space="preserve"> button)</w:t>
            </w:r>
          </w:p>
        </w:tc>
        <w:tc>
          <w:tcPr>
            <w:tcW w:w="2210" w:type="dxa"/>
          </w:tcPr>
          <w:p w:rsidR="00BE760A" w:rsidRPr="00E63EF4" w:rsidRDefault="00AC7388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TCOV-02-003</w:t>
            </w:r>
          </w:p>
        </w:tc>
        <w:tc>
          <w:tcPr>
            <w:tcW w:w="2210" w:type="dxa"/>
          </w:tcPr>
          <w:p w:rsidR="00BE760A" w:rsidRPr="00E63EF4" w:rsidRDefault="00AC7388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TCON-02-003</w:t>
            </w:r>
          </w:p>
        </w:tc>
      </w:tr>
      <w:tr w:rsidR="00BE760A" w:rsidRPr="001001B6" w:rsidTr="00BE760A">
        <w:tc>
          <w:tcPr>
            <w:tcW w:w="1526" w:type="dxa"/>
          </w:tcPr>
          <w:p w:rsidR="00BE760A" w:rsidRPr="00E63EF4" w:rsidRDefault="00BE760A" w:rsidP="009664FF">
            <w:pPr>
              <w:rPr>
                <w:rFonts w:cs="Arial"/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-02</w:t>
            </w:r>
            <w:r w:rsidRPr="00E63EF4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2577" w:type="dxa"/>
          </w:tcPr>
          <w:p w:rsidR="00BE760A" w:rsidRPr="00E63EF4" w:rsidRDefault="00A60725" w:rsidP="009664FF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‘Ala Carte’ button)</w:t>
            </w:r>
          </w:p>
        </w:tc>
        <w:tc>
          <w:tcPr>
            <w:tcW w:w="2210" w:type="dxa"/>
          </w:tcPr>
          <w:p w:rsidR="00BE760A" w:rsidRPr="00E63EF4" w:rsidRDefault="00AC7388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TCOV-02-004</w:t>
            </w:r>
          </w:p>
        </w:tc>
        <w:tc>
          <w:tcPr>
            <w:tcW w:w="2210" w:type="dxa"/>
          </w:tcPr>
          <w:p w:rsidR="00BE760A" w:rsidRPr="00E63EF4" w:rsidRDefault="00AC7388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TCON-02-004</w:t>
            </w:r>
          </w:p>
        </w:tc>
      </w:tr>
      <w:tr w:rsidR="00A60725" w:rsidRPr="001001B6" w:rsidTr="00BE760A">
        <w:tc>
          <w:tcPr>
            <w:tcW w:w="1526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TC-02-005</w:t>
            </w:r>
          </w:p>
        </w:tc>
        <w:tc>
          <w:tcPr>
            <w:tcW w:w="2577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t>Main flow</w:t>
            </w:r>
            <w:r>
              <w:rPr>
                <w:sz w:val="24"/>
                <w:szCs w:val="24"/>
              </w:rPr>
              <w:t xml:space="preserve"> (Click ‘Drink’ button)</w:t>
            </w: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TCOV-02-005</w:t>
            </w: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TCON-02-005</w:t>
            </w:r>
          </w:p>
        </w:tc>
      </w:tr>
      <w:tr w:rsidR="00A60725" w:rsidRPr="001001B6" w:rsidTr="00BE760A">
        <w:tc>
          <w:tcPr>
            <w:tcW w:w="1526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TC-02-006</w:t>
            </w:r>
          </w:p>
        </w:tc>
        <w:tc>
          <w:tcPr>
            <w:tcW w:w="2577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 w:rsidRPr="00E63EF4">
              <w:rPr>
                <w:sz w:val="24"/>
                <w:szCs w:val="24"/>
              </w:rPr>
              <w:t>Main flow</w:t>
            </w:r>
            <w:r>
              <w:rPr>
                <w:sz w:val="24"/>
                <w:szCs w:val="24"/>
              </w:rPr>
              <w:t xml:space="preserve"> (Click ‘Order’ button)</w:t>
            </w: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TCOV-02-006, TCOV-02-007</w:t>
            </w:r>
          </w:p>
          <w:p w:rsidR="00752D70" w:rsidRDefault="00752D70" w:rsidP="009664FF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TCON-02-006</w:t>
            </w:r>
          </w:p>
          <w:p w:rsidR="00752D70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TCON-02-007</w:t>
            </w:r>
          </w:p>
        </w:tc>
      </w:tr>
      <w:tr w:rsidR="00A60725" w:rsidRPr="001001B6" w:rsidTr="00BE760A">
        <w:tc>
          <w:tcPr>
            <w:tcW w:w="1526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TC-02-007</w:t>
            </w:r>
          </w:p>
        </w:tc>
        <w:tc>
          <w:tcPr>
            <w:tcW w:w="2577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 list of food</w:t>
            </w: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TCOV-02-008</w:t>
            </w:r>
          </w:p>
          <w:p w:rsidR="00752D70" w:rsidRDefault="00752D70" w:rsidP="009664FF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TCON-02-008</w:t>
            </w:r>
          </w:p>
        </w:tc>
      </w:tr>
      <w:tr w:rsidR="00A60725" w:rsidRPr="001001B6" w:rsidTr="00BE760A">
        <w:tc>
          <w:tcPr>
            <w:tcW w:w="1526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TC-02-008</w:t>
            </w:r>
          </w:p>
        </w:tc>
        <w:tc>
          <w:tcPr>
            <w:tcW w:w="2577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 2 (Click ‘Reset’ button)</w:t>
            </w: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TCOV-02-009</w:t>
            </w: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TCON-02-009</w:t>
            </w:r>
          </w:p>
        </w:tc>
      </w:tr>
      <w:tr w:rsidR="00A60725" w:rsidRPr="001001B6" w:rsidTr="00BE760A">
        <w:tc>
          <w:tcPr>
            <w:tcW w:w="1526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TC-02-009</w:t>
            </w:r>
          </w:p>
        </w:tc>
        <w:tc>
          <w:tcPr>
            <w:tcW w:w="2577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flow (Tick ‘Dine In’ or ‘Take Order’)</w:t>
            </w: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TCOV-02-010</w:t>
            </w: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TCON-02-010</w:t>
            </w:r>
          </w:p>
        </w:tc>
      </w:tr>
      <w:tr w:rsidR="00A60725" w:rsidRPr="001001B6" w:rsidTr="00BE760A">
        <w:tc>
          <w:tcPr>
            <w:tcW w:w="1526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TC-02-010</w:t>
            </w:r>
          </w:p>
        </w:tc>
        <w:tc>
          <w:tcPr>
            <w:tcW w:w="2577" w:type="dxa"/>
          </w:tcPr>
          <w:p w:rsidR="00A60725" w:rsidRPr="00E63EF4" w:rsidRDefault="00A60725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flow (Click ‘Confirm’ button)</w:t>
            </w: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TCOV-02-011</w:t>
            </w:r>
          </w:p>
        </w:tc>
        <w:tc>
          <w:tcPr>
            <w:tcW w:w="2210" w:type="dxa"/>
          </w:tcPr>
          <w:p w:rsidR="00A60725" w:rsidRDefault="00752D70" w:rsidP="00966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TCON-02-011</w:t>
            </w:r>
          </w:p>
        </w:tc>
      </w:tr>
    </w:tbl>
    <w:p w:rsidR="00E63EF4" w:rsidRDefault="00D50648" w:rsidP="009664F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50648">
        <w:rPr>
          <w:rFonts w:asciiTheme="majorBidi" w:hAnsiTheme="majorBidi" w:cstheme="majorBidi"/>
          <w:b/>
          <w:bCs/>
          <w:sz w:val="24"/>
          <w:szCs w:val="24"/>
        </w:rPr>
        <w:t>Table 2.1.3 Session Verification Test Identification</w:t>
      </w:r>
    </w:p>
    <w:p w:rsidR="00D50648" w:rsidRPr="00D50648" w:rsidRDefault="00D50648" w:rsidP="009664F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11EE5" w:rsidRDefault="00011EE5" w:rsidP="009664FF">
      <w:pPr>
        <w:pStyle w:val="Heading2"/>
        <w:spacing w:line="240" w:lineRule="auto"/>
        <w:rPr>
          <w:rFonts w:cs="Arial"/>
          <w:sz w:val="24"/>
          <w:szCs w:val="24"/>
        </w:rPr>
      </w:pPr>
      <w:bookmarkStart w:id="16" w:name="_Toc355793881"/>
      <w:bookmarkStart w:id="17" w:name="_Toc356732228"/>
      <w:r w:rsidRPr="00011EE5">
        <w:rPr>
          <w:rFonts w:cs="Arial"/>
          <w:sz w:val="24"/>
          <w:szCs w:val="24"/>
        </w:rPr>
        <w:t>2.</w:t>
      </w:r>
      <w:r w:rsidR="0080774E">
        <w:rPr>
          <w:rFonts w:cs="Arial"/>
          <w:sz w:val="24"/>
          <w:szCs w:val="24"/>
        </w:rPr>
        <w:t>4</w:t>
      </w:r>
      <w:r w:rsidRPr="00011EE5">
        <w:rPr>
          <w:rFonts w:cs="Arial"/>
          <w:sz w:val="24"/>
          <w:szCs w:val="24"/>
        </w:rPr>
        <w:t xml:space="preserve"> Feature Pass/Fail Criteria</w:t>
      </w:r>
      <w:bookmarkEnd w:id="16"/>
      <w:bookmarkEnd w:id="17"/>
    </w:p>
    <w:p w:rsidR="00011EE5" w:rsidRPr="00011EE5" w:rsidRDefault="00011EE5" w:rsidP="009664FF">
      <w:pPr>
        <w:rPr>
          <w:rFonts w:cs="Arial"/>
          <w:sz w:val="24"/>
          <w:szCs w:val="24"/>
        </w:rPr>
      </w:pPr>
      <w:r w:rsidRPr="00011EE5">
        <w:rPr>
          <w:rFonts w:cs="Arial"/>
          <w:sz w:val="24"/>
          <w:szCs w:val="24"/>
        </w:rPr>
        <w:t>This section should contain information at least as below:</w:t>
      </w:r>
    </w:p>
    <w:p w:rsidR="00011EE5" w:rsidRPr="00011EE5" w:rsidRDefault="00011EE5" w:rsidP="009664FF">
      <w:pPr>
        <w:rPr>
          <w:rFonts w:cs="Arial"/>
          <w:sz w:val="24"/>
          <w:szCs w:val="24"/>
        </w:rPr>
      </w:pPr>
    </w:p>
    <w:p w:rsidR="00011EE5" w:rsidRPr="00011EE5" w:rsidRDefault="00011EE5" w:rsidP="009664FF">
      <w:pPr>
        <w:rPr>
          <w:sz w:val="24"/>
          <w:szCs w:val="24"/>
        </w:rPr>
      </w:pPr>
      <w:r w:rsidRPr="00011EE5">
        <w:rPr>
          <w:sz w:val="24"/>
          <w:szCs w:val="24"/>
        </w:rPr>
        <w:t>Each feature must satisfy the following criteria in order to pass:</w:t>
      </w:r>
    </w:p>
    <w:p w:rsidR="00011EE5" w:rsidRPr="00011EE5" w:rsidRDefault="00011EE5" w:rsidP="009664FF">
      <w:pPr>
        <w:rPr>
          <w:sz w:val="24"/>
          <w:szCs w:val="24"/>
        </w:rPr>
      </w:pPr>
      <w:proofErr w:type="spellStart"/>
      <w:proofErr w:type="gramStart"/>
      <w:r w:rsidRPr="00011EE5">
        <w:rPr>
          <w:sz w:val="24"/>
          <w:szCs w:val="24"/>
        </w:rPr>
        <w:t>i</w:t>
      </w:r>
      <w:proofErr w:type="spellEnd"/>
      <w:proofErr w:type="gramEnd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  <w:r w:rsidRPr="00011EE5">
        <w:rPr>
          <w:sz w:val="24"/>
          <w:szCs w:val="24"/>
        </w:rPr>
        <w:t>pass all its test cases</w:t>
      </w:r>
    </w:p>
    <w:p w:rsidR="00011EE5" w:rsidRPr="00011EE5" w:rsidRDefault="001567EB" w:rsidP="009664FF">
      <w:pPr>
        <w:rPr>
          <w:sz w:val="24"/>
          <w:szCs w:val="24"/>
        </w:rPr>
      </w:pPr>
      <w:r>
        <w:rPr>
          <w:sz w:val="24"/>
          <w:szCs w:val="24"/>
        </w:rPr>
        <w:t>ii</w:t>
      </w:r>
      <w:proofErr w:type="gramStart"/>
      <w:r w:rsidR="00011EE5"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011EE5" w:rsidRPr="00011EE5">
        <w:rPr>
          <w:sz w:val="24"/>
          <w:szCs w:val="24"/>
        </w:rPr>
        <w:t>no</w:t>
      </w:r>
      <w:proofErr w:type="gramEnd"/>
      <w:r w:rsidR="00011EE5" w:rsidRPr="00011EE5">
        <w:rPr>
          <w:sz w:val="24"/>
          <w:szCs w:val="24"/>
        </w:rPr>
        <w:t xml:space="preserve"> deadlock</w:t>
      </w:r>
    </w:p>
    <w:p w:rsidR="00011EE5" w:rsidRDefault="001567EB" w:rsidP="009664FF">
      <w:pPr>
        <w:rPr>
          <w:sz w:val="24"/>
          <w:szCs w:val="24"/>
        </w:rPr>
      </w:pPr>
      <w:r>
        <w:rPr>
          <w:sz w:val="24"/>
          <w:szCs w:val="24"/>
        </w:rPr>
        <w:t>iii</w:t>
      </w:r>
      <w:r w:rsidR="00011EE5" w:rsidRPr="00011EE5">
        <w:rPr>
          <w:sz w:val="24"/>
          <w:szCs w:val="24"/>
        </w:rPr>
        <w:t xml:space="preserve">. </w:t>
      </w:r>
      <w:proofErr w:type="spellStart"/>
      <w:proofErr w:type="gramStart"/>
      <w:r w:rsidR="00011EE5" w:rsidRPr="00011EE5">
        <w:rPr>
          <w:sz w:val="24"/>
          <w:szCs w:val="24"/>
        </w:rPr>
        <w:t>fulfill</w:t>
      </w:r>
      <w:proofErr w:type="spellEnd"/>
      <w:proofErr w:type="gramEnd"/>
      <w:r w:rsidR="00011EE5" w:rsidRPr="00011EE5">
        <w:rPr>
          <w:sz w:val="24"/>
          <w:szCs w:val="24"/>
        </w:rPr>
        <w:t xml:space="preserve"> its requirement</w:t>
      </w:r>
    </w:p>
    <w:p w:rsidR="00011EE5" w:rsidRDefault="00011EE5" w:rsidP="009664FF">
      <w:pPr>
        <w:rPr>
          <w:sz w:val="24"/>
          <w:szCs w:val="24"/>
        </w:rPr>
      </w:pPr>
    </w:p>
    <w:p w:rsidR="00547FA5" w:rsidRDefault="00547FA5" w:rsidP="009664FF">
      <w:pPr>
        <w:rPr>
          <w:sz w:val="24"/>
          <w:szCs w:val="24"/>
        </w:rPr>
      </w:pPr>
    </w:p>
    <w:p w:rsidR="00547FA5" w:rsidRDefault="00547FA5" w:rsidP="009664FF">
      <w:pPr>
        <w:rPr>
          <w:sz w:val="24"/>
          <w:szCs w:val="24"/>
        </w:rPr>
      </w:pPr>
    </w:p>
    <w:p w:rsidR="00547FA5" w:rsidRDefault="00547FA5" w:rsidP="009664FF">
      <w:pPr>
        <w:rPr>
          <w:sz w:val="24"/>
          <w:szCs w:val="24"/>
        </w:rPr>
      </w:pPr>
    </w:p>
    <w:p w:rsidR="00547FA5" w:rsidRDefault="00547FA5" w:rsidP="009664FF">
      <w:pPr>
        <w:rPr>
          <w:sz w:val="24"/>
          <w:szCs w:val="24"/>
        </w:rPr>
      </w:pPr>
    </w:p>
    <w:p w:rsidR="00547FA5" w:rsidRDefault="00547FA5" w:rsidP="009664FF">
      <w:pPr>
        <w:rPr>
          <w:sz w:val="24"/>
          <w:szCs w:val="24"/>
        </w:rPr>
      </w:pPr>
    </w:p>
    <w:p w:rsidR="00547FA5" w:rsidRDefault="00547FA5" w:rsidP="009664FF">
      <w:pPr>
        <w:rPr>
          <w:sz w:val="24"/>
          <w:szCs w:val="24"/>
        </w:rPr>
      </w:pPr>
    </w:p>
    <w:p w:rsidR="00547FA5" w:rsidRDefault="00547FA5" w:rsidP="009664FF">
      <w:pPr>
        <w:rPr>
          <w:sz w:val="24"/>
          <w:szCs w:val="24"/>
        </w:rPr>
      </w:pPr>
    </w:p>
    <w:p w:rsidR="009664FF" w:rsidRDefault="009664FF" w:rsidP="009664FF">
      <w:pPr>
        <w:rPr>
          <w:sz w:val="24"/>
          <w:szCs w:val="24"/>
        </w:rPr>
      </w:pPr>
    </w:p>
    <w:p w:rsidR="009664FF" w:rsidRDefault="009664FF" w:rsidP="009664FF">
      <w:pPr>
        <w:rPr>
          <w:sz w:val="24"/>
          <w:szCs w:val="24"/>
        </w:rPr>
      </w:pPr>
    </w:p>
    <w:p w:rsidR="009664FF" w:rsidRDefault="009664FF" w:rsidP="009664FF">
      <w:pPr>
        <w:rPr>
          <w:sz w:val="24"/>
          <w:szCs w:val="24"/>
        </w:rPr>
      </w:pPr>
    </w:p>
    <w:p w:rsidR="009664FF" w:rsidRDefault="009664FF" w:rsidP="009664FF">
      <w:pPr>
        <w:rPr>
          <w:sz w:val="24"/>
          <w:szCs w:val="24"/>
        </w:rPr>
      </w:pPr>
    </w:p>
    <w:p w:rsidR="009664FF" w:rsidRDefault="009664FF" w:rsidP="009664FF">
      <w:pPr>
        <w:rPr>
          <w:sz w:val="24"/>
          <w:szCs w:val="24"/>
        </w:rPr>
      </w:pPr>
    </w:p>
    <w:p w:rsidR="00547FA5" w:rsidRDefault="00547FA5" w:rsidP="009664FF">
      <w:pPr>
        <w:rPr>
          <w:sz w:val="24"/>
          <w:szCs w:val="24"/>
        </w:rPr>
      </w:pPr>
    </w:p>
    <w:p w:rsidR="00011EE5" w:rsidRDefault="00011EE5" w:rsidP="009664FF">
      <w:pPr>
        <w:pStyle w:val="Heading2"/>
        <w:spacing w:line="240" w:lineRule="auto"/>
        <w:rPr>
          <w:rFonts w:cs="Arial"/>
          <w:sz w:val="24"/>
          <w:szCs w:val="24"/>
        </w:rPr>
      </w:pPr>
      <w:bookmarkStart w:id="18" w:name="_Toc355793882"/>
      <w:bookmarkStart w:id="19" w:name="_Toc356732229"/>
      <w:r w:rsidRPr="00011EE5">
        <w:rPr>
          <w:rFonts w:cs="Arial"/>
          <w:sz w:val="24"/>
          <w:szCs w:val="24"/>
        </w:rPr>
        <w:t>2.</w:t>
      </w:r>
      <w:r w:rsidR="0080774E">
        <w:rPr>
          <w:rFonts w:cs="Arial"/>
          <w:sz w:val="24"/>
          <w:szCs w:val="24"/>
        </w:rPr>
        <w:t>5</w:t>
      </w:r>
      <w:r w:rsidRPr="00011EE5">
        <w:rPr>
          <w:rFonts w:cs="Arial"/>
          <w:sz w:val="24"/>
          <w:szCs w:val="24"/>
        </w:rPr>
        <w:t xml:space="preserve"> Test Deliverable</w:t>
      </w:r>
      <w:bookmarkEnd w:id="18"/>
      <w:bookmarkEnd w:id="19"/>
    </w:p>
    <w:p w:rsidR="00011EE5" w:rsidRPr="00011EE5" w:rsidRDefault="00011EE5" w:rsidP="009664FF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The following documents will be generated by the system test group and will be delivered after test completion. </w:t>
      </w:r>
    </w:p>
    <w:p w:rsidR="00011EE5" w:rsidRPr="00011EE5" w:rsidRDefault="00011EE5" w:rsidP="009664FF">
      <w:pPr>
        <w:rPr>
          <w:sz w:val="24"/>
          <w:szCs w:val="24"/>
        </w:rPr>
      </w:pPr>
    </w:p>
    <w:p w:rsidR="00011EE5" w:rsidRPr="00011EE5" w:rsidRDefault="00011EE5" w:rsidP="009664FF">
      <w:pPr>
        <w:rPr>
          <w:sz w:val="24"/>
          <w:szCs w:val="24"/>
        </w:rPr>
      </w:pPr>
      <w:r w:rsidRPr="00011EE5">
        <w:rPr>
          <w:sz w:val="24"/>
          <w:szCs w:val="24"/>
        </w:rPr>
        <w:t>Test documentation:</w:t>
      </w:r>
    </w:p>
    <w:p w:rsidR="00011EE5" w:rsidRPr="00011EE5" w:rsidRDefault="00011EE5" w:rsidP="009664FF">
      <w:pPr>
        <w:rPr>
          <w:sz w:val="24"/>
          <w:szCs w:val="24"/>
        </w:rPr>
      </w:pPr>
      <w:proofErr w:type="spellStart"/>
      <w:proofErr w:type="gramStart"/>
      <w:r w:rsidRPr="00011EE5">
        <w:rPr>
          <w:sz w:val="24"/>
          <w:szCs w:val="24"/>
        </w:rPr>
        <w:t>i</w:t>
      </w:r>
      <w:proofErr w:type="spellEnd"/>
      <w:proofErr w:type="gramEnd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</w:t>
      </w:r>
      <w:r w:rsidRPr="00011EE5">
        <w:rPr>
          <w:sz w:val="24"/>
          <w:szCs w:val="24"/>
        </w:rPr>
        <w:t>test plan</w:t>
      </w:r>
    </w:p>
    <w:p w:rsidR="00011EE5" w:rsidRPr="00011EE5" w:rsidRDefault="00011EE5" w:rsidP="009664FF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ii. </w:t>
      </w:r>
      <w:r>
        <w:rPr>
          <w:sz w:val="24"/>
          <w:szCs w:val="24"/>
        </w:rPr>
        <w:t xml:space="preserve">  </w:t>
      </w:r>
      <w:proofErr w:type="gramStart"/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design specifications</w:t>
      </w:r>
    </w:p>
    <w:p w:rsidR="00011EE5" w:rsidRPr="00011EE5" w:rsidRDefault="00011EE5" w:rsidP="009664FF">
      <w:pPr>
        <w:rPr>
          <w:sz w:val="24"/>
          <w:szCs w:val="24"/>
        </w:rPr>
      </w:pPr>
      <w:r w:rsidRPr="00011EE5">
        <w:rPr>
          <w:sz w:val="24"/>
          <w:szCs w:val="24"/>
        </w:rPr>
        <w:t>iii</w:t>
      </w:r>
      <w:proofErr w:type="gramStart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case specification</w:t>
      </w:r>
    </w:p>
    <w:p w:rsidR="00011EE5" w:rsidRPr="00011EE5" w:rsidRDefault="00011EE5" w:rsidP="009664FF">
      <w:pPr>
        <w:rPr>
          <w:sz w:val="24"/>
          <w:szCs w:val="24"/>
        </w:rPr>
      </w:pPr>
      <w:r w:rsidRPr="00011EE5">
        <w:rPr>
          <w:sz w:val="24"/>
          <w:szCs w:val="24"/>
        </w:rPr>
        <w:t>iv</w:t>
      </w:r>
      <w:proofErr w:type="gramStart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procedure specification</w:t>
      </w:r>
    </w:p>
    <w:p w:rsidR="00011EE5" w:rsidRPr="00011EE5" w:rsidRDefault="00011EE5" w:rsidP="009664FF">
      <w:pPr>
        <w:rPr>
          <w:sz w:val="24"/>
          <w:szCs w:val="24"/>
        </w:rPr>
      </w:pPr>
      <w:r w:rsidRPr="00011EE5">
        <w:rPr>
          <w:sz w:val="24"/>
          <w:szCs w:val="24"/>
        </w:rPr>
        <w:t>vi</w:t>
      </w:r>
      <w:proofErr w:type="gramStart"/>
      <w:r w:rsidRPr="00011E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logs</w:t>
      </w:r>
    </w:p>
    <w:p w:rsidR="00011EE5" w:rsidRPr="00011EE5" w:rsidRDefault="00011EE5" w:rsidP="009664FF">
      <w:pPr>
        <w:rPr>
          <w:sz w:val="24"/>
          <w:szCs w:val="24"/>
        </w:rPr>
      </w:pPr>
      <w:r w:rsidRPr="00011EE5">
        <w:rPr>
          <w:sz w:val="24"/>
          <w:szCs w:val="24"/>
        </w:rPr>
        <w:t xml:space="preserve">vii. </w:t>
      </w:r>
      <w:proofErr w:type="gramStart"/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incident report</w:t>
      </w:r>
    </w:p>
    <w:p w:rsidR="00011EE5" w:rsidRPr="00011EE5" w:rsidRDefault="00011EE5" w:rsidP="009664FF">
      <w:pPr>
        <w:rPr>
          <w:rFonts w:cs="Arial"/>
          <w:sz w:val="24"/>
          <w:szCs w:val="24"/>
        </w:rPr>
      </w:pPr>
      <w:r w:rsidRPr="00011EE5">
        <w:rPr>
          <w:sz w:val="24"/>
          <w:szCs w:val="24"/>
        </w:rPr>
        <w:t xml:space="preserve">vii. </w:t>
      </w:r>
      <w:proofErr w:type="gramStart"/>
      <w:r w:rsidRPr="00011EE5">
        <w:rPr>
          <w:sz w:val="24"/>
          <w:szCs w:val="24"/>
        </w:rPr>
        <w:t>test</w:t>
      </w:r>
      <w:proofErr w:type="gramEnd"/>
      <w:r w:rsidRPr="00011EE5">
        <w:rPr>
          <w:sz w:val="24"/>
          <w:szCs w:val="24"/>
        </w:rPr>
        <w:t xml:space="preserve"> summary report </w:t>
      </w:r>
    </w:p>
    <w:p w:rsidR="00011EE5" w:rsidRPr="00011EE5" w:rsidRDefault="00011EE5" w:rsidP="009664FF"/>
    <w:p w:rsidR="00011EE5" w:rsidRPr="00011EE5" w:rsidRDefault="00011EE5" w:rsidP="009664FF">
      <w:pPr>
        <w:rPr>
          <w:rFonts w:cs="Arial"/>
          <w:sz w:val="24"/>
          <w:szCs w:val="24"/>
        </w:rPr>
      </w:pPr>
    </w:p>
    <w:p w:rsidR="00011EE5" w:rsidRPr="00011EE5" w:rsidRDefault="00011EE5" w:rsidP="009664FF"/>
    <w:p w:rsidR="00011EE5" w:rsidRDefault="00011EE5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92B26" w:rsidRDefault="00992B26" w:rsidP="009664F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567EB" w:rsidRDefault="001567EB" w:rsidP="009664FF">
      <w:pPr>
        <w:pStyle w:val="Heading2"/>
        <w:spacing w:line="240" w:lineRule="auto"/>
        <w:rPr>
          <w:rFonts w:cs="Arial"/>
          <w:sz w:val="24"/>
          <w:szCs w:val="24"/>
        </w:rPr>
      </w:pPr>
    </w:p>
    <w:sectPr w:rsidR="001567EB" w:rsidSect="003868F6">
      <w:footerReference w:type="default" r:id="rId17"/>
      <w:headerReference w:type="first" r:id="rId18"/>
      <w:footerReference w:type="first" r:id="rId19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89D" w:rsidRDefault="0087089D">
      <w:r>
        <w:separator/>
      </w:r>
    </w:p>
  </w:endnote>
  <w:endnote w:type="continuationSeparator" w:id="0">
    <w:p w:rsidR="0087089D" w:rsidRDefault="0087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725" w:rsidRDefault="00A607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725" w:rsidRPr="000A776D" w:rsidRDefault="00A60725">
    <w:pPr>
      <w:pStyle w:val="Footer"/>
      <w:rPr>
        <w:sz w:val="52"/>
        <w:szCs w:val="52"/>
      </w:rPr>
    </w:pPr>
    <w:r w:rsidRPr="00395B17">
      <w:rPr>
        <w:noProof/>
        <w:sz w:val="52"/>
        <w:szCs w:val="52"/>
        <w:lang w:val="en-MY" w:eastAsia="en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6B5AF8CA" wp14:editId="1C074A7B">
              <wp:simplePos x="0" y="0"/>
              <wp:positionH relativeFrom="column">
                <wp:posOffset>-228600</wp:posOffset>
              </wp:positionH>
              <wp:positionV relativeFrom="paragraph">
                <wp:posOffset>-450578</wp:posOffset>
              </wp:positionV>
              <wp:extent cx="2374265" cy="797469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6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0725" w:rsidRDefault="00A60725" w:rsidP="00395B17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 wp14:anchorId="4FA52C5F" wp14:editId="0EA410C8">
                                <wp:extent cx="1460664" cy="653142"/>
                                <wp:effectExtent l="0" t="0" r="635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53312" cy="6498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8pt;margin-top:-35.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aaKAIAAE0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">
              <v:textbox>
                <w:txbxContent>
                  <w:p w:rsidR="00A60725" w:rsidRDefault="00A60725" w:rsidP="00395B17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 wp14:anchorId="4FA52C5F" wp14:editId="0EA410C8">
                          <wp:extent cx="1460664" cy="653142"/>
                          <wp:effectExtent l="0" t="0" r="635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53312" cy="6498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5EC11624" wp14:editId="307B4B88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050D5BD4" wp14:editId="6C888910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4CFF1BBB" wp14:editId="71D7A494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78D1C530" wp14:editId="2286B35B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249B79B6" wp14:editId="7B98F1D0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3581A955" wp14:editId="4A49E397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101B90" w:rsidRDefault="00A60725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A60725" w:rsidRPr="00101B90" w:rsidRDefault="00A60725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FACFD29" wp14:editId="7A78D78C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A60725" w:rsidRDefault="00A60725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08F204E8" wp14:editId="47B2F340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4D5DA4" w:rsidRDefault="00A60725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E64100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A60725" w:rsidRPr="004D5DA4" w:rsidRDefault="00A60725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E64100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372AB637" wp14:editId="7C9D3F42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101B90" w:rsidRDefault="00A60725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FOS_TDS_1.0.0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A60725" w:rsidRPr="00101B90" w:rsidRDefault="00A60725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FOS_TDS_1.0.0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3790BAAB" wp14:editId="4655F6FB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101B90" w:rsidRDefault="00A60725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Design Specification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A60725" w:rsidRPr="00101B90" w:rsidRDefault="00A60725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Design Specification ID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6AF0D23F" wp14:editId="33BEBDA3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377DEEB5" wp14:editId="753B5D15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016EEBD7" wp14:editId="175A384D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101B90" w:rsidRDefault="00A60725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21/11/2016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A60725" w:rsidRPr="00101B90" w:rsidRDefault="00A60725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21/11/2016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7B2EA75B" wp14:editId="47D73B0B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101B90" w:rsidRDefault="00A60725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A60725" w:rsidRPr="00101B90" w:rsidRDefault="00A60725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725" w:rsidRDefault="00A6072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725" w:rsidRDefault="00A60725">
    <w:pPr>
      <w:pStyle w:val="Foot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539C5237" wp14:editId="2F0AF84D">
              <wp:simplePos x="0" y="0"/>
              <wp:positionH relativeFrom="column">
                <wp:posOffset>-264226</wp:posOffset>
              </wp:positionH>
              <wp:positionV relativeFrom="paragraph">
                <wp:posOffset>-696133</wp:posOffset>
              </wp:positionV>
              <wp:extent cx="2173184" cy="880596"/>
              <wp:effectExtent l="0" t="0" r="0" b="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3184" cy="8805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E22B1F" w:rsidRDefault="00A60725" w:rsidP="00D92EC3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sz w:val="44"/>
                              <w:szCs w:val="44"/>
                              <w:lang w:val="en-MY" w:eastAsia="en-MY"/>
                            </w:rPr>
                            <w:drawing>
                              <wp:inline distT="0" distB="0" distL="0" distR="0" wp14:anchorId="2B504DF7" wp14:editId="42CBD7EB">
                                <wp:extent cx="1402080" cy="788670"/>
                                <wp:effectExtent l="0" t="0" r="762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02080" cy="7886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0" o:spid="_x0000_s1035" type="#_x0000_t202" style="position:absolute;margin-left:-20.8pt;margin-top:-54.8pt;width:171.1pt;height:69.3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fn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" filled="f" stroked="f">
              <v:textbox>
                <w:txbxContent>
                  <w:p w:rsidR="005035D9" w:rsidRPr="00E22B1F" w:rsidRDefault="005035D9" w:rsidP="00D92EC3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noProof/>
                        <w:sz w:val="44"/>
                        <w:szCs w:val="44"/>
                        <w:lang w:val="en-MY" w:eastAsia="en-MY"/>
                      </w:rPr>
                      <w:drawing>
                        <wp:inline distT="0" distB="0" distL="0" distR="0" wp14:anchorId="773D2A19" wp14:editId="00850735">
                          <wp:extent cx="1402080" cy="788670"/>
                          <wp:effectExtent l="0" t="0" r="762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02080" cy="7886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52E4602A" wp14:editId="1E49FBF5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101B90" w:rsidRDefault="00A60725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FOS_TDS_1.0.0</w:t>
                          </w:r>
                        </w:p>
                        <w:p w:rsidR="00A60725" w:rsidRPr="003F2373" w:rsidRDefault="00A60725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36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hl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NCqvm&#10;tayeQMJKgsJApzD6YNFI9ROjAcZIhvWPLVUMo/ajgGeQhITYueM2JJ5FsFGXlvWlhYoSoDJsMBqX&#10;SzPOqm2v+KaBSOPDE/IWnk7NnarPrA4PDkaFS+4w1uwsutw7r/PwXfwG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uXvY&#10;Z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5035D9" w:rsidRPr="00101B90" w:rsidRDefault="005035D9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FOS_TDS_1.0.0</w:t>
                    </w:r>
                  </w:p>
                  <w:p w:rsidR="005035D9" w:rsidRPr="003F2373" w:rsidRDefault="005035D9" w:rsidP="003F2373"/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1753B189" wp14:editId="00CE8BD9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0ED7A45B" wp14:editId="01C8E419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E64100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87089D">
                            <w:fldChar w:fldCharType="begin"/>
                          </w:r>
                          <w:r w:rsidR="0087089D">
                            <w:instrText xml:space="preserve"> SECTIONPAGES  \* Arabic  \* MERGEFORMAT </w:instrText>
                          </w:r>
                          <w:r w:rsidR="0087089D">
                            <w:fldChar w:fldCharType="separate"/>
                          </w:r>
                          <w:r w:rsidR="00E64100" w:rsidRPr="00E64100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9</w:t>
                          </w:r>
                          <w:r w:rsidR="0087089D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7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KPug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" filled="f" stroked="f">
              <v:textbox>
                <w:txbxContent>
                  <w:p w:rsidR="00A60725" w:rsidRDefault="00A60725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E64100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87089D">
                      <w:fldChar w:fldCharType="begin"/>
                    </w:r>
                    <w:r w:rsidR="0087089D">
                      <w:instrText xml:space="preserve"> SECTIONPAGES  \* Arabic  \* MERGEFORMAT </w:instrText>
                    </w:r>
                    <w:r w:rsidR="0087089D">
                      <w:fldChar w:fldCharType="separate"/>
                    </w:r>
                    <w:r w:rsidR="00E64100" w:rsidRPr="00E64100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9</w:t>
                    </w:r>
                    <w:r w:rsidR="0087089D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12E33211" wp14:editId="310480F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292787" w:rsidRDefault="00A60725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21/11/2016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8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0ruQIAAMM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" filled="f" stroked="f">
              <v:textbox>
                <w:txbxContent>
                  <w:p w:rsidR="005035D9" w:rsidRPr="00292787" w:rsidRDefault="005035D9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21/11/2016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14D57C10" wp14:editId="5D051D3B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83F5775" wp14:editId="210AFEC5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B55334" w:rsidRDefault="00A60725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39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cW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C1yecW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5035D9" w:rsidRPr="00B55334" w:rsidRDefault="005035D9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3DDC882F" wp14:editId="50614AE4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101B90" w:rsidRDefault="00A60725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Plan ID</w:t>
                          </w:r>
                        </w:p>
                        <w:p w:rsidR="00A60725" w:rsidRDefault="00A6072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0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i5uw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" filled="f" stroked="f">
              <v:textbox>
                <w:txbxContent>
                  <w:p w:rsidR="005035D9" w:rsidRPr="00101B90" w:rsidRDefault="005035D9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Plan ID</w:t>
                    </w:r>
                  </w:p>
                  <w:p w:rsidR="005035D9" w:rsidRDefault="005035D9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3F82E22C" wp14:editId="1B2B878E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101B90" w:rsidRDefault="00A60725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A60725" w:rsidRDefault="00A6072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1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S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" filled="f" stroked="f">
              <v:textbox>
                <w:txbxContent>
                  <w:p w:rsidR="005035D9" w:rsidRPr="00101B90" w:rsidRDefault="005035D9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5035D9" w:rsidRDefault="005035D9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6FFC16B1" wp14:editId="34FF88C6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4A2EF32A" wp14:editId="063366EE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7D0075AD" wp14:editId="15AF570D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02AB421A" wp14:editId="7F1391A5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101B90" w:rsidRDefault="00A60725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A60725" w:rsidRDefault="00A60725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2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98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8yP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k/Kff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5035D9" w:rsidRPr="00101B90" w:rsidRDefault="005035D9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5035D9" w:rsidRDefault="005035D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2CC75B9C" wp14:editId="77123308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103C9F10" wp14:editId="00AEE4AF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725" w:rsidRDefault="00A60725">
    <w:pPr>
      <w:pStyle w:val="Footer"/>
    </w:pPr>
    <w:r w:rsidRPr="00926CF7">
      <w:rPr>
        <w:noProof/>
        <w:lang w:val="en-MY" w:eastAsia="en-MY"/>
      </w:rPr>
      <w:drawing>
        <wp:anchor distT="0" distB="0" distL="114300" distR="114300" simplePos="0" relativeHeight="251774464" behindDoc="1" locked="0" layoutInCell="1" allowOverlap="1" wp14:anchorId="0222CC4F" wp14:editId="0C04ABCC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4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A3F7453" wp14:editId="5F5E5BFF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4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qK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" filled="f" stroked="f">
              <v:textbox>
                <w:txbxContent>
                  <w:p w:rsidR="005035D9" w:rsidRDefault="005035D9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41FC3E02" wp14:editId="04E3B855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Pr="008512F4" w:rsidRDefault="00A60725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A60725" w:rsidRPr="00EC36DE" w:rsidRDefault="00A60725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5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" filled="f" stroked="f">
              <v:textbox>
                <w:txbxContent>
                  <w:p w:rsidR="005035D9" w:rsidRPr="008512F4" w:rsidRDefault="005035D9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5035D9" w:rsidRPr="00EC36DE" w:rsidRDefault="005035D9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2F23540B" wp14:editId="795C088D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6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aV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uEFh1byW9QNI&#10;WElQGIgRJh8sWql+YDTCFMmx/r6limHUfRDwDNKQEDt23IbE8wg26tyyPrdQUQFUjg1G03JpplG1&#10;HRTftBBpenhCXsPTabhT9VNWhwcHk8KRO0w1O4rO987rafYufgE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CZOqaV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5AC11244" wp14:editId="3BE69D16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19251B6D" wp14:editId="3F99F48C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1047716F" wp14:editId="1FD7693F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87089D">
                            <w:fldChar w:fldCharType="begin"/>
                          </w:r>
                          <w:r w:rsidR="0087089D">
                            <w:instrText xml:space="preserve"> SECTIONPAGES  \* Arabic  \* MERGEFORMAT </w:instrText>
                          </w:r>
                          <w:r w:rsidR="0087089D">
                            <w:fldChar w:fldCharType="separate"/>
                          </w:r>
                          <w:r w:rsidRPr="00235CD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22</w:t>
                          </w:r>
                          <w:r w:rsidR="0087089D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7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7LuQ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" filled="f" stroked="f">
              <v:textbox>
                <w:txbxContent>
                  <w:p w:rsidR="005035D9" w:rsidRDefault="005035D9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Pr="00235CDA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25ED5906" wp14:editId="1D7D0B6E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8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1L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612C430A" wp14:editId="7A14CCCB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0B0172BF" wp14:editId="519BCB8C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60DCA29C" wp14:editId="0B5711F8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658FBA9" wp14:editId="3EBB4E72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49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21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Cuu&#10;nbW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32BD5344" wp14:editId="2430281A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667F4376" wp14:editId="3B4BF3CA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6BD451C4" wp14:editId="4B51ADAF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1780F88E" wp14:editId="49CC1B3B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0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7+uA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63D7064" wp14:editId="6E0D6A84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1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JWDfUK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13BC4104" wp14:editId="3817020E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2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r1uA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" filled="f" stroked="f">
              <v:textbox>
                <w:txbxContent>
                  <w:p w:rsidR="005035D9" w:rsidRDefault="005035D9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89D" w:rsidRDefault="0087089D">
      <w:r>
        <w:separator/>
      </w:r>
    </w:p>
  </w:footnote>
  <w:footnote w:type="continuationSeparator" w:id="0">
    <w:p w:rsidR="0087089D" w:rsidRDefault="00870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725" w:rsidRDefault="00A607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725" w:rsidRDefault="00A6072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633CB27E" wp14:editId="2A9868FC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340063E3" wp14:editId="0E04DB3A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A60725" w:rsidRDefault="00A6072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A60725" w:rsidRDefault="00A6072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A60725" w:rsidRDefault="00A6072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725" w:rsidRDefault="00A6072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725" w:rsidRDefault="00A6072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5087C612" wp14:editId="03C678BC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70127B37" wp14:editId="100DF2A8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725" w:rsidRDefault="00A6072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A60725" w:rsidRDefault="00A6072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3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" filled="f" fillcolor="yellow" stroked="f">
              <v:textbox style="layout-flow:vertical;mso-layout-flow-alt:bottom-to-top">
                <w:txbxContent>
                  <w:p w:rsidR="005035D9" w:rsidRDefault="005035D9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5035D9" w:rsidRDefault="005035D9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35A69"/>
    <w:multiLevelType w:val="hybridMultilevel"/>
    <w:tmpl w:val="580AEAFC"/>
    <w:lvl w:ilvl="0" w:tplc="32D80A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4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896190A"/>
    <w:multiLevelType w:val="hybridMultilevel"/>
    <w:tmpl w:val="7D00D3C4"/>
    <w:lvl w:ilvl="0" w:tplc="0CFC96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9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3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F12FEF"/>
    <w:multiLevelType w:val="hybridMultilevel"/>
    <w:tmpl w:val="2D3A6A2A"/>
    <w:lvl w:ilvl="0" w:tplc="0CFC964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8"/>
  </w:num>
  <w:num w:numId="2">
    <w:abstractNumId w:val="19"/>
  </w:num>
  <w:num w:numId="3">
    <w:abstractNumId w:val="20"/>
  </w:num>
  <w:num w:numId="4">
    <w:abstractNumId w:val="30"/>
  </w:num>
  <w:num w:numId="5">
    <w:abstractNumId w:val="4"/>
  </w:num>
  <w:num w:numId="6">
    <w:abstractNumId w:val="9"/>
  </w:num>
  <w:num w:numId="7">
    <w:abstractNumId w:val="2"/>
  </w:num>
  <w:num w:numId="8">
    <w:abstractNumId w:val="31"/>
  </w:num>
  <w:num w:numId="9">
    <w:abstractNumId w:val="14"/>
  </w:num>
  <w:num w:numId="10">
    <w:abstractNumId w:val="24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2"/>
  </w:num>
  <w:num w:numId="14">
    <w:abstractNumId w:val="29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2"/>
  </w:num>
  <w:num w:numId="17">
    <w:abstractNumId w:val="34"/>
  </w:num>
  <w:num w:numId="18">
    <w:abstractNumId w:val="23"/>
  </w:num>
  <w:num w:numId="19">
    <w:abstractNumId w:val="35"/>
  </w:num>
  <w:num w:numId="20">
    <w:abstractNumId w:val="41"/>
  </w:num>
  <w:num w:numId="21">
    <w:abstractNumId w:val="15"/>
  </w:num>
  <w:num w:numId="22">
    <w:abstractNumId w:val="40"/>
  </w:num>
  <w:num w:numId="23">
    <w:abstractNumId w:val="1"/>
  </w:num>
  <w:num w:numId="24">
    <w:abstractNumId w:val="45"/>
  </w:num>
  <w:num w:numId="25">
    <w:abstractNumId w:val="39"/>
  </w:num>
  <w:num w:numId="26">
    <w:abstractNumId w:val="22"/>
  </w:num>
  <w:num w:numId="27">
    <w:abstractNumId w:val="11"/>
  </w:num>
  <w:num w:numId="28">
    <w:abstractNumId w:val="5"/>
  </w:num>
  <w:num w:numId="29">
    <w:abstractNumId w:val="27"/>
  </w:num>
  <w:num w:numId="30">
    <w:abstractNumId w:val="0"/>
  </w:num>
  <w:num w:numId="3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6"/>
  </w:num>
  <w:num w:numId="33">
    <w:abstractNumId w:val="36"/>
  </w:num>
  <w:num w:numId="34">
    <w:abstractNumId w:val="3"/>
  </w:num>
  <w:num w:numId="35">
    <w:abstractNumId w:val="43"/>
  </w:num>
  <w:num w:numId="36">
    <w:abstractNumId w:val="6"/>
  </w:num>
  <w:num w:numId="37">
    <w:abstractNumId w:val="17"/>
  </w:num>
  <w:num w:numId="38">
    <w:abstractNumId w:val="21"/>
  </w:num>
  <w:num w:numId="39">
    <w:abstractNumId w:val="7"/>
  </w:num>
  <w:num w:numId="40">
    <w:abstractNumId w:val="13"/>
  </w:num>
  <w:num w:numId="41">
    <w:abstractNumId w:val="33"/>
  </w:num>
  <w:num w:numId="42">
    <w:abstractNumId w:val="12"/>
  </w:num>
  <w:num w:numId="43">
    <w:abstractNumId w:val="26"/>
  </w:num>
  <w:num w:numId="44">
    <w:abstractNumId w:val="16"/>
  </w:num>
  <w:num w:numId="45">
    <w:abstractNumId w:val="28"/>
  </w:num>
  <w:num w:numId="46">
    <w:abstractNumId w:val="37"/>
  </w:num>
  <w:num w:numId="47">
    <w:abstractNumId w:val="44"/>
  </w:num>
  <w:num w:numId="4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C717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567EB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0FC4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8F2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21B4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3A9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4967"/>
    <w:rsid w:val="00305C7D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4F2B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8F6"/>
    <w:rsid w:val="00386F72"/>
    <w:rsid w:val="00387656"/>
    <w:rsid w:val="003902AE"/>
    <w:rsid w:val="003903C3"/>
    <w:rsid w:val="0039370B"/>
    <w:rsid w:val="003939A5"/>
    <w:rsid w:val="003942BA"/>
    <w:rsid w:val="00395B17"/>
    <w:rsid w:val="0039624B"/>
    <w:rsid w:val="00397601"/>
    <w:rsid w:val="003A08C9"/>
    <w:rsid w:val="003A0DB9"/>
    <w:rsid w:val="003A32E9"/>
    <w:rsid w:val="003A5C8C"/>
    <w:rsid w:val="003A6370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E6A63"/>
    <w:rsid w:val="003F0360"/>
    <w:rsid w:val="003F21C1"/>
    <w:rsid w:val="003F2373"/>
    <w:rsid w:val="003F4D88"/>
    <w:rsid w:val="003F7952"/>
    <w:rsid w:val="00402C3B"/>
    <w:rsid w:val="004063B3"/>
    <w:rsid w:val="00407352"/>
    <w:rsid w:val="0041035A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4A75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2DF4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5D9"/>
    <w:rsid w:val="00503A97"/>
    <w:rsid w:val="00503D74"/>
    <w:rsid w:val="00505E2C"/>
    <w:rsid w:val="00505E53"/>
    <w:rsid w:val="00506EC7"/>
    <w:rsid w:val="005109DF"/>
    <w:rsid w:val="0051476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47FA5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2760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74DD2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DF5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4BF4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2D70"/>
    <w:rsid w:val="00755E58"/>
    <w:rsid w:val="00757FAD"/>
    <w:rsid w:val="00760020"/>
    <w:rsid w:val="00761858"/>
    <w:rsid w:val="00763018"/>
    <w:rsid w:val="00763D69"/>
    <w:rsid w:val="007652EB"/>
    <w:rsid w:val="00766E08"/>
    <w:rsid w:val="007674CF"/>
    <w:rsid w:val="00767A5F"/>
    <w:rsid w:val="00772B10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4485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C5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0774E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66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089D"/>
    <w:rsid w:val="00871338"/>
    <w:rsid w:val="00871DE6"/>
    <w:rsid w:val="0087259E"/>
    <w:rsid w:val="00872D18"/>
    <w:rsid w:val="008748FE"/>
    <w:rsid w:val="00875C98"/>
    <w:rsid w:val="008763FC"/>
    <w:rsid w:val="00876AA9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4E79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279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372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0EB7"/>
    <w:rsid w:val="00961CB3"/>
    <w:rsid w:val="00962418"/>
    <w:rsid w:val="009628A1"/>
    <w:rsid w:val="00965633"/>
    <w:rsid w:val="009664FF"/>
    <w:rsid w:val="0096655A"/>
    <w:rsid w:val="00967676"/>
    <w:rsid w:val="00970927"/>
    <w:rsid w:val="00970E1A"/>
    <w:rsid w:val="00971E69"/>
    <w:rsid w:val="0097409B"/>
    <w:rsid w:val="00976622"/>
    <w:rsid w:val="00977222"/>
    <w:rsid w:val="009778D2"/>
    <w:rsid w:val="009803C1"/>
    <w:rsid w:val="00980F0E"/>
    <w:rsid w:val="00981DD9"/>
    <w:rsid w:val="00982F10"/>
    <w:rsid w:val="0098572A"/>
    <w:rsid w:val="009903CF"/>
    <w:rsid w:val="00991E96"/>
    <w:rsid w:val="00992B2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AF3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500C0"/>
    <w:rsid w:val="00A51B85"/>
    <w:rsid w:val="00A51F4F"/>
    <w:rsid w:val="00A5557E"/>
    <w:rsid w:val="00A60725"/>
    <w:rsid w:val="00A60F09"/>
    <w:rsid w:val="00A61999"/>
    <w:rsid w:val="00A65DAE"/>
    <w:rsid w:val="00A700F7"/>
    <w:rsid w:val="00A70EC8"/>
    <w:rsid w:val="00A71374"/>
    <w:rsid w:val="00A72F28"/>
    <w:rsid w:val="00A73898"/>
    <w:rsid w:val="00A73E0F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4B71"/>
    <w:rsid w:val="00AB6398"/>
    <w:rsid w:val="00AB63A2"/>
    <w:rsid w:val="00AB6CC5"/>
    <w:rsid w:val="00AB6EBD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81A"/>
    <w:rsid w:val="00AC5EC1"/>
    <w:rsid w:val="00AC7388"/>
    <w:rsid w:val="00AC7DA4"/>
    <w:rsid w:val="00AD0DFC"/>
    <w:rsid w:val="00AD18C0"/>
    <w:rsid w:val="00AD22A4"/>
    <w:rsid w:val="00AD3057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3362"/>
    <w:rsid w:val="00B03BF0"/>
    <w:rsid w:val="00B05E45"/>
    <w:rsid w:val="00B07700"/>
    <w:rsid w:val="00B104E7"/>
    <w:rsid w:val="00B117D8"/>
    <w:rsid w:val="00B1197B"/>
    <w:rsid w:val="00B11EFC"/>
    <w:rsid w:val="00B121B1"/>
    <w:rsid w:val="00B14634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009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0DF6"/>
    <w:rsid w:val="00BA1AB4"/>
    <w:rsid w:val="00BA2C2E"/>
    <w:rsid w:val="00BA2C81"/>
    <w:rsid w:val="00BA495D"/>
    <w:rsid w:val="00BA600B"/>
    <w:rsid w:val="00BA6D9F"/>
    <w:rsid w:val="00BB03E7"/>
    <w:rsid w:val="00BB6430"/>
    <w:rsid w:val="00BB67E7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777D"/>
    <w:rsid w:val="00BE0E10"/>
    <w:rsid w:val="00BE1358"/>
    <w:rsid w:val="00BE1D63"/>
    <w:rsid w:val="00BE52BF"/>
    <w:rsid w:val="00BE760A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25CD"/>
    <w:rsid w:val="00C03379"/>
    <w:rsid w:val="00C03967"/>
    <w:rsid w:val="00C03E1B"/>
    <w:rsid w:val="00C03FDB"/>
    <w:rsid w:val="00C040F4"/>
    <w:rsid w:val="00C105CD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4D5C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4E18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162B"/>
    <w:rsid w:val="00CB2FB2"/>
    <w:rsid w:val="00CB3A49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D0279C"/>
    <w:rsid w:val="00D0385B"/>
    <w:rsid w:val="00D047C6"/>
    <w:rsid w:val="00D04ED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28E8"/>
    <w:rsid w:val="00D3392F"/>
    <w:rsid w:val="00D372F9"/>
    <w:rsid w:val="00D42696"/>
    <w:rsid w:val="00D42E80"/>
    <w:rsid w:val="00D43B35"/>
    <w:rsid w:val="00D444C8"/>
    <w:rsid w:val="00D456D2"/>
    <w:rsid w:val="00D50466"/>
    <w:rsid w:val="00D50648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A64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4100"/>
    <w:rsid w:val="00E67E1A"/>
    <w:rsid w:val="00E70910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2E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58F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32C7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5642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26C4E-89BE-487E-80A1-8F89C3637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446</TotalTime>
  <Pages>13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Windows User</cp:lastModifiedBy>
  <cp:revision>25</cp:revision>
  <cp:lastPrinted>2010-09-22T16:08:00Z</cp:lastPrinted>
  <dcterms:created xsi:type="dcterms:W3CDTF">2016-12-11T05:19:00Z</dcterms:created>
  <dcterms:modified xsi:type="dcterms:W3CDTF">2016-12-14T10:04:00Z</dcterms:modified>
</cp:coreProperties>
</file>