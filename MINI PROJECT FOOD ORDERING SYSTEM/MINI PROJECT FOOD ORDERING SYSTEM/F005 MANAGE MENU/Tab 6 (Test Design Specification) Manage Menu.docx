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E71" w:rsidRDefault="00365E71" w:rsidP="00365E71">
      <w:pPr>
        <w:spacing w:after="240"/>
        <w:jc w:val="center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57445350" wp14:editId="733D00D2">
            <wp:extent cx="3807725" cy="1282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23774_1864918247061559_2110335202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5" b="22899"/>
                    <a:stretch/>
                  </pic:blipFill>
                  <pic:spPr bwMode="auto">
                    <a:xfrm>
                      <a:off x="0" y="0"/>
                      <a:ext cx="3810000" cy="1283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E71" w:rsidRPr="00365E71" w:rsidRDefault="00365E71" w:rsidP="00365E71">
      <w:pPr>
        <w:jc w:val="center"/>
        <w:rPr>
          <w:b/>
          <w:sz w:val="36"/>
          <w:szCs w:val="32"/>
        </w:rPr>
      </w:pPr>
      <w:r w:rsidRPr="00365E71">
        <w:rPr>
          <w:b/>
          <w:sz w:val="36"/>
          <w:szCs w:val="32"/>
        </w:rPr>
        <w:t>FACULTY OF COMPUTER SYSTEM &amp; SOFTWARE ENGINEERING</w:t>
      </w:r>
    </w:p>
    <w:p w:rsidR="00365E71" w:rsidRDefault="00365E71" w:rsidP="00A926F2">
      <w:pPr>
        <w:rPr>
          <w:b/>
          <w:sz w:val="28"/>
        </w:rPr>
      </w:pPr>
    </w:p>
    <w:p w:rsidR="00365E71" w:rsidRPr="00365E71" w:rsidRDefault="00365E71" w:rsidP="00365E71">
      <w:pPr>
        <w:jc w:val="center"/>
        <w:rPr>
          <w:b/>
          <w:sz w:val="22"/>
        </w:rPr>
      </w:pPr>
      <w:r w:rsidRPr="00365E71">
        <w:rPr>
          <w:b/>
          <w:bCs/>
          <w:sz w:val="28"/>
          <w:szCs w:val="42"/>
        </w:rPr>
        <w:t>BCS3323: Software Testing &amp; Maintenance</w:t>
      </w:r>
    </w:p>
    <w:p w:rsidR="00365E71" w:rsidRDefault="00365E71" w:rsidP="00A926F2">
      <w:pPr>
        <w:rPr>
          <w:b/>
          <w:sz w:val="28"/>
        </w:rPr>
      </w:pPr>
    </w:p>
    <w:p w:rsidR="00FC7109" w:rsidRDefault="00FC7109" w:rsidP="00A926F2">
      <w:pPr>
        <w:rPr>
          <w:b/>
          <w:sz w:val="28"/>
        </w:rPr>
      </w:pPr>
    </w:p>
    <w:p w:rsidR="00FC7109" w:rsidRDefault="00FC7109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EF252D" w:rsidRDefault="001F2699" w:rsidP="00D34254">
      <w:pPr>
        <w:pStyle w:val="Heading3"/>
        <w:spacing w:before="0" w:line="360" w:lineRule="auto"/>
        <w:rPr>
          <w:sz w:val="52"/>
          <w:szCs w:val="44"/>
        </w:rPr>
      </w:pPr>
      <w:bookmarkStart w:id="0" w:name="_Toc469357264"/>
      <w:bookmarkStart w:id="1" w:name="_Toc469407884"/>
      <w:r w:rsidRPr="001F2699">
        <w:rPr>
          <w:sz w:val="52"/>
          <w:szCs w:val="44"/>
        </w:rPr>
        <w:t xml:space="preserve">TEST </w:t>
      </w:r>
      <w:r w:rsidR="00EF252D">
        <w:rPr>
          <w:sz w:val="52"/>
          <w:szCs w:val="44"/>
        </w:rPr>
        <w:t>DESIGN</w:t>
      </w:r>
      <w:bookmarkEnd w:id="0"/>
      <w:bookmarkEnd w:id="1"/>
      <w:r w:rsidR="00EF252D">
        <w:rPr>
          <w:sz w:val="52"/>
          <w:szCs w:val="44"/>
        </w:rPr>
        <w:t xml:space="preserve"> </w:t>
      </w:r>
    </w:p>
    <w:p w:rsidR="001F2699" w:rsidRDefault="00EF252D" w:rsidP="00D34254">
      <w:pPr>
        <w:pStyle w:val="Heading3"/>
        <w:spacing w:before="0" w:line="360" w:lineRule="auto"/>
      </w:pPr>
      <w:bookmarkStart w:id="2" w:name="_Toc469357265"/>
      <w:bookmarkStart w:id="3" w:name="_Toc469407885"/>
      <w:r>
        <w:rPr>
          <w:sz w:val="52"/>
          <w:szCs w:val="44"/>
        </w:rPr>
        <w:t>SPECIFICATIONS</w:t>
      </w:r>
      <w:bookmarkEnd w:id="2"/>
      <w:bookmarkEnd w:id="3"/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1F2699" w:rsidRPr="00D34254" w:rsidRDefault="002D2E20" w:rsidP="002D2E20">
      <w:pPr>
        <w:spacing w:before="240" w:after="240" w:line="360" w:lineRule="auto"/>
        <w:rPr>
          <w:sz w:val="32"/>
        </w:rPr>
      </w:pPr>
      <w:r w:rsidRPr="00D34254">
        <w:rPr>
          <w:sz w:val="32"/>
        </w:rPr>
        <w:t>MANAGE MENU</w:t>
      </w:r>
    </w:p>
    <w:p w:rsidR="008A6CDD" w:rsidRPr="00D34254" w:rsidRDefault="001F2699" w:rsidP="001F2699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1F2699" w:rsidRPr="001F2699" w:rsidRDefault="001F2699" w:rsidP="001F2699">
      <w:pPr>
        <w:spacing w:line="360" w:lineRule="auto"/>
        <w:rPr>
          <w:b/>
          <w:sz w:val="44"/>
          <w:szCs w:val="32"/>
        </w:rPr>
      </w:pPr>
      <w:bookmarkStart w:id="4" w:name="_GoBack"/>
      <w:bookmarkEnd w:id="4"/>
    </w:p>
    <w:p w:rsidR="008A6CDD" w:rsidRPr="001F2699" w:rsidRDefault="001F2699" w:rsidP="001F2699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DB5353" w:rsidRPr="00365E71" w:rsidRDefault="00434A75" w:rsidP="00365E71">
      <w:pPr>
        <w:rPr>
          <w:bCs/>
          <w:sz w:val="28"/>
        </w:rPr>
      </w:pPr>
      <w:r>
        <w:rPr>
          <w:bCs/>
          <w:sz w:val="28"/>
        </w:rPr>
        <w:t>Date: 21</w:t>
      </w:r>
      <w:r w:rsidR="001F2699" w:rsidRPr="001F2699">
        <w:rPr>
          <w:bCs/>
          <w:sz w:val="28"/>
        </w:rPr>
        <w:t>/11/2016</w:t>
      </w:r>
    </w:p>
    <w:p w:rsidR="00D34254" w:rsidRDefault="00D34254" w:rsidP="00EF252D">
      <w:pPr>
        <w:pStyle w:val="Heading1"/>
        <w:spacing w:after="240" w:line="360" w:lineRule="auto"/>
        <w:jc w:val="center"/>
      </w:pPr>
      <w:bookmarkStart w:id="5" w:name="_Toc469407886"/>
    </w:p>
    <w:p w:rsidR="00D34254" w:rsidRDefault="00D34254">
      <w:pPr>
        <w:rPr>
          <w:rFonts w:asciiTheme="majorBidi" w:eastAsiaTheme="majorEastAsia" w:hAnsiTheme="majorBidi" w:cstheme="majorBidi"/>
          <w:b/>
          <w:bCs/>
          <w:sz w:val="28"/>
          <w:szCs w:val="28"/>
        </w:rPr>
      </w:pPr>
      <w:r>
        <w:br w:type="page"/>
      </w:r>
    </w:p>
    <w:p w:rsidR="002B467C" w:rsidRPr="003A5C8C" w:rsidRDefault="002B467C" w:rsidP="00EF252D">
      <w:pPr>
        <w:pStyle w:val="Heading1"/>
        <w:spacing w:after="240" w:line="360" w:lineRule="auto"/>
        <w:jc w:val="center"/>
      </w:pPr>
      <w:r w:rsidRPr="003A5C8C">
        <w:lastRenderedPageBreak/>
        <w:t>Document Control</w:t>
      </w:r>
      <w:bookmarkEnd w:id="5"/>
    </w:p>
    <w:tbl>
      <w:tblPr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664"/>
      </w:tblGrid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FOS Test Design Specification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FOS_TDS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1.0.0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TZARIA INC._FOS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In-Use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21</w:t>
            </w:r>
            <w:r w:rsidRPr="00992B26">
              <w:rPr>
                <w:sz w:val="24"/>
                <w:szCs w:val="24"/>
                <w:vertAlign w:val="superscript"/>
              </w:rPr>
              <w:t>st</w:t>
            </w:r>
            <w:r w:rsidRPr="00992B26">
              <w:rPr>
                <w:sz w:val="24"/>
                <w:szCs w:val="24"/>
              </w:rPr>
              <w:t xml:space="preserve"> of Nov, 2016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"/>
        <w:gridCol w:w="4863"/>
        <w:gridCol w:w="1842"/>
        <w:gridCol w:w="2618"/>
      </w:tblGrid>
      <w:tr w:rsidR="00FC358F" w:rsidRPr="00B51304" w:rsidTr="00FC358F">
        <w:trPr>
          <w:trHeight w:val="392"/>
        </w:trPr>
        <w:tc>
          <w:tcPr>
            <w:tcW w:w="4885" w:type="dxa"/>
            <w:gridSpan w:val="2"/>
            <w:shd w:val="clear" w:color="auto" w:fill="BFBFBF"/>
            <w:vAlign w:val="center"/>
          </w:tcPr>
          <w:p w:rsidR="00FC358F" w:rsidRPr="00992B26" w:rsidRDefault="00FC358F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FC358F" w:rsidRPr="00992B26" w:rsidRDefault="00FC358F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2618" w:type="dxa"/>
            <w:shd w:val="clear" w:color="auto" w:fill="BFBFBF"/>
          </w:tcPr>
          <w:p w:rsidR="00FC358F" w:rsidRPr="00992B26" w:rsidRDefault="00FC358F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Contact Number</w:t>
            </w:r>
          </w:p>
        </w:tc>
      </w:tr>
      <w:tr w:rsidR="00FC358F" w:rsidRPr="00B51304" w:rsidTr="00FC358F">
        <w:trPr>
          <w:gridBefore w:val="1"/>
          <w:wBefore w:w="22" w:type="dxa"/>
          <w:trHeight w:val="1120"/>
        </w:trPr>
        <w:tc>
          <w:tcPr>
            <w:tcW w:w="4863" w:type="dxa"/>
          </w:tcPr>
          <w:p w:rsidR="00FC358F" w:rsidRPr="00992B26" w:rsidRDefault="00FC358F" w:rsidP="00395B17">
            <w:pPr>
              <w:rPr>
                <w:rFonts w:cs="Arial"/>
                <w:i/>
                <w:sz w:val="24"/>
                <w:szCs w:val="24"/>
              </w:rPr>
            </w:pPr>
            <w:r w:rsidRPr="00992B26">
              <w:rPr>
                <w:rFonts w:cs="Arial"/>
                <w:sz w:val="24"/>
                <w:szCs w:val="24"/>
              </w:rPr>
              <w:t>Prepared By</w:t>
            </w:r>
            <w:r w:rsidRPr="00992B26">
              <w:rPr>
                <w:rFonts w:cs="Arial"/>
                <w:i/>
                <w:sz w:val="24"/>
                <w:szCs w:val="24"/>
              </w:rPr>
              <w:t>:</w:t>
            </w:r>
          </w:p>
          <w:p w:rsidR="00FC358F" w:rsidRPr="00992B26" w:rsidRDefault="001D4DC5" w:rsidP="00992B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NUR ZAHIRAH BINTI ROSLAN</w:t>
            </w:r>
          </w:p>
        </w:tc>
        <w:tc>
          <w:tcPr>
            <w:tcW w:w="1842" w:type="dxa"/>
          </w:tcPr>
          <w:p w:rsidR="00FC358F" w:rsidRPr="00992B26" w:rsidRDefault="00FC358F" w:rsidP="00395B17">
            <w:pPr>
              <w:rPr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Test Manager</w:t>
            </w:r>
          </w:p>
          <w:p w:rsidR="00FC358F" w:rsidRPr="00992B26" w:rsidRDefault="00FC358F" w:rsidP="00395B1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TZARIA INC.</w:t>
            </w:r>
          </w:p>
        </w:tc>
        <w:tc>
          <w:tcPr>
            <w:tcW w:w="2618" w:type="dxa"/>
          </w:tcPr>
          <w:p w:rsidR="00FC358F" w:rsidRPr="00992B26" w:rsidRDefault="00FC358F" w:rsidP="00395B17">
            <w:pPr>
              <w:rPr>
                <w:sz w:val="24"/>
                <w:szCs w:val="24"/>
              </w:rPr>
            </w:pPr>
          </w:p>
        </w:tc>
      </w:tr>
      <w:tr w:rsidR="00FC358F" w:rsidRPr="00B51304" w:rsidTr="00FC358F">
        <w:trPr>
          <w:trHeight w:val="1120"/>
        </w:trPr>
        <w:tc>
          <w:tcPr>
            <w:tcW w:w="4885" w:type="dxa"/>
            <w:gridSpan w:val="2"/>
          </w:tcPr>
          <w:p w:rsidR="00FC358F" w:rsidRPr="00992B26" w:rsidRDefault="00FC358F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rFonts w:cs="Arial"/>
                <w:sz w:val="24"/>
                <w:szCs w:val="24"/>
              </w:rPr>
              <w:t>Reviewed By:</w:t>
            </w:r>
          </w:p>
          <w:p w:rsidR="00FC358F" w:rsidRPr="00992B26" w:rsidRDefault="006D2588" w:rsidP="00395B1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NUR LIYANA AZYAN BINTI ZAHARI</w:t>
            </w:r>
          </w:p>
        </w:tc>
        <w:tc>
          <w:tcPr>
            <w:tcW w:w="1842" w:type="dxa"/>
          </w:tcPr>
          <w:p w:rsidR="00FC358F" w:rsidRPr="00992B26" w:rsidRDefault="00FC358F" w:rsidP="00395B17">
            <w:pPr>
              <w:rPr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Quality Assurance Team</w:t>
            </w:r>
          </w:p>
          <w:p w:rsidR="00FC358F" w:rsidRPr="00992B26" w:rsidRDefault="00FC358F" w:rsidP="00395B1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TZARIA INC.</w:t>
            </w:r>
          </w:p>
        </w:tc>
        <w:tc>
          <w:tcPr>
            <w:tcW w:w="2618" w:type="dxa"/>
          </w:tcPr>
          <w:p w:rsidR="00FC358F" w:rsidRPr="00992B26" w:rsidRDefault="00FC358F" w:rsidP="00395B17">
            <w:pPr>
              <w:rPr>
                <w:sz w:val="24"/>
                <w:szCs w:val="24"/>
              </w:rPr>
            </w:pPr>
          </w:p>
        </w:tc>
      </w:tr>
    </w:tbl>
    <w:p w:rsidR="002B467C" w:rsidRPr="00992B26" w:rsidRDefault="002B467C" w:rsidP="00992B26">
      <w:pPr>
        <w:pStyle w:val="BodyText"/>
        <w:spacing w:line="360" w:lineRule="auto"/>
        <w:jc w:val="center"/>
        <w:rPr>
          <w:sz w:val="24"/>
          <w:szCs w:val="24"/>
          <w:u w:val="single"/>
          <w:lang w:val="en-GB"/>
        </w:rPr>
      </w:pPr>
    </w:p>
    <w:p w:rsidR="002B467C" w:rsidRDefault="002B467C" w:rsidP="002B467C">
      <w:pPr>
        <w:pStyle w:val="Heading1"/>
        <w:keepLines w:val="0"/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:rsidR="002B467C" w:rsidRPr="002B467C" w:rsidRDefault="002B467C" w:rsidP="002B467C">
      <w:pPr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2B467C" w:rsidRPr="003A5C8C" w:rsidRDefault="002B467C" w:rsidP="004A217C">
      <w:pPr>
        <w:pStyle w:val="Heading2"/>
        <w:spacing w:after="240"/>
        <w:jc w:val="center"/>
      </w:pPr>
      <w:bookmarkStart w:id="6" w:name="_Toc469407887"/>
      <w:r w:rsidRPr="003A5C8C">
        <w:lastRenderedPageBreak/>
        <w:t>Version History</w:t>
      </w:r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2"/>
        <w:gridCol w:w="1663"/>
        <w:gridCol w:w="1757"/>
        <w:gridCol w:w="3836"/>
      </w:tblGrid>
      <w:tr w:rsidR="00992B26" w:rsidRPr="00992B26" w:rsidTr="00395B17">
        <w:trPr>
          <w:trHeight w:val="397"/>
        </w:trPr>
        <w:tc>
          <w:tcPr>
            <w:tcW w:w="1843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Release Date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4081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Amendments</w:t>
            </w:r>
          </w:p>
        </w:tc>
      </w:tr>
      <w:tr w:rsidR="00992B26" w:rsidRPr="00992B26" w:rsidTr="00395B17">
        <w:trPr>
          <w:trHeight w:val="397"/>
        </w:trPr>
        <w:tc>
          <w:tcPr>
            <w:tcW w:w="1843" w:type="dxa"/>
          </w:tcPr>
          <w:p w:rsidR="00992B26" w:rsidRPr="00992B26" w:rsidRDefault="00992B26" w:rsidP="00395B17">
            <w:pPr>
              <w:jc w:val="center"/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1.0.0</w:t>
            </w:r>
          </w:p>
        </w:tc>
        <w:tc>
          <w:tcPr>
            <w:tcW w:w="1701" w:type="dxa"/>
          </w:tcPr>
          <w:p w:rsidR="00992B26" w:rsidRPr="00992B26" w:rsidRDefault="00992B26" w:rsidP="00395B17">
            <w:pPr>
              <w:jc w:val="center"/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21/11/2016</w:t>
            </w:r>
          </w:p>
        </w:tc>
        <w:tc>
          <w:tcPr>
            <w:tcW w:w="1843" w:type="dxa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All</w:t>
            </w:r>
          </w:p>
        </w:tc>
        <w:tc>
          <w:tcPr>
            <w:tcW w:w="4081" w:type="dxa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Original Document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992B26" w:rsidRPr="003A5C8C" w:rsidRDefault="002B467C" w:rsidP="004A217C">
      <w:pPr>
        <w:pStyle w:val="Heading2"/>
        <w:spacing w:after="240"/>
        <w:jc w:val="center"/>
      </w:pPr>
      <w:bookmarkStart w:id="7" w:name="_Toc469407888"/>
      <w:r w:rsidRPr="003A5C8C">
        <w:t>Distribution List</w:t>
      </w:r>
      <w:bookmarkEnd w:id="7"/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016"/>
        <w:gridCol w:w="1599"/>
        <w:gridCol w:w="1307"/>
        <w:gridCol w:w="1346"/>
        <w:gridCol w:w="1465"/>
        <w:gridCol w:w="1310"/>
        <w:gridCol w:w="1248"/>
      </w:tblGrid>
      <w:tr w:rsidR="002B467C" w:rsidTr="00EF252D">
        <w:trPr>
          <w:trHeight w:val="1065"/>
        </w:trPr>
        <w:tc>
          <w:tcPr>
            <w:tcW w:w="977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1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312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Contolled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Copy No</w:t>
            </w:r>
          </w:p>
        </w:tc>
        <w:tc>
          <w:tcPr>
            <w:tcW w:w="1349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Receipient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65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26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2B467C" w:rsidTr="00EF252D">
        <w:trPr>
          <w:trHeight w:val="509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784485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310" w:type="dxa"/>
            <w:vAlign w:val="center"/>
          </w:tcPr>
          <w:p w:rsidR="002B467C" w:rsidRDefault="003A6370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784485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310" w:type="dxa"/>
            <w:vAlign w:val="center"/>
          </w:tcPr>
          <w:p w:rsidR="002B467C" w:rsidRDefault="003A6370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784485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310" w:type="dxa"/>
            <w:vAlign w:val="center"/>
          </w:tcPr>
          <w:p w:rsidR="002B467C" w:rsidRDefault="003A6370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3A5C8C" w:rsidRPr="003A5C8C" w:rsidRDefault="003A5C8C" w:rsidP="003A5C8C">
      <w:pPr>
        <w:jc w:val="center"/>
        <w:rPr>
          <w:rFonts w:eastAsiaTheme="majorEastAsia"/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sz w:val="20"/>
          <w:szCs w:val="20"/>
          <w:lang w:val="en-GB"/>
        </w:rPr>
        <w:id w:val="497621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25233" w:rsidRDefault="00525233">
          <w:pPr>
            <w:pStyle w:val="TOCHeading"/>
          </w:pPr>
          <w:r>
            <w:t>Contents</w:t>
          </w:r>
        </w:p>
        <w:p w:rsidR="00861266" w:rsidRPr="00861266" w:rsidRDefault="00525233" w:rsidP="00861266">
          <w:pPr>
            <w:pStyle w:val="TOC3"/>
            <w:tabs>
              <w:tab w:val="right" w:leader="dot" w:pos="89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61266" w:rsidRPr="00861266" w:rsidRDefault="00293A22" w:rsidP="00861266">
          <w:pPr>
            <w:pStyle w:val="TOC1"/>
            <w:tabs>
              <w:tab w:val="right" w:leader="dot" w:pos="89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/>
            </w:rPr>
          </w:pPr>
          <w:hyperlink w:anchor="_Toc469407886" w:history="1">
            <w:r w:rsidR="00861266" w:rsidRPr="00861266">
              <w:rPr>
                <w:rStyle w:val="Hyperlink"/>
                <w:noProof/>
                <w:sz w:val="24"/>
              </w:rPr>
              <w:t>Document Control</w:t>
            </w:r>
            <w:r w:rsidR="00861266" w:rsidRPr="00861266">
              <w:rPr>
                <w:noProof/>
                <w:webHidden/>
                <w:sz w:val="24"/>
              </w:rPr>
              <w:tab/>
            </w:r>
            <w:r w:rsidR="00861266" w:rsidRPr="00861266">
              <w:rPr>
                <w:noProof/>
                <w:webHidden/>
                <w:sz w:val="24"/>
              </w:rPr>
              <w:fldChar w:fldCharType="begin"/>
            </w:r>
            <w:r w:rsidR="00861266" w:rsidRPr="00861266">
              <w:rPr>
                <w:noProof/>
                <w:webHidden/>
                <w:sz w:val="24"/>
              </w:rPr>
              <w:instrText xml:space="preserve"> PAGEREF _Toc469407886 \h </w:instrText>
            </w:r>
            <w:r w:rsidR="00861266" w:rsidRPr="00861266">
              <w:rPr>
                <w:noProof/>
                <w:webHidden/>
                <w:sz w:val="24"/>
              </w:rPr>
            </w:r>
            <w:r w:rsidR="00861266" w:rsidRPr="00861266">
              <w:rPr>
                <w:noProof/>
                <w:webHidden/>
                <w:sz w:val="24"/>
              </w:rPr>
              <w:fldChar w:fldCharType="separate"/>
            </w:r>
            <w:r w:rsidR="00FC7109">
              <w:rPr>
                <w:noProof/>
                <w:webHidden/>
                <w:sz w:val="24"/>
              </w:rPr>
              <w:t>ii</w:t>
            </w:r>
            <w:r w:rsidR="00861266" w:rsidRPr="00861266">
              <w:rPr>
                <w:noProof/>
                <w:webHidden/>
                <w:sz w:val="24"/>
              </w:rPr>
              <w:fldChar w:fldCharType="end"/>
            </w:r>
          </w:hyperlink>
        </w:p>
        <w:p w:rsidR="00861266" w:rsidRPr="00861266" w:rsidRDefault="00293A22" w:rsidP="00861266">
          <w:pPr>
            <w:pStyle w:val="TOC2"/>
            <w:tabs>
              <w:tab w:val="right" w:leader="dot" w:pos="89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/>
            </w:rPr>
          </w:pPr>
          <w:hyperlink w:anchor="_Toc469407887" w:history="1">
            <w:r w:rsidR="00861266" w:rsidRPr="00861266">
              <w:rPr>
                <w:rStyle w:val="Hyperlink"/>
                <w:noProof/>
                <w:sz w:val="24"/>
              </w:rPr>
              <w:t>Version History</w:t>
            </w:r>
            <w:r w:rsidR="00861266" w:rsidRPr="00861266">
              <w:rPr>
                <w:noProof/>
                <w:webHidden/>
                <w:sz w:val="24"/>
              </w:rPr>
              <w:tab/>
            </w:r>
            <w:r w:rsidR="00861266" w:rsidRPr="00861266">
              <w:rPr>
                <w:noProof/>
                <w:webHidden/>
                <w:sz w:val="24"/>
              </w:rPr>
              <w:fldChar w:fldCharType="begin"/>
            </w:r>
            <w:r w:rsidR="00861266" w:rsidRPr="00861266">
              <w:rPr>
                <w:noProof/>
                <w:webHidden/>
                <w:sz w:val="24"/>
              </w:rPr>
              <w:instrText xml:space="preserve"> PAGEREF _Toc469407887 \h </w:instrText>
            </w:r>
            <w:r w:rsidR="00861266" w:rsidRPr="00861266">
              <w:rPr>
                <w:noProof/>
                <w:webHidden/>
                <w:sz w:val="24"/>
              </w:rPr>
            </w:r>
            <w:r w:rsidR="00861266" w:rsidRPr="00861266">
              <w:rPr>
                <w:noProof/>
                <w:webHidden/>
                <w:sz w:val="24"/>
              </w:rPr>
              <w:fldChar w:fldCharType="separate"/>
            </w:r>
            <w:r w:rsidR="00FC7109">
              <w:rPr>
                <w:noProof/>
                <w:webHidden/>
                <w:sz w:val="24"/>
              </w:rPr>
              <w:t>iii</w:t>
            </w:r>
            <w:r w:rsidR="00861266" w:rsidRPr="00861266">
              <w:rPr>
                <w:noProof/>
                <w:webHidden/>
                <w:sz w:val="24"/>
              </w:rPr>
              <w:fldChar w:fldCharType="end"/>
            </w:r>
          </w:hyperlink>
        </w:p>
        <w:p w:rsidR="00861266" w:rsidRPr="00861266" w:rsidRDefault="00293A22" w:rsidP="00861266">
          <w:pPr>
            <w:pStyle w:val="TOC2"/>
            <w:tabs>
              <w:tab w:val="right" w:leader="dot" w:pos="89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/>
            </w:rPr>
          </w:pPr>
          <w:hyperlink w:anchor="_Toc469407888" w:history="1">
            <w:r w:rsidR="00861266" w:rsidRPr="00861266">
              <w:rPr>
                <w:rStyle w:val="Hyperlink"/>
                <w:noProof/>
                <w:sz w:val="24"/>
              </w:rPr>
              <w:t>Distribution List</w:t>
            </w:r>
            <w:r w:rsidR="00861266" w:rsidRPr="00861266">
              <w:rPr>
                <w:noProof/>
                <w:webHidden/>
                <w:sz w:val="24"/>
              </w:rPr>
              <w:tab/>
            </w:r>
            <w:r w:rsidR="00861266" w:rsidRPr="00861266">
              <w:rPr>
                <w:noProof/>
                <w:webHidden/>
                <w:sz w:val="24"/>
              </w:rPr>
              <w:fldChar w:fldCharType="begin"/>
            </w:r>
            <w:r w:rsidR="00861266" w:rsidRPr="00861266">
              <w:rPr>
                <w:noProof/>
                <w:webHidden/>
                <w:sz w:val="24"/>
              </w:rPr>
              <w:instrText xml:space="preserve"> PAGEREF _Toc469407888 \h </w:instrText>
            </w:r>
            <w:r w:rsidR="00861266" w:rsidRPr="00861266">
              <w:rPr>
                <w:noProof/>
                <w:webHidden/>
                <w:sz w:val="24"/>
              </w:rPr>
            </w:r>
            <w:r w:rsidR="00861266" w:rsidRPr="00861266">
              <w:rPr>
                <w:noProof/>
                <w:webHidden/>
                <w:sz w:val="24"/>
              </w:rPr>
              <w:fldChar w:fldCharType="separate"/>
            </w:r>
            <w:r w:rsidR="00FC7109">
              <w:rPr>
                <w:noProof/>
                <w:webHidden/>
                <w:sz w:val="24"/>
              </w:rPr>
              <w:t>iii</w:t>
            </w:r>
            <w:r w:rsidR="00861266" w:rsidRPr="00861266">
              <w:rPr>
                <w:noProof/>
                <w:webHidden/>
                <w:sz w:val="24"/>
              </w:rPr>
              <w:fldChar w:fldCharType="end"/>
            </w:r>
          </w:hyperlink>
        </w:p>
        <w:p w:rsidR="00861266" w:rsidRPr="00861266" w:rsidRDefault="00293A22" w:rsidP="00861266">
          <w:pPr>
            <w:pStyle w:val="TOC1"/>
            <w:tabs>
              <w:tab w:val="right" w:leader="dot" w:pos="89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/>
            </w:rPr>
          </w:pPr>
          <w:hyperlink w:anchor="_Toc469407889" w:history="1">
            <w:r w:rsidR="00861266" w:rsidRPr="00861266">
              <w:rPr>
                <w:rStyle w:val="Hyperlink"/>
                <w:noProof/>
                <w:sz w:val="24"/>
              </w:rPr>
              <w:t>1.0 Introduction</w:t>
            </w:r>
            <w:r w:rsidR="00861266" w:rsidRPr="00861266">
              <w:rPr>
                <w:noProof/>
                <w:webHidden/>
                <w:sz w:val="24"/>
              </w:rPr>
              <w:tab/>
            </w:r>
            <w:r w:rsidR="00861266" w:rsidRPr="00861266">
              <w:rPr>
                <w:noProof/>
                <w:webHidden/>
                <w:sz w:val="24"/>
              </w:rPr>
              <w:fldChar w:fldCharType="begin"/>
            </w:r>
            <w:r w:rsidR="00861266" w:rsidRPr="00861266">
              <w:rPr>
                <w:noProof/>
                <w:webHidden/>
                <w:sz w:val="24"/>
              </w:rPr>
              <w:instrText xml:space="preserve"> PAGEREF _Toc469407889 \h </w:instrText>
            </w:r>
            <w:r w:rsidR="00861266" w:rsidRPr="00861266">
              <w:rPr>
                <w:noProof/>
                <w:webHidden/>
                <w:sz w:val="24"/>
              </w:rPr>
            </w:r>
            <w:r w:rsidR="00861266" w:rsidRPr="00861266">
              <w:rPr>
                <w:noProof/>
                <w:webHidden/>
                <w:sz w:val="24"/>
              </w:rPr>
              <w:fldChar w:fldCharType="separate"/>
            </w:r>
            <w:r w:rsidR="00FC7109">
              <w:rPr>
                <w:noProof/>
                <w:webHidden/>
                <w:sz w:val="24"/>
              </w:rPr>
              <w:t>1</w:t>
            </w:r>
            <w:r w:rsidR="00861266" w:rsidRPr="00861266">
              <w:rPr>
                <w:noProof/>
                <w:webHidden/>
                <w:sz w:val="24"/>
              </w:rPr>
              <w:fldChar w:fldCharType="end"/>
            </w:r>
          </w:hyperlink>
        </w:p>
        <w:p w:rsidR="00861266" w:rsidRPr="00861266" w:rsidRDefault="00293A22" w:rsidP="00861266">
          <w:pPr>
            <w:pStyle w:val="TOC2"/>
            <w:tabs>
              <w:tab w:val="right" w:leader="dot" w:pos="89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/>
            </w:rPr>
          </w:pPr>
          <w:hyperlink w:anchor="_Toc469407890" w:history="1">
            <w:r w:rsidR="00861266" w:rsidRPr="00861266">
              <w:rPr>
                <w:rStyle w:val="Hyperlink"/>
                <w:noProof/>
                <w:sz w:val="24"/>
              </w:rPr>
              <w:t>1.1 Purpose</w:t>
            </w:r>
            <w:r w:rsidR="00861266" w:rsidRPr="00861266">
              <w:rPr>
                <w:noProof/>
                <w:webHidden/>
                <w:sz w:val="24"/>
              </w:rPr>
              <w:tab/>
            </w:r>
            <w:r w:rsidR="00861266" w:rsidRPr="00861266">
              <w:rPr>
                <w:noProof/>
                <w:webHidden/>
                <w:sz w:val="24"/>
              </w:rPr>
              <w:fldChar w:fldCharType="begin"/>
            </w:r>
            <w:r w:rsidR="00861266" w:rsidRPr="00861266">
              <w:rPr>
                <w:noProof/>
                <w:webHidden/>
                <w:sz w:val="24"/>
              </w:rPr>
              <w:instrText xml:space="preserve"> PAGEREF _Toc469407890 \h </w:instrText>
            </w:r>
            <w:r w:rsidR="00861266" w:rsidRPr="00861266">
              <w:rPr>
                <w:noProof/>
                <w:webHidden/>
                <w:sz w:val="24"/>
              </w:rPr>
            </w:r>
            <w:r w:rsidR="00861266" w:rsidRPr="00861266">
              <w:rPr>
                <w:noProof/>
                <w:webHidden/>
                <w:sz w:val="24"/>
              </w:rPr>
              <w:fldChar w:fldCharType="separate"/>
            </w:r>
            <w:r w:rsidR="00FC7109">
              <w:rPr>
                <w:noProof/>
                <w:webHidden/>
                <w:sz w:val="24"/>
              </w:rPr>
              <w:t>1</w:t>
            </w:r>
            <w:r w:rsidR="00861266" w:rsidRPr="00861266">
              <w:rPr>
                <w:noProof/>
                <w:webHidden/>
                <w:sz w:val="24"/>
              </w:rPr>
              <w:fldChar w:fldCharType="end"/>
            </w:r>
          </w:hyperlink>
        </w:p>
        <w:p w:rsidR="00861266" w:rsidRPr="00861266" w:rsidRDefault="00293A22" w:rsidP="00861266">
          <w:pPr>
            <w:pStyle w:val="TOC2"/>
            <w:tabs>
              <w:tab w:val="right" w:leader="dot" w:pos="89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/>
            </w:rPr>
          </w:pPr>
          <w:hyperlink w:anchor="_Toc469407891" w:history="1">
            <w:r w:rsidR="00861266" w:rsidRPr="00861266">
              <w:rPr>
                <w:rStyle w:val="Hyperlink"/>
                <w:noProof/>
                <w:sz w:val="24"/>
              </w:rPr>
              <w:t>1.2 Scope</w:t>
            </w:r>
            <w:r w:rsidR="00861266" w:rsidRPr="00861266">
              <w:rPr>
                <w:noProof/>
                <w:webHidden/>
                <w:sz w:val="24"/>
              </w:rPr>
              <w:tab/>
            </w:r>
            <w:r w:rsidR="00861266" w:rsidRPr="00861266">
              <w:rPr>
                <w:noProof/>
                <w:webHidden/>
                <w:sz w:val="24"/>
              </w:rPr>
              <w:fldChar w:fldCharType="begin"/>
            </w:r>
            <w:r w:rsidR="00861266" w:rsidRPr="00861266">
              <w:rPr>
                <w:noProof/>
                <w:webHidden/>
                <w:sz w:val="24"/>
              </w:rPr>
              <w:instrText xml:space="preserve"> PAGEREF _Toc469407891 \h </w:instrText>
            </w:r>
            <w:r w:rsidR="00861266" w:rsidRPr="00861266">
              <w:rPr>
                <w:noProof/>
                <w:webHidden/>
                <w:sz w:val="24"/>
              </w:rPr>
            </w:r>
            <w:r w:rsidR="00861266" w:rsidRPr="00861266">
              <w:rPr>
                <w:noProof/>
                <w:webHidden/>
                <w:sz w:val="24"/>
              </w:rPr>
              <w:fldChar w:fldCharType="separate"/>
            </w:r>
            <w:r w:rsidR="00FC7109">
              <w:rPr>
                <w:noProof/>
                <w:webHidden/>
                <w:sz w:val="24"/>
              </w:rPr>
              <w:t>1</w:t>
            </w:r>
            <w:r w:rsidR="00861266" w:rsidRPr="00861266">
              <w:rPr>
                <w:noProof/>
                <w:webHidden/>
                <w:sz w:val="24"/>
              </w:rPr>
              <w:fldChar w:fldCharType="end"/>
            </w:r>
          </w:hyperlink>
        </w:p>
        <w:p w:rsidR="00861266" w:rsidRPr="00861266" w:rsidRDefault="00293A22" w:rsidP="00861266">
          <w:pPr>
            <w:pStyle w:val="TOC2"/>
            <w:tabs>
              <w:tab w:val="right" w:leader="dot" w:pos="89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/>
            </w:rPr>
          </w:pPr>
          <w:hyperlink w:anchor="_Toc469407892" w:history="1">
            <w:r w:rsidR="00861266" w:rsidRPr="00861266">
              <w:rPr>
                <w:rStyle w:val="Hyperlink"/>
                <w:noProof/>
                <w:sz w:val="24"/>
              </w:rPr>
              <w:t>1.3 References</w:t>
            </w:r>
            <w:r w:rsidR="00861266" w:rsidRPr="00861266">
              <w:rPr>
                <w:noProof/>
                <w:webHidden/>
                <w:sz w:val="24"/>
              </w:rPr>
              <w:tab/>
            </w:r>
            <w:r w:rsidR="00861266" w:rsidRPr="00861266">
              <w:rPr>
                <w:noProof/>
                <w:webHidden/>
                <w:sz w:val="24"/>
              </w:rPr>
              <w:fldChar w:fldCharType="begin"/>
            </w:r>
            <w:r w:rsidR="00861266" w:rsidRPr="00861266">
              <w:rPr>
                <w:noProof/>
                <w:webHidden/>
                <w:sz w:val="24"/>
              </w:rPr>
              <w:instrText xml:space="preserve"> PAGEREF _Toc469407892 \h </w:instrText>
            </w:r>
            <w:r w:rsidR="00861266" w:rsidRPr="00861266">
              <w:rPr>
                <w:noProof/>
                <w:webHidden/>
                <w:sz w:val="24"/>
              </w:rPr>
            </w:r>
            <w:r w:rsidR="00861266" w:rsidRPr="00861266">
              <w:rPr>
                <w:noProof/>
                <w:webHidden/>
                <w:sz w:val="24"/>
              </w:rPr>
              <w:fldChar w:fldCharType="separate"/>
            </w:r>
            <w:r w:rsidR="00FC7109">
              <w:rPr>
                <w:noProof/>
                <w:webHidden/>
                <w:sz w:val="24"/>
              </w:rPr>
              <w:t>1</w:t>
            </w:r>
            <w:r w:rsidR="00861266" w:rsidRPr="00861266">
              <w:rPr>
                <w:noProof/>
                <w:webHidden/>
                <w:sz w:val="24"/>
              </w:rPr>
              <w:fldChar w:fldCharType="end"/>
            </w:r>
          </w:hyperlink>
        </w:p>
        <w:p w:rsidR="00861266" w:rsidRPr="00861266" w:rsidRDefault="00293A22" w:rsidP="00861266">
          <w:pPr>
            <w:pStyle w:val="TOC1"/>
            <w:tabs>
              <w:tab w:val="right" w:leader="dot" w:pos="89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/>
            </w:rPr>
          </w:pPr>
          <w:hyperlink w:anchor="_Toc469407893" w:history="1">
            <w:r w:rsidR="00861266" w:rsidRPr="00861266">
              <w:rPr>
                <w:rStyle w:val="Hyperlink"/>
                <w:noProof/>
                <w:sz w:val="24"/>
              </w:rPr>
              <w:t>2.0 Test Design</w:t>
            </w:r>
            <w:r w:rsidR="00861266" w:rsidRPr="00861266">
              <w:rPr>
                <w:noProof/>
                <w:webHidden/>
                <w:sz w:val="24"/>
              </w:rPr>
              <w:tab/>
            </w:r>
            <w:r w:rsidR="00861266" w:rsidRPr="00861266">
              <w:rPr>
                <w:noProof/>
                <w:webHidden/>
                <w:sz w:val="24"/>
              </w:rPr>
              <w:fldChar w:fldCharType="begin"/>
            </w:r>
            <w:r w:rsidR="00861266" w:rsidRPr="00861266">
              <w:rPr>
                <w:noProof/>
                <w:webHidden/>
                <w:sz w:val="24"/>
              </w:rPr>
              <w:instrText xml:space="preserve"> PAGEREF _Toc469407893 \h </w:instrText>
            </w:r>
            <w:r w:rsidR="00861266" w:rsidRPr="00861266">
              <w:rPr>
                <w:noProof/>
                <w:webHidden/>
                <w:sz w:val="24"/>
              </w:rPr>
            </w:r>
            <w:r w:rsidR="00861266" w:rsidRPr="00861266">
              <w:rPr>
                <w:noProof/>
                <w:webHidden/>
                <w:sz w:val="24"/>
              </w:rPr>
              <w:fldChar w:fldCharType="separate"/>
            </w:r>
            <w:r w:rsidR="00FC7109">
              <w:rPr>
                <w:noProof/>
                <w:webHidden/>
                <w:sz w:val="24"/>
              </w:rPr>
              <w:t>3</w:t>
            </w:r>
            <w:r w:rsidR="00861266" w:rsidRPr="00861266">
              <w:rPr>
                <w:noProof/>
                <w:webHidden/>
                <w:sz w:val="24"/>
              </w:rPr>
              <w:fldChar w:fldCharType="end"/>
            </w:r>
          </w:hyperlink>
        </w:p>
        <w:p w:rsidR="00861266" w:rsidRPr="00861266" w:rsidRDefault="00293A22" w:rsidP="00861266">
          <w:pPr>
            <w:pStyle w:val="TOC2"/>
            <w:tabs>
              <w:tab w:val="right" w:leader="dot" w:pos="89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/>
            </w:rPr>
          </w:pPr>
          <w:hyperlink w:anchor="_Toc469407894" w:history="1">
            <w:r w:rsidR="00861266" w:rsidRPr="00861266">
              <w:rPr>
                <w:rStyle w:val="Hyperlink"/>
                <w:noProof/>
                <w:sz w:val="24"/>
              </w:rPr>
              <w:t>2.1 Features To Be Tested</w:t>
            </w:r>
            <w:r w:rsidR="00861266" w:rsidRPr="00861266">
              <w:rPr>
                <w:noProof/>
                <w:webHidden/>
                <w:sz w:val="24"/>
              </w:rPr>
              <w:tab/>
            </w:r>
            <w:r w:rsidR="00861266" w:rsidRPr="00861266">
              <w:rPr>
                <w:noProof/>
                <w:webHidden/>
                <w:sz w:val="24"/>
              </w:rPr>
              <w:fldChar w:fldCharType="begin"/>
            </w:r>
            <w:r w:rsidR="00861266" w:rsidRPr="00861266">
              <w:rPr>
                <w:noProof/>
                <w:webHidden/>
                <w:sz w:val="24"/>
              </w:rPr>
              <w:instrText xml:space="preserve"> PAGEREF _Toc469407894 \h </w:instrText>
            </w:r>
            <w:r w:rsidR="00861266" w:rsidRPr="00861266">
              <w:rPr>
                <w:noProof/>
                <w:webHidden/>
                <w:sz w:val="24"/>
              </w:rPr>
            </w:r>
            <w:r w:rsidR="00861266" w:rsidRPr="00861266">
              <w:rPr>
                <w:noProof/>
                <w:webHidden/>
                <w:sz w:val="24"/>
              </w:rPr>
              <w:fldChar w:fldCharType="separate"/>
            </w:r>
            <w:r w:rsidR="00FC7109">
              <w:rPr>
                <w:noProof/>
                <w:webHidden/>
                <w:sz w:val="24"/>
              </w:rPr>
              <w:t>3</w:t>
            </w:r>
            <w:r w:rsidR="00861266" w:rsidRPr="00861266">
              <w:rPr>
                <w:noProof/>
                <w:webHidden/>
                <w:sz w:val="24"/>
              </w:rPr>
              <w:fldChar w:fldCharType="end"/>
            </w:r>
          </w:hyperlink>
        </w:p>
        <w:p w:rsidR="00861266" w:rsidRPr="00861266" w:rsidRDefault="00293A22" w:rsidP="00861266">
          <w:pPr>
            <w:pStyle w:val="TOC2"/>
            <w:tabs>
              <w:tab w:val="right" w:leader="dot" w:pos="89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/>
            </w:rPr>
          </w:pPr>
          <w:hyperlink w:anchor="_Toc469407895" w:history="1">
            <w:r w:rsidR="00861266" w:rsidRPr="00861266">
              <w:rPr>
                <w:rStyle w:val="Hyperlink"/>
                <w:noProof/>
                <w:sz w:val="24"/>
              </w:rPr>
              <w:t>2.2 Approach Refinements</w:t>
            </w:r>
            <w:r w:rsidR="00861266" w:rsidRPr="00861266">
              <w:rPr>
                <w:noProof/>
                <w:webHidden/>
                <w:sz w:val="24"/>
              </w:rPr>
              <w:tab/>
            </w:r>
            <w:r w:rsidR="00861266" w:rsidRPr="00861266">
              <w:rPr>
                <w:noProof/>
                <w:webHidden/>
                <w:sz w:val="24"/>
              </w:rPr>
              <w:fldChar w:fldCharType="begin"/>
            </w:r>
            <w:r w:rsidR="00861266" w:rsidRPr="00861266">
              <w:rPr>
                <w:noProof/>
                <w:webHidden/>
                <w:sz w:val="24"/>
              </w:rPr>
              <w:instrText xml:space="preserve"> PAGEREF _Toc469407895 \h </w:instrText>
            </w:r>
            <w:r w:rsidR="00861266" w:rsidRPr="00861266">
              <w:rPr>
                <w:noProof/>
                <w:webHidden/>
                <w:sz w:val="24"/>
              </w:rPr>
            </w:r>
            <w:r w:rsidR="00861266" w:rsidRPr="00861266">
              <w:rPr>
                <w:noProof/>
                <w:webHidden/>
                <w:sz w:val="24"/>
              </w:rPr>
              <w:fldChar w:fldCharType="separate"/>
            </w:r>
            <w:r w:rsidR="00FC7109">
              <w:rPr>
                <w:noProof/>
                <w:webHidden/>
                <w:sz w:val="24"/>
              </w:rPr>
              <w:t>3</w:t>
            </w:r>
            <w:r w:rsidR="00861266" w:rsidRPr="00861266">
              <w:rPr>
                <w:noProof/>
                <w:webHidden/>
                <w:sz w:val="24"/>
              </w:rPr>
              <w:fldChar w:fldCharType="end"/>
            </w:r>
          </w:hyperlink>
        </w:p>
        <w:p w:rsidR="00861266" w:rsidRPr="00861266" w:rsidRDefault="00293A22" w:rsidP="00861266">
          <w:pPr>
            <w:pStyle w:val="TOC3"/>
            <w:tabs>
              <w:tab w:val="right" w:leader="dot" w:pos="89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/>
            </w:rPr>
          </w:pPr>
          <w:hyperlink w:anchor="_Toc469407896" w:history="1">
            <w:r w:rsidR="00861266" w:rsidRPr="00861266">
              <w:rPr>
                <w:rStyle w:val="Hyperlink"/>
                <w:noProof/>
                <w:sz w:val="24"/>
              </w:rPr>
              <w:t>2.2.1 Decision Table Testing</w:t>
            </w:r>
            <w:r w:rsidR="00861266" w:rsidRPr="00861266">
              <w:rPr>
                <w:noProof/>
                <w:webHidden/>
                <w:sz w:val="24"/>
              </w:rPr>
              <w:tab/>
            </w:r>
            <w:r w:rsidR="00861266" w:rsidRPr="00861266">
              <w:rPr>
                <w:noProof/>
                <w:webHidden/>
                <w:sz w:val="24"/>
              </w:rPr>
              <w:fldChar w:fldCharType="begin"/>
            </w:r>
            <w:r w:rsidR="00861266" w:rsidRPr="00861266">
              <w:rPr>
                <w:noProof/>
                <w:webHidden/>
                <w:sz w:val="24"/>
              </w:rPr>
              <w:instrText xml:space="preserve"> PAGEREF _Toc469407896 \h </w:instrText>
            </w:r>
            <w:r w:rsidR="00861266" w:rsidRPr="00861266">
              <w:rPr>
                <w:noProof/>
                <w:webHidden/>
                <w:sz w:val="24"/>
              </w:rPr>
            </w:r>
            <w:r w:rsidR="00861266" w:rsidRPr="00861266">
              <w:rPr>
                <w:noProof/>
                <w:webHidden/>
                <w:sz w:val="24"/>
              </w:rPr>
              <w:fldChar w:fldCharType="separate"/>
            </w:r>
            <w:r w:rsidR="00FC7109">
              <w:rPr>
                <w:noProof/>
                <w:webHidden/>
                <w:sz w:val="24"/>
              </w:rPr>
              <w:t>3</w:t>
            </w:r>
            <w:r w:rsidR="00861266" w:rsidRPr="00861266">
              <w:rPr>
                <w:noProof/>
                <w:webHidden/>
                <w:sz w:val="24"/>
              </w:rPr>
              <w:fldChar w:fldCharType="end"/>
            </w:r>
          </w:hyperlink>
        </w:p>
        <w:p w:rsidR="00861266" w:rsidRPr="00861266" w:rsidRDefault="00293A22" w:rsidP="00861266">
          <w:pPr>
            <w:pStyle w:val="TOC3"/>
            <w:tabs>
              <w:tab w:val="right" w:leader="dot" w:pos="89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/>
            </w:rPr>
          </w:pPr>
          <w:hyperlink w:anchor="_Toc469407897" w:history="1">
            <w:r w:rsidR="00861266" w:rsidRPr="00861266">
              <w:rPr>
                <w:rStyle w:val="Hyperlink"/>
                <w:noProof/>
                <w:sz w:val="24"/>
              </w:rPr>
              <w:t>2.2.3 State transtition Testing</w:t>
            </w:r>
            <w:r w:rsidR="00861266" w:rsidRPr="00861266">
              <w:rPr>
                <w:noProof/>
                <w:webHidden/>
                <w:sz w:val="24"/>
              </w:rPr>
              <w:tab/>
            </w:r>
            <w:r w:rsidR="00861266" w:rsidRPr="00861266">
              <w:rPr>
                <w:noProof/>
                <w:webHidden/>
                <w:sz w:val="24"/>
              </w:rPr>
              <w:fldChar w:fldCharType="begin"/>
            </w:r>
            <w:r w:rsidR="00861266" w:rsidRPr="00861266">
              <w:rPr>
                <w:noProof/>
                <w:webHidden/>
                <w:sz w:val="24"/>
              </w:rPr>
              <w:instrText xml:space="preserve"> PAGEREF _Toc469407897 \h </w:instrText>
            </w:r>
            <w:r w:rsidR="00861266" w:rsidRPr="00861266">
              <w:rPr>
                <w:noProof/>
                <w:webHidden/>
                <w:sz w:val="24"/>
              </w:rPr>
            </w:r>
            <w:r w:rsidR="00861266" w:rsidRPr="00861266">
              <w:rPr>
                <w:noProof/>
                <w:webHidden/>
                <w:sz w:val="24"/>
              </w:rPr>
              <w:fldChar w:fldCharType="separate"/>
            </w:r>
            <w:r w:rsidR="00FC7109">
              <w:rPr>
                <w:noProof/>
                <w:webHidden/>
                <w:sz w:val="24"/>
              </w:rPr>
              <w:t>6</w:t>
            </w:r>
            <w:r w:rsidR="00861266" w:rsidRPr="00861266">
              <w:rPr>
                <w:noProof/>
                <w:webHidden/>
                <w:sz w:val="24"/>
              </w:rPr>
              <w:fldChar w:fldCharType="end"/>
            </w:r>
          </w:hyperlink>
        </w:p>
        <w:p w:rsidR="00861266" w:rsidRPr="00861266" w:rsidRDefault="00293A22" w:rsidP="00861266">
          <w:pPr>
            <w:pStyle w:val="TOC2"/>
            <w:tabs>
              <w:tab w:val="right" w:leader="dot" w:pos="89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/>
            </w:rPr>
          </w:pPr>
          <w:hyperlink w:anchor="_Toc469407898" w:history="1">
            <w:r w:rsidR="00861266" w:rsidRPr="00861266">
              <w:rPr>
                <w:rStyle w:val="Hyperlink"/>
                <w:noProof/>
                <w:sz w:val="24"/>
              </w:rPr>
              <w:t>2.3 Test Identification</w:t>
            </w:r>
            <w:r w:rsidR="00861266" w:rsidRPr="00861266">
              <w:rPr>
                <w:noProof/>
                <w:webHidden/>
                <w:sz w:val="24"/>
              </w:rPr>
              <w:tab/>
            </w:r>
            <w:r w:rsidR="00861266" w:rsidRPr="00861266">
              <w:rPr>
                <w:noProof/>
                <w:webHidden/>
                <w:sz w:val="24"/>
              </w:rPr>
              <w:fldChar w:fldCharType="begin"/>
            </w:r>
            <w:r w:rsidR="00861266" w:rsidRPr="00861266">
              <w:rPr>
                <w:noProof/>
                <w:webHidden/>
                <w:sz w:val="24"/>
              </w:rPr>
              <w:instrText xml:space="preserve"> PAGEREF _Toc469407898 \h </w:instrText>
            </w:r>
            <w:r w:rsidR="00861266" w:rsidRPr="00861266">
              <w:rPr>
                <w:noProof/>
                <w:webHidden/>
                <w:sz w:val="24"/>
              </w:rPr>
            </w:r>
            <w:r w:rsidR="00861266" w:rsidRPr="00861266">
              <w:rPr>
                <w:noProof/>
                <w:webHidden/>
                <w:sz w:val="24"/>
              </w:rPr>
              <w:fldChar w:fldCharType="separate"/>
            </w:r>
            <w:r w:rsidR="00FC7109">
              <w:rPr>
                <w:noProof/>
                <w:webHidden/>
                <w:sz w:val="24"/>
              </w:rPr>
              <w:t>8</w:t>
            </w:r>
            <w:r w:rsidR="00861266" w:rsidRPr="00861266">
              <w:rPr>
                <w:noProof/>
                <w:webHidden/>
                <w:sz w:val="24"/>
              </w:rPr>
              <w:fldChar w:fldCharType="end"/>
            </w:r>
          </w:hyperlink>
        </w:p>
        <w:p w:rsidR="00861266" w:rsidRPr="00861266" w:rsidRDefault="00293A22" w:rsidP="00861266">
          <w:pPr>
            <w:pStyle w:val="TOC2"/>
            <w:tabs>
              <w:tab w:val="right" w:leader="dot" w:pos="89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/>
            </w:rPr>
          </w:pPr>
          <w:hyperlink w:anchor="_Toc469407899" w:history="1">
            <w:r w:rsidR="00861266" w:rsidRPr="00861266">
              <w:rPr>
                <w:rStyle w:val="Hyperlink"/>
                <w:rFonts w:cs="Arial"/>
                <w:noProof/>
                <w:sz w:val="24"/>
              </w:rPr>
              <w:t>2.4 Feature Pass/Fail Criteria</w:t>
            </w:r>
            <w:r w:rsidR="00861266" w:rsidRPr="00861266">
              <w:rPr>
                <w:noProof/>
                <w:webHidden/>
                <w:sz w:val="24"/>
              </w:rPr>
              <w:tab/>
            </w:r>
            <w:r w:rsidR="00861266" w:rsidRPr="00861266">
              <w:rPr>
                <w:noProof/>
                <w:webHidden/>
                <w:sz w:val="24"/>
              </w:rPr>
              <w:fldChar w:fldCharType="begin"/>
            </w:r>
            <w:r w:rsidR="00861266" w:rsidRPr="00861266">
              <w:rPr>
                <w:noProof/>
                <w:webHidden/>
                <w:sz w:val="24"/>
              </w:rPr>
              <w:instrText xml:space="preserve"> PAGEREF _Toc469407899 \h </w:instrText>
            </w:r>
            <w:r w:rsidR="00861266" w:rsidRPr="00861266">
              <w:rPr>
                <w:noProof/>
                <w:webHidden/>
                <w:sz w:val="24"/>
              </w:rPr>
            </w:r>
            <w:r w:rsidR="00861266" w:rsidRPr="00861266">
              <w:rPr>
                <w:noProof/>
                <w:webHidden/>
                <w:sz w:val="24"/>
              </w:rPr>
              <w:fldChar w:fldCharType="separate"/>
            </w:r>
            <w:r w:rsidR="00FC7109">
              <w:rPr>
                <w:noProof/>
                <w:webHidden/>
                <w:sz w:val="24"/>
              </w:rPr>
              <w:t>8</w:t>
            </w:r>
            <w:r w:rsidR="00861266" w:rsidRPr="00861266">
              <w:rPr>
                <w:noProof/>
                <w:webHidden/>
                <w:sz w:val="24"/>
              </w:rPr>
              <w:fldChar w:fldCharType="end"/>
            </w:r>
          </w:hyperlink>
        </w:p>
        <w:p w:rsidR="00861266" w:rsidRDefault="00293A22" w:rsidP="00861266">
          <w:pPr>
            <w:pStyle w:val="TOC2"/>
            <w:tabs>
              <w:tab w:val="right" w:leader="dot" w:pos="89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407900" w:history="1">
            <w:r w:rsidR="00861266" w:rsidRPr="00861266">
              <w:rPr>
                <w:rStyle w:val="Hyperlink"/>
                <w:rFonts w:cs="Arial"/>
                <w:noProof/>
                <w:sz w:val="24"/>
              </w:rPr>
              <w:t>2.5 Test Deliverable</w:t>
            </w:r>
            <w:r w:rsidR="00861266" w:rsidRPr="00861266">
              <w:rPr>
                <w:noProof/>
                <w:webHidden/>
                <w:sz w:val="24"/>
              </w:rPr>
              <w:tab/>
            </w:r>
            <w:r w:rsidR="00861266" w:rsidRPr="00861266">
              <w:rPr>
                <w:noProof/>
                <w:webHidden/>
                <w:sz w:val="24"/>
              </w:rPr>
              <w:fldChar w:fldCharType="begin"/>
            </w:r>
            <w:r w:rsidR="00861266" w:rsidRPr="00861266">
              <w:rPr>
                <w:noProof/>
                <w:webHidden/>
                <w:sz w:val="24"/>
              </w:rPr>
              <w:instrText xml:space="preserve"> PAGEREF _Toc469407900 \h </w:instrText>
            </w:r>
            <w:r w:rsidR="00861266" w:rsidRPr="00861266">
              <w:rPr>
                <w:noProof/>
                <w:webHidden/>
                <w:sz w:val="24"/>
              </w:rPr>
            </w:r>
            <w:r w:rsidR="00861266" w:rsidRPr="00861266">
              <w:rPr>
                <w:noProof/>
                <w:webHidden/>
                <w:sz w:val="24"/>
              </w:rPr>
              <w:fldChar w:fldCharType="separate"/>
            </w:r>
            <w:r w:rsidR="00FC7109">
              <w:rPr>
                <w:noProof/>
                <w:webHidden/>
                <w:sz w:val="24"/>
              </w:rPr>
              <w:t>8</w:t>
            </w:r>
            <w:r w:rsidR="00861266" w:rsidRPr="00861266">
              <w:rPr>
                <w:noProof/>
                <w:webHidden/>
                <w:sz w:val="24"/>
              </w:rPr>
              <w:fldChar w:fldCharType="end"/>
            </w:r>
          </w:hyperlink>
        </w:p>
        <w:p w:rsidR="00F83478" w:rsidRPr="00931001" w:rsidRDefault="00525233" w:rsidP="002B467C">
          <w:pPr>
            <w:sectPr w:rsidR="00F83478" w:rsidRPr="00931001" w:rsidSect="00931001">
              <w:headerReference w:type="default" r:id="rId10"/>
              <w:footerReference w:type="default" r:id="rId11"/>
              <w:pgSz w:w="11907" w:h="16839" w:code="9"/>
              <w:pgMar w:top="1440" w:right="1197" w:bottom="1980" w:left="1800" w:header="720" w:footer="720" w:gutter="0"/>
              <w:pgNumType w:fmt="lowerRoman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C41A3" w:rsidRPr="004A217C" w:rsidRDefault="00DC41A3" w:rsidP="004A217C">
      <w:pPr>
        <w:pStyle w:val="Heading1"/>
        <w:jc w:val="center"/>
      </w:pPr>
      <w:bookmarkStart w:id="8" w:name="_Toc355793874"/>
      <w:bookmarkStart w:id="9" w:name="_Toc469407889"/>
      <w:r w:rsidRPr="004A217C">
        <w:lastRenderedPageBreak/>
        <w:t>1.0 Introduction</w:t>
      </w:r>
      <w:bookmarkEnd w:id="8"/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DC41A3" w:rsidRPr="00DC41A3" w:rsidTr="00395B17">
        <w:tc>
          <w:tcPr>
            <w:tcW w:w="9576" w:type="dxa"/>
          </w:tcPr>
          <w:p w:rsidR="00DC41A3" w:rsidRPr="00DC41A3" w:rsidRDefault="00DC41A3" w:rsidP="003908E1">
            <w:pPr>
              <w:rPr>
                <w:rFonts w:cs="Arial"/>
                <w:sz w:val="24"/>
                <w:szCs w:val="24"/>
              </w:rPr>
            </w:pPr>
          </w:p>
          <w:p w:rsidR="00DC41A3" w:rsidRPr="004A217C" w:rsidRDefault="00DC41A3" w:rsidP="004A217C">
            <w:pPr>
              <w:pStyle w:val="Heading2"/>
              <w:outlineLvl w:val="1"/>
              <w:rPr>
                <w:sz w:val="24"/>
              </w:rPr>
            </w:pPr>
            <w:bookmarkStart w:id="10" w:name="_Toc355793875"/>
            <w:bookmarkStart w:id="11" w:name="_Toc469407890"/>
            <w:r w:rsidRPr="004A217C">
              <w:rPr>
                <w:sz w:val="24"/>
              </w:rPr>
              <w:t>1.1 Purpose</w:t>
            </w:r>
            <w:bookmarkEnd w:id="10"/>
            <w:bookmarkEnd w:id="11"/>
          </w:p>
          <w:p w:rsidR="00DC41A3" w:rsidRPr="00DC41A3" w:rsidRDefault="00DC41A3" w:rsidP="003908E1">
            <w:pPr>
              <w:rPr>
                <w:sz w:val="24"/>
                <w:szCs w:val="24"/>
              </w:rPr>
            </w:pPr>
            <w:r w:rsidRPr="00DC41A3">
              <w:rPr>
                <w:sz w:val="24"/>
                <w:szCs w:val="24"/>
              </w:rPr>
              <w:t>This test design specification support the following objectives:</w:t>
            </w:r>
          </w:p>
          <w:p w:rsidR="00DC41A3" w:rsidRPr="00DC41A3" w:rsidRDefault="00DC41A3" w:rsidP="003908E1">
            <w:pPr>
              <w:rPr>
                <w:sz w:val="24"/>
                <w:szCs w:val="24"/>
              </w:rPr>
            </w:pPr>
            <w:proofErr w:type="spellStart"/>
            <w:r w:rsidRPr="00DC41A3">
              <w:rPr>
                <w:sz w:val="24"/>
                <w:szCs w:val="24"/>
              </w:rPr>
              <w:t>i</w:t>
            </w:r>
            <w:proofErr w:type="spellEnd"/>
            <w:r w:rsidRPr="00DC41A3">
              <w:rPr>
                <w:sz w:val="24"/>
                <w:szCs w:val="24"/>
              </w:rPr>
              <w:t xml:space="preserve">. </w:t>
            </w:r>
            <w:r w:rsidR="00960EB7">
              <w:rPr>
                <w:sz w:val="24"/>
                <w:szCs w:val="24"/>
              </w:rPr>
              <w:t xml:space="preserve">  </w:t>
            </w:r>
            <w:r w:rsidRPr="00DC41A3">
              <w:rPr>
                <w:sz w:val="24"/>
                <w:szCs w:val="24"/>
              </w:rPr>
              <w:t>To identify the test items covered</w:t>
            </w:r>
          </w:p>
          <w:p w:rsidR="00DC41A3" w:rsidRPr="00DC41A3" w:rsidRDefault="00960EB7" w:rsidP="00390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  T</w:t>
            </w:r>
            <w:r w:rsidR="00DC41A3" w:rsidRPr="00DC41A3">
              <w:rPr>
                <w:sz w:val="24"/>
                <w:szCs w:val="24"/>
              </w:rPr>
              <w:t>o further refine the test approach from test plan</w:t>
            </w:r>
          </w:p>
          <w:p w:rsidR="00DC41A3" w:rsidRPr="00DC41A3" w:rsidRDefault="00960EB7" w:rsidP="00390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iii. T</w:t>
            </w:r>
            <w:r w:rsidR="00DC41A3" w:rsidRPr="00DC41A3">
              <w:rPr>
                <w:sz w:val="24"/>
                <w:szCs w:val="24"/>
              </w:rPr>
              <w:t>o define the sources of the information used to prepare the plan</w:t>
            </w:r>
          </w:p>
          <w:p w:rsidR="00DC41A3" w:rsidRPr="00DC41A3" w:rsidRDefault="00960EB7" w:rsidP="00390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 T</w:t>
            </w:r>
            <w:r w:rsidR="00DC41A3" w:rsidRPr="00DC41A3">
              <w:rPr>
                <w:sz w:val="24"/>
                <w:szCs w:val="24"/>
              </w:rPr>
              <w:t>o identify the general cases of test to be executed</w:t>
            </w:r>
          </w:p>
          <w:p w:rsidR="00DC41A3" w:rsidRPr="00DC41A3" w:rsidRDefault="00DC41A3" w:rsidP="003908E1">
            <w:pPr>
              <w:rPr>
                <w:rFonts w:cs="Arial"/>
                <w:sz w:val="24"/>
                <w:szCs w:val="24"/>
              </w:rPr>
            </w:pPr>
          </w:p>
          <w:p w:rsidR="00DC41A3" w:rsidRPr="004A217C" w:rsidRDefault="00DC41A3" w:rsidP="004A217C">
            <w:pPr>
              <w:pStyle w:val="Heading2"/>
              <w:outlineLvl w:val="1"/>
              <w:rPr>
                <w:sz w:val="24"/>
              </w:rPr>
            </w:pPr>
            <w:bookmarkStart w:id="12" w:name="_Toc355793876"/>
            <w:bookmarkStart w:id="13" w:name="_Toc469407891"/>
            <w:r w:rsidRPr="004A217C">
              <w:rPr>
                <w:sz w:val="24"/>
              </w:rPr>
              <w:t>1.2 Scope</w:t>
            </w:r>
            <w:bookmarkEnd w:id="12"/>
            <w:bookmarkEnd w:id="13"/>
          </w:p>
          <w:p w:rsidR="00DC41A3" w:rsidRPr="00DC41A3" w:rsidRDefault="00DC41A3" w:rsidP="003908E1">
            <w:pPr>
              <w:rPr>
                <w:sz w:val="24"/>
                <w:szCs w:val="24"/>
              </w:rPr>
            </w:pPr>
            <w:r w:rsidRPr="00DC41A3">
              <w:rPr>
                <w:sz w:val="24"/>
                <w:szCs w:val="24"/>
              </w:rPr>
              <w:t>This test desi</w:t>
            </w:r>
            <w:r w:rsidR="003E7871">
              <w:rPr>
                <w:sz w:val="24"/>
                <w:szCs w:val="24"/>
              </w:rPr>
              <w:t>gn specification covers Manage Menu</w:t>
            </w:r>
            <w:r w:rsidRPr="00DC41A3">
              <w:rPr>
                <w:sz w:val="24"/>
                <w:szCs w:val="24"/>
              </w:rPr>
              <w:t xml:space="preserve"> features developed in FOS. </w:t>
            </w:r>
          </w:p>
        </w:tc>
      </w:tr>
    </w:tbl>
    <w:p w:rsidR="00DC41A3" w:rsidRPr="00DC41A3" w:rsidRDefault="00DC41A3" w:rsidP="003908E1">
      <w:pPr>
        <w:rPr>
          <w:rFonts w:cs="Arial"/>
          <w:sz w:val="24"/>
          <w:szCs w:val="24"/>
        </w:rPr>
      </w:pPr>
    </w:p>
    <w:p w:rsidR="00DC41A3" w:rsidRPr="004A217C" w:rsidRDefault="00DC41A3" w:rsidP="004A217C">
      <w:pPr>
        <w:pStyle w:val="Heading2"/>
        <w:rPr>
          <w:sz w:val="24"/>
        </w:rPr>
      </w:pPr>
      <w:bookmarkStart w:id="14" w:name="_Toc355793877"/>
      <w:bookmarkStart w:id="15" w:name="_Toc469407892"/>
      <w:r w:rsidRPr="004A217C">
        <w:rPr>
          <w:sz w:val="24"/>
        </w:rPr>
        <w:t>1.3 References</w:t>
      </w:r>
      <w:bookmarkEnd w:id="14"/>
      <w:bookmarkEnd w:id="15"/>
    </w:p>
    <w:p w:rsidR="00DC41A3" w:rsidRPr="00DC41A3" w:rsidRDefault="00DC41A3" w:rsidP="003908E1">
      <w:pPr>
        <w:rPr>
          <w:sz w:val="24"/>
          <w:szCs w:val="24"/>
        </w:rPr>
      </w:pPr>
      <w:r w:rsidRPr="00DC41A3">
        <w:rPr>
          <w:sz w:val="24"/>
          <w:szCs w:val="24"/>
        </w:rPr>
        <w:t>The following IEEE standards have been referenced in preparation of this document:</w:t>
      </w:r>
    </w:p>
    <w:p w:rsidR="00DC41A3" w:rsidRPr="00DC41A3" w:rsidRDefault="00DC41A3" w:rsidP="003908E1">
      <w:pPr>
        <w:rPr>
          <w:sz w:val="24"/>
          <w:szCs w:val="24"/>
        </w:rPr>
      </w:pPr>
      <w:proofErr w:type="spellStart"/>
      <w:r w:rsidRPr="00DC41A3">
        <w:rPr>
          <w:sz w:val="24"/>
          <w:szCs w:val="24"/>
        </w:rPr>
        <w:t>i</w:t>
      </w:r>
      <w:proofErr w:type="spellEnd"/>
      <w:r w:rsidRPr="00DC41A3">
        <w:rPr>
          <w:sz w:val="24"/>
          <w:szCs w:val="24"/>
        </w:rPr>
        <w:t>. IEEE 829-2008 Standard for Software and System Test Documentation</w:t>
      </w:r>
    </w:p>
    <w:p w:rsidR="00DC41A3" w:rsidRPr="00DC41A3" w:rsidRDefault="00DC41A3" w:rsidP="003908E1">
      <w:pPr>
        <w:rPr>
          <w:sz w:val="24"/>
          <w:szCs w:val="24"/>
        </w:rPr>
      </w:pPr>
    </w:p>
    <w:p w:rsidR="00DC41A3" w:rsidRPr="00DC41A3" w:rsidRDefault="00DC41A3" w:rsidP="003908E1">
      <w:pPr>
        <w:rPr>
          <w:sz w:val="24"/>
          <w:szCs w:val="24"/>
        </w:rPr>
      </w:pPr>
      <w:r w:rsidRPr="00DC41A3">
        <w:rPr>
          <w:sz w:val="24"/>
          <w:szCs w:val="24"/>
        </w:rPr>
        <w:t>The following documents provide the test basis for this test design:</w:t>
      </w:r>
    </w:p>
    <w:p w:rsidR="00DC41A3" w:rsidRPr="00DC41A3" w:rsidRDefault="00DC41A3" w:rsidP="003908E1">
      <w:pPr>
        <w:rPr>
          <w:sz w:val="24"/>
          <w:szCs w:val="24"/>
        </w:rPr>
      </w:pPr>
      <w:proofErr w:type="spellStart"/>
      <w:r w:rsidRPr="00DC41A3">
        <w:rPr>
          <w:sz w:val="24"/>
          <w:szCs w:val="24"/>
        </w:rPr>
        <w:t>i</w:t>
      </w:r>
      <w:proofErr w:type="spellEnd"/>
      <w:r w:rsidRPr="00DC41A3">
        <w:rPr>
          <w:sz w:val="24"/>
          <w:szCs w:val="24"/>
        </w:rPr>
        <w:t>. The FOS Software Requirement Specifications (FOS_SRS_2.0)</w:t>
      </w:r>
    </w:p>
    <w:p w:rsidR="00DC41A3" w:rsidRPr="00DC41A3" w:rsidRDefault="00DC41A3" w:rsidP="003908E1">
      <w:pPr>
        <w:rPr>
          <w:sz w:val="24"/>
          <w:szCs w:val="24"/>
        </w:rPr>
      </w:pPr>
      <w:proofErr w:type="gramStart"/>
      <w:r w:rsidRPr="00DC41A3">
        <w:rPr>
          <w:sz w:val="24"/>
          <w:szCs w:val="24"/>
        </w:rPr>
        <w:t>ii</w:t>
      </w:r>
      <w:proofErr w:type="gramEnd"/>
      <w:r w:rsidRPr="00DC41A3">
        <w:rPr>
          <w:sz w:val="24"/>
          <w:szCs w:val="24"/>
        </w:rPr>
        <w:t>. The FOS System Design Document (FOS_SDD_2.0)</w:t>
      </w: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908E1" w:rsidRDefault="003908E1" w:rsidP="00DC41A3">
      <w:pPr>
        <w:pStyle w:val="Heading1"/>
        <w:jc w:val="center"/>
        <w:rPr>
          <w:rFonts w:cs="Arial"/>
        </w:rPr>
      </w:pPr>
      <w:bookmarkStart w:id="16" w:name="_Toc355793878"/>
    </w:p>
    <w:p w:rsidR="003908E1" w:rsidRPr="003908E1" w:rsidRDefault="003908E1" w:rsidP="003908E1">
      <w:pPr>
        <w:rPr>
          <w:rFonts w:asciiTheme="majorBidi" w:eastAsiaTheme="majorEastAsia" w:hAnsiTheme="majorBidi" w:cs="Arial"/>
          <w:b/>
          <w:bCs/>
          <w:sz w:val="28"/>
          <w:szCs w:val="28"/>
        </w:rPr>
      </w:pPr>
    </w:p>
    <w:p w:rsidR="00E84367" w:rsidRDefault="00E84367" w:rsidP="004A217C">
      <w:pPr>
        <w:pStyle w:val="Heading1"/>
        <w:jc w:val="center"/>
      </w:pPr>
    </w:p>
    <w:p w:rsidR="00E84367" w:rsidRDefault="00E84367">
      <w:pPr>
        <w:rPr>
          <w:rFonts w:asciiTheme="majorBidi" w:eastAsiaTheme="majorEastAsia" w:hAnsiTheme="majorBidi" w:cstheme="majorBidi"/>
          <w:b/>
          <w:bCs/>
          <w:sz w:val="28"/>
          <w:szCs w:val="28"/>
        </w:rPr>
      </w:pPr>
      <w:r>
        <w:br w:type="page"/>
      </w:r>
    </w:p>
    <w:p w:rsidR="00DC41A3" w:rsidRPr="004A217C" w:rsidRDefault="00DC41A3" w:rsidP="004A217C">
      <w:pPr>
        <w:pStyle w:val="Heading1"/>
        <w:jc w:val="center"/>
      </w:pPr>
      <w:bookmarkStart w:id="17" w:name="_Toc469407893"/>
      <w:r w:rsidRPr="004A217C">
        <w:lastRenderedPageBreak/>
        <w:t>2.0 Test Design</w:t>
      </w:r>
      <w:bookmarkEnd w:id="16"/>
      <w:bookmarkEnd w:id="17"/>
    </w:p>
    <w:p w:rsidR="009E3FCE" w:rsidRPr="009E3FCE" w:rsidRDefault="009E3FCE" w:rsidP="009E3FCE"/>
    <w:p w:rsidR="009E3FCE" w:rsidRPr="004A217C" w:rsidRDefault="009E3FCE" w:rsidP="004A217C">
      <w:pPr>
        <w:pStyle w:val="Heading2"/>
        <w:rPr>
          <w:sz w:val="24"/>
        </w:rPr>
      </w:pPr>
      <w:bookmarkStart w:id="18" w:name="_Toc355793879"/>
      <w:bookmarkStart w:id="19" w:name="_Toc469407894"/>
      <w:r w:rsidRPr="004A217C">
        <w:rPr>
          <w:sz w:val="24"/>
        </w:rPr>
        <w:t xml:space="preserve">2.1 Features </w:t>
      </w:r>
      <w:proofErr w:type="gramStart"/>
      <w:r w:rsidRPr="004A217C">
        <w:rPr>
          <w:sz w:val="24"/>
        </w:rPr>
        <w:t>To</w:t>
      </w:r>
      <w:proofErr w:type="gramEnd"/>
      <w:r w:rsidRPr="004A217C">
        <w:rPr>
          <w:sz w:val="24"/>
        </w:rPr>
        <w:t xml:space="preserve"> Be Tested</w:t>
      </w:r>
      <w:bookmarkEnd w:id="18"/>
      <w:bookmarkEnd w:id="19"/>
    </w:p>
    <w:p w:rsidR="009E3FCE" w:rsidRDefault="009E3FCE" w:rsidP="003908E1">
      <w:pPr>
        <w:rPr>
          <w:sz w:val="24"/>
          <w:szCs w:val="24"/>
        </w:rPr>
      </w:pPr>
      <w:r w:rsidRPr="009E3FCE">
        <w:rPr>
          <w:sz w:val="24"/>
          <w:szCs w:val="24"/>
        </w:rPr>
        <w:t xml:space="preserve">The following table contains the features to be tested based on </w:t>
      </w:r>
      <w:r>
        <w:rPr>
          <w:sz w:val="24"/>
          <w:szCs w:val="24"/>
        </w:rPr>
        <w:t>FO</w:t>
      </w:r>
      <w:r w:rsidRPr="009E3FCE">
        <w:rPr>
          <w:sz w:val="24"/>
          <w:szCs w:val="24"/>
        </w:rPr>
        <w:t xml:space="preserve">S Software Requirement Specification (SRS) for this iteration. Listed together are the function ID and its corresponding function and its risk level. </w:t>
      </w:r>
    </w:p>
    <w:p w:rsidR="009E3FCE" w:rsidRDefault="009E3FCE" w:rsidP="003908E1">
      <w:pPr>
        <w:rPr>
          <w:sz w:val="24"/>
          <w:szCs w:val="24"/>
        </w:rPr>
      </w:pPr>
    </w:p>
    <w:tbl>
      <w:tblPr>
        <w:tblStyle w:val="TableGrid"/>
        <w:tblW w:w="8505" w:type="dxa"/>
        <w:tblInd w:w="108" w:type="dxa"/>
        <w:tblLook w:val="04A0" w:firstRow="1" w:lastRow="0" w:firstColumn="1" w:lastColumn="0" w:noHBand="0" w:noVBand="1"/>
      </w:tblPr>
      <w:tblGrid>
        <w:gridCol w:w="1642"/>
        <w:gridCol w:w="4595"/>
        <w:gridCol w:w="2268"/>
      </w:tblGrid>
      <w:tr w:rsidR="009E3FCE" w:rsidRPr="009E3FCE" w:rsidTr="009E3FCE">
        <w:trPr>
          <w:trHeight w:val="397"/>
        </w:trPr>
        <w:tc>
          <w:tcPr>
            <w:tcW w:w="1642" w:type="dxa"/>
            <w:vAlign w:val="center"/>
          </w:tcPr>
          <w:p w:rsidR="009E3FCE" w:rsidRPr="009E3FCE" w:rsidRDefault="009E3FCE" w:rsidP="003908E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E3FCE">
              <w:rPr>
                <w:rFonts w:cs="Arial"/>
                <w:b/>
                <w:sz w:val="24"/>
                <w:szCs w:val="24"/>
              </w:rPr>
              <w:t>Feature ID</w:t>
            </w:r>
          </w:p>
        </w:tc>
        <w:tc>
          <w:tcPr>
            <w:tcW w:w="4595" w:type="dxa"/>
            <w:vAlign w:val="center"/>
          </w:tcPr>
          <w:p w:rsidR="009E3FCE" w:rsidRPr="009E3FCE" w:rsidRDefault="009E3FCE" w:rsidP="003908E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E3FCE">
              <w:rPr>
                <w:rFonts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9E3FCE" w:rsidRPr="009E3FCE" w:rsidRDefault="009E3FCE" w:rsidP="003908E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E3FCE">
              <w:rPr>
                <w:rFonts w:cs="Arial"/>
                <w:b/>
                <w:sz w:val="24"/>
                <w:szCs w:val="24"/>
              </w:rPr>
              <w:t>Risk Level</w:t>
            </w:r>
          </w:p>
        </w:tc>
      </w:tr>
      <w:tr w:rsidR="009E3FCE" w:rsidRPr="009E3FCE" w:rsidTr="009E3FCE">
        <w:trPr>
          <w:trHeight w:val="397"/>
        </w:trPr>
        <w:tc>
          <w:tcPr>
            <w:tcW w:w="1642" w:type="dxa"/>
            <w:vAlign w:val="center"/>
          </w:tcPr>
          <w:p w:rsidR="009E3FCE" w:rsidRPr="009E3FCE" w:rsidRDefault="009E3FCE" w:rsidP="003908E1">
            <w:pPr>
              <w:rPr>
                <w:rFonts w:cs="Arial"/>
                <w:sz w:val="24"/>
                <w:szCs w:val="24"/>
              </w:rPr>
            </w:pPr>
            <w:r w:rsidRPr="009E3FCE">
              <w:rPr>
                <w:sz w:val="24"/>
                <w:szCs w:val="24"/>
              </w:rPr>
              <w:t>F00</w:t>
            </w:r>
            <w:r w:rsidR="00EA523B">
              <w:rPr>
                <w:sz w:val="24"/>
                <w:szCs w:val="24"/>
              </w:rPr>
              <w:t>5</w:t>
            </w:r>
          </w:p>
        </w:tc>
        <w:tc>
          <w:tcPr>
            <w:tcW w:w="4595" w:type="dxa"/>
            <w:vAlign w:val="center"/>
          </w:tcPr>
          <w:p w:rsidR="009E3FCE" w:rsidRPr="009E3FCE" w:rsidRDefault="00EA523B" w:rsidP="003908E1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Manage Menu</w:t>
            </w:r>
          </w:p>
        </w:tc>
        <w:tc>
          <w:tcPr>
            <w:tcW w:w="2268" w:type="dxa"/>
            <w:vAlign w:val="center"/>
          </w:tcPr>
          <w:p w:rsidR="009E3FCE" w:rsidRPr="009E3FCE" w:rsidRDefault="00EA523B" w:rsidP="003908E1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</w:tbl>
    <w:p w:rsidR="009E3FCE" w:rsidRPr="009E3FCE" w:rsidRDefault="009E3FCE" w:rsidP="003908E1">
      <w:pPr>
        <w:rPr>
          <w:rFonts w:cs="Arial"/>
          <w:sz w:val="24"/>
          <w:szCs w:val="24"/>
        </w:rPr>
      </w:pPr>
    </w:p>
    <w:p w:rsidR="009E3FCE" w:rsidRPr="009E3FCE" w:rsidRDefault="009E3FCE" w:rsidP="003908E1">
      <w:pPr>
        <w:rPr>
          <w:b/>
          <w:bCs/>
          <w:sz w:val="24"/>
          <w:szCs w:val="24"/>
        </w:rPr>
      </w:pPr>
    </w:p>
    <w:p w:rsidR="00F83478" w:rsidRPr="004A217C" w:rsidRDefault="0080774E" w:rsidP="004A217C">
      <w:pPr>
        <w:pStyle w:val="Heading2"/>
        <w:rPr>
          <w:sz w:val="24"/>
        </w:rPr>
      </w:pPr>
      <w:bookmarkStart w:id="20" w:name="_Toc355793880"/>
      <w:bookmarkStart w:id="21" w:name="_Toc469407895"/>
      <w:r w:rsidRPr="004A217C">
        <w:rPr>
          <w:sz w:val="24"/>
        </w:rPr>
        <w:t>2.2</w:t>
      </w:r>
      <w:r w:rsidR="009E3FCE" w:rsidRPr="004A217C">
        <w:rPr>
          <w:sz w:val="24"/>
        </w:rPr>
        <w:t xml:space="preserve"> Approach Refinements</w:t>
      </w:r>
      <w:bookmarkEnd w:id="20"/>
      <w:bookmarkEnd w:id="21"/>
    </w:p>
    <w:p w:rsidR="000A596B" w:rsidRPr="000A596B" w:rsidRDefault="000A596B" w:rsidP="003908E1">
      <w:pPr>
        <w:rPr>
          <w:rFonts w:cs="Arial"/>
          <w:sz w:val="24"/>
          <w:szCs w:val="24"/>
        </w:rPr>
      </w:pPr>
      <w:r w:rsidRPr="000A596B">
        <w:rPr>
          <w:rFonts w:cs="Arial"/>
          <w:sz w:val="24"/>
          <w:szCs w:val="24"/>
        </w:rPr>
        <w:t xml:space="preserve">Feature ID: </w:t>
      </w:r>
      <w:r w:rsidR="00EA523B">
        <w:rPr>
          <w:sz w:val="24"/>
          <w:szCs w:val="24"/>
        </w:rPr>
        <w:t>F005</w:t>
      </w:r>
    </w:p>
    <w:p w:rsidR="000A596B" w:rsidRPr="000A596B" w:rsidRDefault="000A596B" w:rsidP="003908E1">
      <w:pPr>
        <w:rPr>
          <w:rFonts w:cs="Arial"/>
          <w:i/>
          <w:color w:val="0070C0"/>
          <w:sz w:val="24"/>
          <w:szCs w:val="24"/>
        </w:rPr>
      </w:pPr>
      <w:r w:rsidRPr="000A596B">
        <w:rPr>
          <w:rFonts w:cs="Arial"/>
          <w:sz w:val="24"/>
          <w:szCs w:val="24"/>
        </w:rPr>
        <w:t xml:space="preserve">Test Technique: </w:t>
      </w:r>
      <w:r w:rsidRPr="000A596B">
        <w:rPr>
          <w:sz w:val="24"/>
          <w:szCs w:val="24"/>
        </w:rPr>
        <w:t>Decision table testing, Use case testing, State Transition Testing</w:t>
      </w:r>
    </w:p>
    <w:p w:rsidR="007B4C54" w:rsidRDefault="000A596B" w:rsidP="003908E1">
      <w:pPr>
        <w:rPr>
          <w:rFonts w:cs="Arial"/>
          <w:sz w:val="24"/>
          <w:szCs w:val="24"/>
        </w:rPr>
      </w:pPr>
      <w:r w:rsidRPr="000A596B">
        <w:rPr>
          <w:rFonts w:cs="Arial"/>
          <w:sz w:val="24"/>
          <w:szCs w:val="24"/>
        </w:rPr>
        <w:t>Result Analysis Method:</w:t>
      </w:r>
    </w:p>
    <w:p w:rsidR="007B4C54" w:rsidRPr="00674DD2" w:rsidRDefault="0080774E" w:rsidP="004A217C">
      <w:pPr>
        <w:pStyle w:val="Heading3"/>
        <w:spacing w:after="240"/>
      </w:pPr>
      <w:bookmarkStart w:id="22" w:name="_Toc469407896"/>
      <w:r>
        <w:t>2.2.1</w:t>
      </w:r>
      <w:r w:rsidR="007B4C54" w:rsidRPr="00674DD2">
        <w:t xml:space="preserve"> Decision Table Testing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2"/>
      </w:tblGrid>
      <w:tr w:rsidR="007B4C54" w:rsidTr="007B4C54">
        <w:tc>
          <w:tcPr>
            <w:tcW w:w="4261" w:type="dxa"/>
          </w:tcPr>
          <w:p w:rsidR="007B4C54" w:rsidRDefault="007B4C54" w:rsidP="003908E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Condition ID</w:t>
            </w:r>
          </w:p>
        </w:tc>
        <w:tc>
          <w:tcPr>
            <w:tcW w:w="4262" w:type="dxa"/>
          </w:tcPr>
          <w:p w:rsidR="007B4C54" w:rsidRDefault="007B4C54" w:rsidP="003908E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Condition</w:t>
            </w:r>
          </w:p>
        </w:tc>
      </w:tr>
      <w:tr w:rsidR="000A13AC" w:rsidTr="007B4C54">
        <w:tc>
          <w:tcPr>
            <w:tcW w:w="4261" w:type="dxa"/>
          </w:tcPr>
          <w:p w:rsidR="000A13AC" w:rsidRDefault="000A13AC" w:rsidP="00286A2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TCON-05-001</w:t>
            </w:r>
          </w:p>
        </w:tc>
        <w:tc>
          <w:tcPr>
            <w:tcW w:w="4262" w:type="dxa"/>
          </w:tcPr>
          <w:p w:rsidR="000A13AC" w:rsidRDefault="000A13AC" w:rsidP="003908E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“Login” button</w:t>
            </w:r>
          </w:p>
        </w:tc>
      </w:tr>
      <w:tr w:rsidR="000A13AC" w:rsidTr="007B4C54">
        <w:tc>
          <w:tcPr>
            <w:tcW w:w="4261" w:type="dxa"/>
          </w:tcPr>
          <w:p w:rsidR="000A13AC" w:rsidRDefault="000A13AC" w:rsidP="00286A2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TCON-05-002</w:t>
            </w:r>
          </w:p>
        </w:tc>
        <w:tc>
          <w:tcPr>
            <w:tcW w:w="4262" w:type="dxa"/>
          </w:tcPr>
          <w:p w:rsidR="000A13AC" w:rsidRDefault="000A13AC" w:rsidP="003908E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“Select” button</w:t>
            </w:r>
          </w:p>
        </w:tc>
      </w:tr>
      <w:tr w:rsidR="000A13AC" w:rsidTr="007B4C54">
        <w:tc>
          <w:tcPr>
            <w:tcW w:w="4261" w:type="dxa"/>
          </w:tcPr>
          <w:p w:rsidR="000A13AC" w:rsidRDefault="000A13AC" w:rsidP="00286A2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TCON-05-003</w:t>
            </w:r>
          </w:p>
        </w:tc>
        <w:tc>
          <w:tcPr>
            <w:tcW w:w="4262" w:type="dxa"/>
          </w:tcPr>
          <w:p w:rsidR="000A13AC" w:rsidRDefault="000A13AC" w:rsidP="003908E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“Update” Set Meals button</w:t>
            </w:r>
          </w:p>
        </w:tc>
      </w:tr>
      <w:tr w:rsidR="000A13AC" w:rsidTr="007B4C54">
        <w:tc>
          <w:tcPr>
            <w:tcW w:w="4261" w:type="dxa"/>
          </w:tcPr>
          <w:p w:rsidR="000A13AC" w:rsidRDefault="000A13AC" w:rsidP="00286A2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TCON-05-004</w:t>
            </w:r>
          </w:p>
        </w:tc>
        <w:tc>
          <w:tcPr>
            <w:tcW w:w="4262" w:type="dxa"/>
          </w:tcPr>
          <w:p w:rsidR="000A13AC" w:rsidRDefault="000A13AC" w:rsidP="003908E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Click “Update” Add </w:t>
            </w:r>
            <w:proofErr w:type="spellStart"/>
            <w:r>
              <w:rPr>
                <w:rFonts w:cs="Arial"/>
                <w:sz w:val="24"/>
                <w:szCs w:val="24"/>
              </w:rPr>
              <w:t>Ons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button</w:t>
            </w:r>
          </w:p>
        </w:tc>
      </w:tr>
      <w:tr w:rsidR="000A13AC" w:rsidTr="007B4C54">
        <w:tc>
          <w:tcPr>
            <w:tcW w:w="4261" w:type="dxa"/>
          </w:tcPr>
          <w:p w:rsidR="000A13AC" w:rsidRDefault="000A13AC" w:rsidP="00286A2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TCON-05-005</w:t>
            </w:r>
          </w:p>
        </w:tc>
        <w:tc>
          <w:tcPr>
            <w:tcW w:w="4262" w:type="dxa"/>
          </w:tcPr>
          <w:p w:rsidR="000A13AC" w:rsidRDefault="000A13AC" w:rsidP="003908E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Click “Update” </w:t>
            </w:r>
            <w:proofErr w:type="spellStart"/>
            <w:r>
              <w:rPr>
                <w:rFonts w:cs="Arial"/>
                <w:sz w:val="24"/>
                <w:szCs w:val="24"/>
              </w:rPr>
              <w:t>AlaCarte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button</w:t>
            </w:r>
          </w:p>
        </w:tc>
      </w:tr>
      <w:tr w:rsidR="000A13AC" w:rsidTr="007B4C54">
        <w:tc>
          <w:tcPr>
            <w:tcW w:w="4261" w:type="dxa"/>
          </w:tcPr>
          <w:p w:rsidR="000A13AC" w:rsidRDefault="000A13AC" w:rsidP="00286A2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TCON-05-006</w:t>
            </w:r>
          </w:p>
        </w:tc>
        <w:tc>
          <w:tcPr>
            <w:tcW w:w="4262" w:type="dxa"/>
          </w:tcPr>
          <w:p w:rsidR="000A13AC" w:rsidRDefault="000A13AC" w:rsidP="003908E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“Update” Drink button</w:t>
            </w:r>
          </w:p>
        </w:tc>
      </w:tr>
      <w:tr w:rsidR="000A13AC" w:rsidTr="007B4C54">
        <w:tc>
          <w:tcPr>
            <w:tcW w:w="4261" w:type="dxa"/>
          </w:tcPr>
          <w:p w:rsidR="000A13AC" w:rsidRDefault="000A13AC" w:rsidP="00286A2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TCON-05-007</w:t>
            </w:r>
          </w:p>
        </w:tc>
        <w:tc>
          <w:tcPr>
            <w:tcW w:w="4262" w:type="dxa"/>
          </w:tcPr>
          <w:p w:rsidR="000A13AC" w:rsidRDefault="000A13AC" w:rsidP="003908E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“Save” button</w:t>
            </w:r>
          </w:p>
        </w:tc>
      </w:tr>
      <w:tr w:rsidR="000A13AC" w:rsidTr="007B4C54">
        <w:tc>
          <w:tcPr>
            <w:tcW w:w="4261" w:type="dxa"/>
          </w:tcPr>
          <w:p w:rsidR="000A13AC" w:rsidRDefault="000A13AC" w:rsidP="00286A2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TCON-05-008</w:t>
            </w:r>
          </w:p>
        </w:tc>
        <w:tc>
          <w:tcPr>
            <w:tcW w:w="4262" w:type="dxa"/>
          </w:tcPr>
          <w:p w:rsidR="000A13AC" w:rsidRDefault="000A13AC" w:rsidP="003908E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Save menu in database</w:t>
            </w:r>
          </w:p>
        </w:tc>
      </w:tr>
      <w:tr w:rsidR="000A13AC" w:rsidTr="007B4C54">
        <w:tc>
          <w:tcPr>
            <w:tcW w:w="4261" w:type="dxa"/>
          </w:tcPr>
          <w:p w:rsidR="000A13AC" w:rsidRDefault="000A13AC" w:rsidP="00286A2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TCON-05-009</w:t>
            </w:r>
          </w:p>
        </w:tc>
        <w:tc>
          <w:tcPr>
            <w:tcW w:w="4262" w:type="dxa"/>
          </w:tcPr>
          <w:p w:rsidR="000A13AC" w:rsidRDefault="000A13AC" w:rsidP="003908E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”View” button</w:t>
            </w:r>
          </w:p>
        </w:tc>
      </w:tr>
      <w:tr w:rsidR="000A13AC" w:rsidTr="007B4C54">
        <w:tc>
          <w:tcPr>
            <w:tcW w:w="4261" w:type="dxa"/>
          </w:tcPr>
          <w:p w:rsidR="000A13AC" w:rsidRDefault="000A13AC" w:rsidP="003908E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TCON-05-010</w:t>
            </w:r>
          </w:p>
        </w:tc>
        <w:tc>
          <w:tcPr>
            <w:tcW w:w="4262" w:type="dxa"/>
          </w:tcPr>
          <w:p w:rsidR="000A13AC" w:rsidRDefault="000A13AC" w:rsidP="003908E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Display menu</w:t>
            </w:r>
          </w:p>
        </w:tc>
      </w:tr>
    </w:tbl>
    <w:p w:rsidR="007B4C54" w:rsidRPr="00D50648" w:rsidRDefault="0080774E" w:rsidP="007B4C54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Table 2.2</w:t>
      </w:r>
      <w:r w:rsidR="00F132EC" w:rsidRPr="00D50648">
        <w:rPr>
          <w:rFonts w:cs="Arial"/>
          <w:b/>
          <w:bCs/>
          <w:sz w:val="24"/>
          <w:szCs w:val="24"/>
        </w:rPr>
        <w:t>.1a Session Verification Decision Table Test Conditions</w:t>
      </w:r>
    </w:p>
    <w:p w:rsidR="000A596B" w:rsidRPr="000A596B" w:rsidRDefault="000A596B" w:rsidP="000A596B">
      <w:pPr>
        <w:spacing w:line="276" w:lineRule="auto"/>
        <w:rPr>
          <w:sz w:val="24"/>
          <w:szCs w:val="24"/>
        </w:rPr>
      </w:pPr>
      <w:r w:rsidRPr="000A596B">
        <w:rPr>
          <w:rFonts w:cs="Arial"/>
          <w:i/>
          <w:color w:val="0070C0"/>
          <w:sz w:val="24"/>
          <w:szCs w:val="24"/>
        </w:rPr>
        <w:t xml:space="preserve"> </w:t>
      </w:r>
    </w:p>
    <w:p w:rsidR="000A596B" w:rsidRDefault="000A596B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908E1" w:rsidRDefault="003908E1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908E1" w:rsidRDefault="003908E1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908E1" w:rsidRDefault="003908E1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908E1" w:rsidRDefault="003908E1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908E1" w:rsidRDefault="003908E1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908E1" w:rsidRDefault="003908E1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576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37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45F45" w:rsidTr="00745F45">
        <w:trPr>
          <w:trHeight w:val="2276"/>
        </w:trPr>
        <w:tc>
          <w:tcPr>
            <w:tcW w:w="2376" w:type="dxa"/>
          </w:tcPr>
          <w:p w:rsidR="00745F45" w:rsidRDefault="00745F45" w:rsidP="00745F45">
            <w:pPr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Condition</w:t>
            </w:r>
          </w:p>
        </w:tc>
        <w:tc>
          <w:tcPr>
            <w:tcW w:w="720" w:type="dxa"/>
          </w:tcPr>
          <w:p w:rsidR="00745F45" w:rsidRDefault="00745F45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745F45" w:rsidRDefault="00745F45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745F45" w:rsidRDefault="00745F45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745F45" w:rsidRDefault="00745F45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</w:t>
            </w:r>
          </w:p>
        </w:tc>
        <w:tc>
          <w:tcPr>
            <w:tcW w:w="720" w:type="dxa"/>
          </w:tcPr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</w:t>
            </w:r>
          </w:p>
        </w:tc>
        <w:tc>
          <w:tcPr>
            <w:tcW w:w="720" w:type="dxa"/>
          </w:tcPr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</w:t>
            </w:r>
          </w:p>
        </w:tc>
        <w:tc>
          <w:tcPr>
            <w:tcW w:w="720" w:type="dxa"/>
          </w:tcPr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</w:t>
            </w:r>
          </w:p>
        </w:tc>
        <w:tc>
          <w:tcPr>
            <w:tcW w:w="720" w:type="dxa"/>
          </w:tcPr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</w:t>
            </w:r>
          </w:p>
        </w:tc>
        <w:tc>
          <w:tcPr>
            <w:tcW w:w="720" w:type="dxa"/>
          </w:tcPr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</w:t>
            </w:r>
          </w:p>
        </w:tc>
        <w:tc>
          <w:tcPr>
            <w:tcW w:w="720" w:type="dxa"/>
          </w:tcPr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</w:t>
            </w:r>
          </w:p>
        </w:tc>
        <w:tc>
          <w:tcPr>
            <w:tcW w:w="720" w:type="dxa"/>
          </w:tcPr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</w:t>
            </w:r>
          </w:p>
        </w:tc>
        <w:tc>
          <w:tcPr>
            <w:tcW w:w="720" w:type="dxa"/>
          </w:tcPr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  <w:p w:rsidR="00745F45" w:rsidRDefault="00745F45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009</w:t>
            </w:r>
          </w:p>
        </w:tc>
        <w:tc>
          <w:tcPr>
            <w:tcW w:w="720" w:type="dxa"/>
          </w:tcPr>
          <w:p w:rsidR="00745F45" w:rsidRDefault="00745F45" w:rsidP="00745F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745F45" w:rsidRDefault="00745F45" w:rsidP="00745F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745F45" w:rsidRDefault="00745F45" w:rsidP="00745F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745F45" w:rsidRDefault="00745F45" w:rsidP="00745F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745F45" w:rsidRDefault="00745F45" w:rsidP="00745F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745F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  <w:p w:rsidR="00745F45" w:rsidRDefault="00745F45" w:rsidP="00745F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45F45" w:rsidRDefault="00745F45" w:rsidP="00745F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010</w:t>
            </w:r>
          </w:p>
        </w:tc>
      </w:tr>
      <w:tr w:rsidR="00745F45" w:rsidTr="00745F45">
        <w:trPr>
          <w:trHeight w:val="720"/>
        </w:trPr>
        <w:tc>
          <w:tcPr>
            <w:tcW w:w="2376" w:type="dxa"/>
          </w:tcPr>
          <w:p w:rsidR="00745F45" w:rsidRDefault="00745F45" w:rsidP="00745F4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“Login” button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745F45" w:rsidTr="00745F45">
        <w:trPr>
          <w:trHeight w:val="720"/>
        </w:trPr>
        <w:tc>
          <w:tcPr>
            <w:tcW w:w="2376" w:type="dxa"/>
          </w:tcPr>
          <w:p w:rsidR="00745F45" w:rsidRDefault="00745F45" w:rsidP="00745F4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“Select” button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745F45" w:rsidTr="00745F45">
        <w:trPr>
          <w:trHeight w:val="720"/>
        </w:trPr>
        <w:tc>
          <w:tcPr>
            <w:tcW w:w="2376" w:type="dxa"/>
          </w:tcPr>
          <w:p w:rsidR="00745F45" w:rsidRDefault="00745F45" w:rsidP="00745F4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“Update” Set Meals button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745F45" w:rsidTr="00745F45">
        <w:trPr>
          <w:trHeight w:val="720"/>
        </w:trPr>
        <w:tc>
          <w:tcPr>
            <w:tcW w:w="2376" w:type="dxa"/>
          </w:tcPr>
          <w:p w:rsidR="00745F45" w:rsidRDefault="00745F45" w:rsidP="00745F4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Click “Update” Add </w:t>
            </w:r>
            <w:proofErr w:type="spellStart"/>
            <w:r>
              <w:rPr>
                <w:rFonts w:cs="Arial"/>
                <w:sz w:val="24"/>
                <w:szCs w:val="24"/>
              </w:rPr>
              <w:t>Ons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button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745F45" w:rsidTr="00745F45">
        <w:trPr>
          <w:trHeight w:val="720"/>
        </w:trPr>
        <w:tc>
          <w:tcPr>
            <w:tcW w:w="2376" w:type="dxa"/>
          </w:tcPr>
          <w:p w:rsidR="00745F45" w:rsidRDefault="00745F45" w:rsidP="00745F4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Click “Update” </w:t>
            </w:r>
            <w:proofErr w:type="spellStart"/>
            <w:r>
              <w:rPr>
                <w:rFonts w:cs="Arial"/>
                <w:sz w:val="24"/>
                <w:szCs w:val="24"/>
              </w:rPr>
              <w:t>AlaCarte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button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745F45" w:rsidTr="00745F45">
        <w:trPr>
          <w:trHeight w:val="720"/>
        </w:trPr>
        <w:tc>
          <w:tcPr>
            <w:tcW w:w="2376" w:type="dxa"/>
          </w:tcPr>
          <w:p w:rsidR="00745F45" w:rsidRDefault="00745F45" w:rsidP="00745F4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“Update” Drink button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</w:tr>
      <w:tr w:rsidR="00745F45" w:rsidTr="00745F45">
        <w:trPr>
          <w:trHeight w:val="720"/>
        </w:trPr>
        <w:tc>
          <w:tcPr>
            <w:tcW w:w="2376" w:type="dxa"/>
          </w:tcPr>
          <w:p w:rsidR="00745F45" w:rsidRDefault="00745F45" w:rsidP="00745F4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“Save” button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745F45" w:rsidTr="00745F45">
        <w:trPr>
          <w:trHeight w:val="720"/>
        </w:trPr>
        <w:tc>
          <w:tcPr>
            <w:tcW w:w="2376" w:type="dxa"/>
          </w:tcPr>
          <w:p w:rsidR="00745F45" w:rsidRDefault="00745F45" w:rsidP="00745F4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”View” button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745F45" w:rsidTr="00745F45">
        <w:trPr>
          <w:trHeight w:val="720"/>
        </w:trPr>
        <w:tc>
          <w:tcPr>
            <w:tcW w:w="2376" w:type="dxa"/>
          </w:tcPr>
          <w:p w:rsidR="00745F45" w:rsidRDefault="00745F45" w:rsidP="00745F4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Save menu in database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745F45" w:rsidTr="00745F45">
        <w:trPr>
          <w:gridAfter w:val="9"/>
          <w:wAfter w:w="6480" w:type="dxa"/>
          <w:trHeight w:val="720"/>
        </w:trPr>
        <w:tc>
          <w:tcPr>
            <w:tcW w:w="2376" w:type="dxa"/>
          </w:tcPr>
          <w:p w:rsidR="00745F45" w:rsidRDefault="00745F45" w:rsidP="00745F4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Output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45F45" w:rsidTr="00745F45">
        <w:trPr>
          <w:trHeight w:val="720"/>
        </w:trPr>
        <w:tc>
          <w:tcPr>
            <w:tcW w:w="2376" w:type="dxa"/>
          </w:tcPr>
          <w:p w:rsidR="00745F45" w:rsidRDefault="00745F45" w:rsidP="00745F4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Display Menu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745F45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45F45" w:rsidRDefault="00AE54D0" w:rsidP="00F132E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</w:tr>
    </w:tbl>
    <w:p w:rsidR="00F132EC" w:rsidRPr="00D50648" w:rsidRDefault="0080774E" w:rsidP="00F132EC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</w:t>
      </w:r>
      <w:r w:rsidR="0051476F" w:rsidRPr="00D50648">
        <w:rPr>
          <w:rFonts w:asciiTheme="majorBidi" w:hAnsiTheme="majorBidi" w:cstheme="majorBidi"/>
          <w:b/>
          <w:bCs/>
          <w:sz w:val="24"/>
          <w:szCs w:val="24"/>
        </w:rPr>
        <w:t>.1b Session Verification Decision Table</w:t>
      </w:r>
    </w:p>
    <w:p w:rsidR="00A73E0F" w:rsidRDefault="00A73E0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A73E0F" w:rsidRDefault="00A73E0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F77417" w:rsidRPr="00F77417" w:rsidRDefault="00F77417" w:rsidP="00F77417">
      <w:pPr>
        <w:rPr>
          <w:rFonts w:asciiTheme="majorBidi" w:eastAsiaTheme="minorHAnsi" w:hAnsiTheme="majorBidi" w:cstheme="majorBidi"/>
          <w:b/>
          <w:bCs/>
          <w:sz w:val="24"/>
          <w:szCs w:val="24"/>
          <w:lang w:val="en-US"/>
        </w:rPr>
      </w:pPr>
    </w:p>
    <w:p w:rsidR="000A596B" w:rsidRPr="00055495" w:rsidRDefault="0080774E" w:rsidP="00055495">
      <w:pPr>
        <w:pStyle w:val="blueitalics"/>
        <w:spacing w:before="240" w:after="240"/>
        <w:rPr>
          <w:rFonts w:asciiTheme="majorBidi" w:eastAsiaTheme="minorHAnsi" w:hAnsiTheme="majorBidi" w:cstheme="majorBidi"/>
          <w:b/>
          <w:bCs/>
          <w:szCs w:val="24"/>
        </w:rPr>
      </w:pPr>
      <w:r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  <w:lastRenderedPageBreak/>
        <w:t>2.2</w:t>
      </w:r>
      <w:r w:rsidR="007B4C54"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  <w:t>.2</w:t>
      </w:r>
      <w:r w:rsidR="000A596B" w:rsidRPr="008A4E79"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  <w:t xml:space="preserve"> Use Case Testing</w:t>
      </w:r>
    </w:p>
    <w:tbl>
      <w:tblPr>
        <w:tblStyle w:val="TableGrid"/>
        <w:tblW w:w="8582" w:type="dxa"/>
        <w:jc w:val="center"/>
        <w:tblInd w:w="153" w:type="dxa"/>
        <w:tblLook w:val="04A0" w:firstRow="1" w:lastRow="0" w:firstColumn="1" w:lastColumn="0" w:noHBand="0" w:noVBand="1"/>
      </w:tblPr>
      <w:tblGrid>
        <w:gridCol w:w="1526"/>
        <w:gridCol w:w="931"/>
        <w:gridCol w:w="6125"/>
      </w:tblGrid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 case ID</w:t>
            </w:r>
          </w:p>
        </w:tc>
        <w:tc>
          <w:tcPr>
            <w:tcW w:w="7056" w:type="dxa"/>
            <w:gridSpan w:val="2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UC00</w:t>
            </w:r>
            <w:r w:rsidR="00512EC0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5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 case</w:t>
            </w:r>
          </w:p>
        </w:tc>
        <w:tc>
          <w:tcPr>
            <w:tcW w:w="7056" w:type="dxa"/>
            <w:gridSpan w:val="2"/>
          </w:tcPr>
          <w:p w:rsidR="000A596B" w:rsidRPr="000A596B" w:rsidRDefault="000A596B" w:rsidP="00512EC0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F00</w:t>
            </w:r>
            <w:r w:rsidR="00512EC0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5 Manage Menu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Purpose</w:t>
            </w:r>
          </w:p>
        </w:tc>
        <w:tc>
          <w:tcPr>
            <w:tcW w:w="7056" w:type="dxa"/>
            <w:gridSpan w:val="2"/>
          </w:tcPr>
          <w:p w:rsidR="000A596B" w:rsidRPr="00512EC0" w:rsidRDefault="00512EC0" w:rsidP="00772B10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512EC0">
              <w:rPr>
                <w:rFonts w:eastAsiaTheme="minorHAnsi"/>
                <w:i w:val="0"/>
                <w:color w:val="auto"/>
              </w:rPr>
              <w:t>To allow manager to update the menu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Actor</w:t>
            </w:r>
          </w:p>
        </w:tc>
        <w:tc>
          <w:tcPr>
            <w:tcW w:w="7056" w:type="dxa"/>
            <w:gridSpan w:val="2"/>
          </w:tcPr>
          <w:p w:rsidR="000A596B" w:rsidRPr="000A596B" w:rsidRDefault="00512EC0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Manager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Trigger</w:t>
            </w:r>
          </w:p>
        </w:tc>
        <w:tc>
          <w:tcPr>
            <w:tcW w:w="7056" w:type="dxa"/>
            <w:gridSpan w:val="2"/>
          </w:tcPr>
          <w:p w:rsidR="000A596B" w:rsidRPr="000A596B" w:rsidRDefault="00512EC0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User click 'Select</w:t>
            </w:r>
            <w:r w:rsidR="000A596B"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' button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Precondition</w:t>
            </w:r>
          </w:p>
        </w:tc>
        <w:tc>
          <w:tcPr>
            <w:tcW w:w="7056" w:type="dxa"/>
            <w:gridSpan w:val="2"/>
          </w:tcPr>
          <w:p w:rsidR="000A596B" w:rsidRPr="000A596B" w:rsidRDefault="007F6F50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Manager login to the system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Scenario Name</w:t>
            </w:r>
          </w:p>
        </w:tc>
        <w:tc>
          <w:tcPr>
            <w:tcW w:w="931" w:type="dxa"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Step</w:t>
            </w:r>
          </w:p>
        </w:tc>
        <w:tc>
          <w:tcPr>
            <w:tcW w:w="6125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Action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 w:val="restart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Main Flow</w:t>
            </w:r>
          </w:p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</w:tc>
        <w:tc>
          <w:tcPr>
            <w:tcW w:w="931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1</w:t>
            </w:r>
          </w:p>
        </w:tc>
        <w:tc>
          <w:tcPr>
            <w:tcW w:w="6125" w:type="dxa"/>
          </w:tcPr>
          <w:p w:rsidR="000A596B" w:rsidRPr="00512EC0" w:rsidRDefault="00512EC0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512EC0">
              <w:rPr>
                <w:rFonts w:eastAsiaTheme="minorHAnsi"/>
                <w:i w:val="0"/>
                <w:color w:val="auto"/>
              </w:rPr>
              <w:t>Manager enter to the manager home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2</w:t>
            </w:r>
          </w:p>
        </w:tc>
        <w:tc>
          <w:tcPr>
            <w:tcW w:w="6125" w:type="dxa"/>
          </w:tcPr>
          <w:p w:rsidR="000A596B" w:rsidRPr="00512EC0" w:rsidRDefault="00512EC0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512EC0">
              <w:rPr>
                <w:rFonts w:eastAsiaTheme="minorHAnsi"/>
                <w:i w:val="0"/>
                <w:color w:val="auto"/>
              </w:rPr>
              <w:t>Manager click the button ‘select’ manage menu</w:t>
            </w:r>
          </w:p>
        </w:tc>
      </w:tr>
      <w:tr w:rsidR="00512EC0" w:rsidRPr="000A596B" w:rsidTr="005431DB">
        <w:trPr>
          <w:jc w:val="center"/>
        </w:trPr>
        <w:tc>
          <w:tcPr>
            <w:tcW w:w="1526" w:type="dxa"/>
            <w:vMerge/>
          </w:tcPr>
          <w:p w:rsidR="00512EC0" w:rsidRPr="000A596B" w:rsidRDefault="00512EC0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512EC0" w:rsidRPr="000A596B" w:rsidRDefault="00512EC0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3</w:t>
            </w:r>
          </w:p>
        </w:tc>
        <w:tc>
          <w:tcPr>
            <w:tcW w:w="6125" w:type="dxa"/>
          </w:tcPr>
          <w:p w:rsidR="00512EC0" w:rsidRPr="00512EC0" w:rsidRDefault="00512EC0" w:rsidP="0070638E">
            <w:pPr>
              <w:pStyle w:val="blueitalics"/>
              <w:rPr>
                <w:rFonts w:eastAsiaTheme="minorHAnsi"/>
                <w:i w:val="0"/>
                <w:color w:val="auto"/>
              </w:rPr>
            </w:pPr>
            <w:r w:rsidRPr="00512EC0">
              <w:rPr>
                <w:rFonts w:eastAsiaTheme="minorHAnsi"/>
                <w:i w:val="0"/>
                <w:color w:val="auto"/>
              </w:rPr>
              <w:t>Manager enter the manage menu page</w:t>
            </w:r>
          </w:p>
        </w:tc>
      </w:tr>
      <w:tr w:rsidR="00512EC0" w:rsidRPr="000A596B" w:rsidTr="005431DB">
        <w:trPr>
          <w:jc w:val="center"/>
        </w:trPr>
        <w:tc>
          <w:tcPr>
            <w:tcW w:w="1526" w:type="dxa"/>
            <w:vMerge/>
          </w:tcPr>
          <w:p w:rsidR="00512EC0" w:rsidRPr="000A596B" w:rsidRDefault="00512EC0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512EC0" w:rsidRPr="000A596B" w:rsidRDefault="00512EC0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4</w:t>
            </w:r>
          </w:p>
        </w:tc>
        <w:tc>
          <w:tcPr>
            <w:tcW w:w="6125" w:type="dxa"/>
          </w:tcPr>
          <w:p w:rsidR="00512EC0" w:rsidRPr="00512EC0" w:rsidRDefault="00512EC0" w:rsidP="0070638E">
            <w:pPr>
              <w:pStyle w:val="blueitalics"/>
              <w:rPr>
                <w:rFonts w:eastAsiaTheme="minorHAnsi"/>
                <w:i w:val="0"/>
                <w:color w:val="auto"/>
              </w:rPr>
            </w:pPr>
            <w:r w:rsidRPr="00512EC0">
              <w:rPr>
                <w:rFonts w:eastAsiaTheme="minorHAnsi"/>
                <w:i w:val="0"/>
                <w:color w:val="auto"/>
              </w:rPr>
              <w:t>Manager may choose to click the ‘update’ button on Set Meals, Add On, Ala Carte and Drinks.</w:t>
            </w:r>
          </w:p>
        </w:tc>
      </w:tr>
      <w:tr w:rsidR="00512EC0" w:rsidRPr="000A596B" w:rsidTr="005431DB">
        <w:trPr>
          <w:jc w:val="center"/>
        </w:trPr>
        <w:tc>
          <w:tcPr>
            <w:tcW w:w="1526" w:type="dxa"/>
            <w:vMerge/>
          </w:tcPr>
          <w:p w:rsidR="00512EC0" w:rsidRPr="000A596B" w:rsidRDefault="00512EC0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512EC0" w:rsidRPr="000A596B" w:rsidRDefault="00512EC0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5</w:t>
            </w:r>
          </w:p>
        </w:tc>
        <w:tc>
          <w:tcPr>
            <w:tcW w:w="6125" w:type="dxa"/>
          </w:tcPr>
          <w:p w:rsidR="00512EC0" w:rsidRPr="00512EC0" w:rsidRDefault="00512EC0" w:rsidP="0070638E">
            <w:pPr>
              <w:pStyle w:val="blueitalics"/>
              <w:rPr>
                <w:rFonts w:eastAsiaTheme="minorHAnsi"/>
                <w:i w:val="0"/>
                <w:color w:val="auto"/>
              </w:rPr>
            </w:pPr>
            <w:r w:rsidRPr="00512EC0">
              <w:rPr>
                <w:rFonts w:eastAsiaTheme="minorHAnsi"/>
                <w:i w:val="0"/>
                <w:color w:val="auto"/>
              </w:rPr>
              <w:t xml:space="preserve">If manager click the ‘update’ button for Set Meals, then it will display the Set Meals page. </w:t>
            </w:r>
          </w:p>
        </w:tc>
      </w:tr>
      <w:tr w:rsidR="00512EC0" w:rsidRPr="000A596B" w:rsidTr="005431DB">
        <w:trPr>
          <w:jc w:val="center"/>
        </w:trPr>
        <w:tc>
          <w:tcPr>
            <w:tcW w:w="1526" w:type="dxa"/>
            <w:vMerge/>
          </w:tcPr>
          <w:p w:rsidR="00512EC0" w:rsidRPr="000A596B" w:rsidRDefault="00512EC0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512EC0" w:rsidRPr="000A596B" w:rsidRDefault="00512EC0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6</w:t>
            </w:r>
          </w:p>
        </w:tc>
        <w:tc>
          <w:tcPr>
            <w:tcW w:w="6125" w:type="dxa"/>
          </w:tcPr>
          <w:p w:rsidR="00512EC0" w:rsidRPr="00512EC0" w:rsidRDefault="00512EC0" w:rsidP="0070638E">
            <w:pPr>
              <w:pStyle w:val="blueitalics"/>
              <w:rPr>
                <w:rFonts w:eastAsiaTheme="minorHAnsi"/>
                <w:i w:val="0"/>
                <w:color w:val="auto"/>
              </w:rPr>
            </w:pPr>
            <w:r w:rsidRPr="00512EC0">
              <w:rPr>
                <w:rFonts w:eastAsiaTheme="minorHAnsi"/>
                <w:i w:val="0"/>
                <w:color w:val="auto"/>
              </w:rPr>
              <w:t>Manger needs to click ‘update’ button so it will display the database manage menu.</w:t>
            </w:r>
          </w:p>
        </w:tc>
      </w:tr>
      <w:tr w:rsidR="00512EC0" w:rsidRPr="000A596B" w:rsidTr="005431DB">
        <w:trPr>
          <w:jc w:val="center"/>
        </w:trPr>
        <w:tc>
          <w:tcPr>
            <w:tcW w:w="1526" w:type="dxa"/>
            <w:vMerge/>
          </w:tcPr>
          <w:p w:rsidR="00512EC0" w:rsidRPr="000A596B" w:rsidRDefault="00512EC0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512EC0" w:rsidRPr="000A596B" w:rsidRDefault="00512EC0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7</w:t>
            </w:r>
          </w:p>
        </w:tc>
        <w:tc>
          <w:tcPr>
            <w:tcW w:w="6125" w:type="dxa"/>
          </w:tcPr>
          <w:p w:rsidR="00512EC0" w:rsidRPr="00512EC0" w:rsidRDefault="00512EC0" w:rsidP="0070638E">
            <w:pPr>
              <w:pStyle w:val="blueitalics"/>
              <w:rPr>
                <w:rFonts w:eastAsiaTheme="minorHAnsi"/>
                <w:i w:val="0"/>
                <w:color w:val="auto"/>
              </w:rPr>
            </w:pPr>
            <w:r w:rsidRPr="00512EC0">
              <w:rPr>
                <w:rFonts w:eastAsiaTheme="minorHAnsi"/>
                <w:i w:val="0"/>
                <w:color w:val="auto"/>
              </w:rPr>
              <w:t>After manager update the menu, he needs to click the ‘save’ button to save the updated menu</w:t>
            </w:r>
          </w:p>
        </w:tc>
      </w:tr>
      <w:tr w:rsidR="00512EC0" w:rsidRPr="000A596B" w:rsidTr="005431DB">
        <w:trPr>
          <w:jc w:val="center"/>
        </w:trPr>
        <w:tc>
          <w:tcPr>
            <w:tcW w:w="1526" w:type="dxa"/>
            <w:vMerge/>
          </w:tcPr>
          <w:p w:rsidR="00512EC0" w:rsidRPr="000A596B" w:rsidRDefault="00512EC0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512EC0" w:rsidRPr="000A596B" w:rsidRDefault="00512EC0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8</w:t>
            </w:r>
          </w:p>
        </w:tc>
        <w:tc>
          <w:tcPr>
            <w:tcW w:w="6125" w:type="dxa"/>
          </w:tcPr>
          <w:p w:rsidR="00512EC0" w:rsidRPr="00512EC0" w:rsidRDefault="00512EC0" w:rsidP="0070638E">
            <w:pPr>
              <w:pStyle w:val="blueitalics"/>
              <w:rPr>
                <w:rFonts w:eastAsiaTheme="minorHAnsi"/>
                <w:i w:val="0"/>
                <w:color w:val="auto"/>
              </w:rPr>
            </w:pPr>
            <w:r w:rsidRPr="00512EC0">
              <w:rPr>
                <w:rFonts w:eastAsiaTheme="minorHAnsi"/>
                <w:i w:val="0"/>
                <w:color w:val="auto"/>
              </w:rPr>
              <w:t>Then he can click the ‘view’ button to view the updated menu in the customer interface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9 </w:t>
            </w:r>
          </w:p>
        </w:tc>
        <w:tc>
          <w:tcPr>
            <w:tcW w:w="6125" w:type="dxa"/>
          </w:tcPr>
          <w:p w:rsidR="000A596B" w:rsidRPr="000A596B" w:rsidRDefault="000A596B" w:rsidP="00512EC0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System displays </w:t>
            </w:r>
            <w:r w:rsidR="00512EC0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menu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10</w:t>
            </w:r>
          </w:p>
        </w:tc>
        <w:tc>
          <w:tcPr>
            <w:tcW w:w="6125" w:type="dxa"/>
          </w:tcPr>
          <w:p w:rsidR="000A596B" w:rsidRPr="000A596B" w:rsidRDefault="00512EC0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Manager</w:t>
            </w:r>
            <w:r w:rsidR="000A596B"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 ends session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 w:val="restart"/>
          </w:tcPr>
          <w:p w:rsidR="000A596B" w:rsidRPr="000A596B" w:rsidRDefault="000A596B" w:rsidP="00512EC0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Alternate Flow 1 (Click '</w:t>
            </w:r>
            <w:r w:rsidR="00512EC0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Delete Menu’</w:t>
            </w: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 button)</w:t>
            </w:r>
          </w:p>
        </w:tc>
        <w:tc>
          <w:tcPr>
            <w:tcW w:w="931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6.1</w:t>
            </w:r>
          </w:p>
        </w:tc>
        <w:tc>
          <w:tcPr>
            <w:tcW w:w="6125" w:type="dxa"/>
          </w:tcPr>
          <w:p w:rsidR="000A596B" w:rsidRPr="00512EC0" w:rsidRDefault="00512EC0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512EC0">
              <w:rPr>
                <w:rFonts w:eastAsiaTheme="minorHAnsi"/>
                <w:i w:val="0"/>
                <w:color w:val="auto"/>
              </w:rPr>
              <w:t>Manager delete the menu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6.2</w:t>
            </w:r>
          </w:p>
        </w:tc>
        <w:tc>
          <w:tcPr>
            <w:tcW w:w="6125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Back to main flow number 7 until 10</w:t>
            </w:r>
          </w:p>
        </w:tc>
      </w:tr>
    </w:tbl>
    <w:p w:rsidR="000A596B" w:rsidRPr="00D50648" w:rsidRDefault="0051476F" w:rsidP="005431DB">
      <w:pPr>
        <w:pStyle w:val="blueitalics"/>
        <w:jc w:val="center"/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</w:pPr>
      <w:r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Table 2</w:t>
      </w:r>
      <w:r w:rsidR="005431DB"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.</w:t>
      </w:r>
      <w:r w:rsidR="0080774E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2</w:t>
      </w:r>
      <w:r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.2</w:t>
      </w:r>
      <w:r w:rsidR="00E5636D"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a</w:t>
      </w:r>
      <w:r w:rsidR="005431DB"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 xml:space="preserve"> Session Verification Use Case</w:t>
      </w:r>
    </w:p>
    <w:p w:rsidR="00E5636D" w:rsidRDefault="00E5636D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51476F" w:rsidRDefault="0051476F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866AE2" w:rsidRPr="00866AE2" w:rsidRDefault="00866AE2" w:rsidP="00866AE2">
      <w:pPr>
        <w:rPr>
          <w:rFonts w:asciiTheme="majorBidi" w:eastAsiaTheme="minorHAnsi" w:hAnsiTheme="majorBidi" w:cstheme="majorBidi"/>
          <w:iCs/>
          <w:sz w:val="24"/>
          <w:szCs w:val="24"/>
          <w:lang w:val="en-US"/>
        </w:rPr>
      </w:pPr>
    </w:p>
    <w:tbl>
      <w:tblPr>
        <w:tblStyle w:val="TableGrid"/>
        <w:tblW w:w="8867" w:type="dxa"/>
        <w:tblLook w:val="04A0" w:firstRow="1" w:lastRow="0" w:firstColumn="1" w:lastColumn="0" w:noHBand="0" w:noVBand="1"/>
      </w:tblPr>
      <w:tblGrid>
        <w:gridCol w:w="1780"/>
        <w:gridCol w:w="1856"/>
        <w:gridCol w:w="1752"/>
        <w:gridCol w:w="1856"/>
        <w:gridCol w:w="1623"/>
      </w:tblGrid>
      <w:tr w:rsidR="005431DB" w:rsidTr="00342722">
        <w:trPr>
          <w:trHeight w:val="661"/>
        </w:trPr>
        <w:tc>
          <w:tcPr>
            <w:tcW w:w="1780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Condition ID</w:t>
            </w:r>
          </w:p>
        </w:tc>
        <w:tc>
          <w:tcPr>
            <w:tcW w:w="1856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Condition</w:t>
            </w:r>
          </w:p>
        </w:tc>
        <w:tc>
          <w:tcPr>
            <w:tcW w:w="1752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coverage ID</w:t>
            </w:r>
          </w:p>
        </w:tc>
        <w:tc>
          <w:tcPr>
            <w:tcW w:w="1856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coverage</w:t>
            </w:r>
          </w:p>
        </w:tc>
        <w:tc>
          <w:tcPr>
            <w:tcW w:w="1623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data</w:t>
            </w:r>
          </w:p>
        </w:tc>
      </w:tr>
      <w:tr w:rsidR="005431DB" w:rsidTr="00342722">
        <w:trPr>
          <w:trHeight w:val="318"/>
        </w:trPr>
        <w:tc>
          <w:tcPr>
            <w:tcW w:w="1780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TCON-02-00</w:t>
            </w:r>
            <w:r w:rsidR="00E5636D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1856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Main Flow</w:t>
            </w:r>
          </w:p>
        </w:tc>
        <w:tc>
          <w:tcPr>
            <w:tcW w:w="1752" w:type="dxa"/>
          </w:tcPr>
          <w:p w:rsidR="005431DB" w:rsidRPr="005431DB" w:rsidRDefault="005431DB" w:rsidP="00E5636D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TCOV-02-0</w:t>
            </w:r>
            <w:r w:rsidR="00E5636D">
              <w:rPr>
                <w:i w:val="0"/>
                <w:iCs/>
                <w:color w:val="auto"/>
              </w:rPr>
              <w:t>0</w:t>
            </w:r>
            <w:r w:rsidR="00BE760A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1856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Main Flow</w:t>
            </w:r>
          </w:p>
        </w:tc>
        <w:tc>
          <w:tcPr>
            <w:tcW w:w="1623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</w:p>
        </w:tc>
      </w:tr>
      <w:tr w:rsidR="005431DB" w:rsidTr="00342722">
        <w:trPr>
          <w:trHeight w:val="1031"/>
        </w:trPr>
        <w:tc>
          <w:tcPr>
            <w:tcW w:w="1780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TCON-02-00</w:t>
            </w:r>
            <w:r w:rsidR="00E5636D"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1856" w:type="dxa"/>
          </w:tcPr>
          <w:p w:rsidR="005431DB" w:rsidRPr="005431DB" w:rsidRDefault="00604631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Alternate Flow 1 (Click '</w:t>
            </w: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Delete Menu’</w:t>
            </w: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 button)</w:t>
            </w:r>
          </w:p>
        </w:tc>
        <w:tc>
          <w:tcPr>
            <w:tcW w:w="1752" w:type="dxa"/>
          </w:tcPr>
          <w:p w:rsidR="005431DB" w:rsidRPr="005431DB" w:rsidRDefault="005431DB" w:rsidP="00E5636D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TCOV-02-0</w:t>
            </w:r>
            <w:r w:rsidR="00E5636D">
              <w:rPr>
                <w:i w:val="0"/>
                <w:iCs/>
                <w:color w:val="auto"/>
              </w:rPr>
              <w:t>0</w:t>
            </w:r>
            <w:r w:rsidR="00BE760A"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1856" w:type="dxa"/>
          </w:tcPr>
          <w:p w:rsidR="005431DB" w:rsidRPr="005431DB" w:rsidRDefault="00604631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Alternate Flow 1 (Click '</w:t>
            </w: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Delete Menu’</w:t>
            </w: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 button)</w:t>
            </w:r>
          </w:p>
        </w:tc>
        <w:tc>
          <w:tcPr>
            <w:tcW w:w="1623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</w:p>
        </w:tc>
      </w:tr>
    </w:tbl>
    <w:p w:rsidR="000A596B" w:rsidRPr="00D50648" w:rsidRDefault="0051476F" w:rsidP="00E5636D">
      <w:pPr>
        <w:spacing w:line="360" w:lineRule="auto"/>
        <w:jc w:val="center"/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</w:pPr>
      <w:r w:rsidRPr="00D50648"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  <w:t>Table 2.1.1.2</w:t>
      </w:r>
      <w:r w:rsidR="00E5636D" w:rsidRPr="00D50648"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  <w:t>b Session Verification Use Case Test Conditions &amp; Coverage</w:t>
      </w: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80774E" w:rsidP="00B74660">
      <w:pPr>
        <w:pStyle w:val="Heading3"/>
      </w:pPr>
      <w:bookmarkStart w:id="23" w:name="_Toc469407897"/>
      <w:r>
        <w:lastRenderedPageBreak/>
        <w:t>2.2</w:t>
      </w:r>
      <w:r w:rsidR="007B4C54">
        <w:t>.3</w:t>
      </w:r>
      <w:r w:rsidR="00E63EF4" w:rsidRPr="008A4E79">
        <w:t xml:space="preserve"> State </w:t>
      </w:r>
      <w:proofErr w:type="spellStart"/>
      <w:r w:rsidR="00E63EF4" w:rsidRPr="008A4E79">
        <w:t>transtition</w:t>
      </w:r>
      <w:proofErr w:type="spellEnd"/>
      <w:r w:rsidR="00E63EF4" w:rsidRPr="008A4E79">
        <w:t xml:space="preserve"> Testing</w:t>
      </w:r>
      <w:bookmarkEnd w:id="23"/>
    </w:p>
    <w:p w:rsidR="002A53A9" w:rsidRPr="008A4E79" w:rsidRDefault="002A53A9" w:rsidP="002B467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63EF4" w:rsidRDefault="00734BF4" w:rsidP="00AC45E1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ABEC81B" wp14:editId="340FA537">
            <wp:extent cx="5143951" cy="5904611"/>
            <wp:effectExtent l="0" t="0" r="0" b="1270"/>
            <wp:docPr id="1122" name="Picture 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Diagram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51" cy="59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F4" w:rsidRPr="00D50648" w:rsidRDefault="0080774E" w:rsidP="002A53A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Figure 2.2</w:t>
      </w:r>
      <w:r w:rsidR="002A53A9" w:rsidRPr="00D50648">
        <w:rPr>
          <w:rFonts w:asciiTheme="majorBidi" w:hAnsiTheme="majorBidi" w:cstheme="majorBidi"/>
          <w:b/>
          <w:bCs/>
          <w:sz w:val="24"/>
          <w:szCs w:val="24"/>
        </w:rPr>
        <w:t>.3 Session Verification State Transition Diagram</w:t>
      </w: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84367" w:rsidRDefault="00E8436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2A53A9" w:rsidP="00E84367">
      <w:pPr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test condition for state transition testing is as follows:</w:t>
      </w:r>
    </w:p>
    <w:p w:rsidR="002A53A9" w:rsidRDefault="00EC109C" w:rsidP="002A53A9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TCON-05</w:t>
      </w:r>
      <w:r w:rsidR="002A53A9">
        <w:rPr>
          <w:rFonts w:asciiTheme="majorBidi" w:hAnsiTheme="majorBidi" w:cstheme="majorBidi"/>
          <w:sz w:val="24"/>
          <w:szCs w:val="24"/>
        </w:rPr>
        <w:t>-014 Session Verification State Transition</w:t>
      </w:r>
    </w:p>
    <w:tbl>
      <w:tblPr>
        <w:tblStyle w:val="TableGrid"/>
        <w:tblW w:w="8270" w:type="dxa"/>
        <w:tblLook w:val="04A0" w:firstRow="1" w:lastRow="0" w:firstColumn="1" w:lastColumn="0" w:noHBand="0" w:noVBand="1"/>
      </w:tblPr>
      <w:tblGrid>
        <w:gridCol w:w="1826"/>
        <w:gridCol w:w="1245"/>
        <w:gridCol w:w="1417"/>
        <w:gridCol w:w="1292"/>
        <w:gridCol w:w="1292"/>
        <w:gridCol w:w="1198"/>
      </w:tblGrid>
      <w:tr w:rsidR="00FF4D04" w:rsidTr="00E84367">
        <w:trPr>
          <w:trHeight w:val="1119"/>
        </w:trPr>
        <w:tc>
          <w:tcPr>
            <w:tcW w:w="1826" w:type="dxa"/>
          </w:tcPr>
          <w:p w:rsidR="00FF4D04" w:rsidRPr="00734BF4" w:rsidRDefault="00FF4D04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Input\</w:t>
            </w:r>
          </w:p>
          <w:p w:rsidR="00FF4D04" w:rsidRPr="00734BF4" w:rsidRDefault="00FF4D04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245" w:type="dxa"/>
          </w:tcPr>
          <w:p w:rsidR="00FF4D04" w:rsidRPr="00734BF4" w:rsidRDefault="00FF4D04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Click “Select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”</w:t>
            </w:r>
          </w:p>
          <w:p w:rsidR="00FF4D04" w:rsidRPr="00734BF4" w:rsidRDefault="00FF4D04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(CS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FF4D04" w:rsidRPr="00734BF4" w:rsidRDefault="00FF4D04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Click “Update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”</w:t>
            </w:r>
          </w:p>
          <w:p w:rsidR="00FF4D04" w:rsidRPr="00734BF4" w:rsidRDefault="00FF4D04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(CU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92" w:type="dxa"/>
          </w:tcPr>
          <w:p w:rsidR="00FF4D04" w:rsidRPr="00734BF4" w:rsidRDefault="00FF4D04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Click “Update Menu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”</w:t>
            </w:r>
          </w:p>
          <w:p w:rsidR="00FF4D04" w:rsidRPr="00734BF4" w:rsidRDefault="00FF4D04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(CUM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92" w:type="dxa"/>
          </w:tcPr>
          <w:p w:rsidR="00FF4D04" w:rsidRPr="00734BF4" w:rsidRDefault="00FF4D04" w:rsidP="00FF4D0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Click “Save Menu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”</w:t>
            </w:r>
          </w:p>
          <w:p w:rsidR="00FF4D04" w:rsidRPr="00734BF4" w:rsidRDefault="00FF4D04" w:rsidP="00FF4D0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(CSM)</w:t>
            </w:r>
          </w:p>
        </w:tc>
        <w:tc>
          <w:tcPr>
            <w:tcW w:w="1198" w:type="dxa"/>
          </w:tcPr>
          <w:p w:rsidR="00FF4D04" w:rsidRPr="00734BF4" w:rsidRDefault="00FF4D04" w:rsidP="00FF4D0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Click “View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”</w:t>
            </w:r>
          </w:p>
          <w:p w:rsidR="00FF4D04" w:rsidRPr="00734BF4" w:rsidRDefault="00FF4D04" w:rsidP="00FF4D0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(CV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FF4D04" w:rsidTr="00E84367">
        <w:trPr>
          <w:trHeight w:val="1098"/>
        </w:trPr>
        <w:tc>
          <w:tcPr>
            <w:tcW w:w="1826" w:type="dxa"/>
          </w:tcPr>
          <w:p w:rsidR="00FF4D04" w:rsidRPr="00734BF4" w:rsidRDefault="00FF4D04" w:rsidP="00505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Display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Manager Homepage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(S1)</w:t>
            </w:r>
          </w:p>
        </w:tc>
        <w:tc>
          <w:tcPr>
            <w:tcW w:w="1245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S2/DM</w:t>
            </w:r>
            <w:r w:rsidR="00EC109C"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  <w:p w:rsidR="00FF4D04" w:rsidRDefault="00EC109C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TCOV-05</w:t>
            </w:r>
            <w:r w:rsidR="00FF4D04">
              <w:rPr>
                <w:rFonts w:asciiTheme="majorBidi" w:hAnsiTheme="majorBidi" w:cstheme="majorBidi"/>
                <w:sz w:val="24"/>
                <w:szCs w:val="24"/>
              </w:rPr>
              <w:t>-014</w:t>
            </w:r>
          </w:p>
        </w:tc>
        <w:tc>
          <w:tcPr>
            <w:tcW w:w="1417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S1/-</w:t>
            </w:r>
          </w:p>
        </w:tc>
        <w:tc>
          <w:tcPr>
            <w:tcW w:w="1292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S1/-</w:t>
            </w:r>
          </w:p>
        </w:tc>
        <w:tc>
          <w:tcPr>
            <w:tcW w:w="1292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S1/-</w:t>
            </w:r>
          </w:p>
        </w:tc>
        <w:tc>
          <w:tcPr>
            <w:tcW w:w="1198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S1/-</w:t>
            </w:r>
          </w:p>
        </w:tc>
      </w:tr>
      <w:tr w:rsidR="00FF4D04" w:rsidTr="00E84367">
        <w:trPr>
          <w:trHeight w:val="1119"/>
        </w:trPr>
        <w:tc>
          <w:tcPr>
            <w:tcW w:w="1826" w:type="dxa"/>
          </w:tcPr>
          <w:p w:rsidR="00FF4D04" w:rsidRPr="00734BF4" w:rsidRDefault="00FF4D04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Display Manage Menu 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page (S2)</w:t>
            </w:r>
          </w:p>
        </w:tc>
        <w:tc>
          <w:tcPr>
            <w:tcW w:w="1245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S2/-</w:t>
            </w:r>
          </w:p>
        </w:tc>
        <w:tc>
          <w:tcPr>
            <w:tcW w:w="1417" w:type="dxa"/>
          </w:tcPr>
          <w:p w:rsidR="00FF4D04" w:rsidRDefault="00EC109C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S3/DMMP</w:t>
            </w:r>
            <w:r w:rsidR="005C73BF">
              <w:rPr>
                <w:rFonts w:asciiTheme="majorBidi" w:hAnsiTheme="majorBidi" w:cstheme="majorBidi"/>
                <w:sz w:val="24"/>
                <w:szCs w:val="24"/>
              </w:rPr>
              <w:t xml:space="preserve"> TCOV-05</w:t>
            </w:r>
            <w:r w:rsidR="00FF4D04">
              <w:rPr>
                <w:rFonts w:asciiTheme="majorBidi" w:hAnsiTheme="majorBidi" w:cstheme="majorBidi"/>
                <w:sz w:val="24"/>
                <w:szCs w:val="24"/>
              </w:rPr>
              <w:t>-015</w:t>
            </w:r>
          </w:p>
        </w:tc>
        <w:tc>
          <w:tcPr>
            <w:tcW w:w="1292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S2/-</w:t>
            </w:r>
          </w:p>
        </w:tc>
        <w:tc>
          <w:tcPr>
            <w:tcW w:w="1292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S2/-</w:t>
            </w:r>
          </w:p>
        </w:tc>
        <w:tc>
          <w:tcPr>
            <w:tcW w:w="1198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S2/-</w:t>
            </w:r>
          </w:p>
        </w:tc>
      </w:tr>
      <w:tr w:rsidR="00FF4D04" w:rsidTr="00E84367">
        <w:trPr>
          <w:trHeight w:val="834"/>
        </w:trPr>
        <w:tc>
          <w:tcPr>
            <w:tcW w:w="1826" w:type="dxa"/>
          </w:tcPr>
          <w:p w:rsidR="00FF4D04" w:rsidRPr="00734BF4" w:rsidRDefault="00EC109C" w:rsidP="00D9144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Display Menu page</w:t>
            </w:r>
            <w:r w:rsidR="00FF4D04"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(S3)</w:t>
            </w:r>
          </w:p>
        </w:tc>
        <w:tc>
          <w:tcPr>
            <w:tcW w:w="1245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S3/-</w:t>
            </w:r>
          </w:p>
        </w:tc>
        <w:tc>
          <w:tcPr>
            <w:tcW w:w="1417" w:type="dxa"/>
          </w:tcPr>
          <w:p w:rsidR="00FF4D04" w:rsidRDefault="006D4F1F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S4/DMP TCOV-05-016</w:t>
            </w:r>
          </w:p>
        </w:tc>
        <w:tc>
          <w:tcPr>
            <w:tcW w:w="1292" w:type="dxa"/>
          </w:tcPr>
          <w:p w:rsidR="00FF4D04" w:rsidRDefault="006D4F1F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S3/-</w:t>
            </w:r>
          </w:p>
        </w:tc>
        <w:tc>
          <w:tcPr>
            <w:tcW w:w="1292" w:type="dxa"/>
          </w:tcPr>
          <w:p w:rsidR="00FF4D04" w:rsidRDefault="006D4F1F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S3/-</w:t>
            </w:r>
          </w:p>
        </w:tc>
        <w:tc>
          <w:tcPr>
            <w:tcW w:w="1198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S3/-</w:t>
            </w:r>
          </w:p>
        </w:tc>
      </w:tr>
      <w:tr w:rsidR="00FF4D04" w:rsidTr="00E84367">
        <w:trPr>
          <w:trHeight w:val="834"/>
        </w:trPr>
        <w:tc>
          <w:tcPr>
            <w:tcW w:w="1826" w:type="dxa"/>
          </w:tcPr>
          <w:p w:rsidR="00FF4D04" w:rsidRPr="00734BF4" w:rsidRDefault="00FF4D04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Update Menu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(S4)</w:t>
            </w:r>
          </w:p>
        </w:tc>
        <w:tc>
          <w:tcPr>
            <w:tcW w:w="1245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S4/-</w:t>
            </w:r>
          </w:p>
        </w:tc>
        <w:tc>
          <w:tcPr>
            <w:tcW w:w="1417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S4/-</w:t>
            </w:r>
          </w:p>
        </w:tc>
        <w:tc>
          <w:tcPr>
            <w:tcW w:w="1292" w:type="dxa"/>
          </w:tcPr>
          <w:p w:rsidR="00FF4D04" w:rsidRDefault="0002211E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S5</w:t>
            </w:r>
            <w:r w:rsidR="006D4F1F">
              <w:rPr>
                <w:rFonts w:asciiTheme="majorBidi" w:hAnsiTheme="majorBidi" w:cstheme="majorBidi"/>
                <w:sz w:val="24"/>
                <w:szCs w:val="24"/>
              </w:rPr>
              <w:t>/UM TCOV-05-01</w:t>
            </w:r>
            <w:r w:rsidR="004F6A73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292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S4/-</w:t>
            </w:r>
          </w:p>
        </w:tc>
        <w:tc>
          <w:tcPr>
            <w:tcW w:w="1198" w:type="dxa"/>
          </w:tcPr>
          <w:p w:rsidR="00FF4D04" w:rsidRDefault="0002211E" w:rsidP="005C73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S4/-</w:t>
            </w:r>
          </w:p>
        </w:tc>
      </w:tr>
      <w:tr w:rsidR="00EC109C" w:rsidTr="00E84367">
        <w:trPr>
          <w:trHeight w:val="834"/>
        </w:trPr>
        <w:tc>
          <w:tcPr>
            <w:tcW w:w="1826" w:type="dxa"/>
          </w:tcPr>
          <w:p w:rsidR="00EC109C" w:rsidRDefault="00EC109C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Save Updated Menu (S5)</w:t>
            </w:r>
          </w:p>
        </w:tc>
        <w:tc>
          <w:tcPr>
            <w:tcW w:w="1245" w:type="dxa"/>
          </w:tcPr>
          <w:p w:rsidR="00EC109C" w:rsidRDefault="00EC109C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S5/-</w:t>
            </w:r>
          </w:p>
        </w:tc>
        <w:tc>
          <w:tcPr>
            <w:tcW w:w="1417" w:type="dxa"/>
          </w:tcPr>
          <w:p w:rsidR="00EC109C" w:rsidRDefault="00EC109C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S5/-</w:t>
            </w:r>
          </w:p>
        </w:tc>
        <w:tc>
          <w:tcPr>
            <w:tcW w:w="1292" w:type="dxa"/>
          </w:tcPr>
          <w:p w:rsidR="00EC109C" w:rsidRDefault="00EC109C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S5/-</w:t>
            </w:r>
          </w:p>
        </w:tc>
        <w:tc>
          <w:tcPr>
            <w:tcW w:w="1292" w:type="dxa"/>
          </w:tcPr>
          <w:p w:rsidR="00EC109C" w:rsidRDefault="0002211E" w:rsidP="000221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S6/SUM TCOV-05-01</w:t>
            </w:r>
            <w:r w:rsidR="006864F4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198" w:type="dxa"/>
          </w:tcPr>
          <w:p w:rsidR="00EC109C" w:rsidRDefault="00EC109C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S5/-</w:t>
            </w:r>
          </w:p>
        </w:tc>
      </w:tr>
      <w:tr w:rsidR="00FF4D04" w:rsidTr="00E84367">
        <w:trPr>
          <w:trHeight w:val="856"/>
        </w:trPr>
        <w:tc>
          <w:tcPr>
            <w:tcW w:w="1826" w:type="dxa"/>
          </w:tcPr>
          <w:p w:rsidR="00FF4D04" w:rsidRPr="00734BF4" w:rsidRDefault="00FF4D04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View Menu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(S6)</w:t>
            </w:r>
          </w:p>
        </w:tc>
        <w:tc>
          <w:tcPr>
            <w:tcW w:w="1245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S6/-</w:t>
            </w:r>
          </w:p>
        </w:tc>
        <w:tc>
          <w:tcPr>
            <w:tcW w:w="1417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S6/-</w:t>
            </w:r>
          </w:p>
        </w:tc>
        <w:tc>
          <w:tcPr>
            <w:tcW w:w="1292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S6/-</w:t>
            </w:r>
          </w:p>
        </w:tc>
        <w:tc>
          <w:tcPr>
            <w:tcW w:w="1292" w:type="dxa"/>
          </w:tcPr>
          <w:p w:rsidR="00FF4D04" w:rsidRDefault="00FF4D04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S6/-</w:t>
            </w:r>
          </w:p>
        </w:tc>
        <w:tc>
          <w:tcPr>
            <w:tcW w:w="1198" w:type="dxa"/>
          </w:tcPr>
          <w:p w:rsidR="00FF4D04" w:rsidRDefault="006864F4" w:rsidP="006864F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363B62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/VM TCOV-05-019</w:t>
            </w:r>
          </w:p>
        </w:tc>
      </w:tr>
      <w:tr w:rsidR="00363B62" w:rsidTr="00E84367">
        <w:trPr>
          <w:trHeight w:val="856"/>
        </w:trPr>
        <w:tc>
          <w:tcPr>
            <w:tcW w:w="1826" w:type="dxa"/>
          </w:tcPr>
          <w:p w:rsidR="00363B62" w:rsidRDefault="00363B62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Display Menu (S7)</w:t>
            </w:r>
          </w:p>
        </w:tc>
        <w:tc>
          <w:tcPr>
            <w:tcW w:w="1245" w:type="dxa"/>
          </w:tcPr>
          <w:p w:rsidR="00363B62" w:rsidRDefault="00363B6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S7/-</w:t>
            </w:r>
          </w:p>
        </w:tc>
        <w:tc>
          <w:tcPr>
            <w:tcW w:w="1417" w:type="dxa"/>
          </w:tcPr>
          <w:p w:rsidR="00363B62" w:rsidRDefault="00363B6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S7/-</w:t>
            </w:r>
          </w:p>
        </w:tc>
        <w:tc>
          <w:tcPr>
            <w:tcW w:w="1292" w:type="dxa"/>
          </w:tcPr>
          <w:p w:rsidR="00363B62" w:rsidRDefault="00363B6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S7/-</w:t>
            </w:r>
          </w:p>
        </w:tc>
        <w:tc>
          <w:tcPr>
            <w:tcW w:w="1292" w:type="dxa"/>
          </w:tcPr>
          <w:p w:rsidR="00363B62" w:rsidRDefault="00363B6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S7/-</w:t>
            </w:r>
          </w:p>
        </w:tc>
        <w:tc>
          <w:tcPr>
            <w:tcW w:w="1198" w:type="dxa"/>
          </w:tcPr>
          <w:p w:rsidR="00363B62" w:rsidRDefault="00363B62" w:rsidP="006864F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S7/-</w:t>
            </w:r>
          </w:p>
        </w:tc>
      </w:tr>
    </w:tbl>
    <w:p w:rsidR="002A53A9" w:rsidRPr="00D50648" w:rsidRDefault="0080774E" w:rsidP="002238F2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</w:t>
      </w:r>
      <w:r w:rsidR="002238F2" w:rsidRPr="00D50648">
        <w:rPr>
          <w:rFonts w:asciiTheme="majorBidi" w:hAnsiTheme="majorBidi" w:cstheme="majorBidi"/>
          <w:b/>
          <w:bCs/>
          <w:sz w:val="24"/>
          <w:szCs w:val="24"/>
        </w:rPr>
        <w:t>.3a Session Verification State Table</w:t>
      </w:r>
    </w:p>
    <w:p w:rsidR="00AB4B71" w:rsidRPr="002A53A9" w:rsidRDefault="00AB4B71" w:rsidP="002238F2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877"/>
        <w:gridCol w:w="3785"/>
      </w:tblGrid>
      <w:tr w:rsidR="002238F2" w:rsidTr="00AB4B71">
        <w:tc>
          <w:tcPr>
            <w:tcW w:w="2877" w:type="dxa"/>
          </w:tcPr>
          <w:p w:rsidR="002238F2" w:rsidRPr="00734BF4" w:rsidRDefault="002238F2" w:rsidP="00E7091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Coverage</w:t>
            </w:r>
            <w:r w:rsidR="00E70910"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3785" w:type="dxa"/>
          </w:tcPr>
          <w:p w:rsidR="002238F2" w:rsidRPr="00734BF4" w:rsidRDefault="00E70910" w:rsidP="00E7091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Coverage</w:t>
            </w:r>
          </w:p>
        </w:tc>
      </w:tr>
      <w:tr w:rsidR="002238F2" w:rsidTr="00AB4B71">
        <w:tc>
          <w:tcPr>
            <w:tcW w:w="2877" w:type="dxa"/>
          </w:tcPr>
          <w:p w:rsidR="002238F2" w:rsidRDefault="003253F5" w:rsidP="00E7091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TCOV-05</w:t>
            </w:r>
            <w:r w:rsidR="00E70910">
              <w:rPr>
                <w:rFonts w:asciiTheme="majorBidi" w:hAnsiTheme="majorBidi" w:cstheme="majorBidi"/>
                <w:sz w:val="24"/>
                <w:szCs w:val="24"/>
              </w:rPr>
              <w:t>-014</w:t>
            </w:r>
          </w:p>
        </w:tc>
        <w:tc>
          <w:tcPr>
            <w:tcW w:w="3785" w:type="dxa"/>
          </w:tcPr>
          <w:p w:rsidR="002238F2" w:rsidRDefault="00E70910" w:rsidP="00734BF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 to S2 with input C</w:t>
            </w:r>
            <w:r w:rsidR="00EC109C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</w:tr>
      <w:tr w:rsidR="002238F2" w:rsidTr="00AB4B71">
        <w:tc>
          <w:tcPr>
            <w:tcW w:w="2877" w:type="dxa"/>
          </w:tcPr>
          <w:p w:rsidR="002238F2" w:rsidRDefault="003253F5" w:rsidP="00E7091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TCOV-05</w:t>
            </w:r>
            <w:r w:rsidR="00E70910">
              <w:rPr>
                <w:rFonts w:asciiTheme="majorBidi" w:hAnsiTheme="majorBidi" w:cstheme="majorBidi"/>
                <w:sz w:val="24"/>
                <w:szCs w:val="24"/>
              </w:rPr>
              <w:t>-015</w:t>
            </w:r>
          </w:p>
        </w:tc>
        <w:tc>
          <w:tcPr>
            <w:tcW w:w="3785" w:type="dxa"/>
          </w:tcPr>
          <w:p w:rsidR="002238F2" w:rsidRDefault="00E70910" w:rsidP="00734BF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 to S3 with input C</w:t>
            </w:r>
            <w:r w:rsidR="006B3456">
              <w:rPr>
                <w:rFonts w:asciiTheme="majorBidi" w:hAnsiTheme="majorBidi" w:cstheme="majorBidi"/>
                <w:sz w:val="24"/>
                <w:szCs w:val="24"/>
              </w:rPr>
              <w:t>U</w:t>
            </w:r>
          </w:p>
        </w:tc>
      </w:tr>
      <w:tr w:rsidR="002238F2" w:rsidTr="00AB4B71">
        <w:tc>
          <w:tcPr>
            <w:tcW w:w="2877" w:type="dxa"/>
          </w:tcPr>
          <w:p w:rsidR="002238F2" w:rsidRDefault="003253F5" w:rsidP="00E7091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TCOV-05</w:t>
            </w:r>
            <w:r w:rsidR="00E70910">
              <w:rPr>
                <w:rFonts w:asciiTheme="majorBidi" w:hAnsiTheme="majorBidi" w:cstheme="majorBidi"/>
                <w:sz w:val="24"/>
                <w:szCs w:val="24"/>
              </w:rPr>
              <w:t>-016</w:t>
            </w:r>
          </w:p>
        </w:tc>
        <w:tc>
          <w:tcPr>
            <w:tcW w:w="3785" w:type="dxa"/>
          </w:tcPr>
          <w:p w:rsidR="002238F2" w:rsidRDefault="00E70910" w:rsidP="00734BF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S3 to S4 with </w:t>
            </w:r>
            <w:r w:rsidR="006B3456">
              <w:rPr>
                <w:rFonts w:asciiTheme="majorBidi" w:hAnsiTheme="majorBidi" w:cstheme="majorBidi"/>
                <w:sz w:val="24"/>
                <w:szCs w:val="24"/>
              </w:rPr>
              <w:t>input CU</w:t>
            </w:r>
          </w:p>
        </w:tc>
      </w:tr>
      <w:tr w:rsidR="002238F2" w:rsidTr="00AB4B71">
        <w:tc>
          <w:tcPr>
            <w:tcW w:w="2877" w:type="dxa"/>
          </w:tcPr>
          <w:p w:rsidR="002238F2" w:rsidRDefault="003253F5" w:rsidP="00E7091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TCOV-05</w:t>
            </w:r>
            <w:r w:rsidR="00E70910">
              <w:rPr>
                <w:rFonts w:asciiTheme="majorBidi" w:hAnsiTheme="majorBidi" w:cstheme="majorBidi"/>
                <w:sz w:val="24"/>
                <w:szCs w:val="24"/>
              </w:rPr>
              <w:t>-017</w:t>
            </w:r>
          </w:p>
        </w:tc>
        <w:tc>
          <w:tcPr>
            <w:tcW w:w="3785" w:type="dxa"/>
          </w:tcPr>
          <w:p w:rsidR="002238F2" w:rsidRDefault="00363B62" w:rsidP="00734BF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S4 to S5</w:t>
            </w:r>
            <w:r w:rsidR="00E70910">
              <w:rPr>
                <w:rFonts w:asciiTheme="majorBidi" w:hAnsiTheme="majorBidi" w:cstheme="majorBidi"/>
                <w:sz w:val="24"/>
                <w:szCs w:val="24"/>
              </w:rPr>
              <w:t xml:space="preserve"> with input </w:t>
            </w:r>
            <w:r w:rsidR="006B3456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UM</w:t>
            </w:r>
          </w:p>
        </w:tc>
      </w:tr>
      <w:tr w:rsidR="002238F2" w:rsidTr="00AB4B71">
        <w:tc>
          <w:tcPr>
            <w:tcW w:w="2877" w:type="dxa"/>
          </w:tcPr>
          <w:p w:rsidR="002238F2" w:rsidRDefault="003253F5" w:rsidP="00E7091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TCOV-05</w:t>
            </w:r>
            <w:r w:rsidR="00E70910">
              <w:rPr>
                <w:rFonts w:asciiTheme="majorBidi" w:hAnsiTheme="majorBidi" w:cstheme="majorBidi"/>
                <w:sz w:val="24"/>
                <w:szCs w:val="24"/>
              </w:rPr>
              <w:t>-018</w:t>
            </w:r>
          </w:p>
        </w:tc>
        <w:tc>
          <w:tcPr>
            <w:tcW w:w="3785" w:type="dxa"/>
          </w:tcPr>
          <w:p w:rsidR="002238F2" w:rsidRDefault="00363B62" w:rsidP="00734BF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S5 to S6</w:t>
            </w:r>
            <w:r w:rsidR="00E70910">
              <w:rPr>
                <w:rFonts w:asciiTheme="majorBidi" w:hAnsiTheme="majorBidi" w:cstheme="majorBidi"/>
                <w:sz w:val="24"/>
                <w:szCs w:val="24"/>
              </w:rPr>
              <w:t xml:space="preserve"> with input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CSM</w:t>
            </w:r>
          </w:p>
        </w:tc>
      </w:tr>
      <w:tr w:rsidR="002238F2" w:rsidTr="00AB4B71">
        <w:tc>
          <w:tcPr>
            <w:tcW w:w="2877" w:type="dxa"/>
          </w:tcPr>
          <w:p w:rsidR="002238F2" w:rsidRDefault="003253F5" w:rsidP="00E7091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TCOV-05</w:t>
            </w:r>
            <w:r w:rsidR="00E70910">
              <w:rPr>
                <w:rFonts w:asciiTheme="majorBidi" w:hAnsiTheme="majorBidi" w:cstheme="majorBidi"/>
                <w:sz w:val="24"/>
                <w:szCs w:val="24"/>
              </w:rPr>
              <w:t>-019</w:t>
            </w:r>
          </w:p>
        </w:tc>
        <w:tc>
          <w:tcPr>
            <w:tcW w:w="3785" w:type="dxa"/>
          </w:tcPr>
          <w:p w:rsidR="002238F2" w:rsidRDefault="00363B62" w:rsidP="00363B6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S6 to S7</w:t>
            </w:r>
            <w:r w:rsidR="00E70910">
              <w:rPr>
                <w:rFonts w:asciiTheme="majorBidi" w:hAnsiTheme="majorBidi" w:cstheme="majorBidi"/>
                <w:sz w:val="24"/>
                <w:szCs w:val="24"/>
              </w:rPr>
              <w:t xml:space="preserve"> with input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VM</w:t>
            </w:r>
          </w:p>
        </w:tc>
      </w:tr>
    </w:tbl>
    <w:p w:rsidR="00E63EF4" w:rsidRPr="00D50648" w:rsidRDefault="0080774E" w:rsidP="00734BF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</w:t>
      </w:r>
      <w:r w:rsidR="00734BF4" w:rsidRPr="00D50648">
        <w:rPr>
          <w:rFonts w:asciiTheme="majorBidi" w:hAnsiTheme="majorBidi" w:cstheme="majorBidi"/>
          <w:b/>
          <w:bCs/>
          <w:sz w:val="24"/>
          <w:szCs w:val="24"/>
        </w:rPr>
        <w:t>.3b Session Verification State Coverage</w:t>
      </w:r>
    </w:p>
    <w:p w:rsidR="002238F2" w:rsidRDefault="002238F2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238F2" w:rsidRDefault="002238F2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Pr="00E63EF4" w:rsidRDefault="0080774E" w:rsidP="00664DCE">
      <w:pPr>
        <w:pStyle w:val="Heading2"/>
        <w:spacing w:before="240" w:after="240"/>
        <w:rPr>
          <w:sz w:val="24"/>
          <w:szCs w:val="24"/>
        </w:rPr>
      </w:pPr>
      <w:bookmarkStart w:id="24" w:name="_Toc469407898"/>
      <w:r>
        <w:rPr>
          <w:sz w:val="24"/>
          <w:szCs w:val="24"/>
        </w:rPr>
        <w:lastRenderedPageBreak/>
        <w:t>2</w:t>
      </w:r>
      <w:r w:rsidR="008A4E79">
        <w:rPr>
          <w:sz w:val="24"/>
          <w:szCs w:val="24"/>
        </w:rPr>
        <w:t>.</w:t>
      </w:r>
      <w:r w:rsidR="00E63EF4" w:rsidRPr="00E63EF4">
        <w:rPr>
          <w:sz w:val="24"/>
          <w:szCs w:val="24"/>
        </w:rPr>
        <w:t>3 Test Identification</w:t>
      </w:r>
      <w:bookmarkEnd w:id="24"/>
    </w:p>
    <w:p w:rsidR="005302F6" w:rsidRPr="00664DCE" w:rsidRDefault="00E63EF4" w:rsidP="00664DCE">
      <w:pPr>
        <w:spacing w:after="240"/>
        <w:rPr>
          <w:rFonts w:cs="Arial"/>
          <w:sz w:val="24"/>
          <w:szCs w:val="24"/>
        </w:rPr>
      </w:pPr>
      <w:r w:rsidRPr="00E63EF4">
        <w:rPr>
          <w:rFonts w:cs="Arial"/>
          <w:sz w:val="24"/>
          <w:szCs w:val="24"/>
        </w:rPr>
        <w:t>This section should contain information at least as below: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780"/>
        <w:gridCol w:w="1856"/>
        <w:gridCol w:w="1752"/>
        <w:gridCol w:w="1856"/>
        <w:gridCol w:w="1954"/>
      </w:tblGrid>
      <w:tr w:rsidR="005302F6" w:rsidTr="00F06C47">
        <w:trPr>
          <w:trHeight w:val="661"/>
        </w:trPr>
        <w:tc>
          <w:tcPr>
            <w:tcW w:w="1780" w:type="dxa"/>
          </w:tcPr>
          <w:p w:rsidR="005302F6" w:rsidRPr="005431DB" w:rsidRDefault="005302F6" w:rsidP="0070638E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Condition ID</w:t>
            </w:r>
          </w:p>
        </w:tc>
        <w:tc>
          <w:tcPr>
            <w:tcW w:w="1856" w:type="dxa"/>
          </w:tcPr>
          <w:p w:rsidR="005302F6" w:rsidRPr="005431DB" w:rsidRDefault="005302F6" w:rsidP="0070638E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Condition</w:t>
            </w:r>
          </w:p>
        </w:tc>
        <w:tc>
          <w:tcPr>
            <w:tcW w:w="1752" w:type="dxa"/>
          </w:tcPr>
          <w:p w:rsidR="005302F6" w:rsidRPr="005431DB" w:rsidRDefault="005302F6" w:rsidP="0070638E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coverage ID</w:t>
            </w:r>
          </w:p>
        </w:tc>
        <w:tc>
          <w:tcPr>
            <w:tcW w:w="1856" w:type="dxa"/>
          </w:tcPr>
          <w:p w:rsidR="005302F6" w:rsidRPr="005431DB" w:rsidRDefault="005302F6" w:rsidP="0070638E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coverage</w:t>
            </w:r>
          </w:p>
        </w:tc>
        <w:tc>
          <w:tcPr>
            <w:tcW w:w="1954" w:type="dxa"/>
          </w:tcPr>
          <w:p w:rsidR="005302F6" w:rsidRPr="005431DB" w:rsidRDefault="005302F6" w:rsidP="0070638E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data</w:t>
            </w:r>
          </w:p>
        </w:tc>
      </w:tr>
      <w:tr w:rsidR="005302F6" w:rsidTr="00F06C47">
        <w:trPr>
          <w:trHeight w:val="318"/>
        </w:trPr>
        <w:tc>
          <w:tcPr>
            <w:tcW w:w="1780" w:type="dxa"/>
          </w:tcPr>
          <w:p w:rsidR="005302F6" w:rsidRPr="005431DB" w:rsidRDefault="005302F6" w:rsidP="0070638E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i w:val="0"/>
                <w:iCs/>
                <w:color w:val="auto"/>
              </w:rPr>
              <w:t>TCON-05</w:t>
            </w:r>
            <w:r w:rsidRPr="005431DB">
              <w:rPr>
                <w:i w:val="0"/>
                <w:iCs/>
                <w:color w:val="auto"/>
              </w:rPr>
              <w:t>-00</w:t>
            </w:r>
            <w:r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1856" w:type="dxa"/>
          </w:tcPr>
          <w:p w:rsidR="005302F6" w:rsidRPr="005431DB" w:rsidRDefault="005302F6" w:rsidP="0070638E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Main Flow</w:t>
            </w:r>
          </w:p>
        </w:tc>
        <w:tc>
          <w:tcPr>
            <w:tcW w:w="1752" w:type="dxa"/>
          </w:tcPr>
          <w:p w:rsidR="005302F6" w:rsidRPr="005431DB" w:rsidRDefault="00664DCE" w:rsidP="0070638E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i w:val="0"/>
                <w:iCs/>
                <w:color w:val="auto"/>
              </w:rPr>
              <w:t>TCOV-05</w:t>
            </w:r>
            <w:r w:rsidR="005302F6" w:rsidRPr="005431DB">
              <w:rPr>
                <w:i w:val="0"/>
                <w:iCs/>
                <w:color w:val="auto"/>
              </w:rPr>
              <w:t>-0</w:t>
            </w:r>
            <w:r w:rsidR="005302F6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1856" w:type="dxa"/>
          </w:tcPr>
          <w:p w:rsidR="005302F6" w:rsidRPr="005431DB" w:rsidRDefault="005302F6" w:rsidP="0070638E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Main Flow</w:t>
            </w:r>
          </w:p>
        </w:tc>
        <w:tc>
          <w:tcPr>
            <w:tcW w:w="1954" w:type="dxa"/>
          </w:tcPr>
          <w:p w:rsidR="005302F6" w:rsidRPr="005431DB" w:rsidRDefault="00664DCE" w:rsidP="0070638E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i w:val="0"/>
                <w:iCs/>
                <w:color w:val="auto"/>
              </w:rPr>
              <w:t>TCON-05</w:t>
            </w:r>
            <w:r w:rsidRPr="005431DB">
              <w:rPr>
                <w:i w:val="0"/>
                <w:iCs/>
                <w:color w:val="auto"/>
              </w:rPr>
              <w:t>-00</w:t>
            </w:r>
            <w:r>
              <w:rPr>
                <w:i w:val="0"/>
                <w:iCs/>
                <w:color w:val="auto"/>
              </w:rPr>
              <w:t>1</w:t>
            </w:r>
          </w:p>
        </w:tc>
      </w:tr>
      <w:tr w:rsidR="005302F6" w:rsidTr="00F06C47">
        <w:trPr>
          <w:trHeight w:val="1031"/>
        </w:trPr>
        <w:tc>
          <w:tcPr>
            <w:tcW w:w="1780" w:type="dxa"/>
          </w:tcPr>
          <w:p w:rsidR="005302F6" w:rsidRPr="005431DB" w:rsidRDefault="005302F6" w:rsidP="0070638E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i w:val="0"/>
                <w:iCs/>
                <w:color w:val="auto"/>
              </w:rPr>
              <w:t>TCON-05</w:t>
            </w:r>
            <w:r w:rsidRPr="005431DB">
              <w:rPr>
                <w:i w:val="0"/>
                <w:iCs/>
                <w:color w:val="auto"/>
              </w:rPr>
              <w:t>-00</w:t>
            </w:r>
            <w:r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1856" w:type="dxa"/>
          </w:tcPr>
          <w:p w:rsidR="005302F6" w:rsidRPr="005431DB" w:rsidRDefault="005302F6" w:rsidP="0070638E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Alternate Flow 1 (Click '</w:t>
            </w: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Delete Menu’</w:t>
            </w: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 button)</w:t>
            </w:r>
          </w:p>
        </w:tc>
        <w:tc>
          <w:tcPr>
            <w:tcW w:w="1752" w:type="dxa"/>
          </w:tcPr>
          <w:p w:rsidR="005302F6" w:rsidRPr="005431DB" w:rsidRDefault="00664DCE" w:rsidP="0070638E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i w:val="0"/>
                <w:iCs/>
                <w:color w:val="auto"/>
              </w:rPr>
              <w:t>TCOV-05</w:t>
            </w:r>
            <w:r w:rsidR="005302F6" w:rsidRPr="005431DB">
              <w:rPr>
                <w:i w:val="0"/>
                <w:iCs/>
                <w:color w:val="auto"/>
              </w:rPr>
              <w:t>-0</w:t>
            </w:r>
            <w:r w:rsidR="005302F6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1856" w:type="dxa"/>
          </w:tcPr>
          <w:p w:rsidR="005302F6" w:rsidRPr="005431DB" w:rsidRDefault="005302F6" w:rsidP="0070638E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Alternate Flow 1 (Click '</w:t>
            </w: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Delete Menu’</w:t>
            </w: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 button)</w:t>
            </w:r>
          </w:p>
        </w:tc>
        <w:tc>
          <w:tcPr>
            <w:tcW w:w="1954" w:type="dxa"/>
          </w:tcPr>
          <w:p w:rsidR="005302F6" w:rsidRPr="005431DB" w:rsidRDefault="00664DCE" w:rsidP="0070638E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i w:val="0"/>
                <w:iCs/>
                <w:color w:val="auto"/>
              </w:rPr>
              <w:t>TCON-05</w:t>
            </w:r>
            <w:r w:rsidRPr="005431DB">
              <w:rPr>
                <w:i w:val="0"/>
                <w:iCs/>
                <w:color w:val="auto"/>
              </w:rPr>
              <w:t>-00</w:t>
            </w:r>
            <w:r>
              <w:rPr>
                <w:i w:val="0"/>
                <w:iCs/>
                <w:color w:val="auto"/>
              </w:rPr>
              <w:t>2</w:t>
            </w:r>
          </w:p>
        </w:tc>
      </w:tr>
    </w:tbl>
    <w:p w:rsidR="00E63EF4" w:rsidRDefault="00D50648" w:rsidP="003F2F7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50648">
        <w:rPr>
          <w:rFonts w:asciiTheme="majorBidi" w:hAnsiTheme="majorBidi" w:cstheme="majorBidi"/>
          <w:b/>
          <w:bCs/>
          <w:sz w:val="24"/>
          <w:szCs w:val="24"/>
        </w:rPr>
        <w:t>Table 2.1.3 Session Verification Test Identification</w:t>
      </w:r>
    </w:p>
    <w:p w:rsidR="00D50648" w:rsidRPr="00D50648" w:rsidRDefault="00D50648" w:rsidP="00D5064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11EE5" w:rsidRDefault="00011EE5" w:rsidP="00011EE5">
      <w:pPr>
        <w:pStyle w:val="Heading2"/>
        <w:rPr>
          <w:rFonts w:cs="Arial"/>
          <w:sz w:val="24"/>
          <w:szCs w:val="24"/>
        </w:rPr>
      </w:pPr>
      <w:bookmarkStart w:id="25" w:name="_Toc355793881"/>
      <w:bookmarkStart w:id="26" w:name="_Toc469407899"/>
      <w:r w:rsidRPr="00011EE5">
        <w:rPr>
          <w:rFonts w:cs="Arial"/>
          <w:sz w:val="24"/>
          <w:szCs w:val="24"/>
        </w:rPr>
        <w:t>2.</w:t>
      </w:r>
      <w:r w:rsidR="0080774E">
        <w:rPr>
          <w:rFonts w:cs="Arial"/>
          <w:sz w:val="24"/>
          <w:szCs w:val="24"/>
        </w:rPr>
        <w:t>4</w:t>
      </w:r>
      <w:r w:rsidRPr="00011EE5">
        <w:rPr>
          <w:rFonts w:cs="Arial"/>
          <w:sz w:val="24"/>
          <w:szCs w:val="24"/>
        </w:rPr>
        <w:t xml:space="preserve"> Feature Pass/Fail Criteria</w:t>
      </w:r>
      <w:bookmarkEnd w:id="25"/>
      <w:bookmarkEnd w:id="26"/>
    </w:p>
    <w:p w:rsidR="00011EE5" w:rsidRPr="00011EE5" w:rsidRDefault="00011EE5" w:rsidP="00011EE5">
      <w:pPr>
        <w:spacing w:line="276" w:lineRule="auto"/>
        <w:rPr>
          <w:rFonts w:cs="Arial"/>
          <w:sz w:val="24"/>
          <w:szCs w:val="24"/>
        </w:rPr>
      </w:pPr>
      <w:r w:rsidRPr="00011EE5">
        <w:rPr>
          <w:rFonts w:cs="Arial"/>
          <w:sz w:val="24"/>
          <w:szCs w:val="24"/>
        </w:rPr>
        <w:t>This section should contain information at least as below:</w:t>
      </w:r>
    </w:p>
    <w:p w:rsidR="00011EE5" w:rsidRPr="00011EE5" w:rsidRDefault="00011EE5" w:rsidP="00011EE5">
      <w:pPr>
        <w:spacing w:line="276" w:lineRule="auto"/>
        <w:rPr>
          <w:rFonts w:cs="Arial"/>
          <w:sz w:val="24"/>
          <w:szCs w:val="24"/>
        </w:rPr>
      </w:pPr>
    </w:p>
    <w:p w:rsidR="00011EE5" w:rsidRPr="00011EE5" w:rsidRDefault="00011EE5" w:rsidP="00011EE5">
      <w:pPr>
        <w:spacing w:line="276" w:lineRule="auto"/>
        <w:rPr>
          <w:sz w:val="24"/>
          <w:szCs w:val="24"/>
        </w:rPr>
      </w:pPr>
      <w:r w:rsidRPr="00011EE5">
        <w:rPr>
          <w:sz w:val="24"/>
          <w:szCs w:val="24"/>
        </w:rPr>
        <w:t>Each feature must satisfy the following criteria in order to pass:</w:t>
      </w:r>
    </w:p>
    <w:p w:rsidR="00011EE5" w:rsidRPr="00011EE5" w:rsidRDefault="00011EE5" w:rsidP="001567EB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011EE5">
        <w:rPr>
          <w:sz w:val="24"/>
          <w:szCs w:val="24"/>
        </w:rPr>
        <w:t>i</w:t>
      </w:r>
      <w:proofErr w:type="spellEnd"/>
      <w:proofErr w:type="gramEnd"/>
      <w:r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</w:t>
      </w:r>
      <w:r w:rsidRPr="00011EE5">
        <w:rPr>
          <w:sz w:val="24"/>
          <w:szCs w:val="24"/>
        </w:rPr>
        <w:t>pass all its test cases</w:t>
      </w:r>
    </w:p>
    <w:p w:rsidR="00011EE5" w:rsidRPr="00011EE5" w:rsidRDefault="001567EB" w:rsidP="00011EE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ii</w:t>
      </w:r>
      <w:proofErr w:type="gramStart"/>
      <w:r w:rsidR="00011EE5"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011EE5" w:rsidRPr="00011EE5">
        <w:rPr>
          <w:sz w:val="24"/>
          <w:szCs w:val="24"/>
        </w:rPr>
        <w:t>no</w:t>
      </w:r>
      <w:proofErr w:type="gramEnd"/>
      <w:r w:rsidR="00011EE5" w:rsidRPr="00011EE5">
        <w:rPr>
          <w:sz w:val="24"/>
          <w:szCs w:val="24"/>
        </w:rPr>
        <w:t xml:space="preserve"> deadlock</w:t>
      </w:r>
    </w:p>
    <w:p w:rsidR="00011EE5" w:rsidRDefault="001567EB" w:rsidP="00011EE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iii</w:t>
      </w:r>
      <w:r w:rsidR="00011EE5" w:rsidRPr="00011EE5">
        <w:rPr>
          <w:sz w:val="24"/>
          <w:szCs w:val="24"/>
        </w:rPr>
        <w:t xml:space="preserve">. </w:t>
      </w:r>
      <w:proofErr w:type="spellStart"/>
      <w:proofErr w:type="gramStart"/>
      <w:r w:rsidR="00011EE5" w:rsidRPr="00011EE5">
        <w:rPr>
          <w:sz w:val="24"/>
          <w:szCs w:val="24"/>
        </w:rPr>
        <w:t>fulfill</w:t>
      </w:r>
      <w:proofErr w:type="spellEnd"/>
      <w:proofErr w:type="gramEnd"/>
      <w:r w:rsidR="00011EE5" w:rsidRPr="00011EE5">
        <w:rPr>
          <w:sz w:val="24"/>
          <w:szCs w:val="24"/>
        </w:rPr>
        <w:t xml:space="preserve"> its requirement</w:t>
      </w:r>
    </w:p>
    <w:p w:rsidR="00011EE5" w:rsidRDefault="00011EE5" w:rsidP="00011EE5">
      <w:pPr>
        <w:spacing w:line="276" w:lineRule="auto"/>
        <w:rPr>
          <w:sz w:val="24"/>
          <w:szCs w:val="24"/>
        </w:rPr>
      </w:pPr>
    </w:p>
    <w:p w:rsidR="00011EE5" w:rsidRDefault="00011EE5" w:rsidP="00011EE5">
      <w:pPr>
        <w:pStyle w:val="Heading2"/>
        <w:rPr>
          <w:rFonts w:cs="Arial"/>
          <w:sz w:val="24"/>
          <w:szCs w:val="24"/>
        </w:rPr>
      </w:pPr>
      <w:bookmarkStart w:id="27" w:name="_Toc355793882"/>
      <w:bookmarkStart w:id="28" w:name="_Toc469407900"/>
      <w:r w:rsidRPr="00011EE5">
        <w:rPr>
          <w:rFonts w:cs="Arial"/>
          <w:sz w:val="24"/>
          <w:szCs w:val="24"/>
        </w:rPr>
        <w:t>2.</w:t>
      </w:r>
      <w:r w:rsidR="0080774E">
        <w:rPr>
          <w:rFonts w:cs="Arial"/>
          <w:sz w:val="24"/>
          <w:szCs w:val="24"/>
        </w:rPr>
        <w:t>5</w:t>
      </w:r>
      <w:r w:rsidRPr="00011EE5">
        <w:rPr>
          <w:rFonts w:cs="Arial"/>
          <w:sz w:val="24"/>
          <w:szCs w:val="24"/>
        </w:rPr>
        <w:t xml:space="preserve"> Test Deliverable</w:t>
      </w:r>
      <w:bookmarkEnd w:id="27"/>
      <w:bookmarkEnd w:id="28"/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 xml:space="preserve">The following documents will be generated by the system test group and will be delivered after test completion. </w:t>
      </w:r>
    </w:p>
    <w:p w:rsidR="00011EE5" w:rsidRPr="00011EE5" w:rsidRDefault="00011EE5" w:rsidP="00011EE5">
      <w:pPr>
        <w:rPr>
          <w:sz w:val="24"/>
          <w:szCs w:val="24"/>
        </w:rPr>
      </w:pP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>Test documentation:</w:t>
      </w:r>
    </w:p>
    <w:p w:rsidR="00011EE5" w:rsidRPr="00011EE5" w:rsidRDefault="00011EE5" w:rsidP="00011EE5">
      <w:pPr>
        <w:rPr>
          <w:sz w:val="24"/>
          <w:szCs w:val="24"/>
        </w:rPr>
      </w:pPr>
      <w:proofErr w:type="spellStart"/>
      <w:proofErr w:type="gramStart"/>
      <w:r w:rsidRPr="00011EE5">
        <w:rPr>
          <w:sz w:val="24"/>
          <w:szCs w:val="24"/>
        </w:rPr>
        <w:t>i</w:t>
      </w:r>
      <w:proofErr w:type="spellEnd"/>
      <w:proofErr w:type="gramEnd"/>
      <w:r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 </w:t>
      </w:r>
      <w:r w:rsidRPr="00011EE5">
        <w:rPr>
          <w:sz w:val="24"/>
          <w:szCs w:val="24"/>
        </w:rPr>
        <w:t>test plan</w:t>
      </w: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 xml:space="preserve">ii. </w:t>
      </w:r>
      <w:r>
        <w:rPr>
          <w:sz w:val="24"/>
          <w:szCs w:val="24"/>
        </w:rPr>
        <w:t xml:space="preserve">  </w:t>
      </w:r>
      <w:proofErr w:type="gramStart"/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design specifications</w:t>
      </w: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>iii</w:t>
      </w:r>
      <w:proofErr w:type="gramStart"/>
      <w:r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case specification</w:t>
      </w: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>iv</w:t>
      </w:r>
      <w:proofErr w:type="gramStart"/>
      <w:r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procedure specification</w:t>
      </w: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>vi</w:t>
      </w:r>
      <w:proofErr w:type="gramStart"/>
      <w:r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logs</w:t>
      </w: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 xml:space="preserve">vii. </w:t>
      </w:r>
      <w:proofErr w:type="gramStart"/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incident report</w:t>
      </w:r>
    </w:p>
    <w:p w:rsidR="00011EE5" w:rsidRPr="00011EE5" w:rsidRDefault="00011EE5" w:rsidP="00011EE5">
      <w:pPr>
        <w:rPr>
          <w:rFonts w:cs="Arial"/>
          <w:sz w:val="24"/>
          <w:szCs w:val="24"/>
        </w:rPr>
      </w:pPr>
      <w:r w:rsidRPr="00011EE5">
        <w:rPr>
          <w:sz w:val="24"/>
          <w:szCs w:val="24"/>
        </w:rPr>
        <w:t xml:space="preserve">vii. </w:t>
      </w:r>
      <w:proofErr w:type="gramStart"/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summary report </w:t>
      </w:r>
    </w:p>
    <w:p w:rsidR="00011EE5" w:rsidRPr="00011EE5" w:rsidRDefault="00011EE5" w:rsidP="00011EE5"/>
    <w:p w:rsidR="00011EE5" w:rsidRPr="00011EE5" w:rsidRDefault="00011EE5" w:rsidP="00011EE5">
      <w:pPr>
        <w:spacing w:line="276" w:lineRule="auto"/>
        <w:rPr>
          <w:rFonts w:cs="Arial"/>
          <w:sz w:val="24"/>
          <w:szCs w:val="24"/>
        </w:rPr>
      </w:pPr>
    </w:p>
    <w:p w:rsidR="00011EE5" w:rsidRPr="00011EE5" w:rsidRDefault="00011EE5" w:rsidP="00011EE5"/>
    <w:p w:rsidR="00011EE5" w:rsidRDefault="00011EE5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92B26" w:rsidRDefault="00992B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92B26" w:rsidRDefault="00992B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92B26" w:rsidRDefault="00992B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567EB" w:rsidRDefault="001567EB" w:rsidP="008A4E79">
      <w:pPr>
        <w:pStyle w:val="Heading2"/>
        <w:rPr>
          <w:rFonts w:cs="Arial"/>
          <w:sz w:val="24"/>
          <w:szCs w:val="24"/>
        </w:rPr>
      </w:pPr>
    </w:p>
    <w:sectPr w:rsidR="001567EB" w:rsidSect="003868F6">
      <w:footerReference w:type="default" r:id="rId13"/>
      <w:headerReference w:type="first" r:id="rId14"/>
      <w:footerReference w:type="first" r:id="rId15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A22" w:rsidRDefault="00293A22">
      <w:r>
        <w:separator/>
      </w:r>
    </w:p>
  </w:endnote>
  <w:endnote w:type="continuationSeparator" w:id="0">
    <w:p w:rsidR="00293A22" w:rsidRDefault="0029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DC9" w:rsidRPr="000A776D" w:rsidRDefault="006D2588">
    <w:pPr>
      <w:pStyle w:val="Footer"/>
      <w:rPr>
        <w:sz w:val="52"/>
        <w:szCs w:val="52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55254ADC" wp14:editId="12B5BD94">
              <wp:simplePos x="0" y="0"/>
              <wp:positionH relativeFrom="column">
                <wp:posOffset>5257800</wp:posOffset>
              </wp:positionH>
              <wp:positionV relativeFrom="paragraph">
                <wp:posOffset>124460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7DC9" w:rsidRPr="004D5DA4" w:rsidRDefault="00BE7DC9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D34254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ii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14pt;margin-top:9.8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AeuQ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" filled="f" stroked="f">
              <v:textbox>
                <w:txbxContent>
                  <w:p w:rsidR="00BE7DC9" w:rsidRPr="004D5DA4" w:rsidRDefault="00BE7DC9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D34254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ii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76AD3C53" wp14:editId="6EF03768">
              <wp:simplePos x="0" y="0"/>
              <wp:positionH relativeFrom="column">
                <wp:posOffset>3048635</wp:posOffset>
              </wp:positionH>
              <wp:positionV relativeFrom="paragraph">
                <wp:posOffset>134620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7DC9" w:rsidRPr="00101B90" w:rsidRDefault="00BE7DC9" w:rsidP="00101B9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FOS_TDS_1.0.0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8" type="#_x0000_t202" style="position:absolute;margin-left:240.05pt;margin-top:10.6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JHvAIAAMI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" filled="f" stroked="f">
              <v:textbox>
                <w:txbxContent>
                  <w:p w:rsidR="00BE7DC9" w:rsidRPr="00101B90" w:rsidRDefault="00BE7DC9" w:rsidP="00101B90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FOS_TDS_1.0.0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108A8958" wp14:editId="2DC3B27C">
              <wp:simplePos x="0" y="0"/>
              <wp:positionH relativeFrom="column">
                <wp:posOffset>2023745</wp:posOffset>
              </wp:positionH>
              <wp:positionV relativeFrom="paragraph">
                <wp:posOffset>107315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7DC9" w:rsidRPr="00101B90" w:rsidRDefault="00BE7DC9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21/11/2016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9" type="#_x0000_t202" style="position:absolute;margin-left:159.35pt;margin-top:8.45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hauw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" filled="f" stroked="f">
              <v:textbox>
                <w:txbxContent>
                  <w:p w:rsidR="00BE7DC9" w:rsidRPr="00101B90" w:rsidRDefault="00BE7DC9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21/11/2016</w:t>
                    </w:r>
                  </w:p>
                </w:txbxContent>
              </v:textbox>
            </v:shape>
          </w:pict>
        </mc:Fallback>
      </mc:AlternateContent>
    </w:r>
    <w:r w:rsidR="00BE7DC9" w:rsidRPr="00395B17">
      <w:rPr>
        <w:noProof/>
        <w:sz w:val="52"/>
        <w:szCs w:val="52"/>
        <w:lang w:val="en-US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47A31DC2" wp14:editId="57B965BB">
              <wp:simplePos x="0" y="0"/>
              <wp:positionH relativeFrom="column">
                <wp:posOffset>-228600</wp:posOffset>
              </wp:positionH>
              <wp:positionV relativeFrom="paragraph">
                <wp:posOffset>-450578</wp:posOffset>
              </wp:positionV>
              <wp:extent cx="2374265" cy="797469"/>
              <wp:effectExtent l="0" t="0" r="2349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9746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E7DC9" w:rsidRDefault="00BE7DC9" w:rsidP="00395B17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31DECC71" wp14:editId="4B55DBD3">
                                <wp:extent cx="1460664" cy="653142"/>
                                <wp:effectExtent l="0" t="0" r="635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53312" cy="6498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8pt;margin-top:-35.5pt;width:186.95pt;height:62.8pt;z-index:251780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aaKAIAAE0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">
              <v:textbox>
                <w:txbxContent>
                  <w:p w:rsidR="00BE7DC9" w:rsidRDefault="00BE7DC9" w:rsidP="00395B17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1FECC0A" wp14:editId="06E697F1">
                          <wp:extent cx="1460664" cy="653142"/>
                          <wp:effectExtent l="0" t="0" r="635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53312" cy="6498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E7DC9">
      <w:rPr>
        <w:noProof/>
        <w:lang w:val="en-US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7E8090FE" wp14:editId="25476D37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 w:rsidR="00BE7DC9">
      <w:rPr>
        <w:noProof/>
        <w:lang w:val="en-US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4035A415" wp14:editId="64E48FF2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 w:rsidR="00BE7DC9">
      <w:rPr>
        <w:noProof/>
        <w:lang w:val="en-US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2F731A58" wp14:editId="6DC67D3B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 w:rsidR="00BE7DC9">
      <w:rPr>
        <w:noProof/>
        <w:lang w:val="en-US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72BF2369" wp14:editId="29BE7167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 w:rsidR="00BE7DC9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0A113272" wp14:editId="50C8F177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 w:rsidR="00BE7DC9">
      <w:rPr>
        <w:noProof/>
        <w:lang w:val="en-US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47E448F5" wp14:editId="1BCFB9F8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7DC9" w:rsidRPr="00101B90" w:rsidRDefault="00BE7DC9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Z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ELWP&#10;2b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BE7DC9" w:rsidRPr="00101B90" w:rsidRDefault="00BE7DC9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 w:rsidR="00BE7DC9">
      <w:rPr>
        <w:noProof/>
        <w:lang w:val="en-US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0B1E2634" wp14:editId="1EAC5AD4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7DC9" w:rsidRDefault="00BE7DC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MltwIAAMA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" filled="f" stroked="f">
              <v:textbox>
                <w:txbxContent>
                  <w:p w:rsidR="00BE7DC9" w:rsidRDefault="00BE7DC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BE7DC9">
      <w:rPr>
        <w:noProof/>
        <w:lang w:val="en-US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4ABA9CD5" wp14:editId="741F745D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7DC9" w:rsidRPr="00101B90" w:rsidRDefault="00BE7DC9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Design Specification 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u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OL0NG92KeSOrB1Cw&#10;kiAw0CIMPlg0Uv3AaIAhkmH9fUcVw6j9IOAVJCGxkjVuQ2aLCDbq3LI5t1BRAlSGDUbTcmWmSbXr&#10;Fd82EGl6d0Jew8upuRP1U1aH9waDwnE7DDU7ic73zutp9C5/AQ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ABkXu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BE7DC9" w:rsidRPr="00101B90" w:rsidRDefault="00BE7DC9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Design Specification ID</w:t>
                    </w:r>
                  </w:p>
                </w:txbxContent>
              </v:textbox>
            </v:shape>
          </w:pict>
        </mc:Fallback>
      </mc:AlternateContent>
    </w:r>
    <w:r w:rsidR="00BE7DC9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75BFFD95" wp14:editId="61702940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 w:rsidR="00BE7DC9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26EB5A49" wp14:editId="2DF37AC9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 w:rsidR="00BE7DC9">
      <w:rPr>
        <w:noProof/>
        <w:lang w:val="en-US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27F5D074" wp14:editId="1C4AC756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7DC9" w:rsidRPr="00101B90" w:rsidRDefault="00BE7DC9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OtwIAAMA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Il/3M6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BE7DC9" w:rsidRPr="00101B90" w:rsidRDefault="00BE7DC9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700" w:rsidRDefault="00D1570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539C5237" wp14:editId="2F0AF84D">
              <wp:simplePos x="0" y="0"/>
              <wp:positionH relativeFrom="column">
                <wp:posOffset>-264226</wp:posOffset>
              </wp:positionH>
              <wp:positionV relativeFrom="paragraph">
                <wp:posOffset>-696133</wp:posOffset>
              </wp:positionV>
              <wp:extent cx="2173184" cy="880596"/>
              <wp:effectExtent l="0" t="0" r="0" b="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3184" cy="8805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Pr="00E22B1F" w:rsidRDefault="00D15700" w:rsidP="00D92EC3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sz w:val="44"/>
                              <w:szCs w:val="44"/>
                              <w:lang w:val="en-US"/>
                            </w:rPr>
                            <w:drawing>
                              <wp:inline distT="0" distB="0" distL="0" distR="0" wp14:anchorId="2B504DF7" wp14:editId="42CBD7EB">
                                <wp:extent cx="1402080" cy="788670"/>
                                <wp:effectExtent l="0" t="0" r="762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02080" cy="7886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0" o:spid="_x0000_s1035" type="#_x0000_t202" style="position:absolute;margin-left:-20.8pt;margin-top:-54.8pt;width:171.1pt;height:69.3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fn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" filled="f" stroked="f">
              <v:textbox>
                <w:txbxContent>
                  <w:p w:rsidR="00D15700" w:rsidRPr="00E22B1F" w:rsidRDefault="00D15700" w:rsidP="00D92EC3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noProof/>
                        <w:sz w:val="44"/>
                        <w:szCs w:val="44"/>
                        <w:lang w:val="en-US"/>
                      </w:rPr>
                      <w:drawing>
                        <wp:inline distT="0" distB="0" distL="0" distR="0" wp14:anchorId="2B504DF7" wp14:editId="42CBD7EB">
                          <wp:extent cx="1402080" cy="788670"/>
                          <wp:effectExtent l="0" t="0" r="762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02080" cy="7886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52E4602A" wp14:editId="1E49FBF5">
              <wp:simplePos x="0" y="0"/>
              <wp:positionH relativeFrom="column">
                <wp:posOffset>3048990</wp:posOffset>
              </wp:positionH>
              <wp:positionV relativeFrom="paragraph">
                <wp:posOffset>-31115</wp:posOffset>
              </wp:positionV>
              <wp:extent cx="2136775" cy="332501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Pr="00101B90" w:rsidRDefault="00D15700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FOS_TDS_1.0.0</w:t>
                          </w:r>
                        </w:p>
                        <w:p w:rsidR="00D15700" w:rsidRPr="003F2373" w:rsidRDefault="00D15700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4" o:spid="_x0000_s1036" type="#_x0000_t202" style="position:absolute;margin-left:240.1pt;margin-top:-2.45pt;width:168.25pt;height:26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hl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" filled="f" stroked="f">
              <v:textbox>
                <w:txbxContent>
                  <w:p w:rsidR="00D15700" w:rsidRPr="00101B90" w:rsidRDefault="00D15700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FOS_TDS_1.0.0</w:t>
                    </w:r>
                  </w:p>
                  <w:p w:rsidR="00D15700" w:rsidRPr="003F2373" w:rsidRDefault="00D15700" w:rsidP="003F2373"/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1753B189" wp14:editId="00CE8BD9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0ED7A45B" wp14:editId="01C8E419">
              <wp:simplePos x="0" y="0"/>
              <wp:positionH relativeFrom="column">
                <wp:posOffset>5328285</wp:posOffset>
              </wp:positionH>
              <wp:positionV relativeFrom="paragraph">
                <wp:posOffset>-91440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Default="00D15700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D34254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8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293A22">
                            <w:fldChar w:fldCharType="begin"/>
                          </w:r>
                          <w:r w:rsidR="00293A22">
                            <w:instrText xml:space="preserve"> SECTIONPAGES  \* Arabic  \* MERGEFORMAT </w:instrText>
                          </w:r>
                          <w:r w:rsidR="00293A22">
                            <w:fldChar w:fldCharType="separate"/>
                          </w:r>
                          <w:r w:rsidR="00D34254" w:rsidRPr="00D34254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9</w:t>
                          </w:r>
                          <w:r w:rsidR="00293A22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37" type="#_x0000_t202" style="position:absolute;margin-left:419.55pt;margin-top:-7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KPug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" filled="f" stroked="f">
              <v:textbox>
                <w:txbxContent>
                  <w:p w:rsidR="00D15700" w:rsidRDefault="00D15700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D34254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8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293A22">
                      <w:fldChar w:fldCharType="begin"/>
                    </w:r>
                    <w:r w:rsidR="00293A22">
                      <w:instrText xml:space="preserve"> SECTIONPAGES  \* Arabic  \* MERGEFORMAT </w:instrText>
                    </w:r>
                    <w:r w:rsidR="00293A22">
                      <w:fldChar w:fldCharType="separate"/>
                    </w:r>
                    <w:r w:rsidR="00D34254" w:rsidRPr="00D34254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9</w:t>
                    </w:r>
                    <w:r w:rsidR="00293A22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12E33211" wp14:editId="310480FF">
              <wp:simplePos x="0" y="0"/>
              <wp:positionH relativeFrom="column">
                <wp:posOffset>2103120</wp:posOffset>
              </wp:positionH>
              <wp:positionV relativeFrom="paragraph">
                <wp:posOffset>-85725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Pr="00292787" w:rsidRDefault="00D1570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21/11/2016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8" type="#_x0000_t202" style="position:absolute;margin-left:165.6pt;margin-top:-6.75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" filled="f" stroked="f">
              <v:textbox>
                <w:txbxContent>
                  <w:p w:rsidR="00D15700" w:rsidRPr="00292787" w:rsidRDefault="00D1570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21/11/2016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14D57C10" wp14:editId="5D051D3B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283F5775" wp14:editId="210AFEC5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Pr="00B55334" w:rsidRDefault="00D15700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39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cW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" filled="f" stroked="f">
              <v:textbox>
                <w:txbxContent>
                  <w:p w:rsidR="00D15700" w:rsidRPr="00B55334" w:rsidRDefault="00D15700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3DDC882F" wp14:editId="50614AE4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Pr="00101B90" w:rsidRDefault="00D15700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Plan ID</w:t>
                          </w:r>
                        </w:p>
                        <w:p w:rsidR="00D15700" w:rsidRDefault="00D15700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40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Qi5uw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" filled="f" stroked="f">
              <v:textbox>
                <w:txbxContent>
                  <w:p w:rsidR="00D15700" w:rsidRPr="00101B90" w:rsidRDefault="00D15700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Plan ID</w:t>
                    </w:r>
                  </w:p>
                  <w:p w:rsidR="00D15700" w:rsidRDefault="00D15700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3F82E22C" wp14:editId="1B2B878E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Pr="00101B90" w:rsidRDefault="00D15700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D15700" w:rsidRDefault="00D15700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41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Sug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" filled="f" stroked="f">
              <v:textbox>
                <w:txbxContent>
                  <w:p w:rsidR="00D15700" w:rsidRPr="00101B90" w:rsidRDefault="00D15700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D15700" w:rsidRDefault="00D15700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6FFC16B1" wp14:editId="34FF88C6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4A2EF32A" wp14:editId="063366EE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7D0075AD" wp14:editId="15AF570D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02AB421A" wp14:editId="7F1391A5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Pr="00101B90" w:rsidRDefault="00D15700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D15700" w:rsidRDefault="00D15700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2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" filled="f" stroked="f">
              <v:textbox>
                <w:txbxContent>
                  <w:p w:rsidR="00D15700" w:rsidRPr="00101B90" w:rsidRDefault="00D15700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D15700" w:rsidRDefault="00D15700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2CC75B9C" wp14:editId="77123308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103C9F10" wp14:editId="00AEE4AF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700" w:rsidRDefault="00D15700">
    <w:pPr>
      <w:pStyle w:val="Footer"/>
    </w:pPr>
    <w:r w:rsidRPr="00926CF7">
      <w:rPr>
        <w:noProof/>
        <w:lang w:val="en-US"/>
      </w:rPr>
      <w:drawing>
        <wp:anchor distT="0" distB="0" distL="114300" distR="114300" simplePos="0" relativeHeight="251774464" behindDoc="1" locked="0" layoutInCell="1" allowOverlap="1" wp14:anchorId="0222CC4F" wp14:editId="0C04ABCC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4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2A3F7453" wp14:editId="5F5E5BFF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Default="00D15700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4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qK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" filled="f" stroked="f">
              <v:textbox>
                <w:txbxContent>
                  <w:p w:rsidR="00D15700" w:rsidRDefault="00D15700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41FC3E02" wp14:editId="04E3B855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Pr="008512F4" w:rsidRDefault="00D15700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D15700" w:rsidRPr="00EC36DE" w:rsidRDefault="00D15700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45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" filled="f" stroked="f">
              <v:textbox>
                <w:txbxContent>
                  <w:p w:rsidR="00D15700" w:rsidRPr="008512F4" w:rsidRDefault="00D15700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D15700" w:rsidRPr="00EC36DE" w:rsidRDefault="00D15700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2F23540B" wp14:editId="795C088D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Default="00D15700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6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aV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" filled="f" stroked="f">
              <v:textbox>
                <w:txbxContent>
                  <w:p w:rsidR="00D15700" w:rsidRDefault="00D15700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5AC11244" wp14:editId="3BE69D16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19251B6D" wp14:editId="3F99F48C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1047716F" wp14:editId="1FD7693F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Default="00D15700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293A22">
                            <w:fldChar w:fldCharType="begin"/>
                          </w:r>
                          <w:r w:rsidR="00293A22">
                            <w:instrText xml:space="preserve"> SECTIONPAGES  \* Arabic  \* MERGEFORMAT </w:instrText>
                          </w:r>
                          <w:r w:rsidR="00293A22">
                            <w:fldChar w:fldCharType="separate"/>
                          </w:r>
                          <w:r w:rsidRPr="00235CDA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22</w:t>
                          </w:r>
                          <w:r w:rsidR="00293A22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47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7LuQ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" filled="f" stroked="f">
              <v:textbox>
                <w:txbxContent>
                  <w:p w:rsidR="00D15700" w:rsidRDefault="00D15700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fldSimple w:instr=" SECTIONPAGES  \* Arabic  \* MERGEFORMAT ">
                      <w:r w:rsidRPr="00235CDA">
                        <w:rPr>
                          <w:rStyle w:val="PageNumber"/>
                          <w:rFonts w:ascii="Arial" w:hAnsi="Arial"/>
                          <w:b/>
                          <w:noProof/>
                        </w:rPr>
                        <w:t>22</w:t>
                      </w:r>
                    </w:fldSimple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25ED5906" wp14:editId="1D7D0B6E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Default="00D15700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8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1L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" filled="f" stroked="f">
              <v:textbox>
                <w:txbxContent>
                  <w:p w:rsidR="00D15700" w:rsidRDefault="00D15700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612C430A" wp14:editId="7A14CCCB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0B0172BF" wp14:editId="519BCB8C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60DCA29C" wp14:editId="0B5711F8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2658FBA9" wp14:editId="3EBB4E72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Default="00D15700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49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21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" filled="f" stroked="f">
              <v:textbox>
                <w:txbxContent>
                  <w:p w:rsidR="00D15700" w:rsidRDefault="00D15700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32BD5344" wp14:editId="2430281A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667F4376" wp14:editId="3B4BF3CA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6BD451C4" wp14:editId="4B51ADAF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1780F88E" wp14:editId="49CC1B3B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Default="00D15700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0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T7+uA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" filled="f" stroked="f">
              <v:textbox>
                <w:txbxContent>
                  <w:p w:rsidR="00D15700" w:rsidRDefault="00D15700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363D7064" wp14:editId="6E0D6A84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Default="00D15700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51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" filled="f" stroked="f">
              <v:textbox>
                <w:txbxContent>
                  <w:p w:rsidR="00D15700" w:rsidRDefault="00D15700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13BC4104" wp14:editId="3817020E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Default="00D15700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52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r1uAIAAME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" filled="f" stroked="f">
              <v:textbox>
                <w:txbxContent>
                  <w:p w:rsidR="00D15700" w:rsidRDefault="00D15700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A22" w:rsidRDefault="00293A22">
      <w:r>
        <w:separator/>
      </w:r>
    </w:p>
  </w:footnote>
  <w:footnote w:type="continuationSeparator" w:id="0">
    <w:p w:rsidR="00293A22" w:rsidRDefault="00293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DC9" w:rsidRDefault="00BE7DC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3A804143" wp14:editId="65546B00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299B9A9" wp14:editId="0E74805C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7DC9" w:rsidRDefault="00BE7DC9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BE7DC9" w:rsidRDefault="00BE7DC9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BE7DC9" w:rsidRDefault="00BE7DC9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BE7DC9" w:rsidRDefault="00BE7DC9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700" w:rsidRDefault="00D1570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5087C612" wp14:editId="03C678BC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70127B37" wp14:editId="100DF2A8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700" w:rsidRDefault="00D15700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D15700" w:rsidRDefault="00D15700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16"/>
                            </w:rPr>
                            <w:t>from  CASE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43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" filled="f" fillcolor="yellow" stroked="f">
              <v:textbox style="layout-flow:vertical;mso-layout-flow-alt:bottom-to-top">
                <w:txbxContent>
                  <w:p w:rsidR="00D15700" w:rsidRDefault="00D15700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D15700" w:rsidRDefault="00D15700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 CASE-UTM.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8C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6B6A"/>
    <w:multiLevelType w:val="multilevel"/>
    <w:tmpl w:val="2D94D0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34635C0"/>
    <w:multiLevelType w:val="hybridMultilevel"/>
    <w:tmpl w:val="44689B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650BB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77F"/>
    <w:multiLevelType w:val="hybridMultilevel"/>
    <w:tmpl w:val="772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30B2"/>
    <w:multiLevelType w:val="hybridMultilevel"/>
    <w:tmpl w:val="841A555C"/>
    <w:lvl w:ilvl="0" w:tplc="A35A6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40FC3"/>
    <w:multiLevelType w:val="hybridMultilevel"/>
    <w:tmpl w:val="3FF27930"/>
    <w:lvl w:ilvl="0" w:tplc="EE0E441A">
      <w:start w:val="1"/>
      <w:numFmt w:val="decimal"/>
      <w:lvlText w:val="%1."/>
      <w:lvlJc w:val="left"/>
      <w:pPr>
        <w:ind w:left="2061" w:hanging="360"/>
      </w:pPr>
      <w:rPr>
        <w:rFonts w:eastAsia="MS Mincho" w:hint="default"/>
      </w:rPr>
    </w:lvl>
    <w:lvl w:ilvl="1" w:tplc="44090019" w:tentative="1">
      <w:start w:val="1"/>
      <w:numFmt w:val="lowerLetter"/>
      <w:lvlText w:val="%2."/>
      <w:lvlJc w:val="left"/>
      <w:pPr>
        <w:ind w:left="2781" w:hanging="360"/>
      </w:pPr>
    </w:lvl>
    <w:lvl w:ilvl="2" w:tplc="4409001B" w:tentative="1">
      <w:start w:val="1"/>
      <w:numFmt w:val="lowerRoman"/>
      <w:lvlText w:val="%3."/>
      <w:lvlJc w:val="right"/>
      <w:pPr>
        <w:ind w:left="3501" w:hanging="180"/>
      </w:pPr>
    </w:lvl>
    <w:lvl w:ilvl="3" w:tplc="4409000F" w:tentative="1">
      <w:start w:val="1"/>
      <w:numFmt w:val="decimal"/>
      <w:lvlText w:val="%4."/>
      <w:lvlJc w:val="left"/>
      <w:pPr>
        <w:ind w:left="4221" w:hanging="360"/>
      </w:pPr>
    </w:lvl>
    <w:lvl w:ilvl="4" w:tplc="44090019" w:tentative="1">
      <w:start w:val="1"/>
      <w:numFmt w:val="lowerLetter"/>
      <w:lvlText w:val="%5."/>
      <w:lvlJc w:val="left"/>
      <w:pPr>
        <w:ind w:left="4941" w:hanging="360"/>
      </w:pPr>
    </w:lvl>
    <w:lvl w:ilvl="5" w:tplc="4409001B" w:tentative="1">
      <w:start w:val="1"/>
      <w:numFmt w:val="lowerRoman"/>
      <w:lvlText w:val="%6."/>
      <w:lvlJc w:val="right"/>
      <w:pPr>
        <w:ind w:left="5661" w:hanging="180"/>
      </w:pPr>
    </w:lvl>
    <w:lvl w:ilvl="6" w:tplc="4409000F" w:tentative="1">
      <w:start w:val="1"/>
      <w:numFmt w:val="decimal"/>
      <w:lvlText w:val="%7."/>
      <w:lvlJc w:val="left"/>
      <w:pPr>
        <w:ind w:left="6381" w:hanging="360"/>
      </w:pPr>
    </w:lvl>
    <w:lvl w:ilvl="7" w:tplc="44090019" w:tentative="1">
      <w:start w:val="1"/>
      <w:numFmt w:val="lowerLetter"/>
      <w:lvlText w:val="%8."/>
      <w:lvlJc w:val="left"/>
      <w:pPr>
        <w:ind w:left="7101" w:hanging="360"/>
      </w:pPr>
    </w:lvl>
    <w:lvl w:ilvl="8" w:tplc="4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0F915716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632A9"/>
    <w:multiLevelType w:val="hybridMultilevel"/>
    <w:tmpl w:val="814495C4"/>
    <w:lvl w:ilvl="0" w:tplc="040473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B08F7"/>
    <w:multiLevelType w:val="hybridMultilevel"/>
    <w:tmpl w:val="44A605C0"/>
    <w:lvl w:ilvl="0" w:tplc="283609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35A69"/>
    <w:multiLevelType w:val="hybridMultilevel"/>
    <w:tmpl w:val="580AEAFC"/>
    <w:lvl w:ilvl="0" w:tplc="32D80A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3633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33D71"/>
    <w:multiLevelType w:val="multilevel"/>
    <w:tmpl w:val="B2B207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2EB516EF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52939"/>
    <w:multiLevelType w:val="hybridMultilevel"/>
    <w:tmpl w:val="58A8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F032FB"/>
    <w:multiLevelType w:val="multilevel"/>
    <w:tmpl w:val="0E8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1251D32"/>
    <w:multiLevelType w:val="hybridMultilevel"/>
    <w:tmpl w:val="836C46B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1A6720E"/>
    <w:multiLevelType w:val="hybridMultilevel"/>
    <w:tmpl w:val="84902D38"/>
    <w:lvl w:ilvl="0" w:tplc="98EAC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311CE3"/>
    <w:multiLevelType w:val="hybridMultilevel"/>
    <w:tmpl w:val="71FC72C6"/>
    <w:lvl w:ilvl="0" w:tplc="1350577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26A5C80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35B01096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</w:lvl>
    <w:lvl w:ilvl="3" w:tplc="B3987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AA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0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222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CA6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202239"/>
    <w:multiLevelType w:val="hybridMultilevel"/>
    <w:tmpl w:val="142E8BD4"/>
    <w:lvl w:ilvl="0" w:tplc="FFFFFFFF">
      <w:start w:val="1"/>
      <w:numFmt w:val="lowerRoman"/>
      <w:lvlText w:val="%1."/>
      <w:lvlJc w:val="right"/>
      <w:pPr>
        <w:tabs>
          <w:tab w:val="num" w:pos="1530"/>
        </w:tabs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0">
    <w:nsid w:val="3A7D1259"/>
    <w:multiLevelType w:val="hybridMultilevel"/>
    <w:tmpl w:val="FE28095A"/>
    <w:lvl w:ilvl="0" w:tplc="0409001B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AC96B5E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983E96"/>
    <w:multiLevelType w:val="hybridMultilevel"/>
    <w:tmpl w:val="64EC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022584"/>
    <w:multiLevelType w:val="multilevel"/>
    <w:tmpl w:val="2F58B7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4">
    <w:nsid w:val="49644FDC"/>
    <w:multiLevelType w:val="hybridMultilevel"/>
    <w:tmpl w:val="12A6C278"/>
    <w:lvl w:ilvl="0" w:tplc="C986CD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B2654"/>
    <w:multiLevelType w:val="hybridMultilevel"/>
    <w:tmpl w:val="434C3100"/>
    <w:lvl w:ilvl="0" w:tplc="D32865AA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93CC9EF4" w:tentative="1">
      <w:start w:val="1"/>
      <w:numFmt w:val="lowerLetter"/>
      <w:lvlText w:val="%2."/>
      <w:lvlJc w:val="left"/>
      <w:pPr>
        <w:ind w:left="2880" w:hanging="360"/>
      </w:pPr>
    </w:lvl>
    <w:lvl w:ilvl="2" w:tplc="A838194A" w:tentative="1">
      <w:start w:val="1"/>
      <w:numFmt w:val="lowerRoman"/>
      <w:lvlText w:val="%3."/>
      <w:lvlJc w:val="right"/>
      <w:pPr>
        <w:ind w:left="3600" w:hanging="180"/>
      </w:pPr>
    </w:lvl>
    <w:lvl w:ilvl="3" w:tplc="7B90A544" w:tentative="1">
      <w:start w:val="1"/>
      <w:numFmt w:val="decimal"/>
      <w:lvlText w:val="%4."/>
      <w:lvlJc w:val="left"/>
      <w:pPr>
        <w:ind w:left="4320" w:hanging="360"/>
      </w:pPr>
    </w:lvl>
    <w:lvl w:ilvl="4" w:tplc="B5368B5E" w:tentative="1">
      <w:start w:val="1"/>
      <w:numFmt w:val="lowerLetter"/>
      <w:lvlText w:val="%5."/>
      <w:lvlJc w:val="left"/>
      <w:pPr>
        <w:ind w:left="5040" w:hanging="360"/>
      </w:pPr>
    </w:lvl>
    <w:lvl w:ilvl="5" w:tplc="1C7AC982" w:tentative="1">
      <w:start w:val="1"/>
      <w:numFmt w:val="lowerRoman"/>
      <w:lvlText w:val="%6."/>
      <w:lvlJc w:val="right"/>
      <w:pPr>
        <w:ind w:left="5760" w:hanging="180"/>
      </w:pPr>
    </w:lvl>
    <w:lvl w:ilvl="6" w:tplc="3BD4906C" w:tentative="1">
      <w:start w:val="1"/>
      <w:numFmt w:val="decimal"/>
      <w:lvlText w:val="%7."/>
      <w:lvlJc w:val="left"/>
      <w:pPr>
        <w:ind w:left="6480" w:hanging="360"/>
      </w:pPr>
    </w:lvl>
    <w:lvl w:ilvl="7" w:tplc="EA821232" w:tentative="1">
      <w:start w:val="1"/>
      <w:numFmt w:val="lowerLetter"/>
      <w:lvlText w:val="%8."/>
      <w:lvlJc w:val="left"/>
      <w:pPr>
        <w:ind w:left="7200" w:hanging="360"/>
      </w:pPr>
    </w:lvl>
    <w:lvl w:ilvl="8" w:tplc="7FD444A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9E653D9"/>
    <w:multiLevelType w:val="hybridMultilevel"/>
    <w:tmpl w:val="DA1638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A444F67"/>
    <w:multiLevelType w:val="hybridMultilevel"/>
    <w:tmpl w:val="637E6006"/>
    <w:lvl w:ilvl="0" w:tplc="350C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0E78CC"/>
    <w:multiLevelType w:val="hybridMultilevel"/>
    <w:tmpl w:val="DE28418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61F32CC"/>
    <w:multiLevelType w:val="hybridMultilevel"/>
    <w:tmpl w:val="002295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B7F5B0B"/>
    <w:multiLevelType w:val="multilevel"/>
    <w:tmpl w:val="30324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5F2F624B"/>
    <w:multiLevelType w:val="multilevel"/>
    <w:tmpl w:val="539AD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2">
    <w:nsid w:val="61833769"/>
    <w:multiLevelType w:val="hybridMultilevel"/>
    <w:tmpl w:val="C85865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726D9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8464F"/>
    <w:multiLevelType w:val="hybridMultilevel"/>
    <w:tmpl w:val="E9C8302E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E05CF6"/>
    <w:multiLevelType w:val="hybridMultilevel"/>
    <w:tmpl w:val="4CD4E4F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0016D"/>
    <w:multiLevelType w:val="hybridMultilevel"/>
    <w:tmpl w:val="C76CF43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896190A"/>
    <w:multiLevelType w:val="hybridMultilevel"/>
    <w:tmpl w:val="7D00D3C4"/>
    <w:lvl w:ilvl="0" w:tplc="0CFC964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5F31BA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39">
    <w:nsid w:val="6A225A87"/>
    <w:multiLevelType w:val="hybridMultilevel"/>
    <w:tmpl w:val="639236E4"/>
    <w:lvl w:ilvl="0" w:tplc="B76071E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015F99"/>
    <w:multiLevelType w:val="multilevel"/>
    <w:tmpl w:val="9B1AC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6BD87915"/>
    <w:multiLevelType w:val="hybridMultilevel"/>
    <w:tmpl w:val="1D0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360B02"/>
    <w:multiLevelType w:val="hybridMultilevel"/>
    <w:tmpl w:val="7FCAE3C6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3">
    <w:nsid w:val="6DD261D5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F12FEF"/>
    <w:multiLevelType w:val="hybridMultilevel"/>
    <w:tmpl w:val="2D3A6A2A"/>
    <w:lvl w:ilvl="0" w:tplc="0CFC964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3E11F6"/>
    <w:multiLevelType w:val="hybridMultilevel"/>
    <w:tmpl w:val="A0A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EB5360"/>
    <w:multiLevelType w:val="hybridMultilevel"/>
    <w:tmpl w:val="E72289E2"/>
    <w:lvl w:ilvl="0" w:tplc="2FFAEAD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8"/>
  </w:num>
  <w:num w:numId="2">
    <w:abstractNumId w:val="19"/>
  </w:num>
  <w:num w:numId="3">
    <w:abstractNumId w:val="20"/>
  </w:num>
  <w:num w:numId="4">
    <w:abstractNumId w:val="30"/>
  </w:num>
  <w:num w:numId="5">
    <w:abstractNumId w:val="4"/>
  </w:num>
  <w:num w:numId="6">
    <w:abstractNumId w:val="9"/>
  </w:num>
  <w:num w:numId="7">
    <w:abstractNumId w:val="2"/>
  </w:num>
  <w:num w:numId="8">
    <w:abstractNumId w:val="31"/>
  </w:num>
  <w:num w:numId="9">
    <w:abstractNumId w:val="14"/>
  </w:num>
  <w:num w:numId="10">
    <w:abstractNumId w:val="24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2"/>
  </w:num>
  <w:num w:numId="14">
    <w:abstractNumId w:val="29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2"/>
  </w:num>
  <w:num w:numId="17">
    <w:abstractNumId w:val="34"/>
  </w:num>
  <w:num w:numId="18">
    <w:abstractNumId w:val="23"/>
  </w:num>
  <w:num w:numId="19">
    <w:abstractNumId w:val="35"/>
  </w:num>
  <w:num w:numId="20">
    <w:abstractNumId w:val="41"/>
  </w:num>
  <w:num w:numId="21">
    <w:abstractNumId w:val="15"/>
  </w:num>
  <w:num w:numId="22">
    <w:abstractNumId w:val="40"/>
  </w:num>
  <w:num w:numId="23">
    <w:abstractNumId w:val="1"/>
  </w:num>
  <w:num w:numId="24">
    <w:abstractNumId w:val="45"/>
  </w:num>
  <w:num w:numId="25">
    <w:abstractNumId w:val="39"/>
  </w:num>
  <w:num w:numId="26">
    <w:abstractNumId w:val="22"/>
  </w:num>
  <w:num w:numId="27">
    <w:abstractNumId w:val="11"/>
  </w:num>
  <w:num w:numId="28">
    <w:abstractNumId w:val="5"/>
  </w:num>
  <w:num w:numId="29">
    <w:abstractNumId w:val="27"/>
  </w:num>
  <w:num w:numId="30">
    <w:abstractNumId w:val="0"/>
  </w:num>
  <w:num w:numId="3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6"/>
  </w:num>
  <w:num w:numId="33">
    <w:abstractNumId w:val="36"/>
  </w:num>
  <w:num w:numId="34">
    <w:abstractNumId w:val="3"/>
  </w:num>
  <w:num w:numId="35">
    <w:abstractNumId w:val="43"/>
  </w:num>
  <w:num w:numId="36">
    <w:abstractNumId w:val="6"/>
  </w:num>
  <w:num w:numId="37">
    <w:abstractNumId w:val="17"/>
  </w:num>
  <w:num w:numId="38">
    <w:abstractNumId w:val="21"/>
  </w:num>
  <w:num w:numId="39">
    <w:abstractNumId w:val="7"/>
  </w:num>
  <w:num w:numId="40">
    <w:abstractNumId w:val="13"/>
  </w:num>
  <w:num w:numId="41">
    <w:abstractNumId w:val="33"/>
  </w:num>
  <w:num w:numId="42">
    <w:abstractNumId w:val="12"/>
  </w:num>
  <w:num w:numId="43">
    <w:abstractNumId w:val="26"/>
  </w:num>
  <w:num w:numId="44">
    <w:abstractNumId w:val="16"/>
  </w:num>
  <w:num w:numId="45">
    <w:abstractNumId w:val="28"/>
  </w:num>
  <w:num w:numId="46">
    <w:abstractNumId w:val="37"/>
  </w:num>
  <w:num w:numId="47">
    <w:abstractNumId w:val="44"/>
  </w:num>
  <w:num w:numId="4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2E5C"/>
    <w:rsid w:val="000033E8"/>
    <w:rsid w:val="0000462D"/>
    <w:rsid w:val="00004F4F"/>
    <w:rsid w:val="00011EE5"/>
    <w:rsid w:val="00014FC8"/>
    <w:rsid w:val="000210D0"/>
    <w:rsid w:val="00021ECA"/>
    <w:rsid w:val="0002211E"/>
    <w:rsid w:val="000225DF"/>
    <w:rsid w:val="00022B9E"/>
    <w:rsid w:val="0002349D"/>
    <w:rsid w:val="00027467"/>
    <w:rsid w:val="00031AEB"/>
    <w:rsid w:val="00032C99"/>
    <w:rsid w:val="0003478A"/>
    <w:rsid w:val="00034A26"/>
    <w:rsid w:val="00034B2B"/>
    <w:rsid w:val="00034B32"/>
    <w:rsid w:val="00036C69"/>
    <w:rsid w:val="0003725A"/>
    <w:rsid w:val="00037989"/>
    <w:rsid w:val="00042543"/>
    <w:rsid w:val="000434C5"/>
    <w:rsid w:val="000449F8"/>
    <w:rsid w:val="00044B60"/>
    <w:rsid w:val="00045A67"/>
    <w:rsid w:val="0004712E"/>
    <w:rsid w:val="0005285F"/>
    <w:rsid w:val="00053F12"/>
    <w:rsid w:val="0005437C"/>
    <w:rsid w:val="00055387"/>
    <w:rsid w:val="00055495"/>
    <w:rsid w:val="00055971"/>
    <w:rsid w:val="0005736C"/>
    <w:rsid w:val="00057EBB"/>
    <w:rsid w:val="000601FF"/>
    <w:rsid w:val="000607A3"/>
    <w:rsid w:val="00062E0D"/>
    <w:rsid w:val="000632D4"/>
    <w:rsid w:val="00063767"/>
    <w:rsid w:val="000647E4"/>
    <w:rsid w:val="00067F41"/>
    <w:rsid w:val="000712DE"/>
    <w:rsid w:val="00072464"/>
    <w:rsid w:val="00073FD3"/>
    <w:rsid w:val="0007763B"/>
    <w:rsid w:val="000802B0"/>
    <w:rsid w:val="00083261"/>
    <w:rsid w:val="00083CF5"/>
    <w:rsid w:val="00084275"/>
    <w:rsid w:val="00087992"/>
    <w:rsid w:val="000901A6"/>
    <w:rsid w:val="000909A9"/>
    <w:rsid w:val="00090A86"/>
    <w:rsid w:val="000931CB"/>
    <w:rsid w:val="000943B9"/>
    <w:rsid w:val="000977D4"/>
    <w:rsid w:val="000A13AC"/>
    <w:rsid w:val="000A2605"/>
    <w:rsid w:val="000A26DC"/>
    <w:rsid w:val="000A3678"/>
    <w:rsid w:val="000A4B48"/>
    <w:rsid w:val="000A4E82"/>
    <w:rsid w:val="000A596B"/>
    <w:rsid w:val="000A639A"/>
    <w:rsid w:val="000A674C"/>
    <w:rsid w:val="000A776D"/>
    <w:rsid w:val="000B56A9"/>
    <w:rsid w:val="000B7873"/>
    <w:rsid w:val="000C0F41"/>
    <w:rsid w:val="000C27DC"/>
    <w:rsid w:val="000C2968"/>
    <w:rsid w:val="000C3BA6"/>
    <w:rsid w:val="000C4099"/>
    <w:rsid w:val="000C644F"/>
    <w:rsid w:val="000C717F"/>
    <w:rsid w:val="000D1334"/>
    <w:rsid w:val="000D301A"/>
    <w:rsid w:val="000D3686"/>
    <w:rsid w:val="000D6183"/>
    <w:rsid w:val="000D6D80"/>
    <w:rsid w:val="000E0708"/>
    <w:rsid w:val="000E27FF"/>
    <w:rsid w:val="000E2BC6"/>
    <w:rsid w:val="000E3385"/>
    <w:rsid w:val="000E4AA8"/>
    <w:rsid w:val="000E607C"/>
    <w:rsid w:val="000E6543"/>
    <w:rsid w:val="000E69B0"/>
    <w:rsid w:val="000F08AA"/>
    <w:rsid w:val="000F21D5"/>
    <w:rsid w:val="000F4799"/>
    <w:rsid w:val="000F50BC"/>
    <w:rsid w:val="000F50F3"/>
    <w:rsid w:val="000F7674"/>
    <w:rsid w:val="000F769A"/>
    <w:rsid w:val="000F7B98"/>
    <w:rsid w:val="000F7DB6"/>
    <w:rsid w:val="00101B90"/>
    <w:rsid w:val="00101BC8"/>
    <w:rsid w:val="00101DC7"/>
    <w:rsid w:val="00103784"/>
    <w:rsid w:val="00105A5B"/>
    <w:rsid w:val="00105C25"/>
    <w:rsid w:val="00110877"/>
    <w:rsid w:val="001110C5"/>
    <w:rsid w:val="00111B40"/>
    <w:rsid w:val="00112D5F"/>
    <w:rsid w:val="00114789"/>
    <w:rsid w:val="001152BA"/>
    <w:rsid w:val="001160D5"/>
    <w:rsid w:val="00116B44"/>
    <w:rsid w:val="0012013E"/>
    <w:rsid w:val="00121536"/>
    <w:rsid w:val="00123C3D"/>
    <w:rsid w:val="0012764C"/>
    <w:rsid w:val="00127AAA"/>
    <w:rsid w:val="00127AB5"/>
    <w:rsid w:val="00130512"/>
    <w:rsid w:val="00130761"/>
    <w:rsid w:val="00134A29"/>
    <w:rsid w:val="001360CE"/>
    <w:rsid w:val="00140685"/>
    <w:rsid w:val="00140E98"/>
    <w:rsid w:val="00141DEA"/>
    <w:rsid w:val="00142D8E"/>
    <w:rsid w:val="00146F17"/>
    <w:rsid w:val="001519F5"/>
    <w:rsid w:val="00151CAD"/>
    <w:rsid w:val="00151FCF"/>
    <w:rsid w:val="001542C6"/>
    <w:rsid w:val="00154479"/>
    <w:rsid w:val="00154858"/>
    <w:rsid w:val="001567EB"/>
    <w:rsid w:val="001606A0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E44"/>
    <w:rsid w:val="00182BE3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6431"/>
    <w:rsid w:val="0019739C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2C37"/>
    <w:rsid w:val="001C3743"/>
    <w:rsid w:val="001C5806"/>
    <w:rsid w:val="001C6EDF"/>
    <w:rsid w:val="001C739F"/>
    <w:rsid w:val="001C7F75"/>
    <w:rsid w:val="001D017A"/>
    <w:rsid w:val="001D0FC4"/>
    <w:rsid w:val="001D1AC6"/>
    <w:rsid w:val="001D23E0"/>
    <w:rsid w:val="001D3E93"/>
    <w:rsid w:val="001D4DC5"/>
    <w:rsid w:val="001D520C"/>
    <w:rsid w:val="001D5B60"/>
    <w:rsid w:val="001D66D0"/>
    <w:rsid w:val="001D7690"/>
    <w:rsid w:val="001D77C6"/>
    <w:rsid w:val="001E013D"/>
    <w:rsid w:val="001E2F00"/>
    <w:rsid w:val="001E3653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3F60"/>
    <w:rsid w:val="002142E1"/>
    <w:rsid w:val="002150C9"/>
    <w:rsid w:val="00215E54"/>
    <w:rsid w:val="0022008A"/>
    <w:rsid w:val="00221410"/>
    <w:rsid w:val="002238F2"/>
    <w:rsid w:val="00223E5C"/>
    <w:rsid w:val="00225FF0"/>
    <w:rsid w:val="00226ADB"/>
    <w:rsid w:val="00226FF1"/>
    <w:rsid w:val="0023093E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2585"/>
    <w:rsid w:val="00242DDA"/>
    <w:rsid w:val="0024496B"/>
    <w:rsid w:val="0024621A"/>
    <w:rsid w:val="0024724B"/>
    <w:rsid w:val="00247BC4"/>
    <w:rsid w:val="00251132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6254"/>
    <w:rsid w:val="00266F07"/>
    <w:rsid w:val="0026767D"/>
    <w:rsid w:val="00270FD3"/>
    <w:rsid w:val="00271772"/>
    <w:rsid w:val="00273B80"/>
    <w:rsid w:val="00273CFD"/>
    <w:rsid w:val="002749EF"/>
    <w:rsid w:val="00276BAF"/>
    <w:rsid w:val="00276EE7"/>
    <w:rsid w:val="00280316"/>
    <w:rsid w:val="00280603"/>
    <w:rsid w:val="0028073D"/>
    <w:rsid w:val="00281962"/>
    <w:rsid w:val="00281AA8"/>
    <w:rsid w:val="00283EAD"/>
    <w:rsid w:val="0028480E"/>
    <w:rsid w:val="0029039E"/>
    <w:rsid w:val="0029077E"/>
    <w:rsid w:val="002910F9"/>
    <w:rsid w:val="00292276"/>
    <w:rsid w:val="00292787"/>
    <w:rsid w:val="00293A22"/>
    <w:rsid w:val="002975E8"/>
    <w:rsid w:val="002A1227"/>
    <w:rsid w:val="002A3403"/>
    <w:rsid w:val="002A3F56"/>
    <w:rsid w:val="002A53A9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988"/>
    <w:rsid w:val="002B7112"/>
    <w:rsid w:val="002B7995"/>
    <w:rsid w:val="002C1932"/>
    <w:rsid w:val="002C3322"/>
    <w:rsid w:val="002C3B43"/>
    <w:rsid w:val="002C7A7A"/>
    <w:rsid w:val="002C7B5A"/>
    <w:rsid w:val="002D0A15"/>
    <w:rsid w:val="002D1764"/>
    <w:rsid w:val="002D24F3"/>
    <w:rsid w:val="002D2E20"/>
    <w:rsid w:val="002D44B7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3DB9"/>
    <w:rsid w:val="002F7018"/>
    <w:rsid w:val="00301848"/>
    <w:rsid w:val="00304967"/>
    <w:rsid w:val="00305C7D"/>
    <w:rsid w:val="00310AE4"/>
    <w:rsid w:val="00310B2F"/>
    <w:rsid w:val="00310DC7"/>
    <w:rsid w:val="00311770"/>
    <w:rsid w:val="003125A6"/>
    <w:rsid w:val="00312656"/>
    <w:rsid w:val="00313032"/>
    <w:rsid w:val="003135E2"/>
    <w:rsid w:val="0031455A"/>
    <w:rsid w:val="0031559B"/>
    <w:rsid w:val="00317623"/>
    <w:rsid w:val="00322751"/>
    <w:rsid w:val="003232D9"/>
    <w:rsid w:val="00323DAB"/>
    <w:rsid w:val="00324456"/>
    <w:rsid w:val="00324A24"/>
    <w:rsid w:val="003253F5"/>
    <w:rsid w:val="003257A6"/>
    <w:rsid w:val="00327411"/>
    <w:rsid w:val="00327A66"/>
    <w:rsid w:val="0033056F"/>
    <w:rsid w:val="00330C18"/>
    <w:rsid w:val="00331D0B"/>
    <w:rsid w:val="00333F48"/>
    <w:rsid w:val="003377AB"/>
    <w:rsid w:val="00340631"/>
    <w:rsid w:val="00341C47"/>
    <w:rsid w:val="00342722"/>
    <w:rsid w:val="0034364E"/>
    <w:rsid w:val="00343A22"/>
    <w:rsid w:val="003453B7"/>
    <w:rsid w:val="00347CB2"/>
    <w:rsid w:val="003501A0"/>
    <w:rsid w:val="003531CF"/>
    <w:rsid w:val="0035438F"/>
    <w:rsid w:val="00354F1D"/>
    <w:rsid w:val="0035675B"/>
    <w:rsid w:val="00360DBD"/>
    <w:rsid w:val="00361E91"/>
    <w:rsid w:val="00362632"/>
    <w:rsid w:val="00363385"/>
    <w:rsid w:val="0036393A"/>
    <w:rsid w:val="00363B62"/>
    <w:rsid w:val="00363E35"/>
    <w:rsid w:val="00365E71"/>
    <w:rsid w:val="00365F90"/>
    <w:rsid w:val="003662C8"/>
    <w:rsid w:val="00371586"/>
    <w:rsid w:val="003717FA"/>
    <w:rsid w:val="00374322"/>
    <w:rsid w:val="003755C8"/>
    <w:rsid w:val="00375CE2"/>
    <w:rsid w:val="00375E65"/>
    <w:rsid w:val="003779AF"/>
    <w:rsid w:val="00380B12"/>
    <w:rsid w:val="00380B37"/>
    <w:rsid w:val="0038207E"/>
    <w:rsid w:val="00382A03"/>
    <w:rsid w:val="0038550E"/>
    <w:rsid w:val="003868F6"/>
    <w:rsid w:val="00386F72"/>
    <w:rsid w:val="00387656"/>
    <w:rsid w:val="003902AE"/>
    <w:rsid w:val="003903C3"/>
    <w:rsid w:val="003908E1"/>
    <w:rsid w:val="0039370B"/>
    <w:rsid w:val="003939A5"/>
    <w:rsid w:val="003942BA"/>
    <w:rsid w:val="00395B17"/>
    <w:rsid w:val="0039624B"/>
    <w:rsid w:val="00397601"/>
    <w:rsid w:val="003A08C9"/>
    <w:rsid w:val="003A0DB9"/>
    <w:rsid w:val="003A32E9"/>
    <w:rsid w:val="003A5C8C"/>
    <w:rsid w:val="003A6370"/>
    <w:rsid w:val="003A79A8"/>
    <w:rsid w:val="003B0400"/>
    <w:rsid w:val="003B1DB4"/>
    <w:rsid w:val="003B677D"/>
    <w:rsid w:val="003B71FC"/>
    <w:rsid w:val="003C014F"/>
    <w:rsid w:val="003C0FB6"/>
    <w:rsid w:val="003C22FB"/>
    <w:rsid w:val="003C3048"/>
    <w:rsid w:val="003C3C32"/>
    <w:rsid w:val="003C4A2C"/>
    <w:rsid w:val="003C6479"/>
    <w:rsid w:val="003D00C9"/>
    <w:rsid w:val="003D42FC"/>
    <w:rsid w:val="003D6576"/>
    <w:rsid w:val="003D6EA0"/>
    <w:rsid w:val="003D7132"/>
    <w:rsid w:val="003D7E0A"/>
    <w:rsid w:val="003E040A"/>
    <w:rsid w:val="003E0575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E6A63"/>
    <w:rsid w:val="003E7871"/>
    <w:rsid w:val="003F0360"/>
    <w:rsid w:val="003F21C1"/>
    <w:rsid w:val="003F2373"/>
    <w:rsid w:val="003F23AB"/>
    <w:rsid w:val="003F2F77"/>
    <w:rsid w:val="003F4D88"/>
    <w:rsid w:val="003F7952"/>
    <w:rsid w:val="00402C3B"/>
    <w:rsid w:val="004063B3"/>
    <w:rsid w:val="00407352"/>
    <w:rsid w:val="0041035A"/>
    <w:rsid w:val="0041161E"/>
    <w:rsid w:val="00413122"/>
    <w:rsid w:val="004215F0"/>
    <w:rsid w:val="00422533"/>
    <w:rsid w:val="00423913"/>
    <w:rsid w:val="0042513F"/>
    <w:rsid w:val="00425503"/>
    <w:rsid w:val="0042687C"/>
    <w:rsid w:val="004277F5"/>
    <w:rsid w:val="00430931"/>
    <w:rsid w:val="00430D2D"/>
    <w:rsid w:val="0043116C"/>
    <w:rsid w:val="004323FC"/>
    <w:rsid w:val="004333C3"/>
    <w:rsid w:val="00433D21"/>
    <w:rsid w:val="00434A75"/>
    <w:rsid w:val="00436036"/>
    <w:rsid w:val="00436941"/>
    <w:rsid w:val="00437116"/>
    <w:rsid w:val="00441059"/>
    <w:rsid w:val="004423A8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59FD"/>
    <w:rsid w:val="00466A22"/>
    <w:rsid w:val="004706A8"/>
    <w:rsid w:val="00470ED1"/>
    <w:rsid w:val="00471817"/>
    <w:rsid w:val="00475E93"/>
    <w:rsid w:val="0048035A"/>
    <w:rsid w:val="0048090B"/>
    <w:rsid w:val="00481681"/>
    <w:rsid w:val="00481DC5"/>
    <w:rsid w:val="004831EE"/>
    <w:rsid w:val="00485463"/>
    <w:rsid w:val="00485AB7"/>
    <w:rsid w:val="0048693C"/>
    <w:rsid w:val="00487403"/>
    <w:rsid w:val="00490045"/>
    <w:rsid w:val="00490B2C"/>
    <w:rsid w:val="004924DC"/>
    <w:rsid w:val="00492701"/>
    <w:rsid w:val="00493467"/>
    <w:rsid w:val="00494121"/>
    <w:rsid w:val="00494576"/>
    <w:rsid w:val="00497B00"/>
    <w:rsid w:val="004A03AA"/>
    <w:rsid w:val="004A0B0F"/>
    <w:rsid w:val="004A10B2"/>
    <w:rsid w:val="004A1534"/>
    <w:rsid w:val="004A15CE"/>
    <w:rsid w:val="004A19BD"/>
    <w:rsid w:val="004A217C"/>
    <w:rsid w:val="004A2968"/>
    <w:rsid w:val="004A3808"/>
    <w:rsid w:val="004A3FAD"/>
    <w:rsid w:val="004A4BDC"/>
    <w:rsid w:val="004A795F"/>
    <w:rsid w:val="004A7BA8"/>
    <w:rsid w:val="004B051D"/>
    <w:rsid w:val="004B42F7"/>
    <w:rsid w:val="004B53C3"/>
    <w:rsid w:val="004B6591"/>
    <w:rsid w:val="004B6F42"/>
    <w:rsid w:val="004C25CC"/>
    <w:rsid w:val="004C2F8D"/>
    <w:rsid w:val="004C4F13"/>
    <w:rsid w:val="004C6DE7"/>
    <w:rsid w:val="004D0315"/>
    <w:rsid w:val="004D0B2F"/>
    <w:rsid w:val="004D1D84"/>
    <w:rsid w:val="004D250A"/>
    <w:rsid w:val="004D350D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20DE"/>
    <w:rsid w:val="004F24C2"/>
    <w:rsid w:val="004F37E4"/>
    <w:rsid w:val="004F4AF2"/>
    <w:rsid w:val="004F60BE"/>
    <w:rsid w:val="004F6A73"/>
    <w:rsid w:val="005005A8"/>
    <w:rsid w:val="005013B7"/>
    <w:rsid w:val="00502464"/>
    <w:rsid w:val="005035D9"/>
    <w:rsid w:val="00503A97"/>
    <w:rsid w:val="00503D74"/>
    <w:rsid w:val="00505A48"/>
    <w:rsid w:val="00505E2C"/>
    <w:rsid w:val="00505E53"/>
    <w:rsid w:val="00506EC7"/>
    <w:rsid w:val="005109DF"/>
    <w:rsid w:val="00512EC0"/>
    <w:rsid w:val="0051476F"/>
    <w:rsid w:val="00514791"/>
    <w:rsid w:val="005148D7"/>
    <w:rsid w:val="00515B41"/>
    <w:rsid w:val="00517E29"/>
    <w:rsid w:val="00520D3A"/>
    <w:rsid w:val="0052331F"/>
    <w:rsid w:val="00523E15"/>
    <w:rsid w:val="00525233"/>
    <w:rsid w:val="00525A58"/>
    <w:rsid w:val="0052641B"/>
    <w:rsid w:val="005302F6"/>
    <w:rsid w:val="0053070C"/>
    <w:rsid w:val="00531C34"/>
    <w:rsid w:val="00534E7C"/>
    <w:rsid w:val="005360BF"/>
    <w:rsid w:val="00540135"/>
    <w:rsid w:val="005431DB"/>
    <w:rsid w:val="005454EF"/>
    <w:rsid w:val="0054671A"/>
    <w:rsid w:val="00546EAB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2BFF"/>
    <w:rsid w:val="00585ACD"/>
    <w:rsid w:val="005868CE"/>
    <w:rsid w:val="00587FA8"/>
    <w:rsid w:val="0059001F"/>
    <w:rsid w:val="005903DB"/>
    <w:rsid w:val="0059162B"/>
    <w:rsid w:val="00591C52"/>
    <w:rsid w:val="00592F8A"/>
    <w:rsid w:val="00594C7C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1C91"/>
    <w:rsid w:val="005B4AB6"/>
    <w:rsid w:val="005B5498"/>
    <w:rsid w:val="005B767B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3BF"/>
    <w:rsid w:val="005C7DD8"/>
    <w:rsid w:val="005D0EDC"/>
    <w:rsid w:val="005D0F36"/>
    <w:rsid w:val="005D2760"/>
    <w:rsid w:val="005D306D"/>
    <w:rsid w:val="005D52EA"/>
    <w:rsid w:val="005D53DB"/>
    <w:rsid w:val="005D784D"/>
    <w:rsid w:val="005E0195"/>
    <w:rsid w:val="005E0853"/>
    <w:rsid w:val="005E0C1D"/>
    <w:rsid w:val="005E157A"/>
    <w:rsid w:val="005E371F"/>
    <w:rsid w:val="005E481F"/>
    <w:rsid w:val="005E655F"/>
    <w:rsid w:val="005F05D1"/>
    <w:rsid w:val="005F0765"/>
    <w:rsid w:val="005F0B5C"/>
    <w:rsid w:val="005F0D24"/>
    <w:rsid w:val="005F19BE"/>
    <w:rsid w:val="005F1D43"/>
    <w:rsid w:val="005F26DC"/>
    <w:rsid w:val="005F439A"/>
    <w:rsid w:val="00600942"/>
    <w:rsid w:val="00601020"/>
    <w:rsid w:val="00601A14"/>
    <w:rsid w:val="00602C08"/>
    <w:rsid w:val="00604631"/>
    <w:rsid w:val="00604E02"/>
    <w:rsid w:val="0060702B"/>
    <w:rsid w:val="00607A7F"/>
    <w:rsid w:val="00610E5B"/>
    <w:rsid w:val="00614BE5"/>
    <w:rsid w:val="0061515F"/>
    <w:rsid w:val="006153E0"/>
    <w:rsid w:val="006155F0"/>
    <w:rsid w:val="0061591B"/>
    <w:rsid w:val="00615ABB"/>
    <w:rsid w:val="00621064"/>
    <w:rsid w:val="006215B5"/>
    <w:rsid w:val="00622742"/>
    <w:rsid w:val="006243AD"/>
    <w:rsid w:val="0062565C"/>
    <w:rsid w:val="00627C91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4211"/>
    <w:rsid w:val="00644EAD"/>
    <w:rsid w:val="0064565E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216C"/>
    <w:rsid w:val="00663259"/>
    <w:rsid w:val="00664DCE"/>
    <w:rsid w:val="00667E84"/>
    <w:rsid w:val="006721BF"/>
    <w:rsid w:val="0067233F"/>
    <w:rsid w:val="00674DD2"/>
    <w:rsid w:val="00681852"/>
    <w:rsid w:val="006838E1"/>
    <w:rsid w:val="006845F3"/>
    <w:rsid w:val="006864F4"/>
    <w:rsid w:val="00687304"/>
    <w:rsid w:val="006966D5"/>
    <w:rsid w:val="006966E4"/>
    <w:rsid w:val="006972DE"/>
    <w:rsid w:val="006A01EF"/>
    <w:rsid w:val="006A35C3"/>
    <w:rsid w:val="006A38DF"/>
    <w:rsid w:val="006A4F60"/>
    <w:rsid w:val="006A7C61"/>
    <w:rsid w:val="006B1292"/>
    <w:rsid w:val="006B3456"/>
    <w:rsid w:val="006B41AF"/>
    <w:rsid w:val="006B55BB"/>
    <w:rsid w:val="006C0689"/>
    <w:rsid w:val="006C1E89"/>
    <w:rsid w:val="006C1ED8"/>
    <w:rsid w:val="006C4F7D"/>
    <w:rsid w:val="006C5AFD"/>
    <w:rsid w:val="006C6970"/>
    <w:rsid w:val="006D151A"/>
    <w:rsid w:val="006D2588"/>
    <w:rsid w:val="006D2F2C"/>
    <w:rsid w:val="006D3780"/>
    <w:rsid w:val="006D4DF5"/>
    <w:rsid w:val="006D4E7C"/>
    <w:rsid w:val="006D4F1F"/>
    <w:rsid w:val="006D5F1E"/>
    <w:rsid w:val="006D60FA"/>
    <w:rsid w:val="006D7E16"/>
    <w:rsid w:val="006E05BA"/>
    <w:rsid w:val="006E1D49"/>
    <w:rsid w:val="006E1F98"/>
    <w:rsid w:val="006E2F56"/>
    <w:rsid w:val="006E5EFB"/>
    <w:rsid w:val="006E601B"/>
    <w:rsid w:val="006F157A"/>
    <w:rsid w:val="006F34B0"/>
    <w:rsid w:val="006F3522"/>
    <w:rsid w:val="006F4515"/>
    <w:rsid w:val="006F4892"/>
    <w:rsid w:val="006F4A40"/>
    <w:rsid w:val="006F5888"/>
    <w:rsid w:val="006F680B"/>
    <w:rsid w:val="00701693"/>
    <w:rsid w:val="0070409E"/>
    <w:rsid w:val="00705847"/>
    <w:rsid w:val="00706FB8"/>
    <w:rsid w:val="00707271"/>
    <w:rsid w:val="007077AB"/>
    <w:rsid w:val="00707CCC"/>
    <w:rsid w:val="00713261"/>
    <w:rsid w:val="00715E03"/>
    <w:rsid w:val="007167D6"/>
    <w:rsid w:val="00716F8B"/>
    <w:rsid w:val="00722163"/>
    <w:rsid w:val="00723620"/>
    <w:rsid w:val="007278DE"/>
    <w:rsid w:val="00727FA5"/>
    <w:rsid w:val="00730D1C"/>
    <w:rsid w:val="00731213"/>
    <w:rsid w:val="007341CD"/>
    <w:rsid w:val="007344CA"/>
    <w:rsid w:val="00734BF4"/>
    <w:rsid w:val="00737266"/>
    <w:rsid w:val="007408CE"/>
    <w:rsid w:val="00740E9B"/>
    <w:rsid w:val="00742E1A"/>
    <w:rsid w:val="007445D3"/>
    <w:rsid w:val="00745667"/>
    <w:rsid w:val="00745F45"/>
    <w:rsid w:val="0074658C"/>
    <w:rsid w:val="00747023"/>
    <w:rsid w:val="00750423"/>
    <w:rsid w:val="0075080D"/>
    <w:rsid w:val="007511E6"/>
    <w:rsid w:val="007513B9"/>
    <w:rsid w:val="00752A44"/>
    <w:rsid w:val="00755E58"/>
    <w:rsid w:val="00757376"/>
    <w:rsid w:val="00757FAD"/>
    <w:rsid w:val="00760020"/>
    <w:rsid w:val="00761858"/>
    <w:rsid w:val="00763018"/>
    <w:rsid w:val="00763D69"/>
    <w:rsid w:val="007652EB"/>
    <w:rsid w:val="00766E08"/>
    <w:rsid w:val="007674CF"/>
    <w:rsid w:val="00767A5F"/>
    <w:rsid w:val="00772B10"/>
    <w:rsid w:val="00772C1C"/>
    <w:rsid w:val="00773A59"/>
    <w:rsid w:val="0077421E"/>
    <w:rsid w:val="007748B6"/>
    <w:rsid w:val="007761E1"/>
    <w:rsid w:val="00777E9F"/>
    <w:rsid w:val="0078095C"/>
    <w:rsid w:val="007816D7"/>
    <w:rsid w:val="00782CCF"/>
    <w:rsid w:val="00784485"/>
    <w:rsid w:val="007859F5"/>
    <w:rsid w:val="00786EAF"/>
    <w:rsid w:val="00786FE8"/>
    <w:rsid w:val="00787B9A"/>
    <w:rsid w:val="00790798"/>
    <w:rsid w:val="007932EB"/>
    <w:rsid w:val="00793825"/>
    <w:rsid w:val="00795DFE"/>
    <w:rsid w:val="007A146A"/>
    <w:rsid w:val="007A2D85"/>
    <w:rsid w:val="007A4428"/>
    <w:rsid w:val="007A6D6A"/>
    <w:rsid w:val="007B09DA"/>
    <w:rsid w:val="007B0E79"/>
    <w:rsid w:val="007B109F"/>
    <w:rsid w:val="007B18B3"/>
    <w:rsid w:val="007B2676"/>
    <w:rsid w:val="007B46B1"/>
    <w:rsid w:val="007B4AD4"/>
    <w:rsid w:val="007B4C54"/>
    <w:rsid w:val="007B4E60"/>
    <w:rsid w:val="007B65D0"/>
    <w:rsid w:val="007B679C"/>
    <w:rsid w:val="007B6EC5"/>
    <w:rsid w:val="007B7A76"/>
    <w:rsid w:val="007C2105"/>
    <w:rsid w:val="007C2DCC"/>
    <w:rsid w:val="007C3520"/>
    <w:rsid w:val="007C3E5D"/>
    <w:rsid w:val="007C4538"/>
    <w:rsid w:val="007C56C8"/>
    <w:rsid w:val="007D4938"/>
    <w:rsid w:val="007D62C9"/>
    <w:rsid w:val="007D7294"/>
    <w:rsid w:val="007D78C3"/>
    <w:rsid w:val="007E2B04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6F50"/>
    <w:rsid w:val="007F755F"/>
    <w:rsid w:val="008003C5"/>
    <w:rsid w:val="008018B6"/>
    <w:rsid w:val="00801B74"/>
    <w:rsid w:val="00802730"/>
    <w:rsid w:val="008028FA"/>
    <w:rsid w:val="00802E97"/>
    <w:rsid w:val="00803739"/>
    <w:rsid w:val="008044E3"/>
    <w:rsid w:val="00804EA2"/>
    <w:rsid w:val="0080545B"/>
    <w:rsid w:val="00805D4D"/>
    <w:rsid w:val="0080774E"/>
    <w:rsid w:val="0081015E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5F17"/>
    <w:rsid w:val="0084600B"/>
    <w:rsid w:val="00846429"/>
    <w:rsid w:val="00846DBC"/>
    <w:rsid w:val="0085027E"/>
    <w:rsid w:val="008512F4"/>
    <w:rsid w:val="00855EA8"/>
    <w:rsid w:val="00856668"/>
    <w:rsid w:val="008568F5"/>
    <w:rsid w:val="008576E3"/>
    <w:rsid w:val="00857C6C"/>
    <w:rsid w:val="00857D80"/>
    <w:rsid w:val="00857F46"/>
    <w:rsid w:val="008603BD"/>
    <w:rsid w:val="00861266"/>
    <w:rsid w:val="0086256D"/>
    <w:rsid w:val="00862825"/>
    <w:rsid w:val="00865345"/>
    <w:rsid w:val="00866088"/>
    <w:rsid w:val="00866AAF"/>
    <w:rsid w:val="00866AE2"/>
    <w:rsid w:val="008702A9"/>
    <w:rsid w:val="00871338"/>
    <w:rsid w:val="00871DE6"/>
    <w:rsid w:val="0087259E"/>
    <w:rsid w:val="00872D18"/>
    <w:rsid w:val="008748FE"/>
    <w:rsid w:val="00875C98"/>
    <w:rsid w:val="008763FC"/>
    <w:rsid w:val="00876AA9"/>
    <w:rsid w:val="0088696A"/>
    <w:rsid w:val="008913D4"/>
    <w:rsid w:val="00893A0D"/>
    <w:rsid w:val="00895CD7"/>
    <w:rsid w:val="00896E85"/>
    <w:rsid w:val="0089779D"/>
    <w:rsid w:val="00897A4F"/>
    <w:rsid w:val="00897CB9"/>
    <w:rsid w:val="008A3D13"/>
    <w:rsid w:val="008A4876"/>
    <w:rsid w:val="008A4E79"/>
    <w:rsid w:val="008A5C5F"/>
    <w:rsid w:val="008A627A"/>
    <w:rsid w:val="008A6CDD"/>
    <w:rsid w:val="008B0F93"/>
    <w:rsid w:val="008B1860"/>
    <w:rsid w:val="008B23F0"/>
    <w:rsid w:val="008B3658"/>
    <w:rsid w:val="008B5D96"/>
    <w:rsid w:val="008B6EA0"/>
    <w:rsid w:val="008B7D09"/>
    <w:rsid w:val="008B7DE3"/>
    <w:rsid w:val="008C01C6"/>
    <w:rsid w:val="008C0E6C"/>
    <w:rsid w:val="008C29A8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D64"/>
    <w:rsid w:val="008E0049"/>
    <w:rsid w:val="008E033D"/>
    <w:rsid w:val="008E0675"/>
    <w:rsid w:val="008E0FF7"/>
    <w:rsid w:val="008E1CAB"/>
    <w:rsid w:val="008E279B"/>
    <w:rsid w:val="008E3DF6"/>
    <w:rsid w:val="008E6429"/>
    <w:rsid w:val="008E6625"/>
    <w:rsid w:val="008E6DEC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13DC3"/>
    <w:rsid w:val="00915372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31001"/>
    <w:rsid w:val="00933A2F"/>
    <w:rsid w:val="009347C2"/>
    <w:rsid w:val="00934FFA"/>
    <w:rsid w:val="00940E5B"/>
    <w:rsid w:val="00940E73"/>
    <w:rsid w:val="009413DF"/>
    <w:rsid w:val="00943929"/>
    <w:rsid w:val="00944EAF"/>
    <w:rsid w:val="00946ABB"/>
    <w:rsid w:val="00946BD2"/>
    <w:rsid w:val="00946D8D"/>
    <w:rsid w:val="009479AC"/>
    <w:rsid w:val="00951335"/>
    <w:rsid w:val="0095172C"/>
    <w:rsid w:val="00952D76"/>
    <w:rsid w:val="00954EDE"/>
    <w:rsid w:val="00956370"/>
    <w:rsid w:val="0095738C"/>
    <w:rsid w:val="009578C2"/>
    <w:rsid w:val="00960EB7"/>
    <w:rsid w:val="00961CB3"/>
    <w:rsid w:val="00962418"/>
    <w:rsid w:val="009628A1"/>
    <w:rsid w:val="00965633"/>
    <w:rsid w:val="0096655A"/>
    <w:rsid w:val="00967676"/>
    <w:rsid w:val="00970927"/>
    <w:rsid w:val="00970E1A"/>
    <w:rsid w:val="00971E69"/>
    <w:rsid w:val="0097409B"/>
    <w:rsid w:val="00976622"/>
    <w:rsid w:val="00977222"/>
    <w:rsid w:val="009778D2"/>
    <w:rsid w:val="009803C1"/>
    <w:rsid w:val="00980F0E"/>
    <w:rsid w:val="00981DD9"/>
    <w:rsid w:val="00982F10"/>
    <w:rsid w:val="0098572A"/>
    <w:rsid w:val="009903CF"/>
    <w:rsid w:val="00991E96"/>
    <w:rsid w:val="00992B26"/>
    <w:rsid w:val="00992CBB"/>
    <w:rsid w:val="0099430B"/>
    <w:rsid w:val="00994F29"/>
    <w:rsid w:val="00995FE1"/>
    <w:rsid w:val="009964B6"/>
    <w:rsid w:val="00996B9F"/>
    <w:rsid w:val="0099759B"/>
    <w:rsid w:val="009A1885"/>
    <w:rsid w:val="009A267C"/>
    <w:rsid w:val="009A2836"/>
    <w:rsid w:val="009A48F8"/>
    <w:rsid w:val="009A4AEC"/>
    <w:rsid w:val="009A4DF3"/>
    <w:rsid w:val="009A6AF3"/>
    <w:rsid w:val="009A7E2A"/>
    <w:rsid w:val="009B0878"/>
    <w:rsid w:val="009B13F3"/>
    <w:rsid w:val="009B1C89"/>
    <w:rsid w:val="009B50F8"/>
    <w:rsid w:val="009B662C"/>
    <w:rsid w:val="009B7568"/>
    <w:rsid w:val="009C0C48"/>
    <w:rsid w:val="009C204D"/>
    <w:rsid w:val="009C2B84"/>
    <w:rsid w:val="009C2EE7"/>
    <w:rsid w:val="009C3BC8"/>
    <w:rsid w:val="009C3F24"/>
    <w:rsid w:val="009C5561"/>
    <w:rsid w:val="009C5934"/>
    <w:rsid w:val="009C5BCD"/>
    <w:rsid w:val="009C5C4F"/>
    <w:rsid w:val="009D0544"/>
    <w:rsid w:val="009D1551"/>
    <w:rsid w:val="009D5942"/>
    <w:rsid w:val="009D5989"/>
    <w:rsid w:val="009D5A05"/>
    <w:rsid w:val="009E00D5"/>
    <w:rsid w:val="009E188A"/>
    <w:rsid w:val="009E1B52"/>
    <w:rsid w:val="009E2626"/>
    <w:rsid w:val="009E3FCE"/>
    <w:rsid w:val="009E542F"/>
    <w:rsid w:val="009E58AB"/>
    <w:rsid w:val="009E5C11"/>
    <w:rsid w:val="009E612B"/>
    <w:rsid w:val="009E6DBF"/>
    <w:rsid w:val="009E72F7"/>
    <w:rsid w:val="009F0F12"/>
    <w:rsid w:val="009F176E"/>
    <w:rsid w:val="009F3769"/>
    <w:rsid w:val="009F37C1"/>
    <w:rsid w:val="009F41E5"/>
    <w:rsid w:val="009F5F02"/>
    <w:rsid w:val="009F66F7"/>
    <w:rsid w:val="00A01266"/>
    <w:rsid w:val="00A02A73"/>
    <w:rsid w:val="00A02BF7"/>
    <w:rsid w:val="00A02C64"/>
    <w:rsid w:val="00A03737"/>
    <w:rsid w:val="00A06861"/>
    <w:rsid w:val="00A07BD7"/>
    <w:rsid w:val="00A1030F"/>
    <w:rsid w:val="00A1312B"/>
    <w:rsid w:val="00A1328E"/>
    <w:rsid w:val="00A13FF9"/>
    <w:rsid w:val="00A17542"/>
    <w:rsid w:val="00A21BEE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6873"/>
    <w:rsid w:val="00A36F29"/>
    <w:rsid w:val="00A375DD"/>
    <w:rsid w:val="00A377AD"/>
    <w:rsid w:val="00A415D3"/>
    <w:rsid w:val="00A41B8C"/>
    <w:rsid w:val="00A4314A"/>
    <w:rsid w:val="00A43DCD"/>
    <w:rsid w:val="00A446D5"/>
    <w:rsid w:val="00A469F5"/>
    <w:rsid w:val="00A500C0"/>
    <w:rsid w:val="00A51B85"/>
    <w:rsid w:val="00A51F4F"/>
    <w:rsid w:val="00A5557E"/>
    <w:rsid w:val="00A60F09"/>
    <w:rsid w:val="00A61999"/>
    <w:rsid w:val="00A65DAE"/>
    <w:rsid w:val="00A700F7"/>
    <w:rsid w:val="00A70EC8"/>
    <w:rsid w:val="00A71374"/>
    <w:rsid w:val="00A72F28"/>
    <w:rsid w:val="00A73898"/>
    <w:rsid w:val="00A73E0F"/>
    <w:rsid w:val="00A7527A"/>
    <w:rsid w:val="00A752D9"/>
    <w:rsid w:val="00A75DD0"/>
    <w:rsid w:val="00A76FC7"/>
    <w:rsid w:val="00A773D3"/>
    <w:rsid w:val="00A81A64"/>
    <w:rsid w:val="00A826E2"/>
    <w:rsid w:val="00A83E8D"/>
    <w:rsid w:val="00A84413"/>
    <w:rsid w:val="00A847D3"/>
    <w:rsid w:val="00A90A52"/>
    <w:rsid w:val="00A92413"/>
    <w:rsid w:val="00A926F2"/>
    <w:rsid w:val="00A94E77"/>
    <w:rsid w:val="00AA4946"/>
    <w:rsid w:val="00AA4C93"/>
    <w:rsid w:val="00AA574B"/>
    <w:rsid w:val="00AA6264"/>
    <w:rsid w:val="00AA66B6"/>
    <w:rsid w:val="00AA7735"/>
    <w:rsid w:val="00AB06C8"/>
    <w:rsid w:val="00AB1AF7"/>
    <w:rsid w:val="00AB1D82"/>
    <w:rsid w:val="00AB1FC7"/>
    <w:rsid w:val="00AB4B71"/>
    <w:rsid w:val="00AB6398"/>
    <w:rsid w:val="00AB63A2"/>
    <w:rsid w:val="00AB6CC5"/>
    <w:rsid w:val="00AB6EBD"/>
    <w:rsid w:val="00AB7333"/>
    <w:rsid w:val="00AB7793"/>
    <w:rsid w:val="00AB7852"/>
    <w:rsid w:val="00AC02BF"/>
    <w:rsid w:val="00AC10E9"/>
    <w:rsid w:val="00AC1508"/>
    <w:rsid w:val="00AC1F50"/>
    <w:rsid w:val="00AC1FD9"/>
    <w:rsid w:val="00AC3BC9"/>
    <w:rsid w:val="00AC45E1"/>
    <w:rsid w:val="00AC481A"/>
    <w:rsid w:val="00AC5EC1"/>
    <w:rsid w:val="00AC7388"/>
    <w:rsid w:val="00AC7DA4"/>
    <w:rsid w:val="00AD0DFC"/>
    <w:rsid w:val="00AD18C0"/>
    <w:rsid w:val="00AD22A4"/>
    <w:rsid w:val="00AD3057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4D0"/>
    <w:rsid w:val="00AE5EBB"/>
    <w:rsid w:val="00AE60D2"/>
    <w:rsid w:val="00AE6A0D"/>
    <w:rsid w:val="00AE6D5D"/>
    <w:rsid w:val="00AF1EE3"/>
    <w:rsid w:val="00AF321C"/>
    <w:rsid w:val="00AF3A44"/>
    <w:rsid w:val="00AF4FB7"/>
    <w:rsid w:val="00AF5046"/>
    <w:rsid w:val="00AF7BB8"/>
    <w:rsid w:val="00B03362"/>
    <w:rsid w:val="00B03BF0"/>
    <w:rsid w:val="00B05E45"/>
    <w:rsid w:val="00B07700"/>
    <w:rsid w:val="00B104E7"/>
    <w:rsid w:val="00B117D8"/>
    <w:rsid w:val="00B1197B"/>
    <w:rsid w:val="00B11EFC"/>
    <w:rsid w:val="00B121B1"/>
    <w:rsid w:val="00B14634"/>
    <w:rsid w:val="00B1555E"/>
    <w:rsid w:val="00B15957"/>
    <w:rsid w:val="00B17732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009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D38"/>
    <w:rsid w:val="00B67E61"/>
    <w:rsid w:val="00B7256F"/>
    <w:rsid w:val="00B72BEF"/>
    <w:rsid w:val="00B7427C"/>
    <w:rsid w:val="00B74660"/>
    <w:rsid w:val="00B75EBE"/>
    <w:rsid w:val="00B76FC3"/>
    <w:rsid w:val="00B81644"/>
    <w:rsid w:val="00B83DBD"/>
    <w:rsid w:val="00B907C8"/>
    <w:rsid w:val="00B92C45"/>
    <w:rsid w:val="00B94373"/>
    <w:rsid w:val="00B95483"/>
    <w:rsid w:val="00B95E26"/>
    <w:rsid w:val="00B96BAB"/>
    <w:rsid w:val="00B96ED4"/>
    <w:rsid w:val="00B97F8B"/>
    <w:rsid w:val="00BA00A2"/>
    <w:rsid w:val="00BA0DF6"/>
    <w:rsid w:val="00BA1AB4"/>
    <w:rsid w:val="00BA2C2E"/>
    <w:rsid w:val="00BA2C81"/>
    <w:rsid w:val="00BA495D"/>
    <w:rsid w:val="00BA600B"/>
    <w:rsid w:val="00BA6D9F"/>
    <w:rsid w:val="00BB03E7"/>
    <w:rsid w:val="00BB6430"/>
    <w:rsid w:val="00BB67E7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376D"/>
    <w:rsid w:val="00BD3A38"/>
    <w:rsid w:val="00BD5FDE"/>
    <w:rsid w:val="00BD777D"/>
    <w:rsid w:val="00BE0E10"/>
    <w:rsid w:val="00BE1358"/>
    <w:rsid w:val="00BE1D63"/>
    <w:rsid w:val="00BE52BF"/>
    <w:rsid w:val="00BE760A"/>
    <w:rsid w:val="00BE7DC9"/>
    <w:rsid w:val="00BF018D"/>
    <w:rsid w:val="00BF06D6"/>
    <w:rsid w:val="00BF0D47"/>
    <w:rsid w:val="00BF0E16"/>
    <w:rsid w:val="00BF3CD2"/>
    <w:rsid w:val="00BF6865"/>
    <w:rsid w:val="00BF6CA5"/>
    <w:rsid w:val="00BF727D"/>
    <w:rsid w:val="00C00DEF"/>
    <w:rsid w:val="00C01925"/>
    <w:rsid w:val="00C0192D"/>
    <w:rsid w:val="00C025CD"/>
    <w:rsid w:val="00C03379"/>
    <w:rsid w:val="00C03967"/>
    <w:rsid w:val="00C03E1B"/>
    <w:rsid w:val="00C03FDB"/>
    <w:rsid w:val="00C040F4"/>
    <w:rsid w:val="00C105CD"/>
    <w:rsid w:val="00C114DA"/>
    <w:rsid w:val="00C12839"/>
    <w:rsid w:val="00C12C3C"/>
    <w:rsid w:val="00C141D1"/>
    <w:rsid w:val="00C14B7A"/>
    <w:rsid w:val="00C15FDF"/>
    <w:rsid w:val="00C16271"/>
    <w:rsid w:val="00C20EED"/>
    <w:rsid w:val="00C212F6"/>
    <w:rsid w:val="00C21EF2"/>
    <w:rsid w:val="00C23010"/>
    <w:rsid w:val="00C2311E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6187"/>
    <w:rsid w:val="00C57978"/>
    <w:rsid w:val="00C60521"/>
    <w:rsid w:val="00C60667"/>
    <w:rsid w:val="00C6522B"/>
    <w:rsid w:val="00C66E9C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4E18"/>
    <w:rsid w:val="00C97B02"/>
    <w:rsid w:val="00CA0513"/>
    <w:rsid w:val="00CA0950"/>
    <w:rsid w:val="00CA0E9B"/>
    <w:rsid w:val="00CA2710"/>
    <w:rsid w:val="00CA2ACB"/>
    <w:rsid w:val="00CA2EBE"/>
    <w:rsid w:val="00CA3073"/>
    <w:rsid w:val="00CA479B"/>
    <w:rsid w:val="00CB0A3F"/>
    <w:rsid w:val="00CB162B"/>
    <w:rsid w:val="00CB2FB2"/>
    <w:rsid w:val="00CB3A49"/>
    <w:rsid w:val="00CB7AFB"/>
    <w:rsid w:val="00CC1946"/>
    <w:rsid w:val="00CC2FB6"/>
    <w:rsid w:val="00CC3FAE"/>
    <w:rsid w:val="00CC4B2F"/>
    <w:rsid w:val="00CC7365"/>
    <w:rsid w:val="00CC7CCD"/>
    <w:rsid w:val="00CD1155"/>
    <w:rsid w:val="00CD1527"/>
    <w:rsid w:val="00CD3934"/>
    <w:rsid w:val="00CD5290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61B1"/>
    <w:rsid w:val="00CF6BA3"/>
    <w:rsid w:val="00D0279C"/>
    <w:rsid w:val="00D0385B"/>
    <w:rsid w:val="00D047C6"/>
    <w:rsid w:val="00D04ED1"/>
    <w:rsid w:val="00D07DD8"/>
    <w:rsid w:val="00D13859"/>
    <w:rsid w:val="00D13E6D"/>
    <w:rsid w:val="00D14176"/>
    <w:rsid w:val="00D141DA"/>
    <w:rsid w:val="00D14417"/>
    <w:rsid w:val="00D15700"/>
    <w:rsid w:val="00D17295"/>
    <w:rsid w:val="00D2081E"/>
    <w:rsid w:val="00D21B7E"/>
    <w:rsid w:val="00D21C38"/>
    <w:rsid w:val="00D22ACC"/>
    <w:rsid w:val="00D23BEA"/>
    <w:rsid w:val="00D242C0"/>
    <w:rsid w:val="00D2729D"/>
    <w:rsid w:val="00D273CE"/>
    <w:rsid w:val="00D300A9"/>
    <w:rsid w:val="00D328E8"/>
    <w:rsid w:val="00D3392F"/>
    <w:rsid w:val="00D34254"/>
    <w:rsid w:val="00D372F9"/>
    <w:rsid w:val="00D42696"/>
    <w:rsid w:val="00D42E80"/>
    <w:rsid w:val="00D43B35"/>
    <w:rsid w:val="00D444C8"/>
    <w:rsid w:val="00D456D2"/>
    <w:rsid w:val="00D50466"/>
    <w:rsid w:val="00D50648"/>
    <w:rsid w:val="00D515FF"/>
    <w:rsid w:val="00D54170"/>
    <w:rsid w:val="00D545E3"/>
    <w:rsid w:val="00D557BC"/>
    <w:rsid w:val="00D57CCB"/>
    <w:rsid w:val="00D60EDD"/>
    <w:rsid w:val="00D61C04"/>
    <w:rsid w:val="00D61DAB"/>
    <w:rsid w:val="00D62CF8"/>
    <w:rsid w:val="00D62EDA"/>
    <w:rsid w:val="00D6319B"/>
    <w:rsid w:val="00D634A9"/>
    <w:rsid w:val="00D63F48"/>
    <w:rsid w:val="00D648C2"/>
    <w:rsid w:val="00D66A85"/>
    <w:rsid w:val="00D70D48"/>
    <w:rsid w:val="00D71BEE"/>
    <w:rsid w:val="00D71C34"/>
    <w:rsid w:val="00D71F16"/>
    <w:rsid w:val="00D742EC"/>
    <w:rsid w:val="00D7561A"/>
    <w:rsid w:val="00D75D3D"/>
    <w:rsid w:val="00D802FF"/>
    <w:rsid w:val="00D8318D"/>
    <w:rsid w:val="00D8474C"/>
    <w:rsid w:val="00D852C7"/>
    <w:rsid w:val="00D859B7"/>
    <w:rsid w:val="00D8614A"/>
    <w:rsid w:val="00D86D60"/>
    <w:rsid w:val="00D87BAB"/>
    <w:rsid w:val="00D90B03"/>
    <w:rsid w:val="00D91449"/>
    <w:rsid w:val="00D92EC3"/>
    <w:rsid w:val="00D93485"/>
    <w:rsid w:val="00D96954"/>
    <w:rsid w:val="00D97CDA"/>
    <w:rsid w:val="00DA1179"/>
    <w:rsid w:val="00DA1623"/>
    <w:rsid w:val="00DA515F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1A3"/>
    <w:rsid w:val="00DC4347"/>
    <w:rsid w:val="00DC4950"/>
    <w:rsid w:val="00DD0B76"/>
    <w:rsid w:val="00DD33C2"/>
    <w:rsid w:val="00DD6B42"/>
    <w:rsid w:val="00DD6DB7"/>
    <w:rsid w:val="00DE0CA0"/>
    <w:rsid w:val="00DE41B5"/>
    <w:rsid w:val="00DE4AE9"/>
    <w:rsid w:val="00DE7A3D"/>
    <w:rsid w:val="00DF0AD7"/>
    <w:rsid w:val="00DF0CB5"/>
    <w:rsid w:val="00DF0CFC"/>
    <w:rsid w:val="00DF2F28"/>
    <w:rsid w:val="00DF6590"/>
    <w:rsid w:val="00DF6FA7"/>
    <w:rsid w:val="00DF7513"/>
    <w:rsid w:val="00E01921"/>
    <w:rsid w:val="00E0322A"/>
    <w:rsid w:val="00E0379B"/>
    <w:rsid w:val="00E0402B"/>
    <w:rsid w:val="00E0573B"/>
    <w:rsid w:val="00E06B76"/>
    <w:rsid w:val="00E06FE3"/>
    <w:rsid w:val="00E15C0D"/>
    <w:rsid w:val="00E20B23"/>
    <w:rsid w:val="00E218DA"/>
    <w:rsid w:val="00E22B1F"/>
    <w:rsid w:val="00E22F71"/>
    <w:rsid w:val="00E24038"/>
    <w:rsid w:val="00E24762"/>
    <w:rsid w:val="00E24AF5"/>
    <w:rsid w:val="00E27737"/>
    <w:rsid w:val="00E303B7"/>
    <w:rsid w:val="00E304F2"/>
    <w:rsid w:val="00E310AD"/>
    <w:rsid w:val="00E311AD"/>
    <w:rsid w:val="00E35A64"/>
    <w:rsid w:val="00E35FAC"/>
    <w:rsid w:val="00E37F6E"/>
    <w:rsid w:val="00E40AA8"/>
    <w:rsid w:val="00E41A0C"/>
    <w:rsid w:val="00E44BAF"/>
    <w:rsid w:val="00E46B6B"/>
    <w:rsid w:val="00E47327"/>
    <w:rsid w:val="00E51446"/>
    <w:rsid w:val="00E51FAE"/>
    <w:rsid w:val="00E52BC5"/>
    <w:rsid w:val="00E535B3"/>
    <w:rsid w:val="00E549E5"/>
    <w:rsid w:val="00E5636D"/>
    <w:rsid w:val="00E56A6E"/>
    <w:rsid w:val="00E5769E"/>
    <w:rsid w:val="00E601F4"/>
    <w:rsid w:val="00E62DF1"/>
    <w:rsid w:val="00E63A81"/>
    <w:rsid w:val="00E63EF4"/>
    <w:rsid w:val="00E67E1A"/>
    <w:rsid w:val="00E70910"/>
    <w:rsid w:val="00E70B24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340D"/>
    <w:rsid w:val="00E84367"/>
    <w:rsid w:val="00E8511C"/>
    <w:rsid w:val="00E86612"/>
    <w:rsid w:val="00E87117"/>
    <w:rsid w:val="00E872C7"/>
    <w:rsid w:val="00E87B1C"/>
    <w:rsid w:val="00E9137D"/>
    <w:rsid w:val="00E95B8B"/>
    <w:rsid w:val="00E96733"/>
    <w:rsid w:val="00E9736E"/>
    <w:rsid w:val="00EA0B20"/>
    <w:rsid w:val="00EA1B90"/>
    <w:rsid w:val="00EA26BD"/>
    <w:rsid w:val="00EA2F64"/>
    <w:rsid w:val="00EA3FD2"/>
    <w:rsid w:val="00EA4A45"/>
    <w:rsid w:val="00EA523B"/>
    <w:rsid w:val="00EA7D28"/>
    <w:rsid w:val="00EB00F8"/>
    <w:rsid w:val="00EB2BAF"/>
    <w:rsid w:val="00EB3B52"/>
    <w:rsid w:val="00EB4CA2"/>
    <w:rsid w:val="00EB636A"/>
    <w:rsid w:val="00EB6598"/>
    <w:rsid w:val="00EC0961"/>
    <w:rsid w:val="00EC0D6C"/>
    <w:rsid w:val="00EC109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482F"/>
    <w:rsid w:val="00EE48BC"/>
    <w:rsid w:val="00EE4F74"/>
    <w:rsid w:val="00EE635F"/>
    <w:rsid w:val="00EE6476"/>
    <w:rsid w:val="00EE6594"/>
    <w:rsid w:val="00EE67BC"/>
    <w:rsid w:val="00EE71A9"/>
    <w:rsid w:val="00EF0E69"/>
    <w:rsid w:val="00EF252D"/>
    <w:rsid w:val="00EF2E91"/>
    <w:rsid w:val="00EF4C32"/>
    <w:rsid w:val="00EF5C01"/>
    <w:rsid w:val="00EF5E27"/>
    <w:rsid w:val="00EF64A0"/>
    <w:rsid w:val="00EF79F2"/>
    <w:rsid w:val="00F00427"/>
    <w:rsid w:val="00F01C9C"/>
    <w:rsid w:val="00F023CF"/>
    <w:rsid w:val="00F06C47"/>
    <w:rsid w:val="00F073A0"/>
    <w:rsid w:val="00F11BFC"/>
    <w:rsid w:val="00F132EC"/>
    <w:rsid w:val="00F13C57"/>
    <w:rsid w:val="00F144DA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4692"/>
    <w:rsid w:val="00F57CD3"/>
    <w:rsid w:val="00F60A8F"/>
    <w:rsid w:val="00F60E3B"/>
    <w:rsid w:val="00F6141D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417"/>
    <w:rsid w:val="00F77BFD"/>
    <w:rsid w:val="00F80F19"/>
    <w:rsid w:val="00F82160"/>
    <w:rsid w:val="00F83478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44CC"/>
    <w:rsid w:val="00F9476D"/>
    <w:rsid w:val="00F951BF"/>
    <w:rsid w:val="00F9752F"/>
    <w:rsid w:val="00F97B60"/>
    <w:rsid w:val="00FA121E"/>
    <w:rsid w:val="00FA1423"/>
    <w:rsid w:val="00FA3B00"/>
    <w:rsid w:val="00FA538C"/>
    <w:rsid w:val="00FA6691"/>
    <w:rsid w:val="00FA7AE3"/>
    <w:rsid w:val="00FB1175"/>
    <w:rsid w:val="00FB54CF"/>
    <w:rsid w:val="00FB5C7C"/>
    <w:rsid w:val="00FB5D19"/>
    <w:rsid w:val="00FB60A9"/>
    <w:rsid w:val="00FB7BB7"/>
    <w:rsid w:val="00FB7DE5"/>
    <w:rsid w:val="00FC0DB9"/>
    <w:rsid w:val="00FC358F"/>
    <w:rsid w:val="00FC3CA0"/>
    <w:rsid w:val="00FC3DE1"/>
    <w:rsid w:val="00FC43BA"/>
    <w:rsid w:val="00FC4AE7"/>
    <w:rsid w:val="00FC558B"/>
    <w:rsid w:val="00FC5729"/>
    <w:rsid w:val="00FC57AB"/>
    <w:rsid w:val="00FC5879"/>
    <w:rsid w:val="00FC7109"/>
    <w:rsid w:val="00FC795B"/>
    <w:rsid w:val="00FD0DCB"/>
    <w:rsid w:val="00FD32C7"/>
    <w:rsid w:val="00FD6B40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24C1"/>
    <w:rsid w:val="00FF2A5E"/>
    <w:rsid w:val="00FF341F"/>
    <w:rsid w:val="00FF3F8E"/>
    <w:rsid w:val="00FF4D04"/>
    <w:rsid w:val="00FF5642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2B752-7BAB-4349-A9B6-257F7CB2A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</Template>
  <TotalTime>123</TotalTime>
  <Pages>12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8213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User</cp:lastModifiedBy>
  <cp:revision>39</cp:revision>
  <cp:lastPrinted>2010-09-22T16:08:00Z</cp:lastPrinted>
  <dcterms:created xsi:type="dcterms:W3CDTF">2016-12-12T17:53:00Z</dcterms:created>
  <dcterms:modified xsi:type="dcterms:W3CDTF">2016-12-14T09:55:00Z</dcterms:modified>
</cp:coreProperties>
</file>