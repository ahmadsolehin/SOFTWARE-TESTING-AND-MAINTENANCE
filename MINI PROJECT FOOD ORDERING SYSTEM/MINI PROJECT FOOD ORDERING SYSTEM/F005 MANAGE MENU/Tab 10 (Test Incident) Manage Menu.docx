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DD" w:rsidRDefault="001832B2" w:rsidP="001832B2">
      <w:pPr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1DADE9A" wp14:editId="249AB08F">
            <wp:extent cx="3800102" cy="1187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3774_1864918247061559_2110335202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5" b="23889"/>
                    <a:stretch/>
                  </pic:blipFill>
                  <pic:spPr bwMode="auto"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2B2" w:rsidRDefault="001832B2" w:rsidP="001832B2">
      <w:pPr>
        <w:jc w:val="center"/>
        <w:rPr>
          <w:b/>
          <w:sz w:val="28"/>
        </w:rPr>
      </w:pPr>
    </w:p>
    <w:p w:rsidR="001832B2" w:rsidRPr="00365E71" w:rsidRDefault="001832B2" w:rsidP="001832B2">
      <w:pPr>
        <w:jc w:val="center"/>
        <w:rPr>
          <w:b/>
          <w:sz w:val="36"/>
          <w:szCs w:val="32"/>
        </w:rPr>
      </w:pPr>
      <w:r w:rsidRPr="00365E71">
        <w:rPr>
          <w:b/>
          <w:sz w:val="36"/>
          <w:szCs w:val="32"/>
        </w:rPr>
        <w:t>FACULTY OF COMPUTER SYSTEM &amp; SOFTWARE ENGINEERING</w:t>
      </w:r>
    </w:p>
    <w:p w:rsidR="001832B2" w:rsidRDefault="001832B2" w:rsidP="001832B2">
      <w:pPr>
        <w:rPr>
          <w:b/>
          <w:sz w:val="28"/>
        </w:rPr>
      </w:pPr>
    </w:p>
    <w:p w:rsidR="008A6CDD" w:rsidRDefault="001832B2" w:rsidP="001832B2">
      <w:pPr>
        <w:pStyle w:val="Heading3"/>
        <w:jc w:val="center"/>
      </w:pPr>
      <w:r w:rsidRPr="00365E71">
        <w:rPr>
          <w:rFonts w:ascii="Times New Roman" w:eastAsia="Times New Roman" w:hAnsi="Times New Roman" w:cs="Times New Roman"/>
          <w:sz w:val="28"/>
          <w:szCs w:val="42"/>
        </w:rPr>
        <w:t>BCS3323: Software Testing &amp; Maintenance</w:t>
      </w:r>
    </w:p>
    <w:p w:rsidR="008A6CDD" w:rsidRDefault="008A6CDD" w:rsidP="00A926F2">
      <w:pPr>
        <w:rPr>
          <w:b/>
          <w:sz w:val="28"/>
        </w:rPr>
      </w:pPr>
      <w:bookmarkStart w:id="0" w:name="_GoBack"/>
      <w:bookmarkEnd w:id="0"/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2F2EAF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2F2EAF">
        <w:rPr>
          <w:sz w:val="52"/>
          <w:szCs w:val="44"/>
        </w:rPr>
        <w:t>INCIDENT REPORT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832B2" w:rsidRPr="001F2699" w:rsidRDefault="001832B2" w:rsidP="001F2699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MANAGE MENU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783DFE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2F2EAF">
              <w:rPr>
                <w:sz w:val="24"/>
                <w:szCs w:val="24"/>
              </w:rPr>
              <w:t>IR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783DFE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NUR ZAHIRAH BINTI ROSLAN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  <w:r w:rsidR="00E65004">
              <w:rPr>
                <w:rFonts w:cs="Arial"/>
                <w:sz w:val="24"/>
                <w:szCs w:val="24"/>
              </w:rPr>
              <w:t xml:space="preserve"> </w:t>
            </w:r>
          </w:p>
          <w:p w:rsidR="00D2549B" w:rsidRPr="00325C42" w:rsidRDefault="00D2549B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 SHAHIRAH BINTI MOHD FAIZAL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F83478" w:rsidRPr="008104C8" w:rsidRDefault="002B467C" w:rsidP="002B467C">
      <w:pPr>
        <w:rPr>
          <w:sz w:val="24"/>
          <w:szCs w:val="24"/>
          <w:lang w:val="en-US"/>
        </w:rPr>
        <w:sectPr w:rsidR="00F83478" w:rsidRPr="008104C8" w:rsidSect="002F3DB9">
          <w:headerReference w:type="default" r:id="rId10"/>
          <w:footerReference w:type="default" r:id="rId11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br w:type="page"/>
      </w:r>
    </w:p>
    <w:p w:rsidR="00DC41A3" w:rsidRPr="001001B6" w:rsidRDefault="00A47DD9" w:rsidP="002F2EAF">
      <w:pPr>
        <w:pStyle w:val="Heading1"/>
        <w:jc w:val="center"/>
        <w:rPr>
          <w:rFonts w:cs="Arial"/>
        </w:rPr>
      </w:pPr>
      <w:r>
        <w:rPr>
          <w:rFonts w:cs="Arial"/>
        </w:rPr>
        <w:lastRenderedPageBreak/>
        <w:t xml:space="preserve">TEST </w:t>
      </w:r>
      <w:r w:rsidR="002F2EAF">
        <w:rPr>
          <w:rFonts w:cs="Arial"/>
        </w:rPr>
        <w:t>INCIDENT REPORT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7229"/>
      </w:tblGrid>
      <w:tr w:rsidR="002F2EAF" w:rsidRPr="00E11373" w:rsidTr="002F2EAF">
        <w:tc>
          <w:tcPr>
            <w:tcW w:w="9450" w:type="dxa"/>
            <w:gridSpan w:val="2"/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Incident report identifier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Scope</w:t>
            </w:r>
          </w:p>
        </w:tc>
        <w:tc>
          <w:tcPr>
            <w:tcW w:w="7229" w:type="dxa"/>
          </w:tcPr>
          <w:p w:rsidR="002F2EAF" w:rsidRPr="00E11373" w:rsidRDefault="002F2EAF" w:rsidP="00783DFE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The scope of this incident report is on any incident occurred based on test procedure executed </w:t>
            </w:r>
            <w:proofErr w:type="gram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on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FO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gram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="00783DFE">
              <w:rPr>
                <w:rFonts w:asciiTheme="majorBidi" w:hAnsiTheme="majorBidi" w:cstheme="majorBidi"/>
                <w:sz w:val="24"/>
                <w:szCs w:val="24"/>
              </w:rPr>
              <w:t>Mansge</w:t>
            </w:r>
            <w:proofErr w:type="spellEnd"/>
            <w:r w:rsidR="00783DFE">
              <w:rPr>
                <w:rFonts w:asciiTheme="majorBidi" w:hAnsiTheme="majorBidi" w:cstheme="majorBidi"/>
                <w:sz w:val="24"/>
                <w:szCs w:val="24"/>
              </w:rPr>
              <w:t xml:space="preserve"> Menu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(F00</w:t>
            </w:r>
            <w:r w:rsidR="00783DF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) in which took place during test execution only.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References</w:t>
            </w:r>
          </w:p>
        </w:tc>
        <w:tc>
          <w:tcPr>
            <w:tcW w:w="7229" w:type="dxa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S_TPS_1_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.0.0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670"/>
        <w:gridCol w:w="5843"/>
      </w:tblGrid>
      <w:tr w:rsidR="002F2EAF" w:rsidRPr="00E11373" w:rsidTr="002F2EAF">
        <w:tc>
          <w:tcPr>
            <w:tcW w:w="365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Incident Number:</w:t>
            </w:r>
          </w:p>
        </w:tc>
        <w:tc>
          <w:tcPr>
            <w:tcW w:w="5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TIR-00-001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8D79A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save the updated menu without pressing any ‘save’ button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tabs>
                <w:tab w:val="left" w:pos="226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Date and Time Incident:</w:t>
            </w:r>
          </w:p>
        </w:tc>
        <w:tc>
          <w:tcPr>
            <w:tcW w:w="5843" w:type="dxa"/>
            <w:shd w:val="clear" w:color="auto" w:fill="FFFFFF" w:themeFill="background1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Context:</w:t>
            </w:r>
          </w:p>
        </w:tc>
        <w:tc>
          <w:tcPr>
            <w:tcW w:w="5843" w:type="dxa"/>
            <w:shd w:val="clear" w:color="auto" w:fill="auto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FOS_2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Incident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Procedure: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8D79A9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Incident applies to all </w:t>
            </w:r>
            <w:r w:rsidR="008D79A9">
              <w:rPr>
                <w:rFonts w:asciiTheme="majorBidi" w:hAnsiTheme="majorBidi" w:cstheme="majorBidi"/>
                <w:sz w:val="24"/>
                <w:szCs w:val="24"/>
              </w:rPr>
              <w:t xml:space="preserve">save menu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Data: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Expected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8D79A9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r w:rsidR="008D79A9">
              <w:rPr>
                <w:rFonts w:asciiTheme="majorBidi" w:hAnsiTheme="majorBidi" w:cstheme="majorBidi"/>
                <w:sz w:val="24"/>
                <w:szCs w:val="24"/>
              </w:rPr>
              <w:t>should wait until user press the save button to save the menu.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Actual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8D79A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keep saving all the updated menu without pressing any ‘save’ button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Unexpected Outcome: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rPr>
          <w:trHeight w:val="519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to reproduce the incident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E113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Click ‘</w:t>
            </w:r>
            <w:r w:rsidR="00324696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’ button</w:t>
            </w:r>
          </w:p>
          <w:p w:rsidR="002F2EAF" w:rsidRPr="00E11373" w:rsidRDefault="002F2EAF" w:rsidP="008D79A9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. W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ait for 6</w:t>
            </w:r>
            <w:r w:rsidR="008D79A9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seconds</w:t>
            </w:r>
          </w:p>
        </w:tc>
      </w:tr>
      <w:tr w:rsidR="002F2EAF" w:rsidRPr="00E11373" w:rsidTr="002F2EAF">
        <w:trPr>
          <w:trHeight w:val="28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Environment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Hardware model: </w:t>
            </w:r>
            <w:r w:rsidR="00324696" w:rsidRPr="005C76A7">
              <w:rPr>
                <w:sz w:val="24"/>
              </w:rPr>
              <w:t>HP 20-c042d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Manufacturer: </w:t>
            </w:r>
            <w:r w:rsidR="00324696">
              <w:rPr>
                <w:rFonts w:asciiTheme="majorBidi" w:hAnsiTheme="majorBidi" w:cstheme="majorBidi"/>
                <w:sz w:val="24"/>
                <w:szCs w:val="24"/>
              </w:rPr>
              <w:t>HP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Keyboard: </w:t>
            </w:r>
            <w:r w:rsidR="00324696">
              <w:rPr>
                <w:rFonts w:cs="Arial"/>
                <w:sz w:val="24"/>
                <w:szCs w:val="24"/>
              </w:rPr>
              <w:t>HP USB Keyboard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Card Processor: </w:t>
            </w:r>
            <w:r w:rsidR="00324696" w:rsidRPr="009E7D63">
              <w:rPr>
                <w:spacing w:val="4"/>
                <w:sz w:val="24"/>
                <w:szCs w:val="23"/>
                <w:lang w:val="en-US"/>
              </w:rPr>
              <w:t>Intel® Pentium® J3710 Processor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Attempt to repeat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is repeated 3 times.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Tester’s Name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324696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Zahirah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Roslan</w:t>
            </w:r>
            <w:proofErr w:type="spellEnd"/>
          </w:p>
        </w:tc>
      </w:tr>
      <w:tr w:rsidR="002F2EAF" w:rsidRPr="00E11373" w:rsidTr="002F2EAF">
        <w:trPr>
          <w:trHeight w:val="613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Observer’s Name (witness)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Status of Incident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1" w:name="Check1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Open                         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Assigned for Resolution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3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Retested with the fix confirmed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4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Approved for Resolution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E11373">
              <w:rPr>
                <w:rFonts w:asciiTheme="majorBidi" w:hAnsiTheme="majorBidi" w:cstheme="majorBidi"/>
                <w:sz w:val="24"/>
                <w:szCs w:val="24"/>
              </w:rPr>
              <w:t>Fixed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Impact 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Mission Critical : Application will not function or system fails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Major : Severe problems but possible  to work around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6" w:name="Check8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Minor : Does not impact the functionality or usability of the process  is not according to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requirements/design specifications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Priority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7" w:name="Check9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E11373">
              <w:rPr>
                <w:rFonts w:asciiTheme="majorBidi" w:hAnsiTheme="majorBidi" w:cstheme="majorBidi"/>
                <w:sz w:val="24"/>
                <w:szCs w:val="24"/>
              </w:rPr>
              <w:t>Immediate : Must be fixed as soon as possible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8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Delayed : System is unstable but incident must be fixed prior to next level of test or shipment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</w:r>
            <w:r w:rsidR="007B542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9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Deferred : Defect can be left in if necessary due to time or costs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rPr>
          <w:trHeight w:val="197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 the corrective action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Client should consider this issue from the aspect of security and decide whether to amend this issue. 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699"/>
        <w:gridCol w:w="6523"/>
      </w:tblGrid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Conclusions and  Recommendations </w:t>
            </w:r>
          </w:p>
        </w:tc>
      </w:tr>
      <w:tr w:rsidR="002F2EAF" w:rsidRPr="00E11373" w:rsidTr="00CF4CB1">
        <w:trPr>
          <w:trHeight w:val="484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It is recommended that this incident be fixed as soon as possible as the user need to go through this first module before moving on to the next module. </w:t>
            </w:r>
          </w:p>
        </w:tc>
      </w:tr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Approvals</w:t>
            </w:r>
          </w:p>
        </w:tc>
      </w:tr>
      <w:tr w:rsidR="002F2EAF" w:rsidRPr="00E11373" w:rsidTr="00CF4CB1">
        <w:tc>
          <w:tcPr>
            <w:tcW w:w="1276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699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Job Title</w:t>
            </w:r>
          </w:p>
        </w:tc>
        <w:tc>
          <w:tcPr>
            <w:tcW w:w="6523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2F2EAF" w:rsidRPr="00E11373" w:rsidTr="00CF4CB1">
        <w:trPr>
          <w:trHeight w:val="284"/>
        </w:trPr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Lead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CF4CB1"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Mr Rahman</w:t>
            </w:r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Product Manager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312656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RPr="00312656" w:rsidSect="00B64A08">
      <w:footerReference w:type="default" r:id="rId12"/>
      <w:headerReference w:type="first" r:id="rId13"/>
      <w:footerReference w:type="first" r:id="rId14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2B" w:rsidRDefault="007B542B">
      <w:r>
        <w:separator/>
      </w:r>
    </w:p>
  </w:endnote>
  <w:endnote w:type="continuationSeparator" w:id="0">
    <w:p w:rsidR="007B542B" w:rsidRDefault="007B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US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BE84AF4" wp14:editId="6990345A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A031CC9" wp14:editId="64743172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A031CC9" wp14:editId="64743172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US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5C355CFE" wp14:editId="063D53F2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79CA0BF4" wp14:editId="573993D0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56E87C49" wp14:editId="2FF4E1AD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826590" wp14:editId="057F3C9A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7D449A03" wp14:editId="4BD55C86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34B6F0C" wp14:editId="0FF00E8E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76B2658" wp14:editId="34AABFC2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58B3B63" wp14:editId="19720A80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F53B1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F53B1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4709998E" wp14:editId="5654BA3F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325C42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</w:t>
                          </w:r>
                          <w:r w:rsidR="00E11373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TIR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325C42">
                      <w:rPr>
                        <w:rFonts w:ascii="Arial" w:hAnsi="Arial" w:cs="Arial"/>
                        <w:b/>
                        <w:lang w:val="en-MY"/>
                      </w:rPr>
                      <w:t>OS_</w:t>
                    </w:r>
                    <w:r w:rsidR="00E11373">
                      <w:rPr>
                        <w:rFonts w:ascii="Arial" w:hAnsi="Arial" w:cs="Arial"/>
                        <w:b/>
                        <w:lang w:val="en-MY"/>
                      </w:rPr>
                      <w:t>TIR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B79DEAD" wp14:editId="5D6059E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E11373">
                            <w:rPr>
                              <w:rFonts w:ascii="Arial" w:hAnsi="Arial"/>
                              <w:lang w:val="en-MY"/>
                            </w:rPr>
                            <w:t>Incident Report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E11373">
                      <w:rPr>
                        <w:rFonts w:ascii="Arial" w:hAnsi="Arial"/>
                        <w:lang w:val="en-MY"/>
                      </w:rPr>
                      <w:t>Incident Report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5464EE12" wp14:editId="3F0E0081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17363825" wp14:editId="1614B0C5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32CE3A6D" wp14:editId="2CA43EAA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E11373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E11373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04DC25" wp14:editId="397E4FDC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US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5431D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OS_TDS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5431DB">
                      <w:rPr>
                        <w:rFonts w:ascii="Arial" w:hAnsi="Arial" w:cs="Arial"/>
                        <w:b/>
                        <w:lang w:val="en-MY"/>
                      </w:rPr>
                      <w:t>OS_TDS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F53B1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F53B1C" w:rsidRPr="00F53B1C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F53B1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F53B1C" w:rsidRPr="00F53B1C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US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2B" w:rsidRDefault="007B542B">
      <w:r>
        <w:separator/>
      </w:r>
    </w:p>
  </w:footnote>
  <w:footnote w:type="continuationSeparator" w:id="0">
    <w:p w:rsidR="007B542B" w:rsidRDefault="007B5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F217638" wp14:editId="11C0FC91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3A5FF53" wp14:editId="0240D2EC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2B2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2EAF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69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1796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13E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B7E46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3DFE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542B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C762D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4C8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533A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9A9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2212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208D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4CB1"/>
    <w:rsid w:val="00CF61B1"/>
    <w:rsid w:val="00CF6BA3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549B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137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500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3B1C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A22D1-06B3-4750-BC8D-F0C669C5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15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User</cp:lastModifiedBy>
  <cp:revision>13</cp:revision>
  <cp:lastPrinted>2010-09-22T16:08:00Z</cp:lastPrinted>
  <dcterms:created xsi:type="dcterms:W3CDTF">2016-12-11T17:13:00Z</dcterms:created>
  <dcterms:modified xsi:type="dcterms:W3CDTF">2016-12-14T10:10:00Z</dcterms:modified>
</cp:coreProperties>
</file>