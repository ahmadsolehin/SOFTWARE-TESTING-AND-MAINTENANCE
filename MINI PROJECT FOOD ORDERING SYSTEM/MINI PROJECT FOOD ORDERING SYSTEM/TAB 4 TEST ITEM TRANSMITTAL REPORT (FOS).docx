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F11" w:rsidRDefault="00DA1179" w:rsidP="00163F11">
      <w:pPr>
        <w:jc w:val="center"/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91008" behindDoc="0" locked="0" layoutInCell="0" allowOverlap="1" wp14:anchorId="4BC908B1" wp14:editId="7A5F4969">
                <wp:simplePos x="0" y="0"/>
                <wp:positionH relativeFrom="page">
                  <wp:posOffset>190005</wp:posOffset>
                </wp:positionH>
                <wp:positionV relativeFrom="page">
                  <wp:posOffset>225631</wp:posOffset>
                </wp:positionV>
                <wp:extent cx="7162165" cy="10319657"/>
                <wp:effectExtent l="0" t="0" r="17780" b="2476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165" cy="10319657"/>
                          <a:chOff x="316" y="406"/>
                          <a:chExt cx="11608" cy="15028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316" y="406"/>
                            <a:ext cx="11608" cy="15028"/>
                            <a:chOff x="321" y="406"/>
                            <a:chExt cx="11600" cy="15025"/>
                          </a:xfrm>
                        </wpg:grpSpPr>
                        <wps:wsp>
                          <wps:cNvPr id="3" name="Rectangle 4" descr="Zig zag"/>
                          <wps:cNvSpPr>
                            <a:spLocks noChangeArrowheads="1"/>
                          </wps:cNvSpPr>
                          <wps:spPr bwMode="auto">
                            <a:xfrm>
                              <a:off x="339" y="406"/>
                              <a:ext cx="11582" cy="15025"/>
                            </a:xfrm>
                            <a:prstGeom prst="rect">
                              <a:avLst/>
                            </a:prstGeom>
                            <a:pattFill prst="zigZag">
                              <a:fgClr>
                                <a:srgbClr val="8C8C8C"/>
                              </a:fgClr>
                              <a:bgClr>
                                <a:srgbClr val="BFBFBF"/>
                              </a:bgClr>
                            </a:patt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" y="406"/>
                              <a:ext cx="8475" cy="15025"/>
                            </a:xfrm>
                            <a:prstGeom prst="rect">
                              <a:avLst/>
                            </a:prstGeom>
                            <a:solidFill>
                              <a:srgbClr val="737373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6DA4" w:rsidRDefault="006B6DA4" w:rsidP="00DA1179">
                                <w:pPr>
                                  <w:pStyle w:val="NoSpacing"/>
                                  <w:rPr>
                                    <w:color w:val="FFFFFF"/>
                                    <w:sz w:val="80"/>
                                    <w:szCs w:val="80"/>
                                  </w:rPr>
                                </w:pPr>
                                <w:r>
                                  <w:rPr>
                                    <w:noProof/>
                                    <w:color w:val="FFFFFF"/>
                                    <w:sz w:val="80"/>
                                    <w:szCs w:val="80"/>
                                    <w:lang w:val="en-MY" w:eastAsia="en-MY"/>
                                  </w:rPr>
                                  <w:drawing>
                                    <wp:inline distT="0" distB="0" distL="0" distR="0">
                                      <wp:extent cx="4392177" cy="2240285"/>
                                      <wp:effectExtent l="0" t="0" r="8890" b="7620"/>
                                      <wp:docPr id="13" name="Picture 1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logo-rasmi-ump.png"/>
                                              <pic:cNvPicPr/>
                                            </pic:nvPicPr>
                                            <pic:blipFill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392177" cy="22402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EA7BCD" w:rsidRPr="007C29DC" w:rsidRDefault="00EA7BCD" w:rsidP="00DA1179">
                                <w:pPr>
                                  <w:pStyle w:val="NoSpacing"/>
                                  <w:rPr>
                                    <w:color w:val="FFFFFF"/>
                                    <w:sz w:val="80"/>
                                    <w:szCs w:val="80"/>
                                  </w:rPr>
                                </w:pPr>
                                <w:r>
                                  <w:rPr>
                                    <w:color w:val="FFFFFF"/>
                                    <w:sz w:val="80"/>
                                    <w:szCs w:val="80"/>
                                  </w:rPr>
                                  <w:t xml:space="preserve">SOFTWARE TESTING &amp; MAINTENANCE </w:t>
                                </w:r>
                                <w:r w:rsidRPr="007C29DC">
                                  <w:rPr>
                                    <w:color w:val="FFFFFF"/>
                                    <w:sz w:val="80"/>
                                    <w:szCs w:val="80"/>
                                  </w:rPr>
                                  <w:t xml:space="preserve"> </w:t>
                                </w:r>
                              </w:p>
                              <w:p w:rsidR="00EA7BCD" w:rsidRPr="007C29DC" w:rsidRDefault="00EA7BCD" w:rsidP="00DA1179">
                                <w:pPr>
                                  <w:pStyle w:val="NoSpacing"/>
                                  <w:rPr>
                                    <w:color w:val="FFFFF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/>
                                    <w:sz w:val="40"/>
                                    <w:szCs w:val="40"/>
                                  </w:rPr>
                                  <w:t>FOOD ORDERING SYSTEM (FOS)</w:t>
                                </w:r>
                              </w:p>
                              <w:p w:rsidR="00EA7BCD" w:rsidRPr="007C29DC" w:rsidRDefault="00EA7BCD" w:rsidP="00DA1179">
                                <w:pPr>
                                  <w:pStyle w:val="NoSpacing"/>
                                  <w:rPr>
                                    <w:color w:val="FFFFFF"/>
                                  </w:rPr>
                                </w:pPr>
                              </w:p>
                              <w:p w:rsidR="00EA7BCD" w:rsidRPr="007C29DC" w:rsidRDefault="00EA7BCD" w:rsidP="00DA1179">
                                <w:pPr>
                                  <w:pStyle w:val="NoSpacing"/>
                                  <w:rPr>
                                    <w:color w:val="FFFFFF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1371600" rIns="457200" bIns="45720" anchor="t" anchorCtr="0" upright="1">
                            <a:noAutofit/>
                          </wps:bodyPr>
                        </wps:wsp>
                        <wpg:grpSp>
                          <wpg:cNvPr id="8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321" y="3424"/>
                              <a:ext cx="3125" cy="6069"/>
                              <a:chOff x="654" y="3599"/>
                              <a:chExt cx="2880" cy="5760"/>
                            </a:xfrm>
                          </wpg:grpSpPr>
                          <wps:wsp>
                            <wps:cNvPr id="9" name="Rectangle 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7BFDE">
                                  <a:alpha val="8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" name="Rectangle 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6" name="Rectangle 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7BFDE">
                                  <a:alpha val="8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" name="Rectangle 1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359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23" name="Rectangle 1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24" name="Rectangle 1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791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1125" name="Rectangle 13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690" y="406"/>
                              <a:ext cx="1563" cy="1518"/>
                            </a:xfrm>
                            <a:prstGeom prst="rect">
                              <a:avLst/>
                            </a:prstGeom>
                            <a:solidFill>
                              <a:srgbClr val="C0504D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A7BCD" w:rsidRPr="007C29DC" w:rsidRDefault="00EA7BCD" w:rsidP="00DA1179">
                                <w:pPr>
                                  <w:jc w:val="center"/>
                                  <w:rPr>
                                    <w:color w:val="FFFFFF"/>
                                    <w:sz w:val="48"/>
                                    <w:szCs w:val="52"/>
                                  </w:rPr>
                                </w:pPr>
                                <w:r w:rsidRPr="007C29DC">
                                  <w:rPr>
                                    <w:color w:val="FFFFFF"/>
                                    <w:sz w:val="52"/>
                                    <w:szCs w:val="52"/>
                                  </w:rPr>
                                  <w:t>20</w:t>
                                </w:r>
                                <w:r>
                                  <w:rPr>
                                    <w:color w:val="FFFFFF"/>
                                    <w:sz w:val="52"/>
                                    <w:szCs w:val="52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wpg:grpSp>
                      <wpg:grpSp>
                        <wpg:cNvPr id="1126" name="Group 14"/>
                        <wpg:cNvGrpSpPr>
                          <a:grpSpLocks/>
                        </wpg:cNvGrpSpPr>
                        <wpg:grpSpPr bwMode="auto">
                          <a:xfrm>
                            <a:off x="3450" y="12996"/>
                            <a:ext cx="8165" cy="2144"/>
                            <a:chOff x="3450" y="12996"/>
                            <a:chExt cx="8165" cy="2144"/>
                          </a:xfrm>
                        </wpg:grpSpPr>
                        <wpg:grpSp>
                          <wpg:cNvPr id="1127" name="Group 15"/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10833" y="14380"/>
                              <a:ext cx="782" cy="760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1128" name="Rectangle 16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29" name="Rectangle 1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504D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30" name="Rectangle 1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1131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0" y="12996"/>
                              <a:ext cx="7105" cy="20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A7BCD" w:rsidRDefault="00EA7BCD" w:rsidP="00DA1179">
                                <w:pPr>
                                  <w:pStyle w:val="NoSpacing"/>
                                  <w:jc w:val="right"/>
                                  <w:rPr>
                                    <w:color w:val="FFFFFF"/>
                                  </w:rPr>
                                </w:pPr>
                              </w:p>
                              <w:p w:rsidR="00EA7BCD" w:rsidRPr="00DA1179" w:rsidRDefault="00EA7BCD" w:rsidP="00DA1179">
                                <w:pPr>
                                  <w:pStyle w:val="NoSpacing"/>
                                  <w:rPr>
                                    <w:color w:val="FFFFFF"/>
                                    <w:sz w:val="28"/>
                                    <w:szCs w:val="28"/>
                                  </w:rPr>
                                </w:pPr>
                                <w:r w:rsidRPr="00DA1179">
                                  <w:rPr>
                                    <w:color w:val="FFFFFF"/>
                                    <w:sz w:val="28"/>
                                    <w:szCs w:val="28"/>
                                  </w:rPr>
                                  <w:t>V NITHYA A/P VISVANATHAN</w:t>
                                </w:r>
                                <w:r>
                                  <w:rPr>
                                    <w:color w:val="FFFFFF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FFFFFF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FFFFFF"/>
                                    <w:sz w:val="28"/>
                                    <w:szCs w:val="28"/>
                                  </w:rPr>
                                  <w:tab/>
                                  <w:t>CB14113</w:t>
                                </w:r>
                                <w:r w:rsidRPr="00DA1179">
                                  <w:rPr>
                                    <w:color w:val="FFFFFF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EA7BCD" w:rsidRPr="00DA1179" w:rsidRDefault="00EA7BCD" w:rsidP="00DA1179">
                                <w:pPr>
                                  <w:pStyle w:val="NoSpacing"/>
                                  <w:rPr>
                                    <w:color w:val="FFFFFF"/>
                                    <w:sz w:val="28"/>
                                    <w:szCs w:val="28"/>
                                  </w:rPr>
                                </w:pPr>
                                <w:r w:rsidRPr="00DA1179">
                                  <w:rPr>
                                    <w:color w:val="FFFFFF"/>
                                    <w:sz w:val="28"/>
                                    <w:szCs w:val="28"/>
                                  </w:rPr>
                                  <w:t>NUR SHAHIRAH BINTI MOHAMAD FAIZAL</w:t>
                                </w:r>
                                <w:r>
                                  <w:rPr>
                                    <w:color w:val="FFFFFF"/>
                                    <w:sz w:val="28"/>
                                    <w:szCs w:val="28"/>
                                  </w:rPr>
                                  <w:tab/>
                                  <w:t>CB14074</w:t>
                                </w:r>
                              </w:p>
                              <w:p w:rsidR="00EA7BCD" w:rsidRPr="00DA1179" w:rsidRDefault="00EA7BCD" w:rsidP="00DA1179">
                                <w:pPr>
                                  <w:pStyle w:val="NoSpacing"/>
                                  <w:rPr>
                                    <w:color w:val="FFFFFF"/>
                                    <w:sz w:val="28"/>
                                    <w:szCs w:val="28"/>
                                  </w:rPr>
                                </w:pPr>
                                <w:r w:rsidRPr="00DA1179">
                                  <w:rPr>
                                    <w:color w:val="FFFFFF"/>
                                    <w:sz w:val="28"/>
                                    <w:szCs w:val="28"/>
                                  </w:rPr>
                                  <w:t>NURSYAZWANI BINTI MD SHAFII</w:t>
                                </w:r>
                                <w:r>
                                  <w:rPr>
                                    <w:color w:val="FFFFFF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FFFFFF"/>
                                    <w:sz w:val="28"/>
                                    <w:szCs w:val="28"/>
                                  </w:rPr>
                                  <w:tab/>
                                  <w:t>CB14081</w:t>
                                </w:r>
                              </w:p>
                              <w:p w:rsidR="00EA7BCD" w:rsidRPr="00DA1179" w:rsidRDefault="00EA7BCD" w:rsidP="00DA1179">
                                <w:pPr>
                                  <w:pStyle w:val="NoSpacing"/>
                                  <w:rPr>
                                    <w:color w:val="FFFFFF"/>
                                    <w:sz w:val="28"/>
                                    <w:szCs w:val="28"/>
                                  </w:rPr>
                                </w:pPr>
                                <w:r w:rsidRPr="00DA1179">
                                  <w:rPr>
                                    <w:color w:val="FFFFFF"/>
                                    <w:sz w:val="28"/>
                                    <w:szCs w:val="28"/>
                                  </w:rPr>
                                  <w:t>NUR LIYANA AZYAN BINTI ZAHARI</w:t>
                                </w:r>
                                <w:r>
                                  <w:rPr>
                                    <w:color w:val="FFFFFF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FFFFFF"/>
                                    <w:sz w:val="28"/>
                                    <w:szCs w:val="28"/>
                                  </w:rPr>
                                  <w:tab/>
                                  <w:t>CB14067</w:t>
                                </w:r>
                              </w:p>
                              <w:p w:rsidR="00EA7BCD" w:rsidRPr="00DA1179" w:rsidRDefault="00EA7BCD" w:rsidP="00DA1179">
                                <w:pPr>
                                  <w:pStyle w:val="NoSpacing"/>
                                  <w:rPr>
                                    <w:color w:val="FFFFFF"/>
                                    <w:sz w:val="28"/>
                                    <w:szCs w:val="28"/>
                                  </w:rPr>
                                </w:pPr>
                                <w:r w:rsidRPr="00DA1179">
                                  <w:rPr>
                                    <w:color w:val="FFFFFF"/>
                                    <w:sz w:val="28"/>
                                    <w:szCs w:val="28"/>
                                  </w:rPr>
                                  <w:t>NUR ZAHIRAH BINTI ROSLAN</w:t>
                                </w:r>
                                <w:r>
                                  <w:rPr>
                                    <w:color w:val="FFFFFF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FFFFFF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FFFFFF"/>
                                    <w:sz w:val="28"/>
                                    <w:szCs w:val="28"/>
                                  </w:rPr>
                                  <w:tab/>
                                  <w:t>CB14072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b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4.95pt;margin-top:17.75pt;width:563.95pt;height:812.55pt;z-index:251691008;mso-width-percent:950;mso-position-horizontal-relative:page;mso-position-vertical-relative:page;mso-width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" o:allowincell="f">
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n5qsQA&#10;AADaAAAADwAAAGRycy9kb3ducmV2LnhtbESPQWvCQBSE74L/YXlCL6IbbdGSZiNFKPRUrFV6fc0+&#10;k2j2bdjdmtRf7wpCj8PMfMNkq9404kzO15YVzKYJCOLC6ppLBbuvt8kzCB+QNTaWScEfeVjlw0GG&#10;qbYdf9J5G0oRIexTVFCF0KZS+qIig35qW+LoHawzGKJ0pdQOuwg3jZwnyUIarDkuVNjSuqLitP01&#10;CkivP/buuzg8LcLy51KPN7P5sVPqYdS/voAI1If/8L39rhU8wu1Kv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p+arEAAAA2gAAAA8AAAAAAAAAAAAAAAAAmAIAAGRycy9k&#10;b3ducmV2LnhtbFBLBQYAAAAABAAEAPUAAACJAwAAAAA=&#10;" fillcolor="#8c8c8c" strokecolor="white" strokeweight="1pt">
                    <v:fill r:id="rId10" o:title="" color2="#bfbfbf" type="pattern"/>
                    <v:shadow color="#d8d8d8" offset="3pt,3pt"/>
                  </v:rect>
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FxX8IA&#10;AADaAAAADwAAAGRycy9kb3ducmV2LnhtbESPQYvCMBSE7wv+h/AEL6Kp4qpUo7gFYS8eVj14fDTP&#10;ptq8lCZr67/fCMIeh5n5hllvO1uJBzW+dKxgMk5AEOdOl1woOJ/2oyUIH5A1Vo5JwZM8bDe9jzWm&#10;2rX8Q49jKESEsE9RgQmhTqX0uSGLfuxq4uhdXWMxRNkUUjfYRrit5DRJ5tJiyXHBYE2Zofx+/LUK&#10;5vWtOLSXxc6cT58kv4bZMOdMqUG/261ABOrCf/jd/tYKZvC6Em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MXFfwgAAANoAAAAPAAAAAAAAAAAAAAAAAJgCAABkcnMvZG93&#10;bnJldi54bWxQSwUGAAAAAAQABAD1AAAAhwMAAAAA&#10;" fillcolor="#737373" strokecolor="white" strokeweight="1pt">
                    <v:shadow color="#d8d8d8" offset="3pt,3pt"/>
                    <v:textbox inset="18pt,108pt,36pt">
                      <w:txbxContent>
                        <w:p w:rsidR="006B6DA4" w:rsidRDefault="006B6DA4" w:rsidP="00DA1179">
                          <w:pPr>
                            <w:pStyle w:val="NoSpacing"/>
                            <w:rPr>
                              <w:color w:val="FFFFFF"/>
                              <w:sz w:val="80"/>
                              <w:szCs w:val="80"/>
                            </w:rPr>
                          </w:pPr>
                          <w:r>
                            <w:rPr>
                              <w:noProof/>
                              <w:color w:val="FFFFFF"/>
                              <w:sz w:val="80"/>
                              <w:szCs w:val="80"/>
                              <w:lang w:val="en-MY" w:eastAsia="en-MY"/>
                            </w:rPr>
                            <w:drawing>
                              <wp:inline distT="0" distB="0" distL="0" distR="0">
                                <wp:extent cx="4392177" cy="2240285"/>
                                <wp:effectExtent l="0" t="0" r="8890" b="7620"/>
                                <wp:docPr id="13" name="Pictur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-rasmi-ump.png"/>
                                        <pic:cNvPicPr/>
                                      </pic:nvPicPr>
                                      <pic:blipFill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392177" cy="22402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EA7BCD" w:rsidRPr="007C29DC" w:rsidRDefault="00EA7BCD" w:rsidP="00DA1179">
                          <w:pPr>
                            <w:pStyle w:val="NoSpacing"/>
                            <w:rPr>
                              <w:color w:val="FFFFFF"/>
                              <w:sz w:val="80"/>
                              <w:szCs w:val="80"/>
                            </w:rPr>
                          </w:pPr>
                          <w:r>
                            <w:rPr>
                              <w:color w:val="FFFFFF"/>
                              <w:sz w:val="80"/>
                              <w:szCs w:val="80"/>
                            </w:rPr>
                            <w:t xml:space="preserve">SOFTWARE TESTING &amp; MAINTENANCE </w:t>
                          </w:r>
                          <w:r w:rsidRPr="007C29DC">
                            <w:rPr>
                              <w:color w:val="FFFFFF"/>
                              <w:sz w:val="80"/>
                              <w:szCs w:val="80"/>
                            </w:rPr>
                            <w:t xml:space="preserve"> </w:t>
                          </w:r>
                        </w:p>
                        <w:p w:rsidR="00EA7BCD" w:rsidRPr="007C29DC" w:rsidRDefault="00EA7BCD" w:rsidP="00DA1179">
                          <w:pPr>
                            <w:pStyle w:val="NoSpacing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/>
                              <w:sz w:val="40"/>
                              <w:szCs w:val="40"/>
                            </w:rPr>
                            <w:t>FOOD ORDERING SYSTEM (FOS)</w:t>
                          </w:r>
                        </w:p>
                        <w:p w:rsidR="00EA7BCD" w:rsidRPr="007C29DC" w:rsidRDefault="00EA7BCD" w:rsidP="00DA1179">
                          <w:pPr>
                            <w:pStyle w:val="NoSpacing"/>
                            <w:rPr>
                              <w:color w:val="FFFFFF"/>
                            </w:rPr>
                          </w:pPr>
                        </w:p>
                        <w:p w:rsidR="00EA7BCD" w:rsidRPr="007C29DC" w:rsidRDefault="00EA7BCD" w:rsidP="00DA1179">
                          <w:pPr>
                            <w:pStyle w:val="NoSpacing"/>
                            <w:rPr>
                              <w:color w:val="FFFFFF"/>
                            </w:rPr>
                          </w:pPr>
                        </w:p>
                      </w:txbxContent>
                    </v:textbox>
                  </v:rect>
                  <v:group id="Group 6" o:spid="_x0000_s1030" style="position:absolute;left:321;top:3424;width:3125;height:6069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Klx78A&#10;AADaAAAADwAAAGRycy9kb3ducmV2LnhtbESPzQrCMBCE74LvEFbwpqmCotUoIogeRPAHvK7N2hab&#10;TWlirW9vBMHjMDPfMPNlYwpRU+VyywoG/QgEcWJ1zqmCy3nTm4BwHlljYZkUvMnBctFuzTHW9sVH&#10;qk8+FQHCLkYFmfdlLKVLMjLo+rYkDt7dVgZ9kFUqdYWvADeFHEbRWBrMOSxkWNI6o+RxehoF6Vbv&#10;6/vjcCtXz+vmsJ5GIxxdlOp2mtUMhKfG/8O/9k4rmML3SrgBcvE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MqXHvwAAANoAAAAPAAAAAAAAAAAAAAAAAJgCAABkcnMvZG93bnJl&#10;di54bWxQSwUGAAAAAAQABAD1AAAAhAMAAAAA&#10;" fillcolor="#a7bfde" strokecolor="white" strokeweight="1pt">
                      <v:fill opacity="52428f"/>
                      <v:shadow color="#d8d8d8" offset="3pt,3pt"/>
                    </v:rect>
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rAx8IA&#10;AADbAAAADwAAAGRycy9kb3ducmV2LnhtbESP0WoCMRRE34X+Q7iFvmm2UmXZGqUtFPqmrn7AZXO7&#10;WUxuliSra7++EQQfh5k5w6w2o7PiTCF2nhW8zgoQxI3XHbcKjofvaQkiJmSN1jMpuFKEzfppssJK&#10;+wvv6VynVmQIxwoVmJT6SsrYGHIYZ74nzt6vDw5TlqGVOuAlw52V86JYSocd5wWDPX0Zak714BQs&#10;Um2G4WA/r2G7s1ssj7u/8qTUy/P48Q4i0Zge4Xv7RyuYv8HtS/4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usDHwgAAANsAAAAPAAAAAAAAAAAAAAAAAJgCAABkcnMvZG93&#10;bnJldi54bWxQSwUGAAAAAAQABAD1AAAAhwMAAAAA&#10;" fillcolor="#a7bfde" strokecolor="white" strokeweight="1pt">
                      <v:fill opacity="32896f"/>
                      <v:shadow color="#d8d8d8" offset="3pt,3pt"/>
                    </v:rect>
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Ri/8AA&#10;AADbAAAADwAAAGRycy9kb3ducmV2LnhtbESPzQrCMBCE74LvEFbwpqmCotUoIogeRPAHvK7N2hab&#10;TWlirW9vBMHjMDPfMPNlYwpRU+VyywoG/QgEcWJ1zqmCy3nTm4BwHlljYZkUvMnBctFuzTHW9sVH&#10;qk8+FQHCLkYFmfdlLKVLMjLo+rYkDt7dVgZ9kFUqdYWvADeFHEbRWBrMOSxkWNI6o+RxehoF6Vbv&#10;6/vjcCtXz+vmsJ5GIxxdlOp2mtUMhKfG/8O/9k4rGI7h+yX8ALn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Ri/8AAAADbAAAADwAAAAAAAAAAAAAAAACYAgAAZHJzL2Rvd25y&#10;ZXYueG1sUEsFBgAAAAAEAAQA9QAAAIUDAAAAAA==&#10;" fillcolor="#a7bfde" strokecolor="white" strokeweight="1pt">
                      <v:fill opacity="52428f"/>
                      <v:shadow color="#d8d8d8" offset="3pt,3pt"/>
                    </v:rect>
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hesMIA&#10;AADbAAAADwAAAGRycy9kb3ducmV2LnhtbESP0WoCMRRE34X+Q7iFvmm2QnXZGqUtFPqmrn7AZXO7&#10;WUxuliSra7++EQQfh5k5w6w2o7PiTCF2nhW8zgoQxI3XHbcKjofvaQkiJmSN1jMpuFKEzfppssJK&#10;+wvv6VynVmQIxwoVmJT6SsrYGHIYZ74nzt6vDw5TlqGVOuAlw52V86JYSIcd5wWDPX0Zak714BS8&#10;pdoMw8F+XsN2Z7dYHnd/5Umpl+fx4x1EojE9wvf2j1YwX8LtS/4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aF6wwgAAANsAAAAPAAAAAAAAAAAAAAAAAJgCAABkcnMvZG93&#10;bnJldi54bWxQSwUGAAAAAAQABAD1AAAAhwMAAAAA&#10;" fillcolor="#a7bfde" strokecolor="white" strokeweight="1pt">
                      <v:fill opacity="32896f"/>
                      <v:shadow color="#d8d8d8" offset="3pt,3pt"/>
                    </v:rect>
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pB+MIA&#10;AADdAAAADwAAAGRycy9kb3ducmV2LnhtbERPzWoCMRC+F3yHMEJvNaulZVmNokKhN+3qAwybcbOY&#10;TJYkq2ufvikUepuP73dWm9FZcaMQO88K5rMCBHHjdcetgvPp46UEEROyRuuZFDwowmY9eVphpf2d&#10;v+hWp1bkEI4VKjAp9ZWUsTHkMM58T5y5iw8OU4ahlTrgPYc7KxdF8S4ddpwbDPa0N9Rc68EpeEu1&#10;GYaT3T3C4WgPWJ6P3+VVqefpuF2CSDSmf/Gf+1Pn+fPFK/x+k0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ekH4wgAAAN0AAAAPAAAAAAAAAAAAAAAAAJgCAABkcnMvZG93&#10;bnJldi54bWxQSwUGAAAAAAQABAD1AAAAhwMAAAAA&#10;" fillcolor="#a7bfde" strokecolor="white" strokeweight="1pt">
                      <v:fill opacity="32896f"/>
                      <v:shadow color="#d8d8d8" offset="3pt,3pt"/>
                    </v:rect>
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PZjMIA&#10;AADdAAAADwAAAGRycy9kb3ducmV2LnhtbERPzWoCMRC+F3yHMEJvNau0ZVmNokKhN+3qAwybcbOY&#10;TJYkq2ufvikUepuP73dWm9FZcaMQO88K5rMCBHHjdcetgvPp46UEEROyRuuZFDwowmY9eVphpf2d&#10;v+hWp1bkEI4VKjAp9ZWUsTHkMM58T5y5iw8OU4ahlTrgPYc7KxdF8S4ddpwbDPa0N9Rc68EpeEu1&#10;GYaT3T3C4WgPWJ6P3+VVqefpuF2CSDSmf/Gf+1Pn+fPFK/x+k0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k9mMwgAAAN0AAAAPAAAAAAAAAAAAAAAAAJgCAABkcnMvZG93&#10;bnJldi54bWxQSwUGAAAAAAQABAD1AAAAhwMAAAAA&#10;" fillcolor="#a7bfde" strokecolor="white" strokeweight="1pt">
                      <v:fill opacity="32896f"/>
                      <v:shadow color="#d8d8d8" offset="3pt,3pt"/>
                    </v:rect>
                  </v:group>
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mi2cIA&#10;AADdAAAADwAAAGRycy9kb3ducmV2LnhtbERPzYrCMBC+C/sOYRa8iE0VFLcaRQqLCnvQug8wNGNT&#10;bCalyWp9eyMseJuP73dWm9424kadrx0rmCQpCOLS6ZorBb/n7/EChA/IGhvHpOBBHjbrj8EKM+3u&#10;fKJbESoRQ9hnqMCE0GZS+tKQRZ+4ljhyF9dZDBF2ldQd3mO4beQ0TefSYs2xwWBLuaHyWvxZBbP8&#10;UP3sS50b6eejr+M2p50rlBp+9tsliEB9eIv/3Xsd50+mM3h9E0+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iaLZwgAAAN0AAAAPAAAAAAAAAAAAAAAAAJgCAABkcnMvZG93&#10;bnJldi54bWxQSwUGAAAAAAQABAD1AAAAhwMAAAAA&#10;" fillcolor="#c0504d" strokecolor="white" strokeweight="1pt">
                    <v:shadow color="#d8d8d8" offset="3pt,3pt"/>
                    <v:textbox>
                      <w:txbxContent>
                        <w:p w:rsidR="00EA7BCD" w:rsidRPr="007C29DC" w:rsidRDefault="00EA7BCD" w:rsidP="00DA1179">
                          <w:pPr>
                            <w:jc w:val="center"/>
                            <w:rPr>
                              <w:color w:val="FFFFFF"/>
                              <w:sz w:val="48"/>
                              <w:szCs w:val="52"/>
                            </w:rPr>
                          </w:pPr>
                          <w:r w:rsidRPr="007C29DC">
                            <w:rPr>
                              <w:color w:val="FFFFFF"/>
                              <w:sz w:val="52"/>
                              <w:szCs w:val="52"/>
                            </w:rPr>
                            <w:t>20</w:t>
                          </w:r>
                          <w:r>
                            <w:rPr>
                              <w:color w:val="FFFFFF"/>
                              <w:sz w:val="52"/>
                              <w:szCs w:val="52"/>
                            </w:rPr>
                            <w:t>16</w:t>
                          </w:r>
                        </w:p>
                      </w:txbxContent>
                    </v:textbox>
                  </v:rect>
                </v:group>
                <v:group id="Group 14" o:spid="_x0000_s1038" style="position:absolute;left:3450;top:12996;width:8165;height:2144" coordorigin="3450,12996" coordsize="8165,2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sHcc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A/ni3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yawdxwwAAAN0AAAAP&#10;AAAAAAAAAAAAAAAAAKoCAABkcnMvZG93bnJldi54bWxQSwUGAAAAAAQABAD6AAAAmgMAAAAA&#10;">
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Txj27FAAAA3QAA&#10;AA8AAAAAAAAAAAAAAAAAqgIAAGRycy9kb3ducmV2LnhtbFBLBQYAAAAABAAEAPoAAACcAwAAAAA=&#10;">
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ANTcQA&#10;AADdAAAADwAAAGRycy9kb3ducmV2LnhtbESPQUsDQQyF74L/YYjQi9iZFpS6dlqqRfAk2PbSW9iJ&#10;O4s7mWUnbtd/bw6Ct4T38t6X9XZKnRlpKG1mD4u5A0Nc59By4+F0fL1bgSmCHLDLTB5+qMB2c321&#10;xirkC3/QeJDGaAiXCj1Ekb6yttSREpZ57olV+8xDQtF1aGwY8KLhqbNL5x5swpa1IWJPL5Hqr8N3&#10;8uCClPvz+Bx38m7tvr0Np849ej+7mXZPYIQm+Tf/Xb8FxV8sFVe/0RHs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gDU3EAAAA3QAAAA8AAAAAAAAAAAAAAAAAmAIAAGRycy9k&#10;b3ducmV2LnhtbFBLBQYAAAAABAAEAPUAAACJAwAAAAA=&#10;" fillcolor="#bfbfbf" strokecolor="white" strokeweight="1pt">
                      <v:fill opacity="32896f"/>
                      <v:shadow color="#d8d8d8" offset="3pt,3pt"/>
                    </v:rect>
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ojx8EA&#10;AADdAAAADwAAAGRycy9kb3ducmV2LnhtbERP22oCMRB9L/gPYQTfalZLxW6NIguW7VOp+gHTzbhZ&#10;upksSfbi3zeFQt/mcK6zO0y2FQP50DhWsFpmIIgrpxuuFVwvp8ctiBCRNbaOScGdAhz2s4cd5tqN&#10;/EnDOdYihXDIUYGJsculDJUhi2HpOuLE3Zy3GBP0tdQexxRuW7nOso202HBqMNhRYaj6PvdWAem3&#10;sv364E1T3PpnLr02T+9RqcV8Or6CiDTFf/Gfu9Rp/mr9Ar/fpB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KI8fBAAAA3QAAAA8AAAAAAAAAAAAAAAAAmAIAAGRycy9kb3du&#10;cmV2LnhtbFBLBQYAAAAABAAEAPUAAACGAwAAAAA=&#10;" fillcolor="#c0504d" strokecolor="white" strokeweight="1pt">
                      <v:shadow color="#d8d8d8" offset="3pt,3pt"/>
                    </v:rect>
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+XlsUA&#10;AADdAAAADwAAAGRycy9kb3ducmV2LnhtbESPQUsDQQyF70L/wxDBi7QzVZS6dlpaRfAktPbiLezE&#10;ncWdzLITt+u/NwfBW8J7ee/Lejulzow0lDazh+XCgSGuc2i58XB6f5mvwBRBDthlJg8/VGC7mV2s&#10;sQr5zAcaj9IYDeFSoYco0lfWljpSwrLIPbFqn3lIKLoOjQ0DnjU8dfbGuXubsGVtiNjTU6T66/id&#10;PLgg5e5j3MedvFn73F6HU+cevL+6nHaPYIQm+Tf/Xb8GxV/eKr9+oyPY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T5eWxQAAAN0AAAAPAAAAAAAAAAAAAAAAAJgCAABkcnMv&#10;ZG93bnJldi54bWxQSwUGAAAAAAQABAD1AAAAigMAAAAA&#10;" fillcolor="#bfbfbf" strokecolor="white" strokeweight="1pt">
                      <v:fill opacity="32896f"/>
                      <v:shadow color="#d8d8d8" offset="3pt,3pt"/>
                    </v:rect>
                  </v:group>
                  <v:rect id="Rectangle 19" o:spid="_x0000_s1043" style="position:absolute;left:3450;top:12996;width:7105;height:20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QMdcAA&#10;AADdAAAADwAAAGRycy9kb3ducmV2LnhtbERPTWsCMRC9C/0PYQreNBuFVrZGEUEQb3V78Dhuxt2l&#10;m8mSRI3/vhGE3ubxPme5TrYXN/Khc6xBTQsQxLUzHTcafqrdZAEiRGSDvWPS8KAA69XbaImlcXf+&#10;ptsxNiKHcChRQxvjUEoZ6pYshqkbiDN3cd5izNA30ni853Dby1lRfEiLHeeGFgfatlT/Hq9Ww3Vz&#10;3l+2XnEaqs9DSHVfyZPSevyeNl8gIqX4L3659ybPV3MFz2/yC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UQMdcAAAADdAAAADwAAAAAAAAAAAAAAAACYAgAAZHJzL2Rvd25y&#10;ZXYueG1sUEsFBgAAAAAEAAQA9QAAAIUDAAAAAA==&#10;" filled="f" stroked="f" strokecolor="white" strokeweight="1pt">
                    <v:fill opacity="52428f"/>
                    <v:textbox inset=",0,,0">
                      <w:txbxContent>
                        <w:p w:rsidR="00EA7BCD" w:rsidRDefault="00EA7BCD" w:rsidP="00DA1179">
                          <w:pPr>
                            <w:pStyle w:val="NoSpacing"/>
                            <w:jc w:val="right"/>
                            <w:rPr>
                              <w:color w:val="FFFFFF"/>
                            </w:rPr>
                          </w:pPr>
                        </w:p>
                        <w:p w:rsidR="00EA7BCD" w:rsidRPr="00DA1179" w:rsidRDefault="00EA7BCD" w:rsidP="00DA1179">
                          <w:pPr>
                            <w:pStyle w:val="NoSpacing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DA1179">
                            <w:rPr>
                              <w:color w:val="FFFFFF"/>
                              <w:sz w:val="28"/>
                              <w:szCs w:val="28"/>
                            </w:rPr>
                            <w:t>V NITHYA A/P VISVANATHAN</w: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tab/>
                            <w:t>CB14113</w:t>
                          </w:r>
                          <w:r w:rsidRPr="00DA1179">
                            <w:rPr>
                              <w:color w:val="FFFFFF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EA7BCD" w:rsidRPr="00DA1179" w:rsidRDefault="00EA7BCD" w:rsidP="00DA1179">
                          <w:pPr>
                            <w:pStyle w:val="NoSpacing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DA1179">
                            <w:rPr>
                              <w:color w:val="FFFFFF"/>
                              <w:sz w:val="28"/>
                              <w:szCs w:val="28"/>
                            </w:rPr>
                            <w:t>NUR SHAHIRAH BINTI MOHAMAD FAIZAL</w: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tab/>
                            <w:t>CB14074</w:t>
                          </w:r>
                        </w:p>
                        <w:p w:rsidR="00EA7BCD" w:rsidRPr="00DA1179" w:rsidRDefault="00EA7BCD" w:rsidP="00DA1179">
                          <w:pPr>
                            <w:pStyle w:val="NoSpacing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DA1179">
                            <w:rPr>
                              <w:color w:val="FFFFFF"/>
                              <w:sz w:val="28"/>
                              <w:szCs w:val="28"/>
                            </w:rPr>
                            <w:t>NURSYAZWANI BINTI MD SHAFII</w: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tab/>
                            <w:t>CB14081</w:t>
                          </w:r>
                        </w:p>
                        <w:p w:rsidR="00EA7BCD" w:rsidRPr="00DA1179" w:rsidRDefault="00EA7BCD" w:rsidP="00DA1179">
                          <w:pPr>
                            <w:pStyle w:val="NoSpacing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DA1179">
                            <w:rPr>
                              <w:color w:val="FFFFFF"/>
                              <w:sz w:val="28"/>
                              <w:szCs w:val="28"/>
                            </w:rPr>
                            <w:t>NUR LIYANA AZYAN BINTI ZAHARI</w: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tab/>
                            <w:t>CB14067</w:t>
                          </w:r>
                        </w:p>
                        <w:p w:rsidR="00EA7BCD" w:rsidRPr="00DA1179" w:rsidRDefault="00EA7BCD" w:rsidP="00DA1179">
                          <w:pPr>
                            <w:pStyle w:val="NoSpacing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DA1179">
                            <w:rPr>
                              <w:color w:val="FFFFFF"/>
                              <w:sz w:val="28"/>
                              <w:szCs w:val="28"/>
                            </w:rPr>
                            <w:t>NUR ZAHIRAH BINTI ROSLAN</w: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tab/>
                            <w:t>CB14072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:rsidR="00163F11" w:rsidRDefault="00163F11" w:rsidP="00163F11">
      <w:pPr>
        <w:jc w:val="center"/>
      </w:pPr>
    </w:p>
    <w:p w:rsidR="00B41474" w:rsidRDefault="00B41474" w:rsidP="00163F11">
      <w:pPr>
        <w:jc w:val="center"/>
      </w:pPr>
    </w:p>
    <w:p w:rsidR="00B41474" w:rsidRDefault="00B41474" w:rsidP="00163F11">
      <w:pPr>
        <w:jc w:val="center"/>
      </w:pPr>
    </w:p>
    <w:p w:rsidR="00B41474" w:rsidRDefault="00B41474" w:rsidP="00163F11">
      <w:pPr>
        <w:jc w:val="center"/>
      </w:pPr>
    </w:p>
    <w:p w:rsidR="00B41474" w:rsidRDefault="00B4147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DA1179" w:rsidRPr="007C29DC" w:rsidRDefault="00DA1179" w:rsidP="00DA1179">
      <w:pPr>
        <w:pStyle w:val="NoSpacing"/>
        <w:rPr>
          <w:color w:val="FFFFFF"/>
          <w:sz w:val="40"/>
          <w:szCs w:val="40"/>
        </w:rPr>
      </w:pPr>
      <w:r>
        <w:rPr>
          <w:color w:val="FFFFFF"/>
          <w:sz w:val="40"/>
          <w:szCs w:val="40"/>
        </w:rPr>
        <w:t>FOOD ORDERING SYSTEM (FOS)</w:t>
      </w:r>
    </w:p>
    <w:p w:rsidR="00F71B2A" w:rsidRDefault="00DA1179" w:rsidP="002B467C">
      <w:r>
        <w:br w:type="page"/>
      </w:r>
    </w:p>
    <w:p w:rsidR="008A6CDD" w:rsidRDefault="008A6CDD" w:rsidP="00A926F2">
      <w:pPr>
        <w:rPr>
          <w:b/>
          <w:sz w:val="28"/>
        </w:rPr>
      </w:pPr>
    </w:p>
    <w:p w:rsidR="008A6CDD" w:rsidRDefault="006B6DA4" w:rsidP="006B6DA4">
      <w:pPr>
        <w:pStyle w:val="Heading3"/>
        <w:jc w:val="center"/>
      </w:pPr>
      <w:r>
        <w:rPr>
          <w:noProof/>
          <w:lang w:val="en-MY" w:eastAsia="en-MY"/>
        </w:rPr>
        <w:drawing>
          <wp:inline distT="0" distB="0" distL="0" distR="0">
            <wp:extent cx="3143250" cy="1114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01392_1278691802191472_895910917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DD" w:rsidRDefault="008A6CDD" w:rsidP="00A926F2">
      <w:pPr>
        <w:rPr>
          <w:b/>
          <w:sz w:val="28"/>
        </w:rPr>
      </w:pPr>
    </w:p>
    <w:p w:rsidR="008A6CDD" w:rsidRDefault="006B6DA4" w:rsidP="006B6DA4">
      <w:pPr>
        <w:jc w:val="center"/>
        <w:rPr>
          <w:b/>
          <w:sz w:val="28"/>
        </w:rPr>
      </w:pPr>
      <w:r>
        <w:rPr>
          <w:b/>
          <w:sz w:val="28"/>
        </w:rPr>
        <w:t>FACULTY COMPUTER SYSTEM &amp; SOFTWARE ENGINEERING</w:t>
      </w: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1F2699" w:rsidRDefault="001F2699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392A5B" w:rsidRDefault="00392A5B" w:rsidP="001F2699">
      <w:pPr>
        <w:pStyle w:val="Heading3"/>
        <w:spacing w:line="360" w:lineRule="auto"/>
        <w:rPr>
          <w:sz w:val="52"/>
          <w:szCs w:val="44"/>
        </w:rPr>
      </w:pPr>
    </w:p>
    <w:p w:rsidR="00392A5B" w:rsidRDefault="00392A5B" w:rsidP="00392A5B">
      <w:pPr>
        <w:pStyle w:val="Heading3"/>
        <w:spacing w:line="360" w:lineRule="auto"/>
      </w:pPr>
      <w:r w:rsidRPr="001F2699">
        <w:rPr>
          <w:sz w:val="52"/>
          <w:szCs w:val="44"/>
        </w:rPr>
        <w:t xml:space="preserve">TEST </w:t>
      </w:r>
      <w:r>
        <w:rPr>
          <w:sz w:val="52"/>
          <w:szCs w:val="44"/>
        </w:rPr>
        <w:t>ITEM TRANSMITTAL REPORT</w:t>
      </w:r>
    </w:p>
    <w:p w:rsidR="00392A5B" w:rsidRDefault="00392A5B" w:rsidP="00392A5B">
      <w:pPr>
        <w:spacing w:line="360" w:lineRule="auto"/>
      </w:pPr>
    </w:p>
    <w:p w:rsidR="00392A5B" w:rsidRDefault="00392A5B" w:rsidP="00392A5B">
      <w:pPr>
        <w:spacing w:line="360" w:lineRule="auto"/>
      </w:pPr>
    </w:p>
    <w:p w:rsidR="00392A5B" w:rsidRPr="001F2699" w:rsidRDefault="00392A5B" w:rsidP="00392A5B">
      <w:pPr>
        <w:spacing w:line="360" w:lineRule="auto"/>
        <w:rPr>
          <w:sz w:val="36"/>
          <w:szCs w:val="36"/>
        </w:rPr>
      </w:pPr>
      <w:r w:rsidRPr="001F2699">
        <w:rPr>
          <w:sz w:val="36"/>
          <w:szCs w:val="36"/>
        </w:rPr>
        <w:t xml:space="preserve">FOOD ORDERING SYSTEM (FOS) </w:t>
      </w:r>
    </w:p>
    <w:p w:rsidR="00392A5B" w:rsidRDefault="00392A5B" w:rsidP="00392A5B">
      <w:pPr>
        <w:spacing w:line="360" w:lineRule="auto"/>
      </w:pPr>
    </w:p>
    <w:p w:rsidR="00392A5B" w:rsidRPr="001F2699" w:rsidRDefault="00392A5B" w:rsidP="00392A5B">
      <w:pPr>
        <w:spacing w:line="360" w:lineRule="auto"/>
        <w:rPr>
          <w:sz w:val="32"/>
          <w:szCs w:val="32"/>
        </w:rPr>
      </w:pPr>
      <w:r w:rsidRPr="001F2699">
        <w:rPr>
          <w:sz w:val="32"/>
          <w:szCs w:val="32"/>
        </w:rPr>
        <w:t xml:space="preserve">Independent Verification and Validation </w:t>
      </w:r>
    </w:p>
    <w:p w:rsidR="00392A5B" w:rsidRDefault="00392A5B" w:rsidP="00392A5B">
      <w:pPr>
        <w:spacing w:line="360" w:lineRule="auto"/>
        <w:rPr>
          <w:b/>
          <w:sz w:val="44"/>
          <w:szCs w:val="32"/>
        </w:rPr>
      </w:pPr>
    </w:p>
    <w:p w:rsidR="00392A5B" w:rsidRPr="001F2699" w:rsidRDefault="00392A5B" w:rsidP="00392A5B">
      <w:pPr>
        <w:spacing w:line="360" w:lineRule="auto"/>
        <w:rPr>
          <w:b/>
          <w:sz w:val="44"/>
          <w:szCs w:val="32"/>
        </w:rPr>
      </w:pPr>
    </w:p>
    <w:p w:rsidR="00392A5B" w:rsidRPr="001F2699" w:rsidRDefault="00392A5B" w:rsidP="00392A5B">
      <w:pPr>
        <w:rPr>
          <w:bCs/>
          <w:sz w:val="28"/>
        </w:rPr>
      </w:pPr>
      <w:r w:rsidRPr="001F2699">
        <w:rPr>
          <w:bCs/>
          <w:sz w:val="28"/>
        </w:rPr>
        <w:t>Version: 1.0.0</w:t>
      </w:r>
    </w:p>
    <w:p w:rsidR="00392A5B" w:rsidRPr="001F2699" w:rsidRDefault="00392A5B" w:rsidP="00392A5B">
      <w:pPr>
        <w:rPr>
          <w:bCs/>
          <w:sz w:val="28"/>
        </w:rPr>
      </w:pPr>
      <w:r w:rsidRPr="001F2699">
        <w:rPr>
          <w:bCs/>
          <w:sz w:val="28"/>
        </w:rPr>
        <w:t>Date:</w:t>
      </w:r>
      <w:r w:rsidR="00B76A64">
        <w:rPr>
          <w:bCs/>
          <w:sz w:val="28"/>
        </w:rPr>
        <w:t xml:space="preserve"> 17</w:t>
      </w:r>
      <w:r w:rsidRPr="001F2699">
        <w:rPr>
          <w:bCs/>
          <w:sz w:val="28"/>
        </w:rPr>
        <w:t>/11/2016</w:t>
      </w:r>
    </w:p>
    <w:p w:rsidR="00392A5B" w:rsidRDefault="00392A5B" w:rsidP="00392A5B">
      <w:pPr>
        <w:rPr>
          <w:sz w:val="52"/>
          <w:szCs w:val="44"/>
        </w:rPr>
      </w:pPr>
    </w:p>
    <w:p w:rsidR="00392A5B" w:rsidRDefault="00392A5B" w:rsidP="00392A5B">
      <w:pPr>
        <w:rPr>
          <w:sz w:val="52"/>
          <w:szCs w:val="44"/>
        </w:rPr>
      </w:pPr>
    </w:p>
    <w:p w:rsidR="00392A5B" w:rsidRPr="00392A5B" w:rsidRDefault="00392A5B" w:rsidP="00392A5B">
      <w:pPr>
        <w:pStyle w:val="Heading1"/>
        <w:spacing w:after="240" w:line="360" w:lineRule="auto"/>
        <w:jc w:val="center"/>
      </w:pPr>
      <w:r w:rsidRPr="00392A5B">
        <w:lastRenderedPageBreak/>
        <w:t>Document Control</w:t>
      </w:r>
    </w:p>
    <w:tbl>
      <w:tblPr>
        <w:tblStyle w:val="TableGrid"/>
        <w:tblW w:w="9142" w:type="dxa"/>
        <w:tblLook w:val="04A0" w:firstRow="1" w:lastRow="0" w:firstColumn="1" w:lastColumn="0" w:noHBand="0" w:noVBand="1"/>
      </w:tblPr>
      <w:tblGrid>
        <w:gridCol w:w="2549"/>
        <w:gridCol w:w="6593"/>
      </w:tblGrid>
      <w:tr w:rsidR="00392A5B" w:rsidRPr="009E00D5" w:rsidTr="00AD7EC7">
        <w:trPr>
          <w:trHeight w:val="493"/>
        </w:trPr>
        <w:tc>
          <w:tcPr>
            <w:tcW w:w="2549" w:type="dxa"/>
            <w:vAlign w:val="center"/>
          </w:tcPr>
          <w:p w:rsidR="00392A5B" w:rsidRPr="00392A5B" w:rsidRDefault="00392A5B" w:rsidP="006B6DA4">
            <w:pPr>
              <w:pStyle w:val="BodyText"/>
              <w:rPr>
                <w:b/>
                <w:bCs/>
                <w:sz w:val="24"/>
                <w:szCs w:val="24"/>
              </w:rPr>
            </w:pPr>
            <w:r w:rsidRPr="00392A5B">
              <w:rPr>
                <w:b/>
                <w:bCs/>
                <w:sz w:val="24"/>
                <w:szCs w:val="24"/>
              </w:rPr>
              <w:t>Document Name</w:t>
            </w:r>
          </w:p>
        </w:tc>
        <w:tc>
          <w:tcPr>
            <w:tcW w:w="6593" w:type="dxa"/>
            <w:vAlign w:val="center"/>
          </w:tcPr>
          <w:p w:rsidR="00392A5B" w:rsidRPr="009E00D5" w:rsidRDefault="00392A5B" w:rsidP="006B6DA4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FOS </w:t>
            </w:r>
            <w:r w:rsidR="00D669D6">
              <w:rPr>
                <w:sz w:val="24"/>
                <w:szCs w:val="24"/>
              </w:rPr>
              <w:t xml:space="preserve">Test Item </w:t>
            </w:r>
            <w:proofErr w:type="spellStart"/>
            <w:r w:rsidR="00D669D6">
              <w:rPr>
                <w:sz w:val="24"/>
                <w:szCs w:val="24"/>
              </w:rPr>
              <w:t>Tranmittal</w:t>
            </w:r>
            <w:proofErr w:type="spellEnd"/>
            <w:r w:rsidR="00D669D6">
              <w:rPr>
                <w:sz w:val="24"/>
                <w:szCs w:val="24"/>
              </w:rPr>
              <w:t xml:space="preserve"> Report</w:t>
            </w:r>
          </w:p>
        </w:tc>
      </w:tr>
      <w:tr w:rsidR="00392A5B" w:rsidRPr="009E00D5" w:rsidTr="00AD7EC7">
        <w:trPr>
          <w:trHeight w:val="472"/>
        </w:trPr>
        <w:tc>
          <w:tcPr>
            <w:tcW w:w="2549" w:type="dxa"/>
            <w:vAlign w:val="center"/>
          </w:tcPr>
          <w:p w:rsidR="00392A5B" w:rsidRPr="00392A5B" w:rsidRDefault="00392A5B" w:rsidP="006B6DA4">
            <w:pPr>
              <w:pStyle w:val="BodyText"/>
              <w:rPr>
                <w:b/>
                <w:bCs/>
                <w:sz w:val="24"/>
                <w:szCs w:val="24"/>
              </w:rPr>
            </w:pPr>
            <w:r w:rsidRPr="00392A5B">
              <w:rPr>
                <w:b/>
                <w:bCs/>
                <w:sz w:val="24"/>
                <w:szCs w:val="24"/>
              </w:rPr>
              <w:t>Reference Number</w:t>
            </w:r>
          </w:p>
        </w:tc>
        <w:tc>
          <w:tcPr>
            <w:tcW w:w="6593" w:type="dxa"/>
            <w:vAlign w:val="center"/>
          </w:tcPr>
          <w:p w:rsidR="00392A5B" w:rsidRPr="009E00D5" w:rsidRDefault="00392A5B" w:rsidP="006B6DA4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FOS_T</w:t>
            </w:r>
            <w:r w:rsidR="00D669D6">
              <w:rPr>
                <w:sz w:val="24"/>
                <w:szCs w:val="24"/>
              </w:rPr>
              <w:t>TR</w:t>
            </w:r>
          </w:p>
        </w:tc>
      </w:tr>
      <w:tr w:rsidR="00392A5B" w:rsidRPr="009E00D5" w:rsidTr="00AD7EC7">
        <w:trPr>
          <w:trHeight w:val="493"/>
        </w:trPr>
        <w:tc>
          <w:tcPr>
            <w:tcW w:w="2549" w:type="dxa"/>
            <w:vAlign w:val="center"/>
          </w:tcPr>
          <w:p w:rsidR="00392A5B" w:rsidRPr="00392A5B" w:rsidRDefault="00392A5B" w:rsidP="006B6DA4">
            <w:pPr>
              <w:pStyle w:val="BodyText"/>
              <w:rPr>
                <w:b/>
                <w:bCs/>
                <w:sz w:val="24"/>
                <w:szCs w:val="24"/>
              </w:rPr>
            </w:pPr>
            <w:r w:rsidRPr="00392A5B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6593" w:type="dxa"/>
            <w:vAlign w:val="center"/>
          </w:tcPr>
          <w:p w:rsidR="00392A5B" w:rsidRPr="009E00D5" w:rsidRDefault="00392A5B" w:rsidP="006B6DA4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</w:tr>
      <w:tr w:rsidR="00392A5B" w:rsidRPr="009E00D5" w:rsidTr="00AD7EC7">
        <w:trPr>
          <w:trHeight w:val="493"/>
        </w:trPr>
        <w:tc>
          <w:tcPr>
            <w:tcW w:w="2549" w:type="dxa"/>
            <w:vAlign w:val="center"/>
          </w:tcPr>
          <w:p w:rsidR="00392A5B" w:rsidRPr="00392A5B" w:rsidRDefault="00392A5B" w:rsidP="006B6DA4">
            <w:pPr>
              <w:pStyle w:val="BodyText"/>
              <w:rPr>
                <w:b/>
                <w:bCs/>
                <w:sz w:val="24"/>
                <w:szCs w:val="24"/>
              </w:rPr>
            </w:pPr>
            <w:r w:rsidRPr="00392A5B">
              <w:rPr>
                <w:b/>
                <w:bCs/>
                <w:sz w:val="24"/>
                <w:szCs w:val="24"/>
              </w:rPr>
              <w:t>Project Code</w:t>
            </w:r>
          </w:p>
        </w:tc>
        <w:tc>
          <w:tcPr>
            <w:tcW w:w="6593" w:type="dxa"/>
            <w:vAlign w:val="center"/>
          </w:tcPr>
          <w:p w:rsidR="00392A5B" w:rsidRPr="009E00D5" w:rsidRDefault="00392A5B" w:rsidP="006B6DA4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NKMM_FOS</w:t>
            </w:r>
          </w:p>
        </w:tc>
      </w:tr>
      <w:tr w:rsidR="00392A5B" w:rsidRPr="009E00D5" w:rsidTr="00AD7EC7">
        <w:trPr>
          <w:trHeight w:val="472"/>
        </w:trPr>
        <w:tc>
          <w:tcPr>
            <w:tcW w:w="2549" w:type="dxa"/>
            <w:vAlign w:val="center"/>
          </w:tcPr>
          <w:p w:rsidR="00392A5B" w:rsidRPr="00392A5B" w:rsidRDefault="00392A5B" w:rsidP="006B6DA4">
            <w:pPr>
              <w:pStyle w:val="BodyText"/>
              <w:rPr>
                <w:b/>
                <w:bCs/>
                <w:sz w:val="24"/>
                <w:szCs w:val="24"/>
              </w:rPr>
            </w:pPr>
            <w:r w:rsidRPr="00392A5B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6593" w:type="dxa"/>
            <w:vAlign w:val="center"/>
          </w:tcPr>
          <w:p w:rsidR="00392A5B" w:rsidRPr="009E00D5" w:rsidRDefault="00D669D6" w:rsidP="006B6DA4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In-use</w:t>
            </w:r>
          </w:p>
        </w:tc>
      </w:tr>
      <w:tr w:rsidR="00392A5B" w:rsidRPr="009E00D5" w:rsidTr="00AD7EC7">
        <w:trPr>
          <w:trHeight w:val="516"/>
        </w:trPr>
        <w:tc>
          <w:tcPr>
            <w:tcW w:w="2549" w:type="dxa"/>
            <w:vAlign w:val="center"/>
          </w:tcPr>
          <w:p w:rsidR="00392A5B" w:rsidRPr="00392A5B" w:rsidRDefault="00392A5B" w:rsidP="006B6DA4">
            <w:pPr>
              <w:pStyle w:val="BodyText"/>
              <w:rPr>
                <w:b/>
                <w:bCs/>
                <w:sz w:val="24"/>
                <w:szCs w:val="24"/>
              </w:rPr>
            </w:pPr>
            <w:r w:rsidRPr="00392A5B">
              <w:rPr>
                <w:b/>
                <w:bCs/>
                <w:sz w:val="24"/>
                <w:szCs w:val="24"/>
              </w:rPr>
              <w:t>Date Release</w:t>
            </w:r>
          </w:p>
        </w:tc>
        <w:tc>
          <w:tcPr>
            <w:tcW w:w="6593" w:type="dxa"/>
            <w:vAlign w:val="center"/>
          </w:tcPr>
          <w:p w:rsidR="00392A5B" w:rsidRPr="009E00D5" w:rsidRDefault="00D669D6" w:rsidP="006B6DA4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9A77FC">
              <w:rPr>
                <w:sz w:val="24"/>
                <w:szCs w:val="24"/>
                <w:vertAlign w:val="superscript"/>
              </w:rPr>
              <w:t xml:space="preserve">th </w:t>
            </w:r>
            <w:r w:rsidR="009A77FC">
              <w:rPr>
                <w:sz w:val="24"/>
                <w:szCs w:val="24"/>
              </w:rPr>
              <w:t xml:space="preserve">November </w:t>
            </w:r>
            <w:r>
              <w:rPr>
                <w:sz w:val="24"/>
                <w:szCs w:val="24"/>
              </w:rPr>
              <w:t>2016</w:t>
            </w:r>
          </w:p>
        </w:tc>
      </w:tr>
    </w:tbl>
    <w:p w:rsidR="00392A5B" w:rsidRDefault="00392A5B" w:rsidP="00392A5B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392A5B" w:rsidRDefault="00392A5B" w:rsidP="00392A5B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4644"/>
        <w:gridCol w:w="2694"/>
        <w:gridCol w:w="1860"/>
      </w:tblGrid>
      <w:tr w:rsidR="00392A5B" w:rsidRPr="0017298A" w:rsidTr="00630A50">
        <w:trPr>
          <w:trHeight w:val="912"/>
        </w:trPr>
        <w:tc>
          <w:tcPr>
            <w:tcW w:w="4644" w:type="dxa"/>
            <w:vAlign w:val="center"/>
          </w:tcPr>
          <w:p w:rsidR="00392A5B" w:rsidRPr="00392A5B" w:rsidRDefault="00392A5B" w:rsidP="006B6DA4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392A5B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94" w:type="dxa"/>
            <w:vAlign w:val="center"/>
          </w:tcPr>
          <w:p w:rsidR="00392A5B" w:rsidRPr="00392A5B" w:rsidRDefault="00392A5B" w:rsidP="006B6DA4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392A5B">
              <w:rPr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1860" w:type="dxa"/>
            <w:vAlign w:val="center"/>
          </w:tcPr>
          <w:p w:rsidR="00392A5B" w:rsidRPr="00392A5B" w:rsidRDefault="00392A5B" w:rsidP="006B6DA4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392A5B">
              <w:rPr>
                <w:b/>
                <w:bCs/>
                <w:sz w:val="24"/>
                <w:szCs w:val="24"/>
              </w:rPr>
              <w:t>Signature</w:t>
            </w:r>
          </w:p>
        </w:tc>
      </w:tr>
      <w:tr w:rsidR="00392A5B" w:rsidTr="00630A50">
        <w:trPr>
          <w:trHeight w:val="912"/>
        </w:trPr>
        <w:tc>
          <w:tcPr>
            <w:tcW w:w="4644" w:type="dxa"/>
            <w:vAlign w:val="center"/>
          </w:tcPr>
          <w:p w:rsidR="007A0EE5" w:rsidRDefault="00392A5B" w:rsidP="006B6DA4">
            <w:pPr>
              <w:pStyle w:val="BodyText"/>
              <w:rPr>
                <w:sz w:val="24"/>
                <w:szCs w:val="24"/>
              </w:rPr>
            </w:pPr>
            <w:r w:rsidRPr="0017298A">
              <w:rPr>
                <w:sz w:val="24"/>
                <w:szCs w:val="24"/>
              </w:rPr>
              <w:t>Prepared By</w:t>
            </w:r>
            <w:r>
              <w:rPr>
                <w:sz w:val="24"/>
                <w:szCs w:val="24"/>
              </w:rPr>
              <w:t xml:space="preserve">: </w:t>
            </w:r>
          </w:p>
          <w:p w:rsidR="00392A5B" w:rsidRPr="0017298A" w:rsidRDefault="007A0EE5" w:rsidP="006B6DA4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 ZAHIRAH BINTI ROSLAN</w:t>
            </w:r>
          </w:p>
        </w:tc>
        <w:tc>
          <w:tcPr>
            <w:tcW w:w="2694" w:type="dxa"/>
            <w:vAlign w:val="center"/>
          </w:tcPr>
          <w:p w:rsidR="00392A5B" w:rsidRDefault="007A0EE5" w:rsidP="006B6DA4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Lead</w:t>
            </w:r>
          </w:p>
          <w:p w:rsidR="007A0EE5" w:rsidRPr="0017298A" w:rsidRDefault="007A0EE5" w:rsidP="006B6DA4">
            <w:pPr>
              <w:pStyle w:val="BodyTex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Tzaria</w:t>
            </w:r>
            <w:proofErr w:type="spellEnd"/>
            <w:r>
              <w:rPr>
                <w:sz w:val="24"/>
                <w:szCs w:val="24"/>
              </w:rPr>
              <w:t xml:space="preserve"> Inc.</w:t>
            </w:r>
          </w:p>
        </w:tc>
        <w:tc>
          <w:tcPr>
            <w:tcW w:w="1860" w:type="dxa"/>
            <w:vAlign w:val="center"/>
          </w:tcPr>
          <w:p w:rsidR="00392A5B" w:rsidRPr="0017298A" w:rsidRDefault="00392A5B" w:rsidP="006B6DA4">
            <w:pPr>
              <w:pStyle w:val="BodyText"/>
              <w:rPr>
                <w:sz w:val="24"/>
                <w:szCs w:val="24"/>
              </w:rPr>
            </w:pPr>
          </w:p>
        </w:tc>
      </w:tr>
      <w:tr w:rsidR="00392A5B" w:rsidTr="00630A50">
        <w:trPr>
          <w:trHeight w:val="912"/>
        </w:trPr>
        <w:tc>
          <w:tcPr>
            <w:tcW w:w="4644" w:type="dxa"/>
            <w:vAlign w:val="center"/>
          </w:tcPr>
          <w:p w:rsidR="007A0EE5" w:rsidRDefault="00392A5B" w:rsidP="006B6DA4">
            <w:pPr>
              <w:pStyle w:val="BodyText"/>
              <w:rPr>
                <w:sz w:val="24"/>
                <w:szCs w:val="24"/>
              </w:rPr>
            </w:pPr>
            <w:r w:rsidRPr="0017298A">
              <w:rPr>
                <w:sz w:val="24"/>
                <w:szCs w:val="24"/>
              </w:rPr>
              <w:t>Prepared By</w:t>
            </w:r>
            <w:r>
              <w:rPr>
                <w:sz w:val="24"/>
                <w:szCs w:val="24"/>
              </w:rPr>
              <w:t>:</w:t>
            </w:r>
            <w:r w:rsidR="00643202">
              <w:rPr>
                <w:sz w:val="24"/>
                <w:szCs w:val="24"/>
              </w:rPr>
              <w:t xml:space="preserve"> </w:t>
            </w:r>
          </w:p>
          <w:p w:rsidR="00392A5B" w:rsidRPr="0017298A" w:rsidRDefault="00643202" w:rsidP="006B6DA4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 SHAHIRAH BINTI MOHAMAD FAIZAL</w:t>
            </w:r>
          </w:p>
        </w:tc>
        <w:tc>
          <w:tcPr>
            <w:tcW w:w="2694" w:type="dxa"/>
            <w:vAlign w:val="center"/>
          </w:tcPr>
          <w:p w:rsidR="00392A5B" w:rsidRPr="0017298A" w:rsidRDefault="007A0EE5" w:rsidP="006B6DA4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Manager </w:t>
            </w:r>
            <w:proofErr w:type="spellStart"/>
            <w:r>
              <w:rPr>
                <w:sz w:val="24"/>
                <w:szCs w:val="24"/>
              </w:rPr>
              <w:t>Tzaria</w:t>
            </w:r>
            <w:proofErr w:type="spellEnd"/>
            <w:r>
              <w:rPr>
                <w:sz w:val="24"/>
                <w:szCs w:val="24"/>
              </w:rPr>
              <w:t xml:space="preserve"> Inc.</w:t>
            </w:r>
          </w:p>
        </w:tc>
        <w:tc>
          <w:tcPr>
            <w:tcW w:w="1860" w:type="dxa"/>
            <w:vAlign w:val="center"/>
          </w:tcPr>
          <w:p w:rsidR="00392A5B" w:rsidRPr="0017298A" w:rsidRDefault="00392A5B" w:rsidP="006B6DA4">
            <w:pPr>
              <w:pStyle w:val="BodyText"/>
              <w:rPr>
                <w:sz w:val="24"/>
                <w:szCs w:val="24"/>
              </w:rPr>
            </w:pPr>
          </w:p>
        </w:tc>
      </w:tr>
      <w:tr w:rsidR="007A0EE5" w:rsidTr="00630A50">
        <w:trPr>
          <w:trHeight w:val="912"/>
        </w:trPr>
        <w:tc>
          <w:tcPr>
            <w:tcW w:w="4644" w:type="dxa"/>
            <w:vAlign w:val="center"/>
          </w:tcPr>
          <w:p w:rsidR="007A0EE5" w:rsidRDefault="007A0EE5" w:rsidP="006B6DA4">
            <w:pPr>
              <w:pStyle w:val="BodyText"/>
              <w:rPr>
                <w:sz w:val="24"/>
                <w:szCs w:val="24"/>
              </w:rPr>
            </w:pPr>
            <w:r w:rsidRPr="0017298A">
              <w:rPr>
                <w:sz w:val="24"/>
                <w:szCs w:val="24"/>
              </w:rPr>
              <w:t>Prepared By</w:t>
            </w:r>
            <w:r>
              <w:rPr>
                <w:sz w:val="24"/>
                <w:szCs w:val="24"/>
              </w:rPr>
              <w:t>:</w:t>
            </w:r>
            <w:r w:rsidRPr="007A0EE5">
              <w:rPr>
                <w:sz w:val="24"/>
                <w:szCs w:val="24"/>
              </w:rPr>
              <w:t xml:space="preserve"> </w:t>
            </w:r>
          </w:p>
          <w:p w:rsidR="007A0EE5" w:rsidRPr="0017298A" w:rsidRDefault="007A0EE5" w:rsidP="006B6DA4">
            <w:pPr>
              <w:pStyle w:val="BodyText"/>
              <w:rPr>
                <w:sz w:val="24"/>
                <w:szCs w:val="24"/>
              </w:rPr>
            </w:pPr>
            <w:r w:rsidRPr="007A0EE5">
              <w:rPr>
                <w:sz w:val="24"/>
                <w:szCs w:val="24"/>
              </w:rPr>
              <w:t>V NITHYA A/P VISVANATHAN</w:t>
            </w:r>
            <w:r w:rsidRPr="007A0EE5">
              <w:rPr>
                <w:sz w:val="24"/>
                <w:szCs w:val="24"/>
              </w:rPr>
              <w:tab/>
            </w:r>
            <w:r w:rsidRPr="007A0EE5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2694" w:type="dxa"/>
            <w:vAlign w:val="center"/>
          </w:tcPr>
          <w:p w:rsidR="007A0EE5" w:rsidRPr="0017298A" w:rsidRDefault="007A0EE5" w:rsidP="006B6DA4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Tester </w:t>
            </w:r>
            <w:proofErr w:type="spellStart"/>
            <w:r>
              <w:rPr>
                <w:sz w:val="24"/>
                <w:szCs w:val="24"/>
              </w:rPr>
              <w:t>Tzaria</w:t>
            </w:r>
            <w:proofErr w:type="spellEnd"/>
            <w:r>
              <w:rPr>
                <w:sz w:val="24"/>
                <w:szCs w:val="24"/>
              </w:rPr>
              <w:t xml:space="preserve"> Inc.</w:t>
            </w:r>
          </w:p>
        </w:tc>
        <w:tc>
          <w:tcPr>
            <w:tcW w:w="1860" w:type="dxa"/>
            <w:vAlign w:val="center"/>
          </w:tcPr>
          <w:p w:rsidR="007A0EE5" w:rsidRPr="0017298A" w:rsidRDefault="007A0EE5" w:rsidP="006B6DA4">
            <w:pPr>
              <w:pStyle w:val="BodyText"/>
              <w:rPr>
                <w:sz w:val="24"/>
                <w:szCs w:val="24"/>
              </w:rPr>
            </w:pPr>
          </w:p>
        </w:tc>
      </w:tr>
      <w:tr w:rsidR="00392A5B" w:rsidTr="00630A50">
        <w:trPr>
          <w:trHeight w:val="912"/>
        </w:trPr>
        <w:tc>
          <w:tcPr>
            <w:tcW w:w="4644" w:type="dxa"/>
            <w:vAlign w:val="center"/>
          </w:tcPr>
          <w:p w:rsidR="007A0EE5" w:rsidRDefault="00392A5B" w:rsidP="006B6DA4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Reviewed By:</w:t>
            </w:r>
            <w:r w:rsidR="00643202">
              <w:rPr>
                <w:sz w:val="24"/>
                <w:szCs w:val="24"/>
              </w:rPr>
              <w:t xml:space="preserve"> </w:t>
            </w:r>
          </w:p>
          <w:p w:rsidR="00392A5B" w:rsidRPr="0017298A" w:rsidRDefault="00643202" w:rsidP="006B6DA4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NURSYAZWANI BINTI MD SHAFII</w:t>
            </w:r>
          </w:p>
        </w:tc>
        <w:tc>
          <w:tcPr>
            <w:tcW w:w="2694" w:type="dxa"/>
            <w:vAlign w:val="center"/>
          </w:tcPr>
          <w:p w:rsidR="00392A5B" w:rsidRPr="0017298A" w:rsidRDefault="007A0EE5" w:rsidP="006B6DA4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Quality Assurance Team </w:t>
            </w:r>
            <w:proofErr w:type="spellStart"/>
            <w:r>
              <w:rPr>
                <w:sz w:val="24"/>
                <w:szCs w:val="24"/>
              </w:rPr>
              <w:t>Tzaria</w:t>
            </w:r>
            <w:proofErr w:type="spellEnd"/>
            <w:r>
              <w:rPr>
                <w:sz w:val="24"/>
                <w:szCs w:val="24"/>
              </w:rPr>
              <w:t xml:space="preserve"> Inc.</w:t>
            </w:r>
          </w:p>
        </w:tc>
        <w:tc>
          <w:tcPr>
            <w:tcW w:w="1860" w:type="dxa"/>
            <w:vAlign w:val="center"/>
          </w:tcPr>
          <w:p w:rsidR="00392A5B" w:rsidRPr="0017298A" w:rsidRDefault="00392A5B" w:rsidP="006B6DA4">
            <w:pPr>
              <w:pStyle w:val="BodyText"/>
              <w:rPr>
                <w:sz w:val="24"/>
                <w:szCs w:val="24"/>
              </w:rPr>
            </w:pPr>
          </w:p>
        </w:tc>
      </w:tr>
      <w:tr w:rsidR="00392A5B" w:rsidTr="00630A50">
        <w:trPr>
          <w:trHeight w:val="912"/>
        </w:trPr>
        <w:tc>
          <w:tcPr>
            <w:tcW w:w="4644" w:type="dxa"/>
            <w:vAlign w:val="center"/>
          </w:tcPr>
          <w:p w:rsidR="007A0EE5" w:rsidRDefault="007A0EE5" w:rsidP="006B6DA4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Reviewed </w:t>
            </w:r>
            <w:r w:rsidR="00392A5B">
              <w:rPr>
                <w:sz w:val="24"/>
                <w:szCs w:val="24"/>
              </w:rPr>
              <w:t>By:</w:t>
            </w:r>
            <w:r>
              <w:rPr>
                <w:sz w:val="24"/>
                <w:szCs w:val="24"/>
              </w:rPr>
              <w:t xml:space="preserve"> </w:t>
            </w:r>
          </w:p>
          <w:p w:rsidR="00392A5B" w:rsidRPr="0017298A" w:rsidRDefault="007A0EE5" w:rsidP="006B6DA4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 LIYANA AZYAN BINTI ZAHARI</w:t>
            </w:r>
          </w:p>
        </w:tc>
        <w:tc>
          <w:tcPr>
            <w:tcW w:w="2694" w:type="dxa"/>
            <w:vAlign w:val="center"/>
          </w:tcPr>
          <w:p w:rsidR="00392A5B" w:rsidRPr="0017298A" w:rsidRDefault="007A0EE5" w:rsidP="006B6DA4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Operation Manager </w:t>
            </w:r>
            <w:proofErr w:type="spellStart"/>
            <w:r>
              <w:rPr>
                <w:sz w:val="24"/>
                <w:szCs w:val="24"/>
              </w:rPr>
              <w:t>Tzaria</w:t>
            </w:r>
            <w:proofErr w:type="spellEnd"/>
            <w:r>
              <w:rPr>
                <w:sz w:val="24"/>
                <w:szCs w:val="24"/>
              </w:rPr>
              <w:t xml:space="preserve"> Inc.</w:t>
            </w:r>
          </w:p>
        </w:tc>
        <w:tc>
          <w:tcPr>
            <w:tcW w:w="1860" w:type="dxa"/>
            <w:vAlign w:val="center"/>
          </w:tcPr>
          <w:p w:rsidR="00392A5B" w:rsidRPr="0017298A" w:rsidRDefault="00392A5B" w:rsidP="006B6DA4">
            <w:pPr>
              <w:pStyle w:val="BodyText"/>
              <w:rPr>
                <w:sz w:val="24"/>
                <w:szCs w:val="24"/>
              </w:rPr>
            </w:pPr>
          </w:p>
        </w:tc>
      </w:tr>
      <w:tr w:rsidR="00392A5B" w:rsidTr="00630A50">
        <w:trPr>
          <w:trHeight w:val="912"/>
        </w:trPr>
        <w:tc>
          <w:tcPr>
            <w:tcW w:w="4644" w:type="dxa"/>
            <w:vAlign w:val="center"/>
          </w:tcPr>
          <w:p w:rsidR="00392A5B" w:rsidRDefault="00392A5B" w:rsidP="006B6DA4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Approved By: </w:t>
            </w:r>
          </w:p>
          <w:p w:rsidR="007A0EE5" w:rsidRPr="0017298A" w:rsidRDefault="007A0EE5" w:rsidP="006B6DA4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 ABDRAHMAD AL-SEWARI</w:t>
            </w:r>
          </w:p>
        </w:tc>
        <w:tc>
          <w:tcPr>
            <w:tcW w:w="2694" w:type="dxa"/>
            <w:vAlign w:val="center"/>
          </w:tcPr>
          <w:p w:rsidR="00392A5B" w:rsidRPr="0017298A" w:rsidRDefault="007A0EE5" w:rsidP="006B6DA4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Manager</w:t>
            </w:r>
          </w:p>
        </w:tc>
        <w:tc>
          <w:tcPr>
            <w:tcW w:w="1860" w:type="dxa"/>
            <w:vAlign w:val="center"/>
          </w:tcPr>
          <w:p w:rsidR="00392A5B" w:rsidRPr="0017298A" w:rsidRDefault="00392A5B" w:rsidP="006B6DA4">
            <w:pPr>
              <w:pStyle w:val="BodyText"/>
              <w:rPr>
                <w:sz w:val="24"/>
                <w:szCs w:val="24"/>
              </w:rPr>
            </w:pPr>
          </w:p>
        </w:tc>
      </w:tr>
    </w:tbl>
    <w:p w:rsidR="00392A5B" w:rsidRDefault="00392A5B" w:rsidP="00392A5B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392A5B" w:rsidRDefault="00392A5B" w:rsidP="00392A5B">
      <w:pPr>
        <w:rPr>
          <w:sz w:val="52"/>
          <w:szCs w:val="44"/>
        </w:rPr>
      </w:pPr>
    </w:p>
    <w:p w:rsidR="00392A5B" w:rsidRPr="00D76E7A" w:rsidRDefault="00392A5B" w:rsidP="00D76E7A">
      <w:pPr>
        <w:rPr>
          <w:rFonts w:asciiTheme="majorBidi" w:eastAsiaTheme="majorEastAsia" w:hAnsiTheme="majorBidi" w:cstheme="majorBidi"/>
          <w:b/>
          <w:bCs/>
          <w:sz w:val="52"/>
          <w:szCs w:val="44"/>
        </w:rPr>
      </w:pPr>
      <w:r>
        <w:rPr>
          <w:sz w:val="52"/>
          <w:szCs w:val="44"/>
        </w:rPr>
        <w:br w:type="page"/>
      </w:r>
    </w:p>
    <w:p w:rsidR="00D76E7A" w:rsidRPr="00392A5B" w:rsidRDefault="00D76E7A" w:rsidP="00D76E7A">
      <w:pPr>
        <w:pStyle w:val="BodyText"/>
        <w:spacing w:after="240" w:line="360" w:lineRule="auto"/>
        <w:jc w:val="center"/>
        <w:rPr>
          <w:b/>
          <w:bCs/>
          <w:sz w:val="28"/>
          <w:szCs w:val="28"/>
        </w:rPr>
      </w:pPr>
      <w:r w:rsidRPr="00392A5B">
        <w:rPr>
          <w:b/>
          <w:bCs/>
          <w:sz w:val="28"/>
          <w:szCs w:val="28"/>
        </w:rPr>
        <w:lastRenderedPageBreak/>
        <w:t>Version History</w:t>
      </w:r>
    </w:p>
    <w:tbl>
      <w:tblPr>
        <w:tblStyle w:val="TableGrid"/>
        <w:tblW w:w="9234" w:type="dxa"/>
        <w:tblLook w:val="04A0" w:firstRow="1" w:lastRow="0" w:firstColumn="1" w:lastColumn="0" w:noHBand="0" w:noVBand="1"/>
      </w:tblPr>
      <w:tblGrid>
        <w:gridCol w:w="1813"/>
        <w:gridCol w:w="2415"/>
        <w:gridCol w:w="2415"/>
        <w:gridCol w:w="2591"/>
      </w:tblGrid>
      <w:tr w:rsidR="00D76E7A" w:rsidTr="00AD7EC7">
        <w:trPr>
          <w:trHeight w:val="673"/>
        </w:trPr>
        <w:tc>
          <w:tcPr>
            <w:tcW w:w="1813" w:type="dxa"/>
            <w:vAlign w:val="center"/>
          </w:tcPr>
          <w:p w:rsidR="00D76E7A" w:rsidRPr="00392A5B" w:rsidRDefault="00D76E7A" w:rsidP="00AD7E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92A5B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415" w:type="dxa"/>
            <w:vAlign w:val="center"/>
          </w:tcPr>
          <w:p w:rsidR="00D76E7A" w:rsidRPr="00392A5B" w:rsidRDefault="00D76E7A" w:rsidP="00AD7E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92A5B">
              <w:rPr>
                <w:b/>
                <w:bCs/>
                <w:sz w:val="24"/>
                <w:szCs w:val="24"/>
              </w:rPr>
              <w:t>Release Date</w:t>
            </w:r>
          </w:p>
        </w:tc>
        <w:tc>
          <w:tcPr>
            <w:tcW w:w="2415" w:type="dxa"/>
            <w:vAlign w:val="center"/>
          </w:tcPr>
          <w:p w:rsidR="00D76E7A" w:rsidRPr="00392A5B" w:rsidRDefault="00D76E7A" w:rsidP="00AD7E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92A5B">
              <w:rPr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2591" w:type="dxa"/>
            <w:vAlign w:val="center"/>
          </w:tcPr>
          <w:p w:rsidR="00D76E7A" w:rsidRPr="00392A5B" w:rsidRDefault="00D76E7A" w:rsidP="00AD7E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92A5B">
              <w:rPr>
                <w:b/>
                <w:bCs/>
                <w:sz w:val="24"/>
                <w:szCs w:val="24"/>
              </w:rPr>
              <w:t>Amendments</w:t>
            </w:r>
          </w:p>
        </w:tc>
      </w:tr>
      <w:tr w:rsidR="00D76E7A" w:rsidTr="00AD7EC7">
        <w:trPr>
          <w:trHeight w:val="673"/>
        </w:trPr>
        <w:tc>
          <w:tcPr>
            <w:tcW w:w="1813" w:type="dxa"/>
            <w:vAlign w:val="center"/>
          </w:tcPr>
          <w:p w:rsidR="00D76E7A" w:rsidRDefault="00D76E7A" w:rsidP="00AD7E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2415" w:type="dxa"/>
            <w:vAlign w:val="center"/>
          </w:tcPr>
          <w:p w:rsidR="00D76E7A" w:rsidRDefault="006B6DA4" w:rsidP="00AD7E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D76E7A">
              <w:rPr>
                <w:sz w:val="24"/>
                <w:szCs w:val="24"/>
              </w:rPr>
              <w:t>/11/2016</w:t>
            </w:r>
          </w:p>
        </w:tc>
        <w:tc>
          <w:tcPr>
            <w:tcW w:w="2415" w:type="dxa"/>
            <w:vAlign w:val="center"/>
          </w:tcPr>
          <w:p w:rsidR="00D76E7A" w:rsidRDefault="00D76E7A" w:rsidP="00AD7E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2591" w:type="dxa"/>
            <w:vAlign w:val="center"/>
          </w:tcPr>
          <w:p w:rsidR="00D76E7A" w:rsidRDefault="00D76E7A" w:rsidP="00AD7E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Original Document</w:t>
            </w:r>
          </w:p>
        </w:tc>
      </w:tr>
    </w:tbl>
    <w:p w:rsidR="00D76E7A" w:rsidRDefault="00D76E7A" w:rsidP="00D76E7A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D76E7A" w:rsidRPr="00392A5B" w:rsidRDefault="00D76E7A" w:rsidP="00D76E7A">
      <w:pPr>
        <w:pStyle w:val="BodyText"/>
        <w:spacing w:before="240" w:after="240" w:line="360" w:lineRule="auto"/>
        <w:jc w:val="center"/>
        <w:rPr>
          <w:b/>
          <w:bCs/>
          <w:sz w:val="28"/>
          <w:szCs w:val="28"/>
        </w:rPr>
      </w:pPr>
      <w:r w:rsidRPr="00392A5B">
        <w:rPr>
          <w:b/>
          <w:bCs/>
          <w:sz w:val="28"/>
          <w:szCs w:val="28"/>
        </w:rPr>
        <w:t>Distribution List</w:t>
      </w:r>
    </w:p>
    <w:tbl>
      <w:tblPr>
        <w:tblStyle w:val="TableGrid"/>
        <w:tblW w:w="9291" w:type="dxa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276"/>
        <w:gridCol w:w="1417"/>
        <w:gridCol w:w="1560"/>
        <w:gridCol w:w="1417"/>
        <w:gridCol w:w="1103"/>
      </w:tblGrid>
      <w:tr w:rsidR="00D76E7A" w:rsidTr="00AD7EC7">
        <w:trPr>
          <w:trHeight w:val="1065"/>
        </w:trPr>
        <w:tc>
          <w:tcPr>
            <w:tcW w:w="1101" w:type="dxa"/>
            <w:vAlign w:val="center"/>
          </w:tcPr>
          <w:p w:rsidR="00D76E7A" w:rsidRPr="00392A5B" w:rsidRDefault="00D76E7A" w:rsidP="009D23C9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392A5B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417" w:type="dxa"/>
            <w:vAlign w:val="center"/>
          </w:tcPr>
          <w:p w:rsidR="00D76E7A" w:rsidRPr="00392A5B" w:rsidRDefault="00D76E7A" w:rsidP="009D23C9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392A5B">
              <w:rPr>
                <w:b/>
                <w:bCs/>
                <w:sz w:val="24"/>
                <w:szCs w:val="24"/>
              </w:rPr>
              <w:t>Release Date</w:t>
            </w:r>
          </w:p>
        </w:tc>
        <w:tc>
          <w:tcPr>
            <w:tcW w:w="1276" w:type="dxa"/>
            <w:vAlign w:val="center"/>
          </w:tcPr>
          <w:p w:rsidR="00D76E7A" w:rsidRPr="00392A5B" w:rsidRDefault="00D76E7A" w:rsidP="009D23C9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92A5B">
              <w:rPr>
                <w:b/>
                <w:bCs/>
                <w:sz w:val="24"/>
                <w:szCs w:val="24"/>
              </w:rPr>
              <w:t>Contolled</w:t>
            </w:r>
            <w:proofErr w:type="spellEnd"/>
            <w:r w:rsidRPr="00392A5B">
              <w:rPr>
                <w:b/>
                <w:bCs/>
                <w:sz w:val="24"/>
                <w:szCs w:val="24"/>
              </w:rPr>
              <w:t xml:space="preserve"> Copy No</w:t>
            </w:r>
          </w:p>
        </w:tc>
        <w:tc>
          <w:tcPr>
            <w:tcW w:w="1417" w:type="dxa"/>
            <w:vAlign w:val="center"/>
          </w:tcPr>
          <w:p w:rsidR="00D76E7A" w:rsidRPr="00392A5B" w:rsidRDefault="00D76E7A" w:rsidP="009D23C9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92A5B">
              <w:rPr>
                <w:b/>
                <w:bCs/>
                <w:sz w:val="24"/>
                <w:szCs w:val="24"/>
              </w:rPr>
              <w:t>Receipient</w:t>
            </w:r>
            <w:proofErr w:type="spellEnd"/>
            <w:r w:rsidRPr="00392A5B">
              <w:rPr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560" w:type="dxa"/>
            <w:vAlign w:val="center"/>
          </w:tcPr>
          <w:p w:rsidR="00D76E7A" w:rsidRPr="00392A5B" w:rsidRDefault="00D76E7A" w:rsidP="009D23C9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392A5B">
              <w:rPr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417" w:type="dxa"/>
            <w:vAlign w:val="center"/>
          </w:tcPr>
          <w:p w:rsidR="00D76E7A" w:rsidRPr="00392A5B" w:rsidRDefault="00D76E7A" w:rsidP="009D23C9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392A5B">
              <w:rPr>
                <w:b/>
                <w:bCs/>
                <w:sz w:val="24"/>
                <w:szCs w:val="24"/>
              </w:rPr>
              <w:t>Issue Date</w:t>
            </w:r>
          </w:p>
        </w:tc>
        <w:tc>
          <w:tcPr>
            <w:tcW w:w="1103" w:type="dxa"/>
            <w:vAlign w:val="center"/>
          </w:tcPr>
          <w:p w:rsidR="00D76E7A" w:rsidRPr="00392A5B" w:rsidRDefault="00D76E7A" w:rsidP="009D23C9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392A5B">
              <w:rPr>
                <w:b/>
                <w:bCs/>
                <w:sz w:val="24"/>
                <w:szCs w:val="24"/>
              </w:rPr>
              <w:t>Return Date</w:t>
            </w:r>
          </w:p>
        </w:tc>
      </w:tr>
      <w:tr w:rsidR="00D76E7A" w:rsidTr="00AD7EC7">
        <w:trPr>
          <w:trHeight w:val="509"/>
        </w:trPr>
        <w:tc>
          <w:tcPr>
            <w:tcW w:w="1101" w:type="dxa"/>
            <w:vAlign w:val="center"/>
          </w:tcPr>
          <w:p w:rsidR="00D76E7A" w:rsidRDefault="00D76E7A" w:rsidP="009D23C9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417" w:type="dxa"/>
            <w:vAlign w:val="center"/>
          </w:tcPr>
          <w:p w:rsidR="00D76E7A" w:rsidRDefault="006B6DA4" w:rsidP="009D23C9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D76E7A">
              <w:rPr>
                <w:sz w:val="24"/>
                <w:szCs w:val="24"/>
              </w:rPr>
              <w:t>/11/2016</w:t>
            </w:r>
          </w:p>
        </w:tc>
        <w:tc>
          <w:tcPr>
            <w:tcW w:w="1276" w:type="dxa"/>
            <w:vAlign w:val="center"/>
          </w:tcPr>
          <w:p w:rsidR="00D76E7A" w:rsidRDefault="00D76E7A" w:rsidP="009D23C9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417" w:type="dxa"/>
            <w:vAlign w:val="center"/>
          </w:tcPr>
          <w:p w:rsidR="00D76E7A" w:rsidRDefault="00D76E7A" w:rsidP="009D23C9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D76E7A" w:rsidRDefault="00D76E7A" w:rsidP="009D23C9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QA Dept.</w:t>
            </w:r>
          </w:p>
        </w:tc>
        <w:tc>
          <w:tcPr>
            <w:tcW w:w="1417" w:type="dxa"/>
            <w:vAlign w:val="center"/>
          </w:tcPr>
          <w:p w:rsidR="00D76E7A" w:rsidRDefault="006B6DA4" w:rsidP="009D23C9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D76E7A">
              <w:rPr>
                <w:sz w:val="24"/>
                <w:szCs w:val="24"/>
              </w:rPr>
              <w:t>/11/2016</w:t>
            </w:r>
          </w:p>
        </w:tc>
        <w:tc>
          <w:tcPr>
            <w:tcW w:w="1103" w:type="dxa"/>
            <w:vAlign w:val="center"/>
          </w:tcPr>
          <w:p w:rsidR="00D76E7A" w:rsidRDefault="00D76E7A" w:rsidP="009D23C9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D76E7A" w:rsidTr="00AD7EC7">
        <w:trPr>
          <w:trHeight w:val="532"/>
        </w:trPr>
        <w:tc>
          <w:tcPr>
            <w:tcW w:w="1101" w:type="dxa"/>
            <w:vAlign w:val="center"/>
          </w:tcPr>
          <w:p w:rsidR="00D76E7A" w:rsidRDefault="00D76E7A" w:rsidP="009D23C9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417" w:type="dxa"/>
            <w:vAlign w:val="center"/>
          </w:tcPr>
          <w:p w:rsidR="00D76E7A" w:rsidRDefault="006B6DA4" w:rsidP="009D23C9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D76E7A">
              <w:rPr>
                <w:sz w:val="24"/>
                <w:szCs w:val="24"/>
              </w:rPr>
              <w:t>/11/2016</w:t>
            </w:r>
          </w:p>
        </w:tc>
        <w:tc>
          <w:tcPr>
            <w:tcW w:w="1276" w:type="dxa"/>
            <w:vAlign w:val="center"/>
          </w:tcPr>
          <w:p w:rsidR="00D76E7A" w:rsidRDefault="00D76E7A" w:rsidP="009D23C9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417" w:type="dxa"/>
            <w:vAlign w:val="center"/>
          </w:tcPr>
          <w:p w:rsidR="00D76E7A" w:rsidRDefault="00D76E7A" w:rsidP="009D23C9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D76E7A" w:rsidRDefault="00D76E7A" w:rsidP="009D23C9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Test team</w:t>
            </w:r>
          </w:p>
        </w:tc>
        <w:tc>
          <w:tcPr>
            <w:tcW w:w="1417" w:type="dxa"/>
            <w:vAlign w:val="center"/>
          </w:tcPr>
          <w:p w:rsidR="00D76E7A" w:rsidRDefault="006B6DA4" w:rsidP="009D23C9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D76E7A">
              <w:rPr>
                <w:sz w:val="24"/>
                <w:szCs w:val="24"/>
              </w:rPr>
              <w:t>/11/2016</w:t>
            </w:r>
          </w:p>
        </w:tc>
        <w:tc>
          <w:tcPr>
            <w:tcW w:w="1103" w:type="dxa"/>
            <w:vAlign w:val="center"/>
          </w:tcPr>
          <w:p w:rsidR="00D76E7A" w:rsidRDefault="00D76E7A" w:rsidP="009D23C9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D76E7A" w:rsidTr="00AD7EC7">
        <w:trPr>
          <w:trHeight w:val="532"/>
        </w:trPr>
        <w:tc>
          <w:tcPr>
            <w:tcW w:w="1101" w:type="dxa"/>
            <w:vAlign w:val="center"/>
          </w:tcPr>
          <w:p w:rsidR="00D76E7A" w:rsidRDefault="00D76E7A" w:rsidP="009D23C9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417" w:type="dxa"/>
            <w:vAlign w:val="center"/>
          </w:tcPr>
          <w:p w:rsidR="00D76E7A" w:rsidRDefault="006B6DA4" w:rsidP="009D23C9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D76E7A">
              <w:rPr>
                <w:sz w:val="24"/>
                <w:szCs w:val="24"/>
              </w:rPr>
              <w:t>/11/2016</w:t>
            </w:r>
          </w:p>
        </w:tc>
        <w:tc>
          <w:tcPr>
            <w:tcW w:w="1276" w:type="dxa"/>
            <w:vAlign w:val="center"/>
          </w:tcPr>
          <w:p w:rsidR="00D76E7A" w:rsidRDefault="00D76E7A" w:rsidP="009D23C9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417" w:type="dxa"/>
            <w:vAlign w:val="center"/>
          </w:tcPr>
          <w:p w:rsidR="00D76E7A" w:rsidRDefault="00D76E7A" w:rsidP="009D23C9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D76E7A" w:rsidRDefault="00D76E7A" w:rsidP="009D23C9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NKMM</w:t>
            </w:r>
          </w:p>
        </w:tc>
        <w:tc>
          <w:tcPr>
            <w:tcW w:w="1417" w:type="dxa"/>
            <w:vAlign w:val="center"/>
          </w:tcPr>
          <w:p w:rsidR="00D76E7A" w:rsidRDefault="006B6DA4" w:rsidP="009D23C9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D76E7A">
              <w:rPr>
                <w:sz w:val="24"/>
                <w:szCs w:val="24"/>
              </w:rPr>
              <w:t>/11/2016</w:t>
            </w:r>
          </w:p>
        </w:tc>
        <w:tc>
          <w:tcPr>
            <w:tcW w:w="1103" w:type="dxa"/>
            <w:vAlign w:val="center"/>
          </w:tcPr>
          <w:p w:rsidR="00D76E7A" w:rsidRDefault="00D76E7A" w:rsidP="009D23C9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</w:tbl>
    <w:p w:rsidR="00D76E7A" w:rsidRPr="00CA2710" w:rsidRDefault="00D76E7A" w:rsidP="00D76E7A">
      <w:pPr>
        <w:pStyle w:val="BodyText"/>
        <w:spacing w:line="360" w:lineRule="auto"/>
        <w:jc w:val="both"/>
        <w:rPr>
          <w:sz w:val="24"/>
          <w:szCs w:val="24"/>
        </w:rPr>
      </w:pPr>
    </w:p>
    <w:p w:rsidR="00D76E7A" w:rsidRDefault="00D76E7A" w:rsidP="00D76E7A">
      <w:pPr>
        <w:pStyle w:val="BodyText"/>
        <w:spacing w:line="360" w:lineRule="auto"/>
        <w:jc w:val="both"/>
        <w:rPr>
          <w:sz w:val="24"/>
          <w:szCs w:val="24"/>
        </w:rPr>
      </w:pPr>
    </w:p>
    <w:p w:rsidR="00D76E7A" w:rsidRDefault="00D76E7A" w:rsidP="00D76E7A">
      <w:pPr>
        <w:rPr>
          <w:sz w:val="24"/>
          <w:szCs w:val="24"/>
          <w:lang w:val="en-US"/>
        </w:rPr>
      </w:pPr>
      <w:r>
        <w:rPr>
          <w:sz w:val="24"/>
          <w:szCs w:val="24"/>
        </w:rPr>
        <w:br w:type="page"/>
      </w:r>
    </w:p>
    <w:p w:rsidR="00D76E7A" w:rsidRDefault="00D76E7A" w:rsidP="00D76E7A">
      <w:pPr>
        <w:pStyle w:val="Heading1"/>
        <w:jc w:val="center"/>
        <w:rPr>
          <w:rFonts w:cs="Arial"/>
        </w:rPr>
      </w:pPr>
      <w:r w:rsidRPr="007B2DEE">
        <w:rPr>
          <w:rFonts w:cs="Arial"/>
        </w:rPr>
        <w:lastRenderedPageBreak/>
        <w:t>Table of Content</w:t>
      </w:r>
    </w:p>
    <w:bookmarkStart w:id="0" w:name="_GoBack" w:displacedByCustomXml="next"/>
    <w:sdt>
      <w:sdtPr>
        <w:rPr>
          <w:rFonts w:ascii="Times New Roman" w:eastAsiaTheme="minorHAnsi" w:hAnsi="Times New Roman" w:cs="Arial"/>
          <w:b w:val="0"/>
          <w:bCs w:val="0"/>
          <w:sz w:val="24"/>
          <w:szCs w:val="24"/>
          <w:lang w:val="en-GB"/>
        </w:rPr>
        <w:id w:val="-1026564684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:rsidR="00D76E7A" w:rsidRPr="0037502A" w:rsidRDefault="00D76E7A" w:rsidP="009D23C9">
          <w:pPr>
            <w:pStyle w:val="TOCHeading"/>
            <w:spacing w:line="240" w:lineRule="auto"/>
            <w:rPr>
              <w:rFonts w:cs="Arial"/>
              <w:sz w:val="24"/>
              <w:szCs w:val="24"/>
            </w:rPr>
          </w:pPr>
        </w:p>
        <w:bookmarkEnd w:id="0"/>
        <w:p w:rsidR="00D76E7A" w:rsidRPr="0037502A" w:rsidRDefault="00D76E7A" w:rsidP="009D23C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r w:rsidRPr="0037502A">
            <w:rPr>
              <w:rFonts w:cs="Arial"/>
              <w:sz w:val="24"/>
              <w:szCs w:val="24"/>
            </w:rPr>
            <w:fldChar w:fldCharType="begin"/>
          </w:r>
          <w:r w:rsidRPr="0037502A">
            <w:rPr>
              <w:rFonts w:cs="Arial"/>
              <w:sz w:val="24"/>
              <w:szCs w:val="24"/>
            </w:rPr>
            <w:instrText xml:space="preserve"> TOC \o "1-3" \h \z \u </w:instrText>
          </w:r>
          <w:r w:rsidRPr="0037502A">
            <w:rPr>
              <w:rFonts w:cs="Arial"/>
              <w:sz w:val="24"/>
              <w:szCs w:val="24"/>
            </w:rPr>
            <w:fldChar w:fldCharType="separate"/>
          </w:r>
          <w:hyperlink w:anchor="_Toc356740510" w:history="1">
            <w:r w:rsidRPr="0037502A">
              <w:rPr>
                <w:rStyle w:val="Hyperlink"/>
                <w:rFonts w:cs="Arial"/>
                <w:noProof/>
                <w:sz w:val="24"/>
                <w:szCs w:val="24"/>
              </w:rPr>
              <w:t>Document Control</w:t>
            </w:r>
            <w:r w:rsidRPr="0037502A">
              <w:rPr>
                <w:noProof/>
                <w:webHidden/>
                <w:sz w:val="24"/>
                <w:szCs w:val="24"/>
              </w:rPr>
              <w:tab/>
            </w:r>
            <w:r w:rsidR="00643202" w:rsidRPr="0037502A">
              <w:rPr>
                <w:noProof/>
                <w:webHidden/>
                <w:sz w:val="24"/>
                <w:szCs w:val="24"/>
              </w:rPr>
              <w:t>i</w:t>
            </w:r>
            <w:r w:rsidRPr="0037502A">
              <w:rPr>
                <w:noProof/>
                <w:webHidden/>
                <w:sz w:val="24"/>
                <w:szCs w:val="24"/>
              </w:rPr>
              <w:fldChar w:fldCharType="begin"/>
            </w:r>
            <w:r w:rsidRPr="0037502A">
              <w:rPr>
                <w:noProof/>
                <w:webHidden/>
                <w:sz w:val="24"/>
                <w:szCs w:val="24"/>
              </w:rPr>
              <w:instrText xml:space="preserve"> PAGEREF _Toc356740510 \h </w:instrText>
            </w:r>
            <w:r w:rsidRPr="0037502A">
              <w:rPr>
                <w:noProof/>
                <w:webHidden/>
                <w:sz w:val="24"/>
                <w:szCs w:val="24"/>
              </w:rPr>
            </w:r>
            <w:r w:rsidRPr="0037502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7502A">
              <w:rPr>
                <w:noProof/>
                <w:webHidden/>
                <w:sz w:val="24"/>
                <w:szCs w:val="24"/>
              </w:rPr>
              <w:t>i</w:t>
            </w:r>
            <w:r w:rsidRPr="003750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76E7A" w:rsidRPr="0037502A" w:rsidRDefault="00684D4B" w:rsidP="009D23C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40511" w:history="1">
            <w:r w:rsidR="00D76E7A" w:rsidRPr="0037502A">
              <w:rPr>
                <w:rStyle w:val="Hyperlink"/>
                <w:rFonts w:cs="Arial"/>
                <w:noProof/>
                <w:sz w:val="24"/>
                <w:szCs w:val="24"/>
              </w:rPr>
              <w:t>Version History</w:t>
            </w:r>
            <w:r w:rsidR="00D76E7A" w:rsidRPr="0037502A">
              <w:rPr>
                <w:noProof/>
                <w:webHidden/>
                <w:sz w:val="24"/>
                <w:szCs w:val="24"/>
              </w:rPr>
              <w:tab/>
            </w:r>
            <w:r w:rsidR="00D76E7A" w:rsidRPr="0037502A">
              <w:rPr>
                <w:noProof/>
                <w:webHidden/>
                <w:sz w:val="24"/>
                <w:szCs w:val="24"/>
              </w:rPr>
              <w:fldChar w:fldCharType="begin"/>
            </w:r>
            <w:r w:rsidR="00D76E7A" w:rsidRPr="0037502A">
              <w:rPr>
                <w:noProof/>
                <w:webHidden/>
                <w:sz w:val="24"/>
                <w:szCs w:val="24"/>
              </w:rPr>
              <w:instrText xml:space="preserve"> PAGEREF _Toc356740511 \h </w:instrText>
            </w:r>
            <w:r w:rsidR="00D76E7A" w:rsidRPr="0037502A">
              <w:rPr>
                <w:noProof/>
                <w:webHidden/>
                <w:sz w:val="24"/>
                <w:szCs w:val="24"/>
              </w:rPr>
            </w:r>
            <w:r w:rsidR="00D76E7A" w:rsidRPr="0037502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76E7A" w:rsidRPr="0037502A">
              <w:rPr>
                <w:noProof/>
                <w:webHidden/>
                <w:sz w:val="24"/>
                <w:szCs w:val="24"/>
              </w:rPr>
              <w:t>ii</w:t>
            </w:r>
            <w:r w:rsidR="00D76E7A" w:rsidRPr="003750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r w:rsidR="00643202" w:rsidRPr="0037502A">
            <w:rPr>
              <w:noProof/>
              <w:sz w:val="24"/>
              <w:szCs w:val="24"/>
            </w:rPr>
            <w:t>i</w:t>
          </w:r>
        </w:p>
        <w:p w:rsidR="00D76E7A" w:rsidRPr="0037502A" w:rsidRDefault="00684D4B" w:rsidP="009D23C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40512" w:history="1">
            <w:r w:rsidR="00D76E7A" w:rsidRPr="0037502A">
              <w:rPr>
                <w:rStyle w:val="Hyperlink"/>
                <w:noProof/>
                <w:sz w:val="24"/>
                <w:szCs w:val="24"/>
              </w:rPr>
              <w:t>Distribution List</w:t>
            </w:r>
            <w:r w:rsidR="00D76E7A" w:rsidRPr="0037502A">
              <w:rPr>
                <w:noProof/>
                <w:webHidden/>
                <w:sz w:val="24"/>
                <w:szCs w:val="24"/>
              </w:rPr>
              <w:tab/>
            </w:r>
            <w:r w:rsidR="00D76E7A" w:rsidRPr="0037502A">
              <w:rPr>
                <w:noProof/>
                <w:webHidden/>
                <w:sz w:val="24"/>
                <w:szCs w:val="24"/>
              </w:rPr>
              <w:fldChar w:fldCharType="begin"/>
            </w:r>
            <w:r w:rsidR="00D76E7A" w:rsidRPr="0037502A">
              <w:rPr>
                <w:noProof/>
                <w:webHidden/>
                <w:sz w:val="24"/>
                <w:szCs w:val="24"/>
              </w:rPr>
              <w:instrText xml:space="preserve"> PAGEREF _Toc356740512 \h </w:instrText>
            </w:r>
            <w:r w:rsidR="00D76E7A" w:rsidRPr="0037502A">
              <w:rPr>
                <w:noProof/>
                <w:webHidden/>
                <w:sz w:val="24"/>
                <w:szCs w:val="24"/>
              </w:rPr>
            </w:r>
            <w:r w:rsidR="00D76E7A" w:rsidRPr="0037502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76E7A" w:rsidRPr="0037502A">
              <w:rPr>
                <w:noProof/>
                <w:webHidden/>
                <w:sz w:val="24"/>
                <w:szCs w:val="24"/>
              </w:rPr>
              <w:t>ii</w:t>
            </w:r>
            <w:r w:rsidR="00D76E7A" w:rsidRPr="003750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r w:rsidR="00643202" w:rsidRPr="0037502A">
            <w:rPr>
              <w:noProof/>
              <w:sz w:val="24"/>
              <w:szCs w:val="24"/>
            </w:rPr>
            <w:t>i</w:t>
          </w:r>
        </w:p>
        <w:p w:rsidR="00D76E7A" w:rsidRPr="0037502A" w:rsidRDefault="00684D4B" w:rsidP="009D23C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40513" w:history="1">
            <w:r w:rsidR="00D76E7A" w:rsidRPr="0037502A">
              <w:rPr>
                <w:rStyle w:val="Hyperlink"/>
                <w:rFonts w:cs="Arial"/>
                <w:noProof/>
                <w:sz w:val="24"/>
                <w:szCs w:val="24"/>
              </w:rPr>
              <w:t>Table of Content</w:t>
            </w:r>
            <w:r w:rsidR="00D76E7A" w:rsidRPr="0037502A">
              <w:rPr>
                <w:noProof/>
                <w:webHidden/>
                <w:sz w:val="24"/>
                <w:szCs w:val="24"/>
              </w:rPr>
              <w:tab/>
            </w:r>
            <w:r w:rsidR="00D76E7A" w:rsidRPr="0037502A">
              <w:rPr>
                <w:noProof/>
                <w:webHidden/>
                <w:sz w:val="24"/>
                <w:szCs w:val="24"/>
              </w:rPr>
              <w:fldChar w:fldCharType="begin"/>
            </w:r>
            <w:r w:rsidR="00D76E7A" w:rsidRPr="0037502A">
              <w:rPr>
                <w:noProof/>
                <w:webHidden/>
                <w:sz w:val="24"/>
                <w:szCs w:val="24"/>
              </w:rPr>
              <w:instrText xml:space="preserve"> PAGEREF _Toc356740513 \h </w:instrText>
            </w:r>
            <w:r w:rsidR="00D76E7A" w:rsidRPr="0037502A">
              <w:rPr>
                <w:noProof/>
                <w:webHidden/>
                <w:sz w:val="24"/>
                <w:szCs w:val="24"/>
              </w:rPr>
            </w:r>
            <w:r w:rsidR="00D76E7A" w:rsidRPr="0037502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76E7A" w:rsidRPr="0037502A">
              <w:rPr>
                <w:noProof/>
                <w:webHidden/>
                <w:sz w:val="24"/>
                <w:szCs w:val="24"/>
              </w:rPr>
              <w:t>i</w:t>
            </w:r>
            <w:r w:rsidR="00D76E7A" w:rsidRPr="003750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r w:rsidR="00643202" w:rsidRPr="0037502A">
            <w:rPr>
              <w:noProof/>
              <w:sz w:val="24"/>
              <w:szCs w:val="24"/>
            </w:rPr>
            <w:t>v</w:t>
          </w:r>
        </w:p>
        <w:p w:rsidR="00D76E7A" w:rsidRPr="0037502A" w:rsidRDefault="00684D4B" w:rsidP="009D23C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40514" w:history="1">
            <w:r w:rsidR="00D76E7A" w:rsidRPr="0037502A">
              <w:rPr>
                <w:rStyle w:val="Hyperlink"/>
                <w:rFonts w:cs="Arial"/>
                <w:noProof/>
                <w:sz w:val="24"/>
                <w:szCs w:val="24"/>
              </w:rPr>
              <w:t>1.0 Transmitted Items</w:t>
            </w:r>
            <w:r w:rsidR="00D76E7A" w:rsidRPr="0037502A">
              <w:rPr>
                <w:noProof/>
                <w:webHidden/>
                <w:sz w:val="24"/>
                <w:szCs w:val="24"/>
              </w:rPr>
              <w:tab/>
            </w:r>
            <w:r w:rsidR="00D76E7A" w:rsidRPr="0037502A">
              <w:rPr>
                <w:noProof/>
                <w:webHidden/>
                <w:sz w:val="24"/>
                <w:szCs w:val="24"/>
              </w:rPr>
              <w:fldChar w:fldCharType="begin"/>
            </w:r>
            <w:r w:rsidR="00D76E7A" w:rsidRPr="0037502A">
              <w:rPr>
                <w:noProof/>
                <w:webHidden/>
                <w:sz w:val="24"/>
                <w:szCs w:val="24"/>
              </w:rPr>
              <w:instrText xml:space="preserve"> PAGEREF _Toc356740514 \h </w:instrText>
            </w:r>
            <w:r w:rsidR="00D76E7A" w:rsidRPr="0037502A">
              <w:rPr>
                <w:noProof/>
                <w:webHidden/>
                <w:sz w:val="24"/>
                <w:szCs w:val="24"/>
              </w:rPr>
            </w:r>
            <w:r w:rsidR="00D76E7A" w:rsidRPr="0037502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76E7A" w:rsidRPr="0037502A">
              <w:rPr>
                <w:noProof/>
                <w:webHidden/>
                <w:sz w:val="24"/>
                <w:szCs w:val="24"/>
              </w:rPr>
              <w:t>1</w:t>
            </w:r>
            <w:r w:rsidR="00D76E7A" w:rsidRPr="003750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76E7A" w:rsidRPr="0037502A" w:rsidRDefault="00684D4B" w:rsidP="009D23C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40518" w:history="1">
            <w:r w:rsidR="00D76E7A" w:rsidRPr="0037502A">
              <w:rPr>
                <w:rStyle w:val="Hyperlink"/>
                <w:rFonts w:cs="Arial"/>
                <w:noProof/>
                <w:sz w:val="24"/>
                <w:szCs w:val="24"/>
              </w:rPr>
              <w:t>2.0 Location</w:t>
            </w:r>
            <w:r w:rsidR="00D76E7A" w:rsidRPr="0037502A">
              <w:rPr>
                <w:noProof/>
                <w:webHidden/>
                <w:sz w:val="24"/>
                <w:szCs w:val="24"/>
              </w:rPr>
              <w:tab/>
            </w:r>
            <w:r w:rsidR="00643202" w:rsidRPr="0037502A">
              <w:rPr>
                <w:noProof/>
                <w:webHidden/>
                <w:sz w:val="24"/>
                <w:szCs w:val="24"/>
              </w:rPr>
              <w:t>1</w:t>
            </w:r>
          </w:hyperlink>
        </w:p>
        <w:p w:rsidR="00D76E7A" w:rsidRPr="0037502A" w:rsidRDefault="00684D4B" w:rsidP="009D23C9">
          <w:pPr>
            <w:pStyle w:val="TOC2"/>
            <w:tabs>
              <w:tab w:val="right" w:leader="dot" w:pos="9350"/>
            </w:tabs>
            <w:ind w:left="0"/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40519" w:history="1">
            <w:r w:rsidR="00D76E7A" w:rsidRPr="0037502A">
              <w:rPr>
                <w:rStyle w:val="Hyperlink"/>
                <w:rFonts w:cs="Arial"/>
                <w:noProof/>
                <w:sz w:val="24"/>
                <w:szCs w:val="24"/>
              </w:rPr>
              <w:t>3.0 Status</w:t>
            </w:r>
            <w:r w:rsidR="00D76E7A" w:rsidRPr="0037502A">
              <w:rPr>
                <w:noProof/>
                <w:webHidden/>
                <w:sz w:val="24"/>
                <w:szCs w:val="24"/>
              </w:rPr>
              <w:tab/>
            </w:r>
            <w:r w:rsidR="00D76E7A" w:rsidRPr="0037502A">
              <w:rPr>
                <w:noProof/>
                <w:webHidden/>
                <w:sz w:val="24"/>
                <w:szCs w:val="24"/>
              </w:rPr>
              <w:fldChar w:fldCharType="begin"/>
            </w:r>
            <w:r w:rsidR="00D76E7A" w:rsidRPr="0037502A">
              <w:rPr>
                <w:noProof/>
                <w:webHidden/>
                <w:sz w:val="24"/>
                <w:szCs w:val="24"/>
              </w:rPr>
              <w:instrText xml:space="preserve"> PAGEREF _Toc356740519 \h </w:instrText>
            </w:r>
            <w:r w:rsidR="00D76E7A" w:rsidRPr="0037502A">
              <w:rPr>
                <w:noProof/>
                <w:webHidden/>
                <w:sz w:val="24"/>
                <w:szCs w:val="24"/>
              </w:rPr>
            </w:r>
            <w:r w:rsidR="00D76E7A" w:rsidRPr="0037502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76E7A" w:rsidRPr="0037502A">
              <w:rPr>
                <w:noProof/>
                <w:webHidden/>
                <w:sz w:val="24"/>
                <w:szCs w:val="24"/>
              </w:rPr>
              <w:t>2</w:t>
            </w:r>
            <w:r w:rsidR="00D76E7A" w:rsidRPr="003750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76E7A" w:rsidRPr="0037502A" w:rsidRDefault="00684D4B" w:rsidP="009D23C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40520" w:history="1">
            <w:r w:rsidR="00D76E7A" w:rsidRPr="0037502A">
              <w:rPr>
                <w:rStyle w:val="Hyperlink"/>
                <w:rFonts w:cs="Arial"/>
                <w:noProof/>
                <w:sz w:val="24"/>
                <w:szCs w:val="24"/>
              </w:rPr>
              <w:t>3.1 Description</w:t>
            </w:r>
            <w:r w:rsidR="00D76E7A" w:rsidRPr="0037502A">
              <w:rPr>
                <w:noProof/>
                <w:webHidden/>
                <w:sz w:val="24"/>
                <w:szCs w:val="24"/>
              </w:rPr>
              <w:tab/>
            </w:r>
            <w:r w:rsidR="00D76E7A" w:rsidRPr="0037502A">
              <w:rPr>
                <w:noProof/>
                <w:webHidden/>
                <w:sz w:val="24"/>
                <w:szCs w:val="24"/>
              </w:rPr>
              <w:fldChar w:fldCharType="begin"/>
            </w:r>
            <w:r w:rsidR="00D76E7A" w:rsidRPr="0037502A">
              <w:rPr>
                <w:noProof/>
                <w:webHidden/>
                <w:sz w:val="24"/>
                <w:szCs w:val="24"/>
              </w:rPr>
              <w:instrText xml:space="preserve"> PAGEREF _Toc356740520 \h </w:instrText>
            </w:r>
            <w:r w:rsidR="00D76E7A" w:rsidRPr="0037502A">
              <w:rPr>
                <w:noProof/>
                <w:webHidden/>
                <w:sz w:val="24"/>
                <w:szCs w:val="24"/>
              </w:rPr>
            </w:r>
            <w:r w:rsidR="00D76E7A" w:rsidRPr="0037502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76E7A" w:rsidRPr="0037502A">
              <w:rPr>
                <w:noProof/>
                <w:webHidden/>
                <w:sz w:val="24"/>
                <w:szCs w:val="24"/>
              </w:rPr>
              <w:t>2</w:t>
            </w:r>
            <w:r w:rsidR="00D76E7A" w:rsidRPr="003750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76E7A" w:rsidRPr="0037502A" w:rsidRDefault="00684D4B" w:rsidP="009D23C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40521" w:history="1">
            <w:r w:rsidR="00D76E7A" w:rsidRPr="0037502A">
              <w:rPr>
                <w:rStyle w:val="Hyperlink"/>
                <w:rFonts w:cs="Arial"/>
                <w:noProof/>
                <w:sz w:val="24"/>
                <w:szCs w:val="24"/>
              </w:rPr>
              <w:t>3.2 Deviation</w:t>
            </w:r>
            <w:r w:rsidR="00D76E7A" w:rsidRPr="0037502A">
              <w:rPr>
                <w:noProof/>
                <w:webHidden/>
                <w:sz w:val="24"/>
                <w:szCs w:val="24"/>
              </w:rPr>
              <w:tab/>
            </w:r>
            <w:r w:rsidR="00D76E7A" w:rsidRPr="0037502A">
              <w:rPr>
                <w:noProof/>
                <w:webHidden/>
                <w:sz w:val="24"/>
                <w:szCs w:val="24"/>
              </w:rPr>
              <w:fldChar w:fldCharType="begin"/>
            </w:r>
            <w:r w:rsidR="00D76E7A" w:rsidRPr="0037502A">
              <w:rPr>
                <w:noProof/>
                <w:webHidden/>
                <w:sz w:val="24"/>
                <w:szCs w:val="24"/>
              </w:rPr>
              <w:instrText xml:space="preserve"> PAGEREF _Toc356740521 \h </w:instrText>
            </w:r>
            <w:r w:rsidR="00D76E7A" w:rsidRPr="0037502A">
              <w:rPr>
                <w:noProof/>
                <w:webHidden/>
                <w:sz w:val="24"/>
                <w:szCs w:val="24"/>
              </w:rPr>
            </w:r>
            <w:r w:rsidR="00D76E7A" w:rsidRPr="0037502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76E7A" w:rsidRPr="0037502A">
              <w:rPr>
                <w:noProof/>
                <w:webHidden/>
                <w:sz w:val="24"/>
                <w:szCs w:val="24"/>
              </w:rPr>
              <w:t>2</w:t>
            </w:r>
            <w:r w:rsidR="00D76E7A" w:rsidRPr="003750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76E7A" w:rsidRPr="0037502A" w:rsidRDefault="00D76E7A" w:rsidP="009D23C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r w:rsidRPr="0037502A">
            <w:rPr>
              <w:sz w:val="24"/>
              <w:szCs w:val="24"/>
            </w:rPr>
            <w:t xml:space="preserve">    </w:t>
          </w:r>
          <w:hyperlink w:anchor="_Toc356740522" w:history="1">
            <w:r w:rsidRPr="0037502A">
              <w:rPr>
                <w:rStyle w:val="Hyperlink"/>
                <w:noProof/>
                <w:sz w:val="24"/>
                <w:szCs w:val="24"/>
              </w:rPr>
              <w:t xml:space="preserve">3.2.1 </w:t>
            </w:r>
            <w:r w:rsidRPr="0037502A">
              <w:rPr>
                <w:rStyle w:val="Hyperlink"/>
                <w:rFonts w:cs="Arial"/>
                <w:noProof/>
                <w:sz w:val="24"/>
                <w:szCs w:val="24"/>
              </w:rPr>
              <w:t>From Previous Transmittal</w:t>
            </w:r>
            <w:r w:rsidRPr="0037502A">
              <w:rPr>
                <w:noProof/>
                <w:webHidden/>
                <w:sz w:val="24"/>
                <w:szCs w:val="24"/>
              </w:rPr>
              <w:tab/>
            </w:r>
            <w:r w:rsidRPr="0037502A">
              <w:rPr>
                <w:noProof/>
                <w:webHidden/>
                <w:sz w:val="24"/>
                <w:szCs w:val="24"/>
              </w:rPr>
              <w:fldChar w:fldCharType="begin"/>
            </w:r>
            <w:r w:rsidRPr="0037502A">
              <w:rPr>
                <w:noProof/>
                <w:webHidden/>
                <w:sz w:val="24"/>
                <w:szCs w:val="24"/>
              </w:rPr>
              <w:instrText xml:space="preserve"> PAGEREF _Toc356740522 \h </w:instrText>
            </w:r>
            <w:r w:rsidRPr="0037502A">
              <w:rPr>
                <w:noProof/>
                <w:webHidden/>
                <w:sz w:val="24"/>
                <w:szCs w:val="24"/>
              </w:rPr>
            </w:r>
            <w:r w:rsidRPr="0037502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7502A">
              <w:rPr>
                <w:noProof/>
                <w:webHidden/>
                <w:sz w:val="24"/>
                <w:szCs w:val="24"/>
              </w:rPr>
              <w:t>2</w:t>
            </w:r>
            <w:r w:rsidRPr="003750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76E7A" w:rsidRPr="0037502A" w:rsidRDefault="00D76E7A" w:rsidP="009D23C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r w:rsidRPr="0037502A">
            <w:rPr>
              <w:sz w:val="24"/>
              <w:szCs w:val="24"/>
            </w:rPr>
            <w:t xml:space="preserve">    </w:t>
          </w:r>
          <w:hyperlink w:anchor="_Toc356740523" w:history="1">
            <w:r w:rsidRPr="0037502A">
              <w:rPr>
                <w:rStyle w:val="Hyperlink"/>
                <w:rFonts w:cs="Arial"/>
                <w:noProof/>
                <w:sz w:val="24"/>
                <w:szCs w:val="24"/>
              </w:rPr>
              <w:t>3.2.2 From Test Plan</w:t>
            </w:r>
            <w:r w:rsidRPr="0037502A">
              <w:rPr>
                <w:noProof/>
                <w:webHidden/>
                <w:sz w:val="24"/>
                <w:szCs w:val="24"/>
              </w:rPr>
              <w:tab/>
            </w:r>
            <w:r w:rsidRPr="0037502A">
              <w:rPr>
                <w:noProof/>
                <w:webHidden/>
                <w:sz w:val="24"/>
                <w:szCs w:val="24"/>
              </w:rPr>
              <w:fldChar w:fldCharType="begin"/>
            </w:r>
            <w:r w:rsidRPr="0037502A">
              <w:rPr>
                <w:noProof/>
                <w:webHidden/>
                <w:sz w:val="24"/>
                <w:szCs w:val="24"/>
              </w:rPr>
              <w:instrText xml:space="preserve"> PAGEREF _Toc356740523 \h </w:instrText>
            </w:r>
            <w:r w:rsidRPr="0037502A">
              <w:rPr>
                <w:noProof/>
                <w:webHidden/>
                <w:sz w:val="24"/>
                <w:szCs w:val="24"/>
              </w:rPr>
            </w:r>
            <w:r w:rsidRPr="0037502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7502A">
              <w:rPr>
                <w:noProof/>
                <w:webHidden/>
                <w:sz w:val="24"/>
                <w:szCs w:val="24"/>
              </w:rPr>
              <w:t>2</w:t>
            </w:r>
            <w:r w:rsidRPr="003750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2A5B" w:rsidRPr="00D76E7A" w:rsidRDefault="00D76E7A" w:rsidP="009D23C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r w:rsidRPr="0037502A">
            <w:rPr>
              <w:sz w:val="24"/>
              <w:szCs w:val="24"/>
            </w:rPr>
            <w:t xml:space="preserve">    </w:t>
          </w:r>
          <w:hyperlink w:anchor="_Toc356740524" w:history="1">
            <w:r w:rsidRPr="0037502A">
              <w:rPr>
                <w:rStyle w:val="Hyperlink"/>
                <w:rFonts w:cs="Arial"/>
                <w:noProof/>
                <w:sz w:val="24"/>
                <w:szCs w:val="24"/>
              </w:rPr>
              <w:t>3.2.3 From Incident Report</w:t>
            </w:r>
            <w:r w:rsidRPr="0037502A">
              <w:rPr>
                <w:noProof/>
                <w:webHidden/>
                <w:sz w:val="24"/>
                <w:szCs w:val="24"/>
              </w:rPr>
              <w:tab/>
            </w:r>
            <w:r w:rsidRPr="0037502A">
              <w:rPr>
                <w:noProof/>
                <w:webHidden/>
                <w:sz w:val="24"/>
                <w:szCs w:val="24"/>
              </w:rPr>
              <w:fldChar w:fldCharType="begin"/>
            </w:r>
            <w:r w:rsidRPr="0037502A">
              <w:rPr>
                <w:noProof/>
                <w:webHidden/>
                <w:sz w:val="24"/>
                <w:szCs w:val="24"/>
              </w:rPr>
              <w:instrText xml:space="preserve"> PAGEREF _Toc356740524 \h </w:instrText>
            </w:r>
            <w:r w:rsidRPr="0037502A">
              <w:rPr>
                <w:noProof/>
                <w:webHidden/>
                <w:sz w:val="24"/>
                <w:szCs w:val="24"/>
              </w:rPr>
            </w:r>
            <w:r w:rsidRPr="0037502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7502A">
              <w:rPr>
                <w:noProof/>
                <w:webHidden/>
                <w:sz w:val="24"/>
                <w:szCs w:val="24"/>
              </w:rPr>
              <w:t>2</w:t>
            </w:r>
            <w:r w:rsidRPr="003750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r w:rsidRPr="0037502A">
            <w:rPr>
              <w:rFonts w:cs="Arial"/>
              <w:sz w:val="24"/>
              <w:szCs w:val="24"/>
            </w:rPr>
            <w:fldChar w:fldCharType="end"/>
          </w:r>
        </w:p>
      </w:sdtContent>
    </w:sdt>
    <w:p w:rsidR="002A065A" w:rsidRPr="003070D9" w:rsidRDefault="002A065A" w:rsidP="003070D9"/>
    <w:p w:rsidR="002B467C" w:rsidRPr="000121A5" w:rsidRDefault="002B467C" w:rsidP="000121A5">
      <w:pPr>
        <w:rPr>
          <w:rFonts w:eastAsiaTheme="majorEastAsia"/>
          <w:b/>
          <w:bCs/>
          <w:sz w:val="24"/>
          <w:szCs w:val="24"/>
        </w:rPr>
      </w:pPr>
    </w:p>
    <w:p w:rsidR="0028565C" w:rsidRPr="000121A5" w:rsidRDefault="0028565C" w:rsidP="000121A5">
      <w:pPr>
        <w:rPr>
          <w:sz w:val="24"/>
          <w:szCs w:val="24"/>
          <w:lang w:val="en-US"/>
        </w:rPr>
      </w:pPr>
    </w:p>
    <w:p w:rsidR="0028565C" w:rsidRPr="002B467C" w:rsidRDefault="0028565C" w:rsidP="0028565C">
      <w:pPr>
        <w:rPr>
          <w:rFonts w:eastAsiaTheme="majorEastAsia"/>
          <w:b/>
          <w:bCs/>
          <w:sz w:val="24"/>
          <w:szCs w:val="24"/>
        </w:rPr>
        <w:sectPr w:rsidR="0028565C" w:rsidRPr="002B467C" w:rsidSect="002F3DB9">
          <w:headerReference w:type="default" r:id="rId12"/>
          <w:footerReference w:type="default" r:id="rId13"/>
          <w:pgSz w:w="11907" w:h="16839" w:code="9"/>
          <w:pgMar w:top="1440" w:right="1800" w:bottom="1980" w:left="1800" w:header="720" w:footer="720" w:gutter="0"/>
          <w:pgNumType w:start="0"/>
          <w:cols w:space="720"/>
          <w:titlePg/>
          <w:docGrid w:linePitch="360"/>
        </w:sectPr>
      </w:pPr>
    </w:p>
    <w:p w:rsidR="000B2303" w:rsidRPr="000B2303" w:rsidRDefault="000B2303" w:rsidP="000B2303">
      <w:pPr>
        <w:spacing w:line="360" w:lineRule="auto"/>
        <w:rPr>
          <w:sz w:val="24"/>
          <w:szCs w:val="24"/>
        </w:rPr>
      </w:pPr>
    </w:p>
    <w:p w:rsidR="00691010" w:rsidRPr="00691010" w:rsidRDefault="00691010" w:rsidP="00691010">
      <w:pPr>
        <w:pStyle w:val="ListParagraph"/>
        <w:numPr>
          <w:ilvl w:val="0"/>
          <w:numId w:val="5"/>
        </w:numPr>
        <w:jc w:val="center"/>
        <w:rPr>
          <w:b/>
          <w:bCs/>
          <w:sz w:val="28"/>
          <w:szCs w:val="28"/>
        </w:rPr>
      </w:pPr>
      <w:r w:rsidRPr="00691010">
        <w:rPr>
          <w:b/>
          <w:bCs/>
          <w:sz w:val="28"/>
          <w:szCs w:val="28"/>
        </w:rPr>
        <w:t>Transmitted Items</w:t>
      </w:r>
    </w:p>
    <w:p w:rsidR="00691010" w:rsidRPr="002A065A" w:rsidRDefault="00691010" w:rsidP="00691010">
      <w:pPr>
        <w:pStyle w:val="ListParagraph"/>
        <w:ind w:left="360"/>
        <w:rPr>
          <w:b/>
          <w:bCs/>
          <w:sz w:val="28"/>
          <w:szCs w:val="28"/>
        </w:rPr>
      </w:pPr>
    </w:p>
    <w:p w:rsidR="00691010" w:rsidRPr="00763D5A" w:rsidRDefault="00691010" w:rsidP="00691010">
      <w:pPr>
        <w:rPr>
          <w:sz w:val="24"/>
          <w:szCs w:val="24"/>
        </w:rPr>
      </w:pPr>
      <w:r w:rsidRPr="00763D5A">
        <w:rPr>
          <w:sz w:val="24"/>
          <w:szCs w:val="24"/>
        </w:rPr>
        <w:t>The items transmitted are listed in Table 1.0 below:</w:t>
      </w:r>
    </w:p>
    <w:p w:rsidR="00691010" w:rsidRDefault="00691010" w:rsidP="00691010">
      <w:pPr>
        <w:pStyle w:val="ListParagraph"/>
        <w:ind w:left="360"/>
      </w:pPr>
    </w:p>
    <w:tbl>
      <w:tblPr>
        <w:tblStyle w:val="TableGrid"/>
        <w:tblW w:w="8557" w:type="dxa"/>
        <w:tblLook w:val="04A0" w:firstRow="1" w:lastRow="0" w:firstColumn="1" w:lastColumn="0" w:noHBand="0" w:noVBand="1"/>
      </w:tblPr>
      <w:tblGrid>
        <w:gridCol w:w="1418"/>
        <w:gridCol w:w="3036"/>
        <w:gridCol w:w="2045"/>
        <w:gridCol w:w="2058"/>
      </w:tblGrid>
      <w:tr w:rsidR="00691010" w:rsidRPr="00362F19" w:rsidTr="0064749D">
        <w:tc>
          <w:tcPr>
            <w:tcW w:w="1418" w:type="dxa"/>
          </w:tcPr>
          <w:p w:rsidR="00691010" w:rsidRPr="00362F19" w:rsidRDefault="00691010" w:rsidP="0064749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362F19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3036" w:type="dxa"/>
          </w:tcPr>
          <w:p w:rsidR="00691010" w:rsidRPr="00362F19" w:rsidRDefault="00691010" w:rsidP="0064749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362F19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45" w:type="dxa"/>
          </w:tcPr>
          <w:p w:rsidR="00691010" w:rsidRPr="00362F19" w:rsidRDefault="00691010" w:rsidP="0064749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362F19">
              <w:rPr>
                <w:b/>
                <w:bCs/>
                <w:sz w:val="24"/>
                <w:szCs w:val="24"/>
              </w:rPr>
              <w:t>Reference</w:t>
            </w:r>
          </w:p>
        </w:tc>
        <w:tc>
          <w:tcPr>
            <w:tcW w:w="2058" w:type="dxa"/>
          </w:tcPr>
          <w:p w:rsidR="00691010" w:rsidRPr="00362F19" w:rsidRDefault="00691010" w:rsidP="0064749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362F19">
              <w:rPr>
                <w:b/>
                <w:bCs/>
                <w:sz w:val="24"/>
                <w:szCs w:val="24"/>
              </w:rPr>
              <w:t>People Responsible</w:t>
            </w:r>
          </w:p>
        </w:tc>
      </w:tr>
      <w:tr w:rsidR="00691010" w:rsidRPr="00362F19" w:rsidTr="0064749D">
        <w:tc>
          <w:tcPr>
            <w:tcW w:w="1418" w:type="dxa"/>
          </w:tcPr>
          <w:p w:rsidR="00691010" w:rsidRPr="00362F19" w:rsidRDefault="00691010" w:rsidP="0064749D">
            <w:pPr>
              <w:pStyle w:val="ListParagraph"/>
              <w:ind w:left="0"/>
              <w:rPr>
                <w:sz w:val="24"/>
                <w:szCs w:val="24"/>
              </w:rPr>
            </w:pPr>
            <w:r w:rsidRPr="00362F19">
              <w:rPr>
                <w:sz w:val="24"/>
                <w:szCs w:val="24"/>
              </w:rPr>
              <w:t>2.1</w:t>
            </w:r>
          </w:p>
        </w:tc>
        <w:tc>
          <w:tcPr>
            <w:tcW w:w="3036" w:type="dxa"/>
          </w:tcPr>
          <w:p w:rsidR="00691010" w:rsidRPr="00362F19" w:rsidRDefault="00691010" w:rsidP="0064749D">
            <w:pPr>
              <w:pStyle w:val="ListParagraph"/>
              <w:ind w:left="0"/>
              <w:rPr>
                <w:sz w:val="24"/>
                <w:szCs w:val="24"/>
              </w:rPr>
            </w:pPr>
            <w:r w:rsidRPr="00362F19">
              <w:rPr>
                <w:sz w:val="24"/>
                <w:szCs w:val="24"/>
              </w:rPr>
              <w:t>Food Ordering System</w:t>
            </w:r>
          </w:p>
        </w:tc>
        <w:tc>
          <w:tcPr>
            <w:tcW w:w="2045" w:type="dxa"/>
          </w:tcPr>
          <w:p w:rsidR="00691010" w:rsidRPr="00362F19" w:rsidRDefault="00691010" w:rsidP="0064749D">
            <w:pPr>
              <w:pStyle w:val="ListParagraph"/>
              <w:ind w:left="0"/>
              <w:rPr>
                <w:sz w:val="24"/>
                <w:szCs w:val="24"/>
              </w:rPr>
            </w:pPr>
            <w:r w:rsidRPr="00362F19">
              <w:rPr>
                <w:sz w:val="24"/>
                <w:szCs w:val="24"/>
              </w:rPr>
              <w:t>FOS_2.1.jar</w:t>
            </w:r>
          </w:p>
        </w:tc>
        <w:tc>
          <w:tcPr>
            <w:tcW w:w="2058" w:type="dxa"/>
          </w:tcPr>
          <w:p w:rsidR="00691010" w:rsidRPr="00362F19" w:rsidRDefault="00691010" w:rsidP="0064749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362F19">
              <w:rPr>
                <w:sz w:val="24"/>
                <w:szCs w:val="24"/>
              </w:rPr>
              <w:t>-</w:t>
            </w:r>
          </w:p>
        </w:tc>
      </w:tr>
      <w:tr w:rsidR="00691010" w:rsidRPr="00362F19" w:rsidTr="0064749D">
        <w:tc>
          <w:tcPr>
            <w:tcW w:w="1418" w:type="dxa"/>
          </w:tcPr>
          <w:p w:rsidR="00691010" w:rsidRPr="00362F19" w:rsidRDefault="00691010" w:rsidP="0064749D">
            <w:pPr>
              <w:pStyle w:val="ListParagraph"/>
              <w:ind w:left="0"/>
              <w:rPr>
                <w:sz w:val="24"/>
                <w:szCs w:val="24"/>
              </w:rPr>
            </w:pPr>
            <w:r w:rsidRPr="00362F19">
              <w:rPr>
                <w:sz w:val="24"/>
                <w:szCs w:val="24"/>
              </w:rPr>
              <w:t>2.0</w:t>
            </w:r>
          </w:p>
        </w:tc>
        <w:tc>
          <w:tcPr>
            <w:tcW w:w="3036" w:type="dxa"/>
          </w:tcPr>
          <w:p w:rsidR="00691010" w:rsidRPr="00362F19" w:rsidRDefault="00691010" w:rsidP="0064749D">
            <w:pPr>
              <w:pStyle w:val="ListParagraph"/>
              <w:ind w:left="0"/>
              <w:rPr>
                <w:sz w:val="24"/>
                <w:szCs w:val="24"/>
              </w:rPr>
            </w:pPr>
            <w:r w:rsidRPr="00362F19">
              <w:rPr>
                <w:sz w:val="24"/>
                <w:szCs w:val="24"/>
              </w:rPr>
              <w:t>Software Requirement Specifications</w:t>
            </w:r>
          </w:p>
        </w:tc>
        <w:tc>
          <w:tcPr>
            <w:tcW w:w="2045" w:type="dxa"/>
          </w:tcPr>
          <w:p w:rsidR="00691010" w:rsidRPr="00362F19" w:rsidRDefault="00691010" w:rsidP="0064749D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62F19">
              <w:rPr>
                <w:sz w:val="24"/>
                <w:szCs w:val="24"/>
              </w:rPr>
              <w:t>FOS_SRS.docsx</w:t>
            </w:r>
            <w:proofErr w:type="spellEnd"/>
          </w:p>
        </w:tc>
        <w:tc>
          <w:tcPr>
            <w:tcW w:w="2058" w:type="dxa"/>
          </w:tcPr>
          <w:p w:rsidR="00691010" w:rsidRPr="00362F19" w:rsidRDefault="00691010" w:rsidP="0064749D">
            <w:pPr>
              <w:pStyle w:val="ListParagraph"/>
              <w:ind w:left="0"/>
              <w:rPr>
                <w:sz w:val="24"/>
                <w:szCs w:val="24"/>
              </w:rPr>
            </w:pPr>
            <w:r w:rsidRPr="00362F19">
              <w:rPr>
                <w:sz w:val="24"/>
                <w:szCs w:val="24"/>
              </w:rPr>
              <w:t>TZARIA INC. Test Team</w:t>
            </w:r>
          </w:p>
        </w:tc>
      </w:tr>
      <w:tr w:rsidR="00691010" w:rsidRPr="00362F19" w:rsidTr="0064749D">
        <w:tc>
          <w:tcPr>
            <w:tcW w:w="1418" w:type="dxa"/>
          </w:tcPr>
          <w:p w:rsidR="00691010" w:rsidRPr="00362F19" w:rsidRDefault="00691010" w:rsidP="0064749D">
            <w:pPr>
              <w:pStyle w:val="ListParagraph"/>
              <w:ind w:left="0"/>
              <w:rPr>
                <w:sz w:val="24"/>
                <w:szCs w:val="24"/>
              </w:rPr>
            </w:pPr>
            <w:r w:rsidRPr="00362F19">
              <w:rPr>
                <w:sz w:val="24"/>
                <w:szCs w:val="24"/>
              </w:rPr>
              <w:t>2.0</w:t>
            </w:r>
          </w:p>
        </w:tc>
        <w:tc>
          <w:tcPr>
            <w:tcW w:w="3036" w:type="dxa"/>
          </w:tcPr>
          <w:p w:rsidR="00691010" w:rsidRPr="00362F19" w:rsidRDefault="00691010" w:rsidP="0064749D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62F19">
              <w:rPr>
                <w:sz w:val="24"/>
                <w:szCs w:val="24"/>
              </w:rPr>
              <w:t>Sotware</w:t>
            </w:r>
            <w:proofErr w:type="spellEnd"/>
            <w:r w:rsidRPr="00362F19">
              <w:rPr>
                <w:sz w:val="24"/>
                <w:szCs w:val="24"/>
              </w:rPr>
              <w:t xml:space="preserve"> Design Documentation</w:t>
            </w:r>
          </w:p>
        </w:tc>
        <w:tc>
          <w:tcPr>
            <w:tcW w:w="2045" w:type="dxa"/>
          </w:tcPr>
          <w:p w:rsidR="00691010" w:rsidRPr="00362F19" w:rsidRDefault="00691010" w:rsidP="0064749D">
            <w:pPr>
              <w:pStyle w:val="ListParagraph"/>
              <w:ind w:left="0"/>
              <w:rPr>
                <w:sz w:val="24"/>
                <w:szCs w:val="24"/>
              </w:rPr>
            </w:pPr>
            <w:r w:rsidRPr="00362F19">
              <w:rPr>
                <w:sz w:val="24"/>
                <w:szCs w:val="24"/>
              </w:rPr>
              <w:t>FOS_SDD.docx</w:t>
            </w:r>
          </w:p>
        </w:tc>
        <w:tc>
          <w:tcPr>
            <w:tcW w:w="2058" w:type="dxa"/>
          </w:tcPr>
          <w:p w:rsidR="00691010" w:rsidRPr="00362F19" w:rsidRDefault="00691010" w:rsidP="0064749D">
            <w:pPr>
              <w:pStyle w:val="ListParagraph"/>
              <w:ind w:left="0"/>
              <w:rPr>
                <w:sz w:val="24"/>
                <w:szCs w:val="24"/>
              </w:rPr>
            </w:pPr>
            <w:r w:rsidRPr="00362F19">
              <w:rPr>
                <w:sz w:val="24"/>
                <w:szCs w:val="24"/>
              </w:rPr>
              <w:t>TZARIA INC. Test Team</w:t>
            </w:r>
          </w:p>
        </w:tc>
      </w:tr>
    </w:tbl>
    <w:p w:rsidR="00691010" w:rsidRPr="00643202" w:rsidRDefault="00691010" w:rsidP="00691010">
      <w:pPr>
        <w:pStyle w:val="ListParagraph"/>
        <w:ind w:left="360"/>
        <w:jc w:val="center"/>
        <w:rPr>
          <w:b/>
          <w:bCs/>
          <w:sz w:val="24"/>
          <w:szCs w:val="24"/>
        </w:rPr>
      </w:pPr>
      <w:r w:rsidRPr="00643202">
        <w:rPr>
          <w:b/>
          <w:bCs/>
          <w:sz w:val="24"/>
          <w:szCs w:val="24"/>
        </w:rPr>
        <w:t>Table 1.0 Test Transmittal Items</w:t>
      </w:r>
    </w:p>
    <w:p w:rsidR="00691010" w:rsidRDefault="00691010" w:rsidP="00691010">
      <w:pPr>
        <w:pStyle w:val="ListParagraph"/>
        <w:ind w:left="360"/>
      </w:pPr>
    </w:p>
    <w:p w:rsidR="00691010" w:rsidRDefault="00691010" w:rsidP="00691010">
      <w:pPr>
        <w:pStyle w:val="ListParagraph"/>
        <w:ind w:left="360"/>
      </w:pPr>
    </w:p>
    <w:p w:rsidR="00691010" w:rsidRDefault="00691010" w:rsidP="00691010">
      <w:pPr>
        <w:pStyle w:val="ListParagraph"/>
        <w:numPr>
          <w:ilvl w:val="0"/>
          <w:numId w:val="5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763D5A">
        <w:rPr>
          <w:b/>
          <w:bCs/>
          <w:sz w:val="28"/>
          <w:szCs w:val="28"/>
        </w:rPr>
        <w:t>Location</w:t>
      </w:r>
    </w:p>
    <w:p w:rsidR="00691010" w:rsidRPr="00763D5A" w:rsidRDefault="00691010" w:rsidP="00691010">
      <w:pPr>
        <w:pStyle w:val="ListParagraph"/>
        <w:ind w:left="360"/>
        <w:rPr>
          <w:b/>
          <w:bCs/>
          <w:sz w:val="28"/>
          <w:szCs w:val="28"/>
        </w:rPr>
      </w:pPr>
    </w:p>
    <w:p w:rsidR="00691010" w:rsidRDefault="00691010" w:rsidP="00691010">
      <w:pPr>
        <w:rPr>
          <w:sz w:val="24"/>
          <w:szCs w:val="24"/>
        </w:rPr>
      </w:pPr>
      <w:r w:rsidRPr="00763D5A">
        <w:rPr>
          <w:sz w:val="24"/>
          <w:szCs w:val="24"/>
        </w:rPr>
        <w:t>The locations of the transmitted items are listed in Table 2.0 below:</w:t>
      </w:r>
    </w:p>
    <w:p w:rsidR="00691010" w:rsidRDefault="00691010" w:rsidP="00691010">
      <w:pPr>
        <w:rPr>
          <w:sz w:val="24"/>
          <w:szCs w:val="24"/>
        </w:rPr>
      </w:pPr>
    </w:p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2449"/>
        <w:gridCol w:w="2214"/>
        <w:gridCol w:w="3950"/>
      </w:tblGrid>
      <w:tr w:rsidR="00691010" w:rsidTr="0064749D">
        <w:tc>
          <w:tcPr>
            <w:tcW w:w="2841" w:type="dxa"/>
          </w:tcPr>
          <w:p w:rsidR="00691010" w:rsidRPr="00763D5A" w:rsidRDefault="00691010" w:rsidP="0064749D">
            <w:pPr>
              <w:jc w:val="center"/>
              <w:rPr>
                <w:b/>
                <w:bCs/>
                <w:sz w:val="24"/>
                <w:szCs w:val="24"/>
              </w:rPr>
            </w:pPr>
            <w:r w:rsidRPr="00763D5A">
              <w:rPr>
                <w:b/>
                <w:bCs/>
                <w:sz w:val="24"/>
                <w:szCs w:val="24"/>
              </w:rPr>
              <w:t>Transmittal Item</w:t>
            </w:r>
          </w:p>
        </w:tc>
        <w:tc>
          <w:tcPr>
            <w:tcW w:w="2841" w:type="dxa"/>
          </w:tcPr>
          <w:p w:rsidR="00691010" w:rsidRPr="00763D5A" w:rsidRDefault="00691010" w:rsidP="0064749D">
            <w:pPr>
              <w:jc w:val="center"/>
              <w:rPr>
                <w:b/>
                <w:bCs/>
                <w:sz w:val="24"/>
                <w:szCs w:val="24"/>
              </w:rPr>
            </w:pPr>
            <w:r w:rsidRPr="00763D5A">
              <w:rPr>
                <w:b/>
                <w:bCs/>
                <w:sz w:val="24"/>
                <w:szCs w:val="24"/>
              </w:rPr>
              <w:t>Item Location</w:t>
            </w:r>
          </w:p>
        </w:tc>
        <w:tc>
          <w:tcPr>
            <w:tcW w:w="2931" w:type="dxa"/>
          </w:tcPr>
          <w:p w:rsidR="00691010" w:rsidRPr="00763D5A" w:rsidRDefault="00691010" w:rsidP="0064749D">
            <w:pPr>
              <w:jc w:val="center"/>
              <w:rPr>
                <w:b/>
                <w:bCs/>
                <w:sz w:val="24"/>
                <w:szCs w:val="24"/>
              </w:rPr>
            </w:pPr>
            <w:r w:rsidRPr="00763D5A">
              <w:rPr>
                <w:b/>
                <w:bCs/>
                <w:sz w:val="24"/>
                <w:szCs w:val="24"/>
              </w:rPr>
              <w:t>Link to Item (if applicable)</w:t>
            </w:r>
          </w:p>
        </w:tc>
      </w:tr>
      <w:tr w:rsidR="00691010" w:rsidTr="0064749D">
        <w:tc>
          <w:tcPr>
            <w:tcW w:w="2841" w:type="dxa"/>
          </w:tcPr>
          <w:p w:rsidR="00691010" w:rsidRDefault="00691010" w:rsidP="006474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FOS_2.1.jar</w:t>
            </w:r>
          </w:p>
        </w:tc>
        <w:tc>
          <w:tcPr>
            <w:tcW w:w="2841" w:type="dxa"/>
          </w:tcPr>
          <w:p w:rsidR="00691010" w:rsidRDefault="00691010" w:rsidP="006474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Company File Server</w:t>
            </w:r>
          </w:p>
        </w:tc>
        <w:tc>
          <w:tcPr>
            <w:tcW w:w="2931" w:type="dxa"/>
          </w:tcPr>
          <w:p w:rsidR="00691010" w:rsidRDefault="00691010" w:rsidP="006474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\\filesvr1\Projects\TZARIA_FOS\SUT</w:t>
            </w:r>
          </w:p>
        </w:tc>
      </w:tr>
      <w:tr w:rsidR="00691010" w:rsidTr="0064749D">
        <w:tc>
          <w:tcPr>
            <w:tcW w:w="2841" w:type="dxa"/>
          </w:tcPr>
          <w:p w:rsidR="00691010" w:rsidRDefault="00691010" w:rsidP="006474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FOS_SRS.docx</w:t>
            </w:r>
          </w:p>
        </w:tc>
        <w:tc>
          <w:tcPr>
            <w:tcW w:w="2841" w:type="dxa"/>
          </w:tcPr>
          <w:p w:rsidR="00691010" w:rsidRDefault="00691010" w:rsidP="006474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Company File Server</w:t>
            </w:r>
          </w:p>
        </w:tc>
        <w:tc>
          <w:tcPr>
            <w:tcW w:w="2931" w:type="dxa"/>
          </w:tcPr>
          <w:p w:rsidR="00691010" w:rsidRDefault="00684D4B" w:rsidP="0064749D">
            <w:pPr>
              <w:rPr>
                <w:sz w:val="24"/>
                <w:szCs w:val="24"/>
              </w:rPr>
            </w:pPr>
            <w:hyperlink r:id="rId14" w:history="1">
              <w:r w:rsidR="00691010" w:rsidRPr="007B3A33">
                <w:rPr>
                  <w:rStyle w:val="Hyperlink"/>
                  <w:sz w:val="24"/>
                  <w:szCs w:val="24"/>
                </w:rPr>
                <w:t>\\filesvr1\Projects\TZARIA_FOS\Req</w:t>
              </w:r>
            </w:hyperlink>
            <w:r w:rsidR="00691010">
              <w:rPr>
                <w:sz w:val="24"/>
                <w:szCs w:val="24"/>
              </w:rPr>
              <w:t>. Documents</w:t>
            </w:r>
          </w:p>
        </w:tc>
      </w:tr>
      <w:tr w:rsidR="00691010" w:rsidTr="0064749D">
        <w:tc>
          <w:tcPr>
            <w:tcW w:w="2841" w:type="dxa"/>
          </w:tcPr>
          <w:p w:rsidR="00691010" w:rsidRDefault="00691010" w:rsidP="006474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FOS_SDD.docx</w:t>
            </w:r>
          </w:p>
        </w:tc>
        <w:tc>
          <w:tcPr>
            <w:tcW w:w="2841" w:type="dxa"/>
          </w:tcPr>
          <w:p w:rsidR="00691010" w:rsidRDefault="00691010" w:rsidP="006474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Company File Server</w:t>
            </w:r>
          </w:p>
        </w:tc>
        <w:tc>
          <w:tcPr>
            <w:tcW w:w="2931" w:type="dxa"/>
          </w:tcPr>
          <w:p w:rsidR="00691010" w:rsidRDefault="00684D4B" w:rsidP="0064749D">
            <w:pPr>
              <w:rPr>
                <w:sz w:val="24"/>
                <w:szCs w:val="24"/>
              </w:rPr>
            </w:pPr>
            <w:hyperlink r:id="rId15" w:history="1">
              <w:r w:rsidR="00691010" w:rsidRPr="007B3A33">
                <w:rPr>
                  <w:rStyle w:val="Hyperlink"/>
                  <w:sz w:val="24"/>
                  <w:szCs w:val="24"/>
                </w:rPr>
                <w:t>\\filesvr1\Projects\TZARIA_FOS\Req</w:t>
              </w:r>
            </w:hyperlink>
            <w:r w:rsidR="00691010">
              <w:rPr>
                <w:sz w:val="24"/>
                <w:szCs w:val="24"/>
              </w:rPr>
              <w:t>. Documents</w:t>
            </w:r>
          </w:p>
        </w:tc>
      </w:tr>
    </w:tbl>
    <w:p w:rsidR="00691010" w:rsidRPr="00643202" w:rsidRDefault="00691010" w:rsidP="00691010">
      <w:pPr>
        <w:jc w:val="center"/>
        <w:rPr>
          <w:b/>
          <w:bCs/>
          <w:sz w:val="24"/>
          <w:szCs w:val="24"/>
        </w:rPr>
      </w:pPr>
      <w:r w:rsidRPr="00643202">
        <w:rPr>
          <w:b/>
          <w:bCs/>
          <w:sz w:val="24"/>
          <w:szCs w:val="24"/>
        </w:rPr>
        <w:t>Table 2.0 Transmittal Item Location</w:t>
      </w:r>
    </w:p>
    <w:p w:rsidR="00691010" w:rsidRDefault="00691010" w:rsidP="00691010">
      <w:pPr>
        <w:rPr>
          <w:sz w:val="24"/>
          <w:szCs w:val="24"/>
        </w:rPr>
      </w:pPr>
    </w:p>
    <w:p w:rsidR="00691010" w:rsidRDefault="00691010" w:rsidP="00691010">
      <w:pPr>
        <w:rPr>
          <w:sz w:val="24"/>
          <w:szCs w:val="24"/>
        </w:rPr>
      </w:pPr>
    </w:p>
    <w:p w:rsidR="00691010" w:rsidRDefault="00691010" w:rsidP="00691010">
      <w:pPr>
        <w:rPr>
          <w:sz w:val="24"/>
          <w:szCs w:val="24"/>
        </w:rPr>
      </w:pPr>
    </w:p>
    <w:p w:rsidR="00691010" w:rsidRDefault="00691010" w:rsidP="00691010">
      <w:pPr>
        <w:rPr>
          <w:sz w:val="24"/>
          <w:szCs w:val="24"/>
        </w:rPr>
      </w:pPr>
    </w:p>
    <w:p w:rsidR="00691010" w:rsidRDefault="00691010" w:rsidP="00691010">
      <w:pPr>
        <w:rPr>
          <w:sz w:val="24"/>
          <w:szCs w:val="24"/>
        </w:rPr>
      </w:pPr>
    </w:p>
    <w:p w:rsidR="00691010" w:rsidRDefault="00691010" w:rsidP="00691010">
      <w:pPr>
        <w:rPr>
          <w:sz w:val="24"/>
          <w:szCs w:val="24"/>
        </w:rPr>
      </w:pPr>
    </w:p>
    <w:p w:rsidR="00691010" w:rsidRDefault="00691010" w:rsidP="00691010">
      <w:pPr>
        <w:rPr>
          <w:sz w:val="24"/>
          <w:szCs w:val="24"/>
        </w:rPr>
      </w:pPr>
    </w:p>
    <w:p w:rsidR="00691010" w:rsidRDefault="00691010" w:rsidP="00691010">
      <w:pPr>
        <w:rPr>
          <w:sz w:val="24"/>
          <w:szCs w:val="24"/>
        </w:rPr>
      </w:pPr>
    </w:p>
    <w:p w:rsidR="00691010" w:rsidRDefault="00691010" w:rsidP="00691010">
      <w:pPr>
        <w:rPr>
          <w:sz w:val="24"/>
          <w:szCs w:val="24"/>
        </w:rPr>
      </w:pPr>
    </w:p>
    <w:p w:rsidR="00691010" w:rsidRDefault="00691010" w:rsidP="00691010">
      <w:pPr>
        <w:rPr>
          <w:sz w:val="24"/>
          <w:szCs w:val="24"/>
        </w:rPr>
      </w:pPr>
    </w:p>
    <w:p w:rsidR="00691010" w:rsidRDefault="00691010" w:rsidP="00691010">
      <w:pPr>
        <w:rPr>
          <w:sz w:val="24"/>
          <w:szCs w:val="24"/>
        </w:rPr>
      </w:pPr>
    </w:p>
    <w:p w:rsidR="00691010" w:rsidRDefault="00691010" w:rsidP="00691010">
      <w:pPr>
        <w:rPr>
          <w:sz w:val="24"/>
          <w:szCs w:val="24"/>
        </w:rPr>
      </w:pPr>
    </w:p>
    <w:p w:rsidR="00691010" w:rsidRDefault="00691010" w:rsidP="00691010">
      <w:pPr>
        <w:rPr>
          <w:sz w:val="24"/>
          <w:szCs w:val="24"/>
        </w:rPr>
      </w:pPr>
    </w:p>
    <w:p w:rsidR="00691010" w:rsidRDefault="00691010" w:rsidP="00691010">
      <w:pPr>
        <w:rPr>
          <w:sz w:val="24"/>
          <w:szCs w:val="24"/>
        </w:rPr>
      </w:pPr>
    </w:p>
    <w:p w:rsidR="00691010" w:rsidRDefault="00691010" w:rsidP="00691010">
      <w:pPr>
        <w:rPr>
          <w:sz w:val="24"/>
          <w:szCs w:val="24"/>
        </w:rPr>
      </w:pPr>
    </w:p>
    <w:p w:rsidR="00691010" w:rsidRDefault="00691010" w:rsidP="00691010">
      <w:pPr>
        <w:rPr>
          <w:sz w:val="24"/>
          <w:szCs w:val="24"/>
        </w:rPr>
      </w:pPr>
    </w:p>
    <w:p w:rsidR="00691010" w:rsidRDefault="00691010" w:rsidP="00691010">
      <w:pPr>
        <w:rPr>
          <w:sz w:val="24"/>
          <w:szCs w:val="24"/>
        </w:rPr>
      </w:pPr>
    </w:p>
    <w:p w:rsidR="00691010" w:rsidRDefault="00691010" w:rsidP="00691010">
      <w:pPr>
        <w:rPr>
          <w:sz w:val="24"/>
          <w:szCs w:val="24"/>
        </w:rPr>
      </w:pPr>
    </w:p>
    <w:p w:rsidR="00691010" w:rsidRDefault="00691010" w:rsidP="00691010">
      <w:pPr>
        <w:rPr>
          <w:sz w:val="24"/>
          <w:szCs w:val="24"/>
        </w:rPr>
      </w:pPr>
    </w:p>
    <w:p w:rsidR="00691010" w:rsidRPr="00763D5A" w:rsidRDefault="00691010" w:rsidP="00691010">
      <w:pPr>
        <w:rPr>
          <w:sz w:val="24"/>
          <w:szCs w:val="24"/>
        </w:rPr>
      </w:pPr>
    </w:p>
    <w:p w:rsidR="00691010" w:rsidRDefault="00691010" w:rsidP="00691010">
      <w:pPr>
        <w:pStyle w:val="ListParagraph"/>
        <w:ind w:left="360"/>
      </w:pPr>
    </w:p>
    <w:p w:rsidR="00691010" w:rsidRPr="00691010" w:rsidRDefault="00691010" w:rsidP="00691010">
      <w:pPr>
        <w:pStyle w:val="ListParagraph"/>
        <w:numPr>
          <w:ilvl w:val="0"/>
          <w:numId w:val="5"/>
        </w:numPr>
        <w:jc w:val="center"/>
        <w:rPr>
          <w:b/>
          <w:bCs/>
          <w:sz w:val="28"/>
          <w:szCs w:val="28"/>
        </w:rPr>
      </w:pPr>
      <w:r w:rsidRPr="00691010">
        <w:rPr>
          <w:b/>
          <w:bCs/>
          <w:sz w:val="28"/>
          <w:szCs w:val="28"/>
        </w:rPr>
        <w:t>Status</w:t>
      </w:r>
    </w:p>
    <w:p w:rsidR="00691010" w:rsidRDefault="00691010" w:rsidP="00691010">
      <w:pPr>
        <w:pStyle w:val="ListParagraph"/>
        <w:ind w:left="360"/>
        <w:rPr>
          <w:b/>
          <w:bCs/>
          <w:sz w:val="28"/>
          <w:szCs w:val="28"/>
        </w:rPr>
      </w:pPr>
    </w:p>
    <w:p w:rsidR="00691010" w:rsidRPr="00691010" w:rsidRDefault="00691010" w:rsidP="00691010">
      <w:pPr>
        <w:spacing w:line="276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3.1 </w:t>
      </w:r>
      <w:r w:rsidRPr="00691010">
        <w:rPr>
          <w:b/>
          <w:bCs/>
          <w:sz w:val="24"/>
          <w:szCs w:val="24"/>
        </w:rPr>
        <w:t>Description</w:t>
      </w:r>
    </w:p>
    <w:p w:rsidR="00691010" w:rsidRDefault="00691010" w:rsidP="00691010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system under test (SUT), FOS in being tested at </w:t>
      </w:r>
      <w:proofErr w:type="gramStart"/>
      <w:r>
        <w:rPr>
          <w:sz w:val="24"/>
          <w:szCs w:val="24"/>
        </w:rPr>
        <w:t>system  level</w:t>
      </w:r>
      <w:proofErr w:type="gramEnd"/>
      <w:r>
        <w:rPr>
          <w:sz w:val="24"/>
          <w:szCs w:val="24"/>
        </w:rPr>
        <w:t xml:space="preserve"> for the first time after development has complete. There is no previous test or test document for the SUT.</w:t>
      </w:r>
    </w:p>
    <w:p w:rsidR="00691010" w:rsidRDefault="00691010" w:rsidP="00691010">
      <w:pPr>
        <w:spacing w:line="276" w:lineRule="auto"/>
        <w:ind w:left="720"/>
        <w:rPr>
          <w:sz w:val="24"/>
          <w:szCs w:val="24"/>
        </w:rPr>
      </w:pPr>
    </w:p>
    <w:p w:rsidR="00691010" w:rsidRPr="00691010" w:rsidRDefault="00691010" w:rsidP="00691010">
      <w:pPr>
        <w:pStyle w:val="ListParagraph"/>
        <w:numPr>
          <w:ilvl w:val="1"/>
          <w:numId w:val="6"/>
        </w:numPr>
        <w:spacing w:line="276" w:lineRule="auto"/>
        <w:rPr>
          <w:b/>
          <w:bCs/>
          <w:sz w:val="24"/>
          <w:szCs w:val="24"/>
        </w:rPr>
      </w:pPr>
      <w:r w:rsidRPr="00691010">
        <w:rPr>
          <w:b/>
          <w:bCs/>
          <w:sz w:val="24"/>
          <w:szCs w:val="24"/>
        </w:rPr>
        <w:t>Deviation</w:t>
      </w:r>
    </w:p>
    <w:p w:rsidR="00691010" w:rsidRDefault="00691010" w:rsidP="00691010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Described below is deviation of transmitted items:</w:t>
      </w:r>
    </w:p>
    <w:p w:rsidR="00691010" w:rsidRDefault="00691010" w:rsidP="00691010">
      <w:pPr>
        <w:spacing w:line="276" w:lineRule="auto"/>
        <w:ind w:left="720"/>
        <w:rPr>
          <w:sz w:val="24"/>
          <w:szCs w:val="24"/>
        </w:rPr>
      </w:pPr>
    </w:p>
    <w:p w:rsidR="00691010" w:rsidRPr="00CD554C" w:rsidRDefault="00691010" w:rsidP="00691010">
      <w:pPr>
        <w:pStyle w:val="ListParagraph"/>
        <w:numPr>
          <w:ilvl w:val="2"/>
          <w:numId w:val="6"/>
        </w:numPr>
        <w:spacing w:line="276" w:lineRule="auto"/>
        <w:rPr>
          <w:sz w:val="24"/>
          <w:szCs w:val="24"/>
        </w:rPr>
      </w:pPr>
      <w:r w:rsidRPr="00CD554C">
        <w:rPr>
          <w:sz w:val="24"/>
          <w:szCs w:val="24"/>
        </w:rPr>
        <w:t>From Previous Transmittal</w:t>
      </w:r>
    </w:p>
    <w:p w:rsidR="00691010" w:rsidRDefault="00691010" w:rsidP="00691010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Not applicable</w:t>
      </w:r>
    </w:p>
    <w:p w:rsidR="00691010" w:rsidRDefault="00691010" w:rsidP="00691010">
      <w:pPr>
        <w:spacing w:line="276" w:lineRule="auto"/>
        <w:ind w:left="1440"/>
        <w:rPr>
          <w:sz w:val="24"/>
          <w:szCs w:val="24"/>
        </w:rPr>
      </w:pPr>
    </w:p>
    <w:p w:rsidR="00691010" w:rsidRPr="00CD554C" w:rsidRDefault="00691010" w:rsidP="00691010">
      <w:pPr>
        <w:pStyle w:val="ListParagraph"/>
        <w:numPr>
          <w:ilvl w:val="2"/>
          <w:numId w:val="6"/>
        </w:numPr>
        <w:spacing w:line="276" w:lineRule="auto"/>
        <w:rPr>
          <w:sz w:val="24"/>
          <w:szCs w:val="24"/>
        </w:rPr>
      </w:pPr>
      <w:r w:rsidRPr="00CD554C">
        <w:rPr>
          <w:sz w:val="24"/>
          <w:szCs w:val="24"/>
        </w:rPr>
        <w:t>From  Test Plan</w:t>
      </w:r>
    </w:p>
    <w:p w:rsidR="00691010" w:rsidRDefault="00691010" w:rsidP="00691010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Not applicable</w:t>
      </w:r>
    </w:p>
    <w:p w:rsidR="00691010" w:rsidRDefault="00691010" w:rsidP="00691010">
      <w:pPr>
        <w:spacing w:line="276" w:lineRule="auto"/>
        <w:ind w:left="1440"/>
        <w:rPr>
          <w:sz w:val="24"/>
          <w:szCs w:val="24"/>
        </w:rPr>
      </w:pPr>
    </w:p>
    <w:p w:rsidR="00691010" w:rsidRPr="00CD554C" w:rsidRDefault="00691010" w:rsidP="00691010">
      <w:pPr>
        <w:pStyle w:val="ListParagraph"/>
        <w:numPr>
          <w:ilvl w:val="2"/>
          <w:numId w:val="6"/>
        </w:numPr>
        <w:spacing w:line="276" w:lineRule="auto"/>
        <w:rPr>
          <w:sz w:val="24"/>
          <w:szCs w:val="24"/>
        </w:rPr>
      </w:pPr>
      <w:r w:rsidRPr="00CD554C">
        <w:rPr>
          <w:sz w:val="24"/>
          <w:szCs w:val="24"/>
        </w:rPr>
        <w:t>From Incident Report</w:t>
      </w:r>
    </w:p>
    <w:p w:rsidR="00691010" w:rsidRPr="00CD554C" w:rsidRDefault="00691010" w:rsidP="00691010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Not applicable</w:t>
      </w:r>
    </w:p>
    <w:p w:rsidR="000B2303" w:rsidRDefault="000B2303" w:rsidP="000B2303"/>
    <w:p w:rsidR="000B2303" w:rsidRDefault="000B2303" w:rsidP="000B2303"/>
    <w:p w:rsidR="000B2303" w:rsidRDefault="000B2303" w:rsidP="000B2303"/>
    <w:p w:rsidR="000B2303" w:rsidRDefault="000B2303" w:rsidP="000B2303"/>
    <w:p w:rsidR="000B2303" w:rsidRDefault="000B2303" w:rsidP="000B2303"/>
    <w:p w:rsidR="000B2303" w:rsidRDefault="000B2303" w:rsidP="000B2303"/>
    <w:p w:rsidR="000B2303" w:rsidRDefault="000B2303" w:rsidP="000B2303"/>
    <w:p w:rsidR="000B2303" w:rsidRDefault="000B2303" w:rsidP="000B2303"/>
    <w:p w:rsidR="000B2303" w:rsidRDefault="000B2303" w:rsidP="000B2303"/>
    <w:p w:rsidR="000B2303" w:rsidRDefault="000B2303" w:rsidP="000B2303"/>
    <w:p w:rsidR="000B2303" w:rsidRDefault="000B2303" w:rsidP="000B2303"/>
    <w:p w:rsidR="000B2303" w:rsidRDefault="000B2303" w:rsidP="000B2303"/>
    <w:p w:rsidR="000B2303" w:rsidRDefault="000B2303" w:rsidP="000B2303"/>
    <w:p w:rsidR="00B20C63" w:rsidRPr="000121A5" w:rsidRDefault="000121A5" w:rsidP="000121A5">
      <w:pPr>
        <w:pStyle w:val="Heading1"/>
        <w:rPr>
          <w:rFonts w:cs="Arial"/>
        </w:rPr>
      </w:pPr>
      <w:r w:rsidRPr="000121A5">
        <w:rPr>
          <w:sz w:val="24"/>
          <w:szCs w:val="24"/>
        </w:rPr>
        <w:t xml:space="preserve"> </w:t>
      </w:r>
    </w:p>
    <w:p w:rsidR="00B20C63" w:rsidRPr="004B2000" w:rsidRDefault="00B20C63" w:rsidP="00B20C63"/>
    <w:p w:rsidR="001345F7" w:rsidRDefault="001345F7" w:rsidP="000121A5">
      <w:pPr>
        <w:spacing w:line="360" w:lineRule="auto"/>
        <w:rPr>
          <w:rFonts w:asciiTheme="majorBidi" w:eastAsiaTheme="minorHAnsi" w:hAnsiTheme="majorBidi" w:cstheme="majorBidi"/>
          <w:sz w:val="24"/>
          <w:szCs w:val="24"/>
          <w:lang w:val="en-US"/>
        </w:rPr>
      </w:pPr>
    </w:p>
    <w:p w:rsidR="001345F7" w:rsidRDefault="001345F7" w:rsidP="001345F7">
      <w:pPr>
        <w:spacing w:line="276" w:lineRule="auto"/>
        <w:jc w:val="both"/>
        <w:rPr>
          <w:rFonts w:asciiTheme="majorBidi" w:eastAsiaTheme="minorHAnsi" w:hAnsiTheme="majorBidi" w:cstheme="majorBidi"/>
          <w:sz w:val="24"/>
          <w:szCs w:val="24"/>
          <w:lang w:val="en-US"/>
        </w:rPr>
      </w:pPr>
    </w:p>
    <w:p w:rsidR="001345F7" w:rsidRPr="001345F7" w:rsidRDefault="001345F7" w:rsidP="001345F7">
      <w:pPr>
        <w:spacing w:line="276" w:lineRule="auto"/>
        <w:jc w:val="both"/>
        <w:rPr>
          <w:rFonts w:asciiTheme="majorBidi" w:eastAsiaTheme="minorHAnsi" w:hAnsiTheme="majorBidi" w:cstheme="majorBidi"/>
          <w:sz w:val="24"/>
          <w:szCs w:val="24"/>
          <w:lang w:val="en-US"/>
        </w:rPr>
      </w:pPr>
    </w:p>
    <w:p w:rsidR="001345F7" w:rsidRPr="001345F7" w:rsidRDefault="001345F7" w:rsidP="000B2303">
      <w:pPr>
        <w:spacing w:line="360" w:lineRule="auto"/>
        <w:rPr>
          <w:sz w:val="24"/>
          <w:szCs w:val="24"/>
          <w:lang w:val="en-US"/>
        </w:rPr>
      </w:pPr>
    </w:p>
    <w:p w:rsidR="000B2303" w:rsidRPr="000B2303" w:rsidRDefault="000B2303" w:rsidP="000B2303">
      <w:pPr>
        <w:pStyle w:val="ListParagraph"/>
        <w:ind w:left="450"/>
      </w:pPr>
    </w:p>
    <w:p w:rsidR="000B2303" w:rsidRPr="001512F7" w:rsidRDefault="000B2303" w:rsidP="000B2303"/>
    <w:p w:rsidR="0028565C" w:rsidRDefault="0028565C" w:rsidP="004423A8">
      <w:pPr>
        <w:pStyle w:val="BodyText"/>
        <w:spacing w:line="360" w:lineRule="auto"/>
        <w:jc w:val="both"/>
        <w:rPr>
          <w:sz w:val="24"/>
          <w:szCs w:val="24"/>
          <w:u w:val="single"/>
          <w:lang w:val="en-GB"/>
        </w:rPr>
      </w:pPr>
    </w:p>
    <w:p w:rsidR="001345F7" w:rsidRDefault="001345F7" w:rsidP="004423A8">
      <w:pPr>
        <w:pStyle w:val="BodyText"/>
        <w:spacing w:line="360" w:lineRule="auto"/>
        <w:jc w:val="both"/>
        <w:rPr>
          <w:sz w:val="24"/>
          <w:szCs w:val="24"/>
          <w:u w:val="single"/>
          <w:lang w:val="en-GB"/>
        </w:rPr>
      </w:pPr>
    </w:p>
    <w:p w:rsidR="001345F7" w:rsidRDefault="001345F7" w:rsidP="004423A8">
      <w:pPr>
        <w:pStyle w:val="BodyText"/>
        <w:spacing w:line="360" w:lineRule="auto"/>
        <w:jc w:val="both"/>
        <w:rPr>
          <w:sz w:val="24"/>
          <w:szCs w:val="24"/>
          <w:u w:val="single"/>
          <w:lang w:val="en-GB"/>
        </w:rPr>
      </w:pPr>
    </w:p>
    <w:sectPr w:rsidR="001345F7" w:rsidSect="00B64A08">
      <w:footerReference w:type="default" r:id="rId16"/>
      <w:headerReference w:type="first" r:id="rId17"/>
      <w:footerReference w:type="first" r:id="rId18"/>
      <w:pgSz w:w="11907" w:h="16839" w:code="9"/>
      <w:pgMar w:top="851" w:right="1800" w:bottom="2127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D4B" w:rsidRDefault="00684D4B">
      <w:r>
        <w:separator/>
      </w:r>
    </w:p>
  </w:endnote>
  <w:endnote w:type="continuationSeparator" w:id="0">
    <w:p w:rsidR="00684D4B" w:rsidRDefault="00684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BCD" w:rsidRPr="000A776D" w:rsidRDefault="00630A50" w:rsidP="00630A50">
    <w:pPr>
      <w:pStyle w:val="Footer"/>
      <w:rPr>
        <w:sz w:val="52"/>
        <w:szCs w:val="52"/>
      </w:rPr>
    </w:pPr>
    <w:r w:rsidRPr="00630A50">
      <w:rPr>
        <w:noProof/>
        <w:sz w:val="52"/>
        <w:szCs w:val="52"/>
        <w:lang w:val="en-MY" w:eastAsia="en-MY"/>
      </w:rPr>
      <mc:AlternateContent>
        <mc:Choice Requires="wps">
          <w:drawing>
            <wp:anchor distT="0" distB="0" distL="114300" distR="114300" simplePos="0" relativeHeight="251780608" behindDoc="0" locked="0" layoutInCell="1" allowOverlap="1" wp14:anchorId="1575FD8D" wp14:editId="6A8CC44A">
              <wp:simplePos x="0" y="0"/>
              <wp:positionH relativeFrom="column">
                <wp:posOffset>-200025</wp:posOffset>
              </wp:positionH>
              <wp:positionV relativeFrom="paragraph">
                <wp:posOffset>-435610</wp:posOffset>
              </wp:positionV>
              <wp:extent cx="2000250" cy="714375"/>
              <wp:effectExtent l="0" t="0" r="19050" b="285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0250" cy="714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0A50" w:rsidRDefault="00630A50" w:rsidP="00630A50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MY" w:eastAsia="en-MY"/>
                            </w:rPr>
                            <w:drawing>
                              <wp:inline distT="0" distB="0" distL="0" distR="0" wp14:anchorId="5C90BB60" wp14:editId="37714737">
                                <wp:extent cx="1676400" cy="561975"/>
                                <wp:effectExtent l="0" t="0" r="0" b="9525"/>
                                <wp:docPr id="1121" name="Picture 1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4270" cy="5646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5" type="#_x0000_t202" style="position:absolute;margin-left:-15.75pt;margin-top:-34.3pt;width:157.5pt;height:56.2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">
              <v:textbox>
                <w:txbxContent>
                  <w:p w:rsidR="00630A50" w:rsidRDefault="00630A50" w:rsidP="00630A50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 wp14:anchorId="5C90BB60" wp14:editId="37714737">
                          <wp:extent cx="1676400" cy="561975"/>
                          <wp:effectExtent l="0" t="0" r="0" b="9525"/>
                          <wp:docPr id="1121" name="Picture 1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4270" cy="5646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A7BCD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5534252" wp14:editId="56240BCB">
              <wp:simplePos x="0" y="0"/>
              <wp:positionH relativeFrom="column">
                <wp:posOffset>-371475</wp:posOffset>
              </wp:positionH>
              <wp:positionV relativeFrom="paragraph">
                <wp:posOffset>-534035</wp:posOffset>
              </wp:positionV>
              <wp:extent cx="6503035" cy="961390"/>
              <wp:effectExtent l="0" t="0" r="12065" b="10160"/>
              <wp:wrapNone/>
              <wp:docPr id="5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613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-29.25pt;margin-top:-42.05pt;width:512.05pt;height:75.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" filled="f"/>
          </w:pict>
        </mc:Fallback>
      </mc:AlternateContent>
    </w:r>
    <w:r w:rsidR="00EA7BCD"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687424" behindDoc="0" locked="0" layoutInCell="1" allowOverlap="1" wp14:anchorId="3FE559F1" wp14:editId="5CB83B4E">
              <wp:simplePos x="0" y="0"/>
              <wp:positionH relativeFrom="column">
                <wp:posOffset>2027555</wp:posOffset>
              </wp:positionH>
              <wp:positionV relativeFrom="paragraph">
                <wp:posOffset>-605155</wp:posOffset>
              </wp:positionV>
              <wp:extent cx="0" cy="1033145"/>
              <wp:effectExtent l="0" t="0" r="19050" b="14605"/>
              <wp:wrapNone/>
              <wp:docPr id="5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874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47.65pt" to="159.6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FnFEQIAACk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"/>
          </w:pict>
        </mc:Fallback>
      </mc:AlternateContent>
    </w:r>
    <w:r w:rsidR="00EA7BCD"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691520" behindDoc="0" locked="0" layoutInCell="1" allowOverlap="1" wp14:anchorId="22C8077D" wp14:editId="6ED40C51">
              <wp:simplePos x="0" y="0"/>
              <wp:positionH relativeFrom="column">
                <wp:posOffset>2974117</wp:posOffset>
              </wp:positionH>
              <wp:positionV relativeFrom="paragraph">
                <wp:posOffset>-272448</wp:posOffset>
              </wp:positionV>
              <wp:extent cx="1" cy="700644"/>
              <wp:effectExtent l="0" t="0" r="19050" b="23495"/>
              <wp:wrapNone/>
              <wp:docPr id="5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" cy="700644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flip:x;z-index:2516915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4.2pt,-21.45pt" to="234.2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"/>
          </w:pict>
        </mc:Fallback>
      </mc:AlternateContent>
    </w:r>
    <w:r w:rsidR="00EA7BCD"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693568" behindDoc="0" locked="0" layoutInCell="1" allowOverlap="1" wp14:anchorId="57E96B52" wp14:editId="30C71835">
              <wp:simplePos x="0" y="0"/>
              <wp:positionH relativeFrom="column">
                <wp:posOffset>5221605</wp:posOffset>
              </wp:positionH>
              <wp:positionV relativeFrom="paragraph">
                <wp:posOffset>-260985</wp:posOffset>
              </wp:positionV>
              <wp:extent cx="0" cy="688340"/>
              <wp:effectExtent l="0" t="0" r="19050" b="16510"/>
              <wp:wrapNone/>
              <wp:docPr id="59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883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25169356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1.15pt,-20.55pt" to="411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nm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"/>
          </w:pict>
        </mc:Fallback>
      </mc:AlternateContent>
    </w:r>
    <w:r w:rsidR="00EA7BCD"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01760" behindDoc="0" locked="0" layoutInCell="1" allowOverlap="1" wp14:anchorId="60F886EA" wp14:editId="395C9ACC">
              <wp:simplePos x="0" y="0"/>
              <wp:positionH relativeFrom="column">
                <wp:posOffset>2023745</wp:posOffset>
              </wp:positionH>
              <wp:positionV relativeFrom="paragraph">
                <wp:posOffset>429070</wp:posOffset>
              </wp:positionV>
              <wp:extent cx="4117340" cy="0"/>
              <wp:effectExtent l="0" t="0" r="16510" b="19050"/>
              <wp:wrapNone/>
              <wp:docPr id="6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" o:spid="_x0000_s1026" style="position:absolute;flip:x;z-index:2517017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33.8pt" to="483.5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PDGwIAADUEAAAOAAAAZHJzL2Uyb0RvYy54bWysU02P2yAQvVfqf0DcE9uJN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" strokeweight="1.5pt"/>
          </w:pict>
        </mc:Fallback>
      </mc:AlternateContent>
    </w:r>
    <w:r w:rsidR="00EA7BCD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30AB4B25" wp14:editId="366E8569">
              <wp:simplePos x="0" y="0"/>
              <wp:positionH relativeFrom="column">
                <wp:posOffset>2170216</wp:posOffset>
              </wp:positionH>
              <wp:positionV relativeFrom="paragraph">
                <wp:posOffset>-533705</wp:posOffset>
              </wp:positionV>
              <wp:extent cx="3882604" cy="297180"/>
              <wp:effectExtent l="0" t="0" r="0" b="7620"/>
              <wp:wrapNone/>
              <wp:docPr id="5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2604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BCD" w:rsidRPr="00101B90" w:rsidRDefault="00EA7BCD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5" type="#_x0000_t202" style="position:absolute;margin-left:170.9pt;margin-top:-42pt;width:305.7pt;height:23.4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OE3ugIAAME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" filled="f" stroked="f">
              <v:textbox>
                <w:txbxContent>
                  <w:p w:rsidR="00EA7BCD" w:rsidRPr="00101B90" w:rsidRDefault="00EA7BCD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</w:txbxContent>
              </v:textbox>
            </v:shape>
          </w:pict>
        </mc:Fallback>
      </mc:AlternateContent>
    </w:r>
    <w:r w:rsidR="00EA7BCD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900E51C" wp14:editId="42624674">
              <wp:simplePos x="0" y="0"/>
              <wp:positionH relativeFrom="column">
                <wp:posOffset>5257800</wp:posOffset>
              </wp:positionH>
              <wp:positionV relativeFrom="paragraph">
                <wp:posOffset>-213360</wp:posOffset>
              </wp:positionV>
              <wp:extent cx="795020" cy="274955"/>
              <wp:effectExtent l="0" t="0" r="0" b="0"/>
              <wp:wrapNone/>
              <wp:docPr id="5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BCD" w:rsidRDefault="00EA7BCD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46" type="#_x0000_t202" style="position:absolute;margin-left:414pt;margin-top:-16.8pt;width:62.6pt;height:21.6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" filled="f" stroked="f">
              <v:textbox>
                <w:txbxContent>
                  <w:p w:rsidR="00EA7BCD" w:rsidRDefault="00EA7BCD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EA7BCD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00736" behindDoc="0" locked="0" layoutInCell="1" allowOverlap="1" wp14:anchorId="4F359D77" wp14:editId="56E6C974">
              <wp:simplePos x="0" y="0"/>
              <wp:positionH relativeFrom="column">
                <wp:posOffset>5257800</wp:posOffset>
              </wp:positionH>
              <wp:positionV relativeFrom="paragraph">
                <wp:posOffset>85725</wp:posOffset>
              </wp:positionV>
              <wp:extent cx="862965" cy="262890"/>
              <wp:effectExtent l="0" t="0" r="0" b="3810"/>
              <wp:wrapNone/>
              <wp:docPr id="6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965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BCD" w:rsidRPr="004D5DA4" w:rsidRDefault="00EA7BCD" w:rsidP="004D5DA4">
                          <w:pPr>
                            <w:jc w:val="center"/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roman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37502A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iv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48" type="#_x0000_t202" style="position:absolute;margin-left:414pt;margin-top:6.75pt;width:67.95pt;height:20.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" filled="f" stroked="f">
              <v:textbox>
                <w:txbxContent>
                  <w:p w:rsidR="00EA7BCD" w:rsidRPr="004D5DA4" w:rsidRDefault="00EA7BCD" w:rsidP="004D5DA4">
                    <w:pPr>
                      <w:jc w:val="center"/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roman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37502A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iv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EA7BCD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79231" behindDoc="0" locked="0" layoutInCell="1" allowOverlap="1" wp14:anchorId="6ECB3E34" wp14:editId="061E53A5">
              <wp:simplePos x="0" y="0"/>
              <wp:positionH relativeFrom="column">
                <wp:posOffset>3048635</wp:posOffset>
              </wp:positionH>
              <wp:positionV relativeFrom="paragraph">
                <wp:posOffset>62865</wp:posOffset>
              </wp:positionV>
              <wp:extent cx="2172970" cy="285750"/>
              <wp:effectExtent l="0" t="0" r="0" b="0"/>
              <wp:wrapNone/>
              <wp:docPr id="67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BCD" w:rsidRPr="00101B90" w:rsidRDefault="00D669D6" w:rsidP="00101B9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FOS_TTR</w:t>
                          </w:r>
                          <w:r w:rsidR="00EA7BCD"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_1.0.0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48" type="#_x0000_t202" style="position:absolute;margin-left:240.05pt;margin-top:4.95pt;width:171.1pt;height:22.5pt;z-index:251679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p5AvAIAAMI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" filled="f" stroked="f">
              <v:textbox>
                <w:txbxContent>
                  <w:p w:rsidR="00EA7BCD" w:rsidRPr="00101B90" w:rsidRDefault="00D669D6" w:rsidP="00101B90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FOS_TTR</w:t>
                    </w:r>
                    <w:r w:rsidR="00EA7BCD">
                      <w:rPr>
                        <w:rFonts w:ascii="Arial" w:hAnsi="Arial" w:cs="Arial"/>
                        <w:b/>
                        <w:lang w:val="en-MY"/>
                      </w:rPr>
                      <w:t>_1.0.0</w:t>
                    </w:r>
                  </w:p>
                </w:txbxContent>
              </v:textbox>
            </v:shape>
          </w:pict>
        </mc:Fallback>
      </mc:AlternateContent>
    </w:r>
    <w:r w:rsidR="00EA7BCD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547B9311" wp14:editId="23C5E0DF">
              <wp:simplePos x="0" y="0"/>
              <wp:positionH relativeFrom="column">
                <wp:posOffset>3167380</wp:posOffset>
              </wp:positionH>
              <wp:positionV relativeFrom="paragraph">
                <wp:posOffset>-213360</wp:posOffset>
              </wp:positionV>
              <wp:extent cx="1971040" cy="299085"/>
              <wp:effectExtent l="0" t="0" r="0" b="5715"/>
              <wp:wrapNone/>
              <wp:docPr id="6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0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BCD" w:rsidRPr="00101B90" w:rsidRDefault="00EA7BCD" w:rsidP="00D669D6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 xml:space="preserve">Test </w:t>
                          </w:r>
                          <w:r w:rsidR="00D669D6">
                            <w:rPr>
                              <w:rFonts w:ascii="Arial" w:hAnsi="Arial"/>
                              <w:lang w:val="en-MY"/>
                            </w:rPr>
                            <w:t>Item Transmittal Report</w:t>
                          </w:r>
                          <w:r>
                            <w:rPr>
                              <w:rFonts w:ascii="Arial" w:hAnsi="Arial"/>
                              <w:lang w:val="en-MY"/>
                            </w:rPr>
                            <w:t xml:space="preserve"> 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49" type="#_x0000_t202" style="position:absolute;margin-left:249.4pt;margin-top:-16.8pt;width:155.2pt;height:23.5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VLtwIAAMI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" filled="f" stroked="f">
              <v:textbox>
                <w:txbxContent>
                  <w:p w:rsidR="00EA7BCD" w:rsidRPr="00101B90" w:rsidRDefault="00EA7BCD" w:rsidP="00D669D6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 xml:space="preserve">Test </w:t>
                    </w:r>
                    <w:r w:rsidR="00D669D6">
                      <w:rPr>
                        <w:rFonts w:ascii="Arial" w:hAnsi="Arial"/>
                        <w:lang w:val="en-MY"/>
                      </w:rPr>
                      <w:t>Item Transmittal Report</w:t>
                    </w:r>
                    <w:r>
                      <w:rPr>
                        <w:rFonts w:ascii="Arial" w:hAnsi="Arial"/>
                        <w:lang w:val="en-MY"/>
                      </w:rPr>
                      <w:t xml:space="preserve"> ID</w:t>
                    </w:r>
                  </w:p>
                </w:txbxContent>
              </v:textbox>
            </v:shape>
          </w:pict>
        </mc:Fallback>
      </mc:AlternateContent>
    </w:r>
    <w:r w:rsidR="00EA7BCD"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690496" behindDoc="0" locked="0" layoutInCell="1" allowOverlap="1" wp14:anchorId="7950A1DA" wp14:editId="255E160B">
              <wp:simplePos x="0" y="0"/>
              <wp:positionH relativeFrom="column">
                <wp:posOffset>2023745</wp:posOffset>
              </wp:positionH>
              <wp:positionV relativeFrom="paragraph">
                <wp:posOffset>103504</wp:posOffset>
              </wp:positionV>
              <wp:extent cx="4101465" cy="0"/>
              <wp:effectExtent l="0" t="0" r="13335" b="19050"/>
              <wp:wrapNone/>
              <wp:docPr id="6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z-index:2516904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8.15pt" to="482.3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i3FAIAACo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"/>
          </w:pict>
        </mc:Fallback>
      </mc:AlternateContent>
    </w:r>
    <w:r w:rsidR="00EA7BCD"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688448" behindDoc="0" locked="0" layoutInCell="1" allowOverlap="1" wp14:anchorId="25806290" wp14:editId="4951FB7D">
              <wp:simplePos x="0" y="0"/>
              <wp:positionH relativeFrom="column">
                <wp:posOffset>2023745</wp:posOffset>
              </wp:positionH>
              <wp:positionV relativeFrom="paragraph">
                <wp:posOffset>-273686</wp:posOffset>
              </wp:positionV>
              <wp:extent cx="4101465" cy="0"/>
              <wp:effectExtent l="0" t="0" r="13335" b="19050"/>
              <wp:wrapNone/>
              <wp:docPr id="5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884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21.55pt" to="482.3pt,-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7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"/>
          </w:pict>
        </mc:Fallback>
      </mc:AlternateContent>
    </w:r>
    <w:r w:rsidR="00EA7BCD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8864" behindDoc="0" locked="0" layoutInCell="1" allowOverlap="1" wp14:anchorId="6929C7B2" wp14:editId="02DED6FA">
              <wp:simplePos x="0" y="0"/>
              <wp:positionH relativeFrom="column">
                <wp:posOffset>2023745</wp:posOffset>
              </wp:positionH>
              <wp:positionV relativeFrom="paragraph">
                <wp:posOffset>66675</wp:posOffset>
              </wp:positionV>
              <wp:extent cx="941705" cy="274955"/>
              <wp:effectExtent l="0" t="0" r="0" b="0"/>
              <wp:wrapNone/>
              <wp:docPr id="6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BCD" w:rsidRPr="00101B90" w:rsidRDefault="00B76A64" w:rsidP="00101B90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17</w:t>
                          </w:r>
                          <w:r w:rsidR="00EA7BCD">
                            <w:rPr>
                              <w:rFonts w:ascii="Arial" w:hAnsi="Arial"/>
                              <w:b/>
                              <w:lang w:val="en-MY"/>
                            </w:rPr>
                            <w:t>/11/2016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50" type="#_x0000_t202" style="position:absolute;margin-left:159.35pt;margin-top:5.25pt;width:74.15pt;height:21.6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" filled="f" stroked="f">
              <v:textbox>
                <w:txbxContent>
                  <w:p w:rsidR="00EA7BCD" w:rsidRPr="00101B90" w:rsidRDefault="00B76A64" w:rsidP="00101B90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17</w:t>
                    </w:r>
                    <w:r w:rsidR="00EA7BCD">
                      <w:rPr>
                        <w:rFonts w:ascii="Arial" w:hAnsi="Arial"/>
                        <w:b/>
                        <w:lang w:val="en-MY"/>
                      </w:rPr>
                      <w:t>/11/2016</w:t>
                    </w:r>
                  </w:p>
                </w:txbxContent>
              </v:textbox>
            </v:shape>
          </w:pict>
        </mc:Fallback>
      </mc:AlternateContent>
    </w:r>
    <w:r w:rsidR="00EA7BCD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39E9EA18" wp14:editId="5DC67A2E">
              <wp:simplePos x="0" y="0"/>
              <wp:positionH relativeFrom="column">
                <wp:posOffset>2023745</wp:posOffset>
              </wp:positionH>
              <wp:positionV relativeFrom="paragraph">
                <wp:posOffset>-169545</wp:posOffset>
              </wp:positionV>
              <wp:extent cx="941705" cy="274955"/>
              <wp:effectExtent l="0" t="0" r="0" b="0"/>
              <wp:wrapNone/>
              <wp:docPr id="5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BCD" w:rsidRPr="00101B90" w:rsidRDefault="00EA7BCD" w:rsidP="00101B90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51" type="#_x0000_t202" style="position:absolute;margin-left:159.35pt;margin-top:-13.35pt;width:74.15pt;height:21.6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" filled="f" stroked="f">
              <v:textbox>
                <w:txbxContent>
                  <w:p w:rsidR="00EA7BCD" w:rsidRPr="00101B90" w:rsidRDefault="00EA7BCD" w:rsidP="00101B90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BCD" w:rsidRDefault="00102ED3">
    <w:pPr>
      <w:pStyle w:val="Foot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78560" behindDoc="0" locked="0" layoutInCell="1" allowOverlap="1" wp14:anchorId="16C7E366" wp14:editId="0D6B8A2A">
              <wp:simplePos x="0" y="0"/>
              <wp:positionH relativeFrom="column">
                <wp:posOffset>-247650</wp:posOffset>
              </wp:positionH>
              <wp:positionV relativeFrom="paragraph">
                <wp:posOffset>-697865</wp:posOffset>
              </wp:positionV>
              <wp:extent cx="2105025" cy="736600"/>
              <wp:effectExtent l="0" t="0" r="0" b="6350"/>
              <wp:wrapNone/>
              <wp:docPr id="48" name="Text 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736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BCD" w:rsidRPr="00102ED3" w:rsidRDefault="00102ED3" w:rsidP="00D92EC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  <w:lang w:val="en-MY" w:eastAsia="en-MY"/>
                            </w:rPr>
                            <w:drawing>
                              <wp:inline distT="0" distB="0" distL="0" distR="0" wp14:anchorId="0B478D7C" wp14:editId="530B7D8D">
                                <wp:extent cx="1146810" cy="645160"/>
                                <wp:effectExtent l="0" t="0" r="0" b="2540"/>
                                <wp:docPr id="1122" name="Picture 1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46810" cy="6451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0" o:spid="_x0000_s1052" type="#_x0000_t202" style="position:absolute;margin-left:-19.5pt;margin-top:-54.95pt;width:165.75pt;height:58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" filled="f" stroked="f">
              <v:textbox>
                <w:txbxContent>
                  <w:p w:rsidR="00EA7BCD" w:rsidRPr="00102ED3" w:rsidRDefault="00102ED3" w:rsidP="00D92EC3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noProof/>
                        <w:sz w:val="16"/>
                        <w:szCs w:val="16"/>
                        <w:lang w:val="en-MY" w:eastAsia="en-MY"/>
                      </w:rPr>
                      <w:drawing>
                        <wp:inline distT="0" distB="0" distL="0" distR="0">
                          <wp:extent cx="1146810" cy="645160"/>
                          <wp:effectExtent l="0" t="0" r="0" b="2540"/>
                          <wp:docPr id="1122" name="Picture 1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46810" cy="6451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A7BCD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0912" behindDoc="0" locked="0" layoutInCell="1" allowOverlap="1" wp14:anchorId="71A01305" wp14:editId="250695A3">
              <wp:simplePos x="0" y="0"/>
              <wp:positionH relativeFrom="column">
                <wp:posOffset>3048990</wp:posOffset>
              </wp:positionH>
              <wp:positionV relativeFrom="paragraph">
                <wp:posOffset>-31115</wp:posOffset>
              </wp:positionV>
              <wp:extent cx="2136775" cy="332501"/>
              <wp:effectExtent l="0" t="0" r="0" b="0"/>
              <wp:wrapNone/>
              <wp:docPr id="50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6775" cy="332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BCD" w:rsidRPr="00101B90" w:rsidRDefault="00102ED3" w:rsidP="0029278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FOS_TTR</w:t>
                          </w:r>
                          <w:r w:rsidR="00EA7BCD"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_1.0.0</w:t>
                          </w:r>
                        </w:p>
                        <w:p w:rsidR="00EA7BCD" w:rsidRPr="003F2373" w:rsidRDefault="00EA7BCD" w:rsidP="003F237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4" o:spid="_x0000_s1053" type="#_x0000_t202" style="position:absolute;margin-left:240.1pt;margin-top:-2.45pt;width:168.25pt;height:26.2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" filled="f" stroked="f">
              <v:textbox>
                <w:txbxContent>
                  <w:p w:rsidR="00EA7BCD" w:rsidRPr="00101B90" w:rsidRDefault="00102ED3" w:rsidP="00292787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FOS_TTR</w:t>
                    </w:r>
                    <w:r w:rsidR="00EA7BCD">
                      <w:rPr>
                        <w:rFonts w:ascii="Arial" w:hAnsi="Arial" w:cs="Arial"/>
                        <w:b/>
                        <w:lang w:val="en-MY"/>
                      </w:rPr>
                      <w:t>_1.0.0</w:t>
                    </w:r>
                  </w:p>
                  <w:p w:rsidR="00EA7BCD" w:rsidRPr="003F2373" w:rsidRDefault="00EA7BCD" w:rsidP="003F2373"/>
                </w:txbxContent>
              </v:textbox>
            </v:shape>
          </w:pict>
        </mc:Fallback>
      </mc:AlternateContent>
    </w:r>
    <w:r w:rsidR="00EA7BCD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6032" behindDoc="0" locked="0" layoutInCell="1" allowOverlap="1" wp14:anchorId="08A75A92" wp14:editId="174A4A0A">
              <wp:simplePos x="0" y="0"/>
              <wp:positionH relativeFrom="column">
                <wp:posOffset>-371475</wp:posOffset>
              </wp:positionH>
              <wp:positionV relativeFrom="paragraph">
                <wp:posOffset>-732155</wp:posOffset>
              </wp:positionV>
              <wp:extent cx="6503035" cy="929640"/>
              <wp:effectExtent l="0" t="0" r="12065" b="22860"/>
              <wp:wrapNone/>
              <wp:docPr id="34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2964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9" o:spid="_x0000_s1026" style="position:absolute;margin-left:-29.25pt;margin-top:-57.65pt;width:512.05pt;height:73.2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" filled="f"/>
          </w:pict>
        </mc:Fallback>
      </mc:AlternateContent>
    </w:r>
    <w:r w:rsidR="00EA7BCD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67296" behindDoc="0" locked="0" layoutInCell="1" allowOverlap="1" wp14:anchorId="1807218D" wp14:editId="649ECF60">
              <wp:simplePos x="0" y="0"/>
              <wp:positionH relativeFrom="column">
                <wp:posOffset>5328285</wp:posOffset>
              </wp:positionH>
              <wp:positionV relativeFrom="paragraph">
                <wp:posOffset>-91440</wp:posOffset>
              </wp:positionV>
              <wp:extent cx="745490" cy="288925"/>
              <wp:effectExtent l="0" t="0" r="0" b="0"/>
              <wp:wrapNone/>
              <wp:docPr id="43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8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BCD" w:rsidRDefault="00EA7BCD" w:rsidP="00EC2747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37502A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fldSimple w:instr=" SECTIONPAGES  \* Arabic  \* MERGEFORMAT ">
                            <w:r w:rsidR="0037502A" w:rsidRPr="0037502A">
                              <w:rPr>
                                <w:rStyle w:val="PageNumber"/>
                                <w:rFonts w:ascii="Arial" w:hAnsi="Arial"/>
                                <w:b/>
                                <w:noProof/>
                              </w:rPr>
                              <w:t>2</w:t>
                            </w:r>
                          </w:fldSimple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0" o:spid="_x0000_s1055" type="#_x0000_t202" style="position:absolute;margin-left:419.55pt;margin-top:-7.2pt;width:58.7pt;height:22.7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" filled="f" stroked="f">
              <v:textbox>
                <w:txbxContent>
                  <w:p w:rsidR="00EA7BCD" w:rsidRDefault="00EA7BCD" w:rsidP="00EC2747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Arabic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37502A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2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fldSimple w:instr=" SECTIONPAGES  \* Arabic  \* MERGEFORMAT ">
                      <w:r w:rsidR="0037502A" w:rsidRPr="0037502A">
                        <w:rPr>
                          <w:rStyle w:val="PageNumber"/>
                          <w:rFonts w:ascii="Arial" w:hAnsi="Arial"/>
                          <w:b/>
                          <w:noProof/>
                        </w:rPr>
                        <w:t>2</w:t>
                      </w:r>
                    </w:fldSimple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 w:rsidR="00EA7BCD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69344" behindDoc="0" locked="0" layoutInCell="1" allowOverlap="1" wp14:anchorId="3B8675B5" wp14:editId="305E86CF">
              <wp:simplePos x="0" y="0"/>
              <wp:positionH relativeFrom="column">
                <wp:posOffset>2103120</wp:posOffset>
              </wp:positionH>
              <wp:positionV relativeFrom="paragraph">
                <wp:posOffset>-85725</wp:posOffset>
              </wp:positionV>
              <wp:extent cx="941705" cy="274955"/>
              <wp:effectExtent l="0" t="0" r="0" b="0"/>
              <wp:wrapNone/>
              <wp:docPr id="42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BCD" w:rsidRPr="00292787" w:rsidRDefault="00251B3C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17</w:t>
                          </w:r>
                          <w:r w:rsidR="00EA7BCD">
                            <w:rPr>
                              <w:rFonts w:ascii="Arial" w:hAnsi="Arial"/>
                              <w:b/>
                              <w:lang w:val="en-MY"/>
                            </w:rPr>
                            <w:t>/11/2016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2" o:spid="_x0000_s1056" type="#_x0000_t202" style="position:absolute;margin-left:165.6pt;margin-top:-6.75pt;width:74.15pt;height:21.6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" filled="f" stroked="f">
              <v:textbox>
                <w:txbxContent>
                  <w:p w:rsidR="00EA7BCD" w:rsidRPr="00292787" w:rsidRDefault="00251B3C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17</w:t>
                    </w:r>
                    <w:r w:rsidR="00EA7BCD">
                      <w:rPr>
                        <w:rFonts w:ascii="Arial" w:hAnsi="Arial"/>
                        <w:b/>
                        <w:lang w:val="en-MY"/>
                      </w:rPr>
                      <w:t>/11/2016</w:t>
                    </w:r>
                  </w:p>
                </w:txbxContent>
              </v:textbox>
            </v:shape>
          </w:pict>
        </mc:Fallback>
      </mc:AlternateContent>
    </w:r>
    <w:r w:rsidR="00EA7BCD">
      <w:rPr>
        <w:noProof/>
        <w:lang w:val="en-MY" w:eastAsia="en-MY"/>
      </w:rPr>
      <mc:AlternateContent>
        <mc:Choice Requires="wps">
          <w:drawing>
            <wp:anchor distT="4294967295" distB="4294967295" distL="114300" distR="114300" simplePos="0" relativeHeight="251760128" behindDoc="0" locked="0" layoutInCell="1" allowOverlap="1" wp14:anchorId="356675D0" wp14:editId="36C27266">
              <wp:simplePos x="0" y="0"/>
              <wp:positionH relativeFrom="column">
                <wp:posOffset>2023745</wp:posOffset>
              </wp:positionH>
              <wp:positionV relativeFrom="paragraph">
                <wp:posOffset>-96520</wp:posOffset>
              </wp:positionV>
              <wp:extent cx="4101465" cy="1905"/>
              <wp:effectExtent l="0" t="0" r="13335" b="36195"/>
              <wp:wrapNone/>
              <wp:docPr id="1120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101465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3" o:spid="_x0000_s1026" style="position:absolute;flip:y;z-index:251760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35pt,-7.6pt" to="482.3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"/>
          </w:pict>
        </mc:Fallback>
      </mc:AlternateContent>
    </w:r>
    <w:r w:rsidR="00EA7BCD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2960" behindDoc="0" locked="0" layoutInCell="1" allowOverlap="1" wp14:anchorId="5CAB719E" wp14:editId="3832ADF0">
              <wp:simplePos x="0" y="0"/>
              <wp:positionH relativeFrom="column">
                <wp:posOffset>5329052</wp:posOffset>
              </wp:positionH>
              <wp:positionV relativeFrom="paragraph">
                <wp:posOffset>-423001</wp:posOffset>
              </wp:positionV>
              <wp:extent cx="745490" cy="249382"/>
              <wp:effectExtent l="0" t="0" r="0" b="0"/>
              <wp:wrapNone/>
              <wp:docPr id="32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493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BCD" w:rsidRPr="00B55334" w:rsidRDefault="00EA7BCD" w:rsidP="00B55334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5" o:spid="_x0000_s1055" type="#_x0000_t202" style="position:absolute;margin-left:419.6pt;margin-top:-33.3pt;width:58.7pt;height:19.6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nwU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" filled="f" stroked="f">
              <v:textbox>
                <w:txbxContent>
                  <w:p w:rsidR="00EA7BCD" w:rsidRPr="00B55334" w:rsidRDefault="00EA7BCD" w:rsidP="00B55334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EA7BCD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64224" behindDoc="0" locked="0" layoutInCell="1" allowOverlap="1" wp14:anchorId="0B47AD7A" wp14:editId="57D6DA44">
              <wp:simplePos x="0" y="0"/>
              <wp:positionH relativeFrom="column">
                <wp:posOffset>3084195</wp:posOffset>
              </wp:positionH>
              <wp:positionV relativeFrom="paragraph">
                <wp:posOffset>-387985</wp:posOffset>
              </wp:positionV>
              <wp:extent cx="2160905" cy="299085"/>
              <wp:effectExtent l="0" t="0" r="0" b="5715"/>
              <wp:wrapNone/>
              <wp:docPr id="41" name="Text 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BCD" w:rsidRPr="00101B90" w:rsidRDefault="00EA7BCD" w:rsidP="00D669D6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 xml:space="preserve">Test </w:t>
                          </w:r>
                          <w:r w:rsidR="00D669D6">
                            <w:rPr>
                              <w:rFonts w:ascii="Arial" w:hAnsi="Arial"/>
                              <w:lang w:val="en-MY"/>
                            </w:rPr>
                            <w:t>Item Transmittal Report</w:t>
                          </w:r>
                        </w:p>
                        <w:p w:rsidR="00EA7BCD" w:rsidRDefault="00EA7BCD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7" o:spid="_x0000_s1057" type="#_x0000_t202" style="position:absolute;margin-left:242.85pt;margin-top:-30.55pt;width:170.15pt;height:23.5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FSuwIAAMQ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" filled="f" stroked="f">
              <v:textbox>
                <w:txbxContent>
                  <w:p w:rsidR="00EA7BCD" w:rsidRPr="00101B90" w:rsidRDefault="00EA7BCD" w:rsidP="00D669D6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 xml:space="preserve">Test </w:t>
                    </w:r>
                    <w:r w:rsidR="00D669D6">
                      <w:rPr>
                        <w:rFonts w:ascii="Arial" w:hAnsi="Arial"/>
                        <w:lang w:val="en-MY"/>
                      </w:rPr>
                      <w:t>Item Transmittal Rep</w:t>
                    </w:r>
                    <w:bookmarkStart w:id="1" w:name="_GoBack"/>
                    <w:bookmarkEnd w:id="1"/>
                    <w:r w:rsidR="00D669D6">
                      <w:rPr>
                        <w:rFonts w:ascii="Arial" w:hAnsi="Arial"/>
                        <w:lang w:val="en-MY"/>
                      </w:rPr>
                      <w:t>ort</w:t>
                    </w:r>
                  </w:p>
                  <w:p w:rsidR="00EA7BCD" w:rsidRDefault="00EA7BCD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 w:rsidR="00EA7BCD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5008" behindDoc="0" locked="0" layoutInCell="1" allowOverlap="1" wp14:anchorId="68803E57" wp14:editId="1AE46F11">
              <wp:simplePos x="0" y="0"/>
              <wp:positionH relativeFrom="column">
                <wp:posOffset>2158340</wp:posOffset>
              </wp:positionH>
              <wp:positionV relativeFrom="paragraph">
                <wp:posOffset>-363624</wp:posOffset>
              </wp:positionV>
              <wp:extent cx="811077" cy="274955"/>
              <wp:effectExtent l="0" t="0" r="0" b="0"/>
              <wp:wrapNone/>
              <wp:docPr id="3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077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BCD" w:rsidRPr="00101B90" w:rsidRDefault="00EA7BCD" w:rsidP="0029278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  <w:p w:rsidR="00EA7BCD" w:rsidRDefault="00EA7BCD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8" o:spid="_x0000_s1057" type="#_x0000_t202" style="position:absolute;margin-left:169.95pt;margin-top:-28.65pt;width:63.85pt;height:21.6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2qVuwIAAMM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" filled="f" stroked="f">
              <v:textbox>
                <w:txbxContent>
                  <w:p w:rsidR="00EA7BCD" w:rsidRPr="00101B90" w:rsidRDefault="00EA7BCD" w:rsidP="0029278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  <w:p w:rsidR="00EA7BCD" w:rsidRDefault="00EA7BCD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 w:rsidR="00EA7BCD"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63200" behindDoc="0" locked="0" layoutInCell="1" allowOverlap="1" wp14:anchorId="4885A263" wp14:editId="49B3872E">
              <wp:simplePos x="0" y="0"/>
              <wp:positionH relativeFrom="column">
                <wp:posOffset>5245735</wp:posOffset>
              </wp:positionH>
              <wp:positionV relativeFrom="paragraph">
                <wp:posOffset>-423545</wp:posOffset>
              </wp:positionV>
              <wp:extent cx="0" cy="725805"/>
              <wp:effectExtent l="0" t="0" r="19050" b="17145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58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6" o:spid="_x0000_s1026" style="position:absolute;z-index:2517632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3.05pt,-33.35pt" to="413.0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YlEgIAACo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"/>
          </w:pict>
        </mc:Fallback>
      </mc:AlternateContent>
    </w:r>
    <w:r w:rsidR="00EA7BCD"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61152" behindDoc="0" locked="0" layoutInCell="1" allowOverlap="1" wp14:anchorId="0755DA0A" wp14:editId="039A5B72">
              <wp:simplePos x="0" y="0"/>
              <wp:positionH relativeFrom="column">
                <wp:posOffset>3048635</wp:posOffset>
              </wp:positionH>
              <wp:positionV relativeFrom="paragraph">
                <wp:posOffset>-399415</wp:posOffset>
              </wp:positionV>
              <wp:extent cx="0" cy="707390"/>
              <wp:effectExtent l="0" t="0" r="19050" b="16510"/>
              <wp:wrapNone/>
              <wp:docPr id="38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0739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4" o:spid="_x0000_s1026" style="position:absolute;z-index:25176115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40.05pt,-31.45pt" to="240.0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8HZFAIAACo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"/>
          </w:pict>
        </mc:Fallback>
      </mc:AlternateContent>
    </w:r>
    <w:r w:rsidR="00EA7BCD"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58080" behindDoc="0" locked="0" layoutInCell="1" allowOverlap="1" wp14:anchorId="53B2E587" wp14:editId="111C3FF7">
              <wp:simplePos x="0" y="0"/>
              <wp:positionH relativeFrom="column">
                <wp:posOffset>2023745</wp:posOffset>
              </wp:positionH>
              <wp:positionV relativeFrom="paragraph">
                <wp:posOffset>-423355</wp:posOffset>
              </wp:positionV>
              <wp:extent cx="4110990" cy="0"/>
              <wp:effectExtent l="0" t="0" r="22860" b="19050"/>
              <wp:wrapNone/>
              <wp:docPr id="36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10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1" o:spid="_x0000_s1026" style="position:absolute;z-index:2517580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33.35pt" to="483.05pt,-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esFQ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"/>
          </w:pict>
        </mc:Fallback>
      </mc:AlternateContent>
    </w:r>
    <w:r w:rsidR="00EA7BCD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9104" behindDoc="0" locked="0" layoutInCell="1" allowOverlap="1" wp14:anchorId="03CEAAFF" wp14:editId="2A8297F5">
              <wp:simplePos x="0" y="0"/>
              <wp:positionH relativeFrom="column">
                <wp:posOffset>2157730</wp:posOffset>
              </wp:positionH>
              <wp:positionV relativeFrom="paragraph">
                <wp:posOffset>-696595</wp:posOffset>
              </wp:positionV>
              <wp:extent cx="3916045" cy="297180"/>
              <wp:effectExtent l="0" t="0" r="0" b="7620"/>
              <wp:wrapNone/>
              <wp:docPr id="37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604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BCD" w:rsidRPr="00101B90" w:rsidRDefault="00EA7BCD" w:rsidP="00292787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  <w:p w:rsidR="00EA7BCD" w:rsidRDefault="00EA7BCD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8" type="#_x0000_t202" style="position:absolute;margin-left:169.9pt;margin-top:-54.85pt;width:308.35pt;height:23.4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" filled="f" stroked="f">
              <v:textbox>
                <w:txbxContent>
                  <w:p w:rsidR="00EA7BCD" w:rsidRPr="00101B90" w:rsidRDefault="00EA7BCD" w:rsidP="00292787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  <w:p w:rsidR="00EA7BCD" w:rsidRDefault="00EA7BCD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="00EA7BCD"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57056" behindDoc="0" locked="0" layoutInCell="1" allowOverlap="1" wp14:anchorId="6F0C68FE" wp14:editId="4A24D40E">
              <wp:simplePos x="0" y="0"/>
              <wp:positionH relativeFrom="column">
                <wp:posOffset>2027712</wp:posOffset>
              </wp:positionH>
              <wp:positionV relativeFrom="paragraph">
                <wp:posOffset>-731759</wp:posOffset>
              </wp:positionV>
              <wp:extent cx="0" cy="1033153"/>
              <wp:effectExtent l="0" t="0" r="19050" b="14605"/>
              <wp:wrapNone/>
              <wp:docPr id="35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5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0" o:spid="_x0000_s1026" style="position:absolute;z-index:25175705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57.6pt" to="159.6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"/>
          </w:pict>
        </mc:Fallback>
      </mc:AlternateContent>
    </w:r>
    <w:r w:rsidR="00EA7BCD"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68320" behindDoc="0" locked="0" layoutInCell="1" allowOverlap="1" wp14:anchorId="01E7F9A0" wp14:editId="3B602F1D">
              <wp:simplePos x="0" y="0"/>
              <wp:positionH relativeFrom="column">
                <wp:posOffset>2023745</wp:posOffset>
              </wp:positionH>
              <wp:positionV relativeFrom="paragraph">
                <wp:posOffset>303529</wp:posOffset>
              </wp:positionV>
              <wp:extent cx="4117340" cy="0"/>
              <wp:effectExtent l="0" t="0" r="16510" b="19050"/>
              <wp:wrapNone/>
              <wp:docPr id="44" name="Lin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1" o:spid="_x0000_s1026" style="position:absolute;flip:x;z-index:2517683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23.9pt" to="483.5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" strokeweight="1.5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BCD" w:rsidRDefault="00EA7BCD">
    <w:pPr>
      <w:pStyle w:val="Footer"/>
    </w:pPr>
    <w:r w:rsidRPr="00926CF7">
      <w:rPr>
        <w:noProof/>
        <w:lang w:val="en-MY" w:eastAsia="en-MY"/>
      </w:rPr>
      <w:drawing>
        <wp:anchor distT="0" distB="0" distL="114300" distR="114300" simplePos="0" relativeHeight="251774464" behindDoc="1" locked="0" layoutInCell="1" allowOverlap="1" wp14:anchorId="2AF15318" wp14:editId="070D8508">
          <wp:simplePos x="0" y="0"/>
          <wp:positionH relativeFrom="column">
            <wp:posOffset>659765</wp:posOffset>
          </wp:positionH>
          <wp:positionV relativeFrom="paragraph">
            <wp:posOffset>-546100</wp:posOffset>
          </wp:positionV>
          <wp:extent cx="505460" cy="622300"/>
          <wp:effectExtent l="0" t="0" r="0" b="0"/>
          <wp:wrapNone/>
          <wp:docPr id="10" name="Picture 0" descr="final6g3-v5-bw-s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6g3-v5-bw-s2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546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75488" behindDoc="0" locked="0" layoutInCell="1" allowOverlap="1" wp14:anchorId="2CB5380F" wp14:editId="3F345B1C">
              <wp:simplePos x="0" y="0"/>
              <wp:positionH relativeFrom="column">
                <wp:posOffset>242570</wp:posOffset>
              </wp:positionH>
              <wp:positionV relativeFrom="paragraph">
                <wp:posOffset>85725</wp:posOffset>
              </wp:positionV>
              <wp:extent cx="1325245" cy="297815"/>
              <wp:effectExtent l="0" t="0" r="0" b="6985"/>
              <wp:wrapNone/>
              <wp:docPr id="2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5245" cy="297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BCD" w:rsidRDefault="00EA7BCD" w:rsidP="002E1A40">
                          <w:pPr>
                            <w:jc w:val="center"/>
                          </w:pPr>
                          <w:r>
                            <w:t>6g Organization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9" o:spid="_x0000_s1061" type="#_x0000_t202" style="position:absolute;margin-left:19.1pt;margin-top:6.75pt;width:104.35pt;height:23.4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1ruw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" filled="f" stroked="f">
              <v:textbox>
                <w:txbxContent>
                  <w:p w:rsidR="00EA7BCD" w:rsidRDefault="00EA7BCD" w:rsidP="002E1A40">
                    <w:pPr>
                      <w:jc w:val="center"/>
                    </w:pPr>
                    <w:r>
                      <w:t>6g Organization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78206" behindDoc="0" locked="0" layoutInCell="1" allowOverlap="1" wp14:anchorId="56981BD6" wp14:editId="2470B257">
              <wp:simplePos x="0" y="0"/>
              <wp:positionH relativeFrom="column">
                <wp:posOffset>2905125</wp:posOffset>
              </wp:positionH>
              <wp:positionV relativeFrom="paragraph">
                <wp:posOffset>85725</wp:posOffset>
              </wp:positionV>
              <wp:extent cx="1612900" cy="278130"/>
              <wp:effectExtent l="0" t="0" r="0" b="7620"/>
              <wp:wrapNone/>
              <wp:docPr id="28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BCD" w:rsidRPr="008512F4" w:rsidRDefault="00EA7BCD" w:rsidP="00EC36DE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EF 02-FT-01-034</w:t>
                          </w: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</w:p>
                        <w:p w:rsidR="00EA7BCD" w:rsidRPr="00EC36DE" w:rsidRDefault="00EA7BCD" w:rsidP="00EC36D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0" o:spid="_x0000_s1062" type="#_x0000_t202" style="position:absolute;margin-left:228.75pt;margin-top:6.75pt;width:127pt;height:21.9pt;z-index:2516782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" filled="f" stroked="f">
              <v:textbox>
                <w:txbxContent>
                  <w:p w:rsidR="00EA7BCD" w:rsidRPr="008512F4" w:rsidRDefault="00EA7BCD" w:rsidP="00EC36DE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8512F4">
                      <w:rPr>
                        <w:rFonts w:ascii="Arial" w:hAnsi="Arial" w:cs="Arial"/>
                        <w:b/>
                      </w:rPr>
                      <w:t>R</w:t>
                    </w:r>
                    <w:r>
                      <w:rPr>
                        <w:rFonts w:ascii="Arial" w:hAnsi="Arial" w:cs="Arial"/>
                        <w:b/>
                      </w:rPr>
                      <w:t>EF 02-FT-01-034</w:t>
                    </w:r>
                    <w:r w:rsidRPr="008512F4">
                      <w:rPr>
                        <w:rFonts w:ascii="Arial" w:hAnsi="Arial" w:cs="Arial"/>
                        <w:b/>
                      </w:rPr>
                      <w:t>-</w:t>
                    </w:r>
                  </w:p>
                  <w:p w:rsidR="00EA7BCD" w:rsidRPr="00EC36DE" w:rsidRDefault="00EA7BCD" w:rsidP="00EC36D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12768608" wp14:editId="68008CE3">
              <wp:simplePos x="0" y="0"/>
              <wp:positionH relativeFrom="column">
                <wp:posOffset>3183255</wp:posOffset>
              </wp:positionH>
              <wp:positionV relativeFrom="paragraph">
                <wp:posOffset>-160655</wp:posOffset>
              </wp:positionV>
              <wp:extent cx="1250950" cy="295275"/>
              <wp:effectExtent l="0" t="0" r="0" b="9525"/>
              <wp:wrapNone/>
              <wp:docPr id="25" name="Text 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BCD" w:rsidRDefault="00EA7BCD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ITEM NUMBER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7" o:spid="_x0000_s1063" type="#_x0000_t202" style="position:absolute;margin-left:250.65pt;margin-top:-12.65pt;width:98.5pt;height:23.2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QLSuQ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" filled="f" stroked="f">
              <v:textbox>
                <w:txbxContent>
                  <w:p w:rsidR="00EA7BCD" w:rsidRDefault="00EA7BCD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ITEM NUMBER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35552" behindDoc="0" locked="0" layoutInCell="1" allowOverlap="1" wp14:anchorId="7829D234" wp14:editId="77720AC0">
              <wp:simplePos x="0" y="0"/>
              <wp:positionH relativeFrom="column">
                <wp:posOffset>2032635</wp:posOffset>
              </wp:positionH>
              <wp:positionV relativeFrom="paragraph">
                <wp:posOffset>134619</wp:posOffset>
              </wp:positionV>
              <wp:extent cx="4104640" cy="0"/>
              <wp:effectExtent l="0" t="0" r="10160" b="19050"/>
              <wp:wrapNone/>
              <wp:docPr id="23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3" o:spid="_x0000_s1026" style="position:absolute;z-index:251735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05pt,10.6pt" to="483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8oQ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44768" behindDoc="0" locked="0" layoutInCell="1" allowOverlap="1" wp14:anchorId="6D135D4F" wp14:editId="1AEF9FC1">
              <wp:simplePos x="0" y="0"/>
              <wp:positionH relativeFrom="column">
                <wp:posOffset>2038985</wp:posOffset>
              </wp:positionH>
              <wp:positionV relativeFrom="paragraph">
                <wp:posOffset>332739</wp:posOffset>
              </wp:positionV>
              <wp:extent cx="4102100" cy="0"/>
              <wp:effectExtent l="0" t="0" r="12700" b="19050"/>
              <wp:wrapNone/>
              <wp:docPr id="22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02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2" o:spid="_x0000_s1026" style="position:absolute;flip:x;z-index:251744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26.2pt" to="483.5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" strokeweight="1.5pt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3744" behindDoc="0" locked="0" layoutInCell="1" allowOverlap="1" wp14:anchorId="75D072EC" wp14:editId="58D5B055">
              <wp:simplePos x="0" y="0"/>
              <wp:positionH relativeFrom="column">
                <wp:posOffset>5471795</wp:posOffset>
              </wp:positionH>
              <wp:positionV relativeFrom="paragraph">
                <wp:posOffset>104775</wp:posOffset>
              </wp:positionV>
              <wp:extent cx="647065" cy="278130"/>
              <wp:effectExtent l="0" t="0" r="0" b="7620"/>
              <wp:wrapNone/>
              <wp:docPr id="2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06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BCD" w:rsidRDefault="00EA7BCD" w:rsidP="000909A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fldSimple w:instr=" SECTIONPAGES  \* Arabic  \* MERGEFORMAT ">
                            <w:r w:rsidRPr="00235CDA">
                              <w:rPr>
                                <w:rStyle w:val="PageNumber"/>
                                <w:rFonts w:ascii="Arial" w:hAnsi="Arial"/>
                                <w:b/>
                                <w:noProof/>
                              </w:rPr>
                              <w:t>22</w:t>
                            </w:r>
                          </w:fldSimple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64" type="#_x0000_t202" style="position:absolute;margin-left:430.85pt;margin-top:8.25pt;width:50.95pt;height:21.9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KsnugIAAMI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" filled="f" stroked="f">
              <v:textbox>
                <w:txbxContent>
                  <w:p w:rsidR="00EA7BCD" w:rsidRDefault="00EA7BCD" w:rsidP="000909A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1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fldSimple w:instr=" SECTIONPAGES  \* Arabic  \* MERGEFORMAT ">
                      <w:r w:rsidRPr="00235CDA">
                        <w:rPr>
                          <w:rStyle w:val="PageNumber"/>
                          <w:rFonts w:ascii="Arial" w:hAnsi="Arial"/>
                          <w:b/>
                          <w:noProof/>
                        </w:rPr>
                        <w:t>22</w:t>
                      </w:r>
                    </w:fldSimple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0672" behindDoc="0" locked="0" layoutInCell="1" allowOverlap="1" wp14:anchorId="18DA9C9A" wp14:editId="15B66CC1">
              <wp:simplePos x="0" y="0"/>
              <wp:positionH relativeFrom="column">
                <wp:posOffset>2038985</wp:posOffset>
              </wp:positionH>
              <wp:positionV relativeFrom="paragraph">
                <wp:posOffset>95250</wp:posOffset>
              </wp:positionV>
              <wp:extent cx="938530" cy="276225"/>
              <wp:effectExtent l="0" t="0" r="0" b="9525"/>
              <wp:wrapNone/>
              <wp:docPr id="20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BCD" w:rsidRDefault="00EA7BCD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A4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8" o:spid="_x0000_s1065" type="#_x0000_t202" style="position:absolute;margin-left:160.55pt;margin-top:7.5pt;width:73.9pt;height:21.7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AOluA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" filled="f" stroked="f">
              <v:textbox>
                <w:txbxContent>
                  <w:p w:rsidR="00EA7BCD" w:rsidRDefault="00EA7BCD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A4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8624" behindDoc="0" locked="0" layoutInCell="1" allowOverlap="1" wp14:anchorId="1276F36B" wp14:editId="78651866">
              <wp:simplePos x="0" y="0"/>
              <wp:positionH relativeFrom="column">
                <wp:posOffset>5471794</wp:posOffset>
              </wp:positionH>
              <wp:positionV relativeFrom="paragraph">
                <wp:posOffset>-236855</wp:posOffset>
              </wp:positionV>
              <wp:extent cx="0" cy="525145"/>
              <wp:effectExtent l="0" t="0" r="19050" b="27305"/>
              <wp:wrapNone/>
              <wp:docPr id="19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5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6" o:spid="_x0000_s1026" style="position:absolute;z-index:2517386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30.85pt,-18.65pt" to="430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7600" behindDoc="0" locked="0" layoutInCell="1" allowOverlap="1" wp14:anchorId="5965FAA9" wp14:editId="384E1E1B">
              <wp:simplePos x="0" y="0"/>
              <wp:positionH relativeFrom="column">
                <wp:posOffset>4518024</wp:posOffset>
              </wp:positionH>
              <wp:positionV relativeFrom="paragraph">
                <wp:posOffset>-217805</wp:posOffset>
              </wp:positionV>
              <wp:extent cx="0" cy="524510"/>
              <wp:effectExtent l="0" t="0" r="19050" b="27940"/>
              <wp:wrapNone/>
              <wp:docPr id="18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45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5" o:spid="_x0000_s1026" style="position:absolute;z-index:2517376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55.75pt,-17.15pt" to="355.7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6576" behindDoc="0" locked="0" layoutInCell="1" allowOverlap="1" wp14:anchorId="27E5BD30" wp14:editId="3397A9F0">
              <wp:simplePos x="0" y="0"/>
              <wp:positionH relativeFrom="column">
                <wp:posOffset>2992754</wp:posOffset>
              </wp:positionH>
              <wp:positionV relativeFrom="paragraph">
                <wp:posOffset>-217805</wp:posOffset>
              </wp:positionV>
              <wp:extent cx="0" cy="514350"/>
              <wp:effectExtent l="0" t="0" r="19050" b="19050"/>
              <wp:wrapNone/>
              <wp:docPr id="17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143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4" o:spid="_x0000_s1026" style="position:absolute;z-index:2517365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5.65pt,-17.15pt" to="235.6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yM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5C5F2B4F" wp14:editId="4A0D6EB5">
              <wp:simplePos x="0" y="0"/>
              <wp:positionH relativeFrom="column">
                <wp:posOffset>2515870</wp:posOffset>
              </wp:positionH>
              <wp:positionV relativeFrom="paragraph">
                <wp:posOffset>-511810</wp:posOffset>
              </wp:positionV>
              <wp:extent cx="3254375" cy="297180"/>
              <wp:effectExtent l="0" t="0" r="0" b="7620"/>
              <wp:wrapNone/>
              <wp:docPr id="16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437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BCD" w:rsidRDefault="00EA7BCD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DOCUMENT IDENTIFICATION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2" o:spid="_x0000_s1066" type="#_x0000_t202" style="position:absolute;margin-left:198.1pt;margin-top:-40.3pt;width:256.25pt;height:23.4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GhZuw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" filled="f" stroked="f">
              <v:textbox>
                <w:txbxContent>
                  <w:p w:rsidR="00EA7BCD" w:rsidRDefault="00EA7BCD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DOCUMENT IDENTIFICATION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33504" behindDoc="0" locked="0" layoutInCell="1" allowOverlap="1" wp14:anchorId="005CFD02" wp14:editId="0A62F4BF">
              <wp:simplePos x="0" y="0"/>
              <wp:positionH relativeFrom="column">
                <wp:posOffset>2038985</wp:posOffset>
              </wp:positionH>
              <wp:positionV relativeFrom="paragraph">
                <wp:posOffset>-246381</wp:posOffset>
              </wp:positionV>
              <wp:extent cx="4104640" cy="0"/>
              <wp:effectExtent l="0" t="0" r="10160" b="19050"/>
              <wp:wrapNone/>
              <wp:docPr id="15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1" o:spid="_x0000_s1026" style="position:absolute;z-index:251733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-19.4pt" to="483.75pt,-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PZFA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2480" behindDoc="0" locked="0" layoutInCell="1" allowOverlap="1" wp14:anchorId="1153EDA7" wp14:editId="5BD0CC3D">
              <wp:simplePos x="0" y="0"/>
              <wp:positionH relativeFrom="column">
                <wp:posOffset>2038984</wp:posOffset>
              </wp:positionH>
              <wp:positionV relativeFrom="paragraph">
                <wp:posOffset>-578485</wp:posOffset>
              </wp:positionV>
              <wp:extent cx="0" cy="924560"/>
              <wp:effectExtent l="0" t="0" r="19050" b="27940"/>
              <wp:wrapNone/>
              <wp:docPr id="12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245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0" o:spid="_x0000_s1026" style="position:absolute;z-index:2517324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60.55pt,-45.55pt" to="160.5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74383409" wp14:editId="2B3126C5">
              <wp:simplePos x="0" y="0"/>
              <wp:positionH relativeFrom="column">
                <wp:posOffset>-344805</wp:posOffset>
              </wp:positionH>
              <wp:positionV relativeFrom="paragraph">
                <wp:posOffset>-588010</wp:posOffset>
              </wp:positionV>
              <wp:extent cx="6479540" cy="924560"/>
              <wp:effectExtent l="0" t="0" r="16510" b="27940"/>
              <wp:wrapNone/>
              <wp:docPr id="11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9540" cy="92456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9" o:spid="_x0000_s1026" style="position:absolute;margin-left:-27.15pt;margin-top:-46.3pt;width:510.2pt;height:72.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0432" behindDoc="0" locked="0" layoutInCell="1" allowOverlap="1" wp14:anchorId="17A923D1" wp14:editId="4ECFD102">
              <wp:simplePos x="0" y="0"/>
              <wp:positionH relativeFrom="column">
                <wp:posOffset>2038985</wp:posOffset>
              </wp:positionH>
              <wp:positionV relativeFrom="paragraph">
                <wp:posOffset>-141605</wp:posOffset>
              </wp:positionV>
              <wp:extent cx="938530" cy="276225"/>
              <wp:effectExtent l="0" t="0" r="0" b="9525"/>
              <wp:wrapNone/>
              <wp:docPr id="7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BCD" w:rsidRDefault="00EA7BCD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FORMAT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8" o:spid="_x0000_s1067" type="#_x0000_t202" style="position:absolute;margin-left:160.55pt;margin-top:-11.15pt;width:73.9pt;height:21.7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" filled="f" stroked="f">
              <v:textbox>
                <w:txbxContent>
                  <w:p w:rsidR="00EA7BCD" w:rsidRDefault="00EA7BCD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FORMAT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29408" behindDoc="0" locked="0" layoutInCell="1" allowOverlap="1" wp14:anchorId="15920987" wp14:editId="1E8444AE">
              <wp:simplePos x="0" y="0"/>
              <wp:positionH relativeFrom="column">
                <wp:posOffset>4518025</wp:posOffset>
              </wp:positionH>
              <wp:positionV relativeFrom="paragraph">
                <wp:posOffset>-160655</wp:posOffset>
              </wp:positionV>
              <wp:extent cx="938530" cy="276860"/>
              <wp:effectExtent l="0" t="0" r="0" b="8890"/>
              <wp:wrapNone/>
              <wp:docPr id="6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BCD" w:rsidRDefault="00EA7BCD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REVISION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7" o:spid="_x0000_s1068" type="#_x0000_t202" style="position:absolute;margin-left:355.75pt;margin-top:-12.65pt;width:73.9pt;height:21.8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" filled="f" stroked="f">
              <v:textbox>
                <w:txbxContent>
                  <w:p w:rsidR="00EA7BCD" w:rsidRDefault="00EA7BCD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REVISION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534B895F" wp14:editId="13E1EA44">
              <wp:simplePos x="0" y="0"/>
              <wp:positionH relativeFrom="column">
                <wp:posOffset>5375910</wp:posOffset>
              </wp:positionH>
              <wp:positionV relativeFrom="paragraph">
                <wp:posOffset>-179705</wp:posOffset>
              </wp:positionV>
              <wp:extent cx="938530" cy="277495"/>
              <wp:effectExtent l="0" t="0" r="0" b="8255"/>
              <wp:wrapNone/>
              <wp:docPr id="5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BCD" w:rsidRDefault="00EA7BCD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6" o:spid="_x0000_s1069" type="#_x0000_t202" style="position:absolute;margin-left:423.3pt;margin-top:-14.15pt;width:73.9pt;height:21.8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DQbuQ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" filled="f" stroked="f">
              <v:textbox>
                <w:txbxContent>
                  <w:p w:rsidR="00EA7BCD" w:rsidRDefault="00EA7BCD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D4B" w:rsidRDefault="00684D4B">
      <w:r>
        <w:separator/>
      </w:r>
    </w:p>
  </w:footnote>
  <w:footnote w:type="continuationSeparator" w:id="0">
    <w:p w:rsidR="00684D4B" w:rsidRDefault="00684D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BCD" w:rsidRDefault="00EA7BCD">
    <w:pPr>
      <w:pStyle w:val="Head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2E5A6554" wp14:editId="5CEE0AE0">
              <wp:simplePos x="0" y="0"/>
              <wp:positionH relativeFrom="column">
                <wp:posOffset>-368300</wp:posOffset>
              </wp:positionH>
              <wp:positionV relativeFrom="paragraph">
                <wp:posOffset>120015</wp:posOffset>
              </wp:positionV>
              <wp:extent cx="6503035" cy="9815830"/>
              <wp:effectExtent l="0" t="0" r="12065" b="13970"/>
              <wp:wrapNone/>
              <wp:docPr id="70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81583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margin-left:-29pt;margin-top:9.45pt;width:512.05pt;height:772.9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33241888" wp14:editId="0ACDD521">
              <wp:simplePos x="0" y="0"/>
              <wp:positionH relativeFrom="column">
                <wp:posOffset>-937895</wp:posOffset>
              </wp:positionH>
              <wp:positionV relativeFrom="paragraph">
                <wp:posOffset>4930140</wp:posOffset>
              </wp:positionV>
              <wp:extent cx="517525" cy="4095750"/>
              <wp:effectExtent l="0" t="0" r="0" b="0"/>
              <wp:wrapNone/>
              <wp:docPr id="7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52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BCD" w:rsidRDefault="00EA7BC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FSKKP-UMP.  </w:t>
                          </w:r>
                        </w:p>
                        <w:p w:rsidR="00EA7BCD" w:rsidRDefault="00EA7BC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from FSKKP-UMP.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4" type="#_x0000_t202" style="position:absolute;margin-left:-73.85pt;margin-top:388.2pt;width:40.75pt;height:322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" filled="f" fillcolor="yellow" stroked="f">
              <v:textbox style="layout-flow:vertical;mso-layout-flow-alt:bottom-to-top">
                <w:txbxContent>
                  <w:p w:rsidR="00EA7BCD" w:rsidRDefault="00EA7BC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FSKKP-UMP.  </w:t>
                    </w:r>
                  </w:p>
                  <w:p w:rsidR="00EA7BCD" w:rsidRDefault="00EA7BC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from FSKKP-UMP. 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BCD" w:rsidRDefault="00EA7BCD">
    <w:pPr>
      <w:pStyle w:val="Head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7840" behindDoc="0" locked="0" layoutInCell="1" allowOverlap="1" wp14:anchorId="73FC4A05" wp14:editId="30B09488">
              <wp:simplePos x="0" y="0"/>
              <wp:positionH relativeFrom="column">
                <wp:posOffset>-356870</wp:posOffset>
              </wp:positionH>
              <wp:positionV relativeFrom="paragraph">
                <wp:posOffset>-302895</wp:posOffset>
              </wp:positionV>
              <wp:extent cx="6503035" cy="10390505"/>
              <wp:effectExtent l="0" t="0" r="12065" b="10795"/>
              <wp:wrapNone/>
              <wp:docPr id="31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103905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9" o:spid="_x0000_s1026" style="position:absolute;margin-left:-28.1pt;margin-top:-23.85pt;width:512.05pt;height:818.1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6816" behindDoc="0" locked="0" layoutInCell="1" allowOverlap="1" wp14:anchorId="013F02D9" wp14:editId="695CDF59">
              <wp:simplePos x="0" y="0"/>
              <wp:positionH relativeFrom="column">
                <wp:posOffset>-962660</wp:posOffset>
              </wp:positionH>
              <wp:positionV relativeFrom="paragraph">
                <wp:posOffset>4948555</wp:posOffset>
              </wp:positionV>
              <wp:extent cx="617855" cy="4095750"/>
              <wp:effectExtent l="0" t="0" r="0" b="0"/>
              <wp:wrapNone/>
              <wp:docPr id="30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85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BCD" w:rsidRDefault="00EA7BCD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CASE-UTM.  </w:t>
                          </w:r>
                        </w:p>
                        <w:p w:rsidR="00EA7BCD" w:rsidRDefault="00EA7BCD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</w:t>
                          </w:r>
                          <w:proofErr w:type="gramStart"/>
                          <w:r>
                            <w:rPr>
                              <w:rFonts w:ascii="Arial" w:hAnsi="Arial"/>
                              <w:sz w:val="16"/>
                            </w:rPr>
                            <w:t>from  CASE</w:t>
                          </w:r>
                          <w:proofErr w:type="gramEnd"/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-UTM.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60" type="#_x0000_t202" style="position:absolute;margin-left:-75.8pt;margin-top:389.65pt;width:48.65pt;height:322.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" filled="f" fillcolor="yellow" stroked="f">
              <v:textbox style="layout-flow:vertical;mso-layout-flow-alt:bottom-to-top">
                <w:txbxContent>
                  <w:p w:rsidR="00EA7BCD" w:rsidRDefault="00EA7BCD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CASE-UTM.  </w:t>
                    </w:r>
                  </w:p>
                  <w:p w:rsidR="00EA7BCD" w:rsidRDefault="00EA7BCD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</w:t>
                    </w:r>
                    <w:proofErr w:type="gramStart"/>
                    <w:r>
                      <w:rPr>
                        <w:rFonts w:ascii="Arial" w:hAnsi="Arial"/>
                        <w:sz w:val="16"/>
                      </w:rPr>
                      <w:t>from  CASE</w:t>
                    </w:r>
                    <w:proofErr w:type="gramEnd"/>
                    <w:r>
                      <w:rPr>
                        <w:rFonts w:ascii="Arial" w:hAnsi="Arial"/>
                        <w:sz w:val="16"/>
                      </w:rPr>
                      <w:t xml:space="preserve">-UTM.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A153D"/>
    <w:multiLevelType w:val="hybridMultilevel"/>
    <w:tmpl w:val="8D2EA8D8"/>
    <w:lvl w:ilvl="0" w:tplc="85D60A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107A5"/>
    <w:multiLevelType w:val="multilevel"/>
    <w:tmpl w:val="FE2C87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20047A0B"/>
    <w:multiLevelType w:val="multilevel"/>
    <w:tmpl w:val="795E6B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3BF86075"/>
    <w:multiLevelType w:val="multilevel"/>
    <w:tmpl w:val="46AA56CC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42707623"/>
    <w:multiLevelType w:val="hybridMultilevel"/>
    <w:tmpl w:val="C0D68218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A31993"/>
    <w:multiLevelType w:val="multilevel"/>
    <w:tmpl w:val="B7EC7D62"/>
    <w:lvl w:ilvl="0">
      <w:start w:val="1"/>
      <w:numFmt w:val="decimal"/>
      <w:lvlText w:val="%1.0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F9"/>
    <w:rsid w:val="00000809"/>
    <w:rsid w:val="00000CD5"/>
    <w:rsid w:val="00001AD3"/>
    <w:rsid w:val="000033E8"/>
    <w:rsid w:val="0000462D"/>
    <w:rsid w:val="00004F4F"/>
    <w:rsid w:val="000121A5"/>
    <w:rsid w:val="00014FC8"/>
    <w:rsid w:val="000161BB"/>
    <w:rsid w:val="000210D0"/>
    <w:rsid w:val="00021ECA"/>
    <w:rsid w:val="000225DF"/>
    <w:rsid w:val="00022B9E"/>
    <w:rsid w:val="0002349D"/>
    <w:rsid w:val="00027467"/>
    <w:rsid w:val="00031AEB"/>
    <w:rsid w:val="00032C99"/>
    <w:rsid w:val="00033B5B"/>
    <w:rsid w:val="0003478A"/>
    <w:rsid w:val="00034A26"/>
    <w:rsid w:val="00034B2B"/>
    <w:rsid w:val="00034B32"/>
    <w:rsid w:val="00036C69"/>
    <w:rsid w:val="0003725A"/>
    <w:rsid w:val="00037989"/>
    <w:rsid w:val="000434C5"/>
    <w:rsid w:val="000449F8"/>
    <w:rsid w:val="00044B60"/>
    <w:rsid w:val="00045A67"/>
    <w:rsid w:val="0004712E"/>
    <w:rsid w:val="00053F12"/>
    <w:rsid w:val="0005437C"/>
    <w:rsid w:val="00055387"/>
    <w:rsid w:val="00055971"/>
    <w:rsid w:val="0005736C"/>
    <w:rsid w:val="00057EBB"/>
    <w:rsid w:val="000601FF"/>
    <w:rsid w:val="000607A3"/>
    <w:rsid w:val="00062E0D"/>
    <w:rsid w:val="000632A8"/>
    <w:rsid w:val="000632D4"/>
    <w:rsid w:val="00063767"/>
    <w:rsid w:val="000647E4"/>
    <w:rsid w:val="00067F41"/>
    <w:rsid w:val="000712DE"/>
    <w:rsid w:val="00072464"/>
    <w:rsid w:val="00073ED5"/>
    <w:rsid w:val="00073FD3"/>
    <w:rsid w:val="0007763B"/>
    <w:rsid w:val="000802B0"/>
    <w:rsid w:val="00083261"/>
    <w:rsid w:val="00083CF5"/>
    <w:rsid w:val="00084275"/>
    <w:rsid w:val="00087992"/>
    <w:rsid w:val="000901A6"/>
    <w:rsid w:val="000909A9"/>
    <w:rsid w:val="000931CB"/>
    <w:rsid w:val="000943B9"/>
    <w:rsid w:val="000977D4"/>
    <w:rsid w:val="000A2605"/>
    <w:rsid w:val="000A26DC"/>
    <w:rsid w:val="000A4B48"/>
    <w:rsid w:val="000A4E82"/>
    <w:rsid w:val="000A639A"/>
    <w:rsid w:val="000A674C"/>
    <w:rsid w:val="000A776D"/>
    <w:rsid w:val="000B2303"/>
    <w:rsid w:val="000B56A9"/>
    <w:rsid w:val="000B7873"/>
    <w:rsid w:val="000C0F41"/>
    <w:rsid w:val="000C27DC"/>
    <w:rsid w:val="000C2968"/>
    <w:rsid w:val="000C3BA6"/>
    <w:rsid w:val="000C4099"/>
    <w:rsid w:val="000C644F"/>
    <w:rsid w:val="000D1334"/>
    <w:rsid w:val="000D301A"/>
    <w:rsid w:val="000D3686"/>
    <w:rsid w:val="000D6183"/>
    <w:rsid w:val="000D6D80"/>
    <w:rsid w:val="000E0708"/>
    <w:rsid w:val="000E27FF"/>
    <w:rsid w:val="000E2BC6"/>
    <w:rsid w:val="000E3385"/>
    <w:rsid w:val="000E4AA8"/>
    <w:rsid w:val="000E607C"/>
    <w:rsid w:val="000E6543"/>
    <w:rsid w:val="000E69B0"/>
    <w:rsid w:val="000F08AA"/>
    <w:rsid w:val="000F21D5"/>
    <w:rsid w:val="000F4799"/>
    <w:rsid w:val="000F50BC"/>
    <w:rsid w:val="000F50F3"/>
    <w:rsid w:val="000F7674"/>
    <w:rsid w:val="000F769A"/>
    <w:rsid w:val="000F7B98"/>
    <w:rsid w:val="000F7DB6"/>
    <w:rsid w:val="00101B90"/>
    <w:rsid w:val="00101BC8"/>
    <w:rsid w:val="00101DC7"/>
    <w:rsid w:val="00102ED3"/>
    <w:rsid w:val="00103784"/>
    <w:rsid w:val="00105A5B"/>
    <w:rsid w:val="00105C25"/>
    <w:rsid w:val="00110877"/>
    <w:rsid w:val="001110C5"/>
    <w:rsid w:val="00111B40"/>
    <w:rsid w:val="00112D5F"/>
    <w:rsid w:val="00114789"/>
    <w:rsid w:val="001152BA"/>
    <w:rsid w:val="001160D5"/>
    <w:rsid w:val="00116B44"/>
    <w:rsid w:val="0012013E"/>
    <w:rsid w:val="00121536"/>
    <w:rsid w:val="00122C50"/>
    <w:rsid w:val="00123C3D"/>
    <w:rsid w:val="0012764C"/>
    <w:rsid w:val="00127AAA"/>
    <w:rsid w:val="00127AB5"/>
    <w:rsid w:val="00130512"/>
    <w:rsid w:val="00130761"/>
    <w:rsid w:val="001345F7"/>
    <w:rsid w:val="00134A29"/>
    <w:rsid w:val="001360CE"/>
    <w:rsid w:val="00140685"/>
    <w:rsid w:val="00140E98"/>
    <w:rsid w:val="00141DEA"/>
    <w:rsid w:val="00142D8E"/>
    <w:rsid w:val="00146F17"/>
    <w:rsid w:val="001519F5"/>
    <w:rsid w:val="00151CAD"/>
    <w:rsid w:val="00151FCF"/>
    <w:rsid w:val="001542C6"/>
    <w:rsid w:val="00154479"/>
    <w:rsid w:val="00154858"/>
    <w:rsid w:val="001606A0"/>
    <w:rsid w:val="00162FE9"/>
    <w:rsid w:val="001630A5"/>
    <w:rsid w:val="00163770"/>
    <w:rsid w:val="00163F11"/>
    <w:rsid w:val="001644AD"/>
    <w:rsid w:val="001656ED"/>
    <w:rsid w:val="00166C65"/>
    <w:rsid w:val="00171260"/>
    <w:rsid w:val="001716A3"/>
    <w:rsid w:val="0017298A"/>
    <w:rsid w:val="001730D4"/>
    <w:rsid w:val="00173276"/>
    <w:rsid w:val="001740E4"/>
    <w:rsid w:val="00177E44"/>
    <w:rsid w:val="00182BE3"/>
    <w:rsid w:val="001838DF"/>
    <w:rsid w:val="00185BDB"/>
    <w:rsid w:val="0018730C"/>
    <w:rsid w:val="00187A40"/>
    <w:rsid w:val="00187AB4"/>
    <w:rsid w:val="001908BA"/>
    <w:rsid w:val="00191D09"/>
    <w:rsid w:val="00191F0F"/>
    <w:rsid w:val="00192ADA"/>
    <w:rsid w:val="00195463"/>
    <w:rsid w:val="00195545"/>
    <w:rsid w:val="00196431"/>
    <w:rsid w:val="0019739C"/>
    <w:rsid w:val="001A545D"/>
    <w:rsid w:val="001B450A"/>
    <w:rsid w:val="001B4616"/>
    <w:rsid w:val="001B4D8F"/>
    <w:rsid w:val="001B5574"/>
    <w:rsid w:val="001B5880"/>
    <w:rsid w:val="001B5AAB"/>
    <w:rsid w:val="001B70E6"/>
    <w:rsid w:val="001B71A8"/>
    <w:rsid w:val="001B7A81"/>
    <w:rsid w:val="001B7AA7"/>
    <w:rsid w:val="001C036C"/>
    <w:rsid w:val="001C0F52"/>
    <w:rsid w:val="001C153E"/>
    <w:rsid w:val="001C2C37"/>
    <w:rsid w:val="001C3743"/>
    <w:rsid w:val="001C5806"/>
    <w:rsid w:val="001C6EDF"/>
    <w:rsid w:val="001C739F"/>
    <w:rsid w:val="001C7F75"/>
    <w:rsid w:val="001D017A"/>
    <w:rsid w:val="001D1AC6"/>
    <w:rsid w:val="001D23E0"/>
    <w:rsid w:val="001D3E93"/>
    <w:rsid w:val="001D520C"/>
    <w:rsid w:val="001D5B60"/>
    <w:rsid w:val="001D66D0"/>
    <w:rsid w:val="001D7690"/>
    <w:rsid w:val="001D77C6"/>
    <w:rsid w:val="001E013D"/>
    <w:rsid w:val="001E2F00"/>
    <w:rsid w:val="001E3653"/>
    <w:rsid w:val="001E6C79"/>
    <w:rsid w:val="001E7A0D"/>
    <w:rsid w:val="001F0CDF"/>
    <w:rsid w:val="001F1406"/>
    <w:rsid w:val="001F20E8"/>
    <w:rsid w:val="001F2699"/>
    <w:rsid w:val="001F345B"/>
    <w:rsid w:val="001F4B98"/>
    <w:rsid w:val="001F6A86"/>
    <w:rsid w:val="001F7732"/>
    <w:rsid w:val="001F7A71"/>
    <w:rsid w:val="00201A1E"/>
    <w:rsid w:val="00202B2D"/>
    <w:rsid w:val="002037F4"/>
    <w:rsid w:val="00204585"/>
    <w:rsid w:val="00205C62"/>
    <w:rsid w:val="00206BBE"/>
    <w:rsid w:val="002101FE"/>
    <w:rsid w:val="00210498"/>
    <w:rsid w:val="00210836"/>
    <w:rsid w:val="00213F60"/>
    <w:rsid w:val="0021406E"/>
    <w:rsid w:val="002142E1"/>
    <w:rsid w:val="002150C9"/>
    <w:rsid w:val="00215E54"/>
    <w:rsid w:val="0022008A"/>
    <w:rsid w:val="00221410"/>
    <w:rsid w:val="00223E5C"/>
    <w:rsid w:val="00225FF0"/>
    <w:rsid w:val="00226ADB"/>
    <w:rsid w:val="00226FF1"/>
    <w:rsid w:val="0023093E"/>
    <w:rsid w:val="0023344D"/>
    <w:rsid w:val="00233730"/>
    <w:rsid w:val="00233B37"/>
    <w:rsid w:val="00233FBB"/>
    <w:rsid w:val="00234A0E"/>
    <w:rsid w:val="00234B22"/>
    <w:rsid w:val="00235CDA"/>
    <w:rsid w:val="00236A5F"/>
    <w:rsid w:val="00240088"/>
    <w:rsid w:val="00240309"/>
    <w:rsid w:val="00242585"/>
    <w:rsid w:val="00242DDA"/>
    <w:rsid w:val="0024496B"/>
    <w:rsid w:val="0024621A"/>
    <w:rsid w:val="0024724B"/>
    <w:rsid w:val="00247BC4"/>
    <w:rsid w:val="00251132"/>
    <w:rsid w:val="00251B3C"/>
    <w:rsid w:val="00252C89"/>
    <w:rsid w:val="002555E0"/>
    <w:rsid w:val="002561AD"/>
    <w:rsid w:val="00257CAA"/>
    <w:rsid w:val="00260052"/>
    <w:rsid w:val="002607BC"/>
    <w:rsid w:val="002614E1"/>
    <w:rsid w:val="00261654"/>
    <w:rsid w:val="00262A96"/>
    <w:rsid w:val="00266254"/>
    <w:rsid w:val="00266F07"/>
    <w:rsid w:val="0026767D"/>
    <w:rsid w:val="00270FD3"/>
    <w:rsid w:val="00271772"/>
    <w:rsid w:val="00273B80"/>
    <w:rsid w:val="00273CFD"/>
    <w:rsid w:val="002749EF"/>
    <w:rsid w:val="00276BAF"/>
    <w:rsid w:val="00276EE7"/>
    <w:rsid w:val="00280316"/>
    <w:rsid w:val="00280603"/>
    <w:rsid w:val="0028073D"/>
    <w:rsid w:val="00281962"/>
    <w:rsid w:val="00281AA8"/>
    <w:rsid w:val="00283EAD"/>
    <w:rsid w:val="0028480E"/>
    <w:rsid w:val="0028565C"/>
    <w:rsid w:val="0029039E"/>
    <w:rsid w:val="0029077E"/>
    <w:rsid w:val="002910F9"/>
    <w:rsid w:val="00292276"/>
    <w:rsid w:val="00292787"/>
    <w:rsid w:val="002975E8"/>
    <w:rsid w:val="002A065A"/>
    <w:rsid w:val="002A1227"/>
    <w:rsid w:val="002A3403"/>
    <w:rsid w:val="002A3F56"/>
    <w:rsid w:val="002A5A95"/>
    <w:rsid w:val="002A62EC"/>
    <w:rsid w:val="002B0091"/>
    <w:rsid w:val="002B16BC"/>
    <w:rsid w:val="002B2D94"/>
    <w:rsid w:val="002B3317"/>
    <w:rsid w:val="002B3A22"/>
    <w:rsid w:val="002B467C"/>
    <w:rsid w:val="002B4EE5"/>
    <w:rsid w:val="002B6988"/>
    <w:rsid w:val="002B7112"/>
    <w:rsid w:val="002B7995"/>
    <w:rsid w:val="002C1932"/>
    <w:rsid w:val="002C3322"/>
    <w:rsid w:val="002C3B43"/>
    <w:rsid w:val="002C7A7A"/>
    <w:rsid w:val="002C7B5A"/>
    <w:rsid w:val="002D0A15"/>
    <w:rsid w:val="002D1764"/>
    <w:rsid w:val="002D24F3"/>
    <w:rsid w:val="002D44B7"/>
    <w:rsid w:val="002D663B"/>
    <w:rsid w:val="002D79DC"/>
    <w:rsid w:val="002D7C8B"/>
    <w:rsid w:val="002E0795"/>
    <w:rsid w:val="002E1A40"/>
    <w:rsid w:val="002E2C81"/>
    <w:rsid w:val="002E4AA2"/>
    <w:rsid w:val="002E5DF8"/>
    <w:rsid w:val="002E5E83"/>
    <w:rsid w:val="002E757A"/>
    <w:rsid w:val="002F3DB9"/>
    <w:rsid w:val="002F7018"/>
    <w:rsid w:val="00301848"/>
    <w:rsid w:val="00304967"/>
    <w:rsid w:val="00305C7D"/>
    <w:rsid w:val="003070D9"/>
    <w:rsid w:val="00310AE4"/>
    <w:rsid w:val="00310B2F"/>
    <w:rsid w:val="00310DC7"/>
    <w:rsid w:val="00311770"/>
    <w:rsid w:val="003125A6"/>
    <w:rsid w:val="00312656"/>
    <w:rsid w:val="00313032"/>
    <w:rsid w:val="003135E2"/>
    <w:rsid w:val="0031455A"/>
    <w:rsid w:val="0031559B"/>
    <w:rsid w:val="00317623"/>
    <w:rsid w:val="00322751"/>
    <w:rsid w:val="003232D9"/>
    <w:rsid w:val="00323DAB"/>
    <w:rsid w:val="00324456"/>
    <w:rsid w:val="00324A24"/>
    <w:rsid w:val="003257A6"/>
    <w:rsid w:val="00327411"/>
    <w:rsid w:val="00327A66"/>
    <w:rsid w:val="0033056F"/>
    <w:rsid w:val="00330C18"/>
    <w:rsid w:val="00331D0B"/>
    <w:rsid w:val="00333F48"/>
    <w:rsid w:val="003377AB"/>
    <w:rsid w:val="00340631"/>
    <w:rsid w:val="00341C47"/>
    <w:rsid w:val="0034364E"/>
    <w:rsid w:val="00343A22"/>
    <w:rsid w:val="003453B7"/>
    <w:rsid w:val="00347CB2"/>
    <w:rsid w:val="003501A0"/>
    <w:rsid w:val="003531CF"/>
    <w:rsid w:val="0035438F"/>
    <w:rsid w:val="00354F1D"/>
    <w:rsid w:val="0035675B"/>
    <w:rsid w:val="00360DBD"/>
    <w:rsid w:val="00361E91"/>
    <w:rsid w:val="00362632"/>
    <w:rsid w:val="00362F19"/>
    <w:rsid w:val="00363385"/>
    <w:rsid w:val="0036393A"/>
    <w:rsid w:val="00363E35"/>
    <w:rsid w:val="00365F90"/>
    <w:rsid w:val="003662C8"/>
    <w:rsid w:val="00371586"/>
    <w:rsid w:val="003717FA"/>
    <w:rsid w:val="00374322"/>
    <w:rsid w:val="0037502A"/>
    <w:rsid w:val="003755C8"/>
    <w:rsid w:val="00375CE2"/>
    <w:rsid w:val="00375E65"/>
    <w:rsid w:val="003779AF"/>
    <w:rsid w:val="00380B12"/>
    <w:rsid w:val="00380B37"/>
    <w:rsid w:val="0038207E"/>
    <w:rsid w:val="00382A03"/>
    <w:rsid w:val="0038550E"/>
    <w:rsid w:val="00386F72"/>
    <w:rsid w:val="00387656"/>
    <w:rsid w:val="003902AE"/>
    <w:rsid w:val="003903C3"/>
    <w:rsid w:val="00392A5B"/>
    <w:rsid w:val="0039370B"/>
    <w:rsid w:val="003939A5"/>
    <w:rsid w:val="003942BA"/>
    <w:rsid w:val="0039624B"/>
    <w:rsid w:val="00397601"/>
    <w:rsid w:val="003A08C9"/>
    <w:rsid w:val="003A0DB9"/>
    <w:rsid w:val="003A32E9"/>
    <w:rsid w:val="003A79A8"/>
    <w:rsid w:val="003B1DB4"/>
    <w:rsid w:val="003B677D"/>
    <w:rsid w:val="003B71FC"/>
    <w:rsid w:val="003C014F"/>
    <w:rsid w:val="003C0FB6"/>
    <w:rsid w:val="003C22FB"/>
    <w:rsid w:val="003C3048"/>
    <w:rsid w:val="003C3C32"/>
    <w:rsid w:val="003C4A2C"/>
    <w:rsid w:val="003C6479"/>
    <w:rsid w:val="003C7220"/>
    <w:rsid w:val="003D00C9"/>
    <w:rsid w:val="003D6576"/>
    <w:rsid w:val="003D6EA0"/>
    <w:rsid w:val="003D7132"/>
    <w:rsid w:val="003D7E0A"/>
    <w:rsid w:val="003E040A"/>
    <w:rsid w:val="003E0575"/>
    <w:rsid w:val="003E1E52"/>
    <w:rsid w:val="003E234F"/>
    <w:rsid w:val="003E28F1"/>
    <w:rsid w:val="003E2915"/>
    <w:rsid w:val="003E2A6E"/>
    <w:rsid w:val="003E37AA"/>
    <w:rsid w:val="003E50A7"/>
    <w:rsid w:val="003E522A"/>
    <w:rsid w:val="003E540E"/>
    <w:rsid w:val="003E62E0"/>
    <w:rsid w:val="003F0360"/>
    <w:rsid w:val="003F21C1"/>
    <w:rsid w:val="003F2373"/>
    <w:rsid w:val="003F4D88"/>
    <w:rsid w:val="003F7952"/>
    <w:rsid w:val="00402C3B"/>
    <w:rsid w:val="004063B3"/>
    <w:rsid w:val="00407352"/>
    <w:rsid w:val="0041161E"/>
    <w:rsid w:val="00413122"/>
    <w:rsid w:val="004215F0"/>
    <w:rsid w:val="00422533"/>
    <w:rsid w:val="00423913"/>
    <w:rsid w:val="0042513F"/>
    <w:rsid w:val="00425503"/>
    <w:rsid w:val="0042687C"/>
    <w:rsid w:val="004277F5"/>
    <w:rsid w:val="00430931"/>
    <w:rsid w:val="00430D2D"/>
    <w:rsid w:val="0043116C"/>
    <w:rsid w:val="004323FC"/>
    <w:rsid w:val="004333C3"/>
    <w:rsid w:val="00433D21"/>
    <w:rsid w:val="00436036"/>
    <w:rsid w:val="00436941"/>
    <w:rsid w:val="00437116"/>
    <w:rsid w:val="00441059"/>
    <w:rsid w:val="004423A8"/>
    <w:rsid w:val="00443455"/>
    <w:rsid w:val="00452A38"/>
    <w:rsid w:val="00452ACD"/>
    <w:rsid w:val="004530E1"/>
    <w:rsid w:val="00453D19"/>
    <w:rsid w:val="0045444A"/>
    <w:rsid w:val="004548F8"/>
    <w:rsid w:val="00455A17"/>
    <w:rsid w:val="0046020C"/>
    <w:rsid w:val="004610E5"/>
    <w:rsid w:val="00461E70"/>
    <w:rsid w:val="004620C5"/>
    <w:rsid w:val="0046250C"/>
    <w:rsid w:val="00462DAB"/>
    <w:rsid w:val="004659FD"/>
    <w:rsid w:val="00466A22"/>
    <w:rsid w:val="004706A8"/>
    <w:rsid w:val="00470ED1"/>
    <w:rsid w:val="00471817"/>
    <w:rsid w:val="00475E93"/>
    <w:rsid w:val="0048035A"/>
    <w:rsid w:val="0048090B"/>
    <w:rsid w:val="00481681"/>
    <w:rsid w:val="00481DC5"/>
    <w:rsid w:val="004831EE"/>
    <w:rsid w:val="00485463"/>
    <w:rsid w:val="00485AB7"/>
    <w:rsid w:val="0048693C"/>
    <w:rsid w:val="00487403"/>
    <w:rsid w:val="00490045"/>
    <w:rsid w:val="00490B2C"/>
    <w:rsid w:val="004924DC"/>
    <w:rsid w:val="00492701"/>
    <w:rsid w:val="00493467"/>
    <w:rsid w:val="00494121"/>
    <w:rsid w:val="00494576"/>
    <w:rsid w:val="00497B00"/>
    <w:rsid w:val="004A03AA"/>
    <w:rsid w:val="004A0B0F"/>
    <w:rsid w:val="004A10B2"/>
    <w:rsid w:val="004A1534"/>
    <w:rsid w:val="004A15CE"/>
    <w:rsid w:val="004A19BD"/>
    <w:rsid w:val="004A2968"/>
    <w:rsid w:val="004A3808"/>
    <w:rsid w:val="004A3FAD"/>
    <w:rsid w:val="004A4BDC"/>
    <w:rsid w:val="004A7883"/>
    <w:rsid w:val="004A795F"/>
    <w:rsid w:val="004A7BA8"/>
    <w:rsid w:val="004B051D"/>
    <w:rsid w:val="004B42F7"/>
    <w:rsid w:val="004B53C3"/>
    <w:rsid w:val="004B6591"/>
    <w:rsid w:val="004B6F42"/>
    <w:rsid w:val="004C25CC"/>
    <w:rsid w:val="004C2F8D"/>
    <w:rsid w:val="004C4F13"/>
    <w:rsid w:val="004C6DE7"/>
    <w:rsid w:val="004D0B2F"/>
    <w:rsid w:val="004D139B"/>
    <w:rsid w:val="004D1D84"/>
    <w:rsid w:val="004D250A"/>
    <w:rsid w:val="004D350D"/>
    <w:rsid w:val="004D5DA4"/>
    <w:rsid w:val="004D6709"/>
    <w:rsid w:val="004D74E3"/>
    <w:rsid w:val="004D7781"/>
    <w:rsid w:val="004D7EA7"/>
    <w:rsid w:val="004E1ECE"/>
    <w:rsid w:val="004E1FB8"/>
    <w:rsid w:val="004E2FC9"/>
    <w:rsid w:val="004F0DFD"/>
    <w:rsid w:val="004F20DE"/>
    <w:rsid w:val="004F24C2"/>
    <w:rsid w:val="004F37E4"/>
    <w:rsid w:val="004F4AF2"/>
    <w:rsid w:val="005005A8"/>
    <w:rsid w:val="005013B7"/>
    <w:rsid w:val="00502464"/>
    <w:rsid w:val="00503A97"/>
    <w:rsid w:val="00503D74"/>
    <w:rsid w:val="00505E2C"/>
    <w:rsid w:val="00505E53"/>
    <w:rsid w:val="00506EC7"/>
    <w:rsid w:val="005109DF"/>
    <w:rsid w:val="00514791"/>
    <w:rsid w:val="005148D7"/>
    <w:rsid w:val="00515B41"/>
    <w:rsid w:val="00517E29"/>
    <w:rsid w:val="00520D3A"/>
    <w:rsid w:val="0052331F"/>
    <w:rsid w:val="00523E15"/>
    <w:rsid w:val="00525A58"/>
    <w:rsid w:val="0052641B"/>
    <w:rsid w:val="0053070C"/>
    <w:rsid w:val="00531C34"/>
    <w:rsid w:val="00534E7C"/>
    <w:rsid w:val="005360BF"/>
    <w:rsid w:val="00540135"/>
    <w:rsid w:val="005454EF"/>
    <w:rsid w:val="0054671A"/>
    <w:rsid w:val="00546EAB"/>
    <w:rsid w:val="00550907"/>
    <w:rsid w:val="0055355F"/>
    <w:rsid w:val="0055380C"/>
    <w:rsid w:val="0055397D"/>
    <w:rsid w:val="00554417"/>
    <w:rsid w:val="00555FC9"/>
    <w:rsid w:val="00562194"/>
    <w:rsid w:val="00562397"/>
    <w:rsid w:val="005623D6"/>
    <w:rsid w:val="00562B59"/>
    <w:rsid w:val="00562D7D"/>
    <w:rsid w:val="00564DA1"/>
    <w:rsid w:val="00564EF4"/>
    <w:rsid w:val="005650E7"/>
    <w:rsid w:val="00565D9D"/>
    <w:rsid w:val="00570194"/>
    <w:rsid w:val="005720D0"/>
    <w:rsid w:val="00573A1E"/>
    <w:rsid w:val="00573EE1"/>
    <w:rsid w:val="005741D6"/>
    <w:rsid w:val="00575595"/>
    <w:rsid w:val="00576F8F"/>
    <w:rsid w:val="00577E8D"/>
    <w:rsid w:val="00577FB6"/>
    <w:rsid w:val="00582BFF"/>
    <w:rsid w:val="00585ACD"/>
    <w:rsid w:val="005868CE"/>
    <w:rsid w:val="00587FA8"/>
    <w:rsid w:val="0059001F"/>
    <w:rsid w:val="005903DB"/>
    <w:rsid w:val="0059162B"/>
    <w:rsid w:val="00591C52"/>
    <w:rsid w:val="00592F8A"/>
    <w:rsid w:val="00594C7C"/>
    <w:rsid w:val="0059571B"/>
    <w:rsid w:val="00595D1C"/>
    <w:rsid w:val="00597BAA"/>
    <w:rsid w:val="005A0D3D"/>
    <w:rsid w:val="005A1A60"/>
    <w:rsid w:val="005A3184"/>
    <w:rsid w:val="005A4AE9"/>
    <w:rsid w:val="005A4D5A"/>
    <w:rsid w:val="005A6991"/>
    <w:rsid w:val="005B1C91"/>
    <w:rsid w:val="005B4AB6"/>
    <w:rsid w:val="005B5498"/>
    <w:rsid w:val="005B767B"/>
    <w:rsid w:val="005C1642"/>
    <w:rsid w:val="005C23FF"/>
    <w:rsid w:val="005C2D45"/>
    <w:rsid w:val="005C35F0"/>
    <w:rsid w:val="005C41A2"/>
    <w:rsid w:val="005C4C73"/>
    <w:rsid w:val="005C6028"/>
    <w:rsid w:val="005C6AAE"/>
    <w:rsid w:val="005C6EF6"/>
    <w:rsid w:val="005C720D"/>
    <w:rsid w:val="005C7DD8"/>
    <w:rsid w:val="005D0EDC"/>
    <w:rsid w:val="005D0F36"/>
    <w:rsid w:val="005D306D"/>
    <w:rsid w:val="005D52EA"/>
    <w:rsid w:val="005D53DB"/>
    <w:rsid w:val="005D784D"/>
    <w:rsid w:val="005E0195"/>
    <w:rsid w:val="005E0C1D"/>
    <w:rsid w:val="005E157A"/>
    <w:rsid w:val="005E371F"/>
    <w:rsid w:val="005E481F"/>
    <w:rsid w:val="005E655F"/>
    <w:rsid w:val="005F05D1"/>
    <w:rsid w:val="005F0765"/>
    <w:rsid w:val="005F0B5C"/>
    <w:rsid w:val="005F0D24"/>
    <w:rsid w:val="005F19BE"/>
    <w:rsid w:val="005F1D43"/>
    <w:rsid w:val="005F26DC"/>
    <w:rsid w:val="005F439A"/>
    <w:rsid w:val="00600942"/>
    <w:rsid w:val="00601020"/>
    <w:rsid w:val="00601A14"/>
    <w:rsid w:val="00602C08"/>
    <w:rsid w:val="00604E02"/>
    <w:rsid w:val="0060702B"/>
    <w:rsid w:val="00607A7F"/>
    <w:rsid w:val="00610E5B"/>
    <w:rsid w:val="00614BE5"/>
    <w:rsid w:val="0061515F"/>
    <w:rsid w:val="006153E0"/>
    <w:rsid w:val="006155F0"/>
    <w:rsid w:val="0061591B"/>
    <w:rsid w:val="00615ABB"/>
    <w:rsid w:val="00621064"/>
    <w:rsid w:val="006215B5"/>
    <w:rsid w:val="00622742"/>
    <w:rsid w:val="006243AD"/>
    <w:rsid w:val="0062565C"/>
    <w:rsid w:val="00627C91"/>
    <w:rsid w:val="00630A50"/>
    <w:rsid w:val="0063160A"/>
    <w:rsid w:val="00632488"/>
    <w:rsid w:val="00633347"/>
    <w:rsid w:val="0063342B"/>
    <w:rsid w:val="0063367A"/>
    <w:rsid w:val="00633B25"/>
    <w:rsid w:val="00635B81"/>
    <w:rsid w:val="00636477"/>
    <w:rsid w:val="00636899"/>
    <w:rsid w:val="00641830"/>
    <w:rsid w:val="00641D7E"/>
    <w:rsid w:val="006423CC"/>
    <w:rsid w:val="006425D5"/>
    <w:rsid w:val="006426F3"/>
    <w:rsid w:val="00643202"/>
    <w:rsid w:val="00644211"/>
    <w:rsid w:val="00644EAD"/>
    <w:rsid w:val="0064565E"/>
    <w:rsid w:val="00646561"/>
    <w:rsid w:val="006466BF"/>
    <w:rsid w:val="006476D1"/>
    <w:rsid w:val="00650E5D"/>
    <w:rsid w:val="00651476"/>
    <w:rsid w:val="00651D5F"/>
    <w:rsid w:val="00654BB9"/>
    <w:rsid w:val="0065554D"/>
    <w:rsid w:val="00656449"/>
    <w:rsid w:val="00656926"/>
    <w:rsid w:val="0066216C"/>
    <w:rsid w:val="00663259"/>
    <w:rsid w:val="00667E84"/>
    <w:rsid w:val="006721BF"/>
    <w:rsid w:val="0067233F"/>
    <w:rsid w:val="006838E1"/>
    <w:rsid w:val="006845F3"/>
    <w:rsid w:val="00684D4B"/>
    <w:rsid w:val="00687304"/>
    <w:rsid w:val="00691010"/>
    <w:rsid w:val="006966D5"/>
    <w:rsid w:val="006966E4"/>
    <w:rsid w:val="006972DE"/>
    <w:rsid w:val="006A01EF"/>
    <w:rsid w:val="006A35C3"/>
    <w:rsid w:val="006A38DF"/>
    <w:rsid w:val="006A4F60"/>
    <w:rsid w:val="006A7C61"/>
    <w:rsid w:val="006B1292"/>
    <w:rsid w:val="006B41AF"/>
    <w:rsid w:val="006B55BB"/>
    <w:rsid w:val="006B6DA4"/>
    <w:rsid w:val="006C0689"/>
    <w:rsid w:val="006C1E89"/>
    <w:rsid w:val="006C1ED8"/>
    <w:rsid w:val="006C4F7D"/>
    <w:rsid w:val="006C5AFD"/>
    <w:rsid w:val="006C6970"/>
    <w:rsid w:val="006D151A"/>
    <w:rsid w:val="006D2F2C"/>
    <w:rsid w:val="006D3780"/>
    <w:rsid w:val="006D4E7C"/>
    <w:rsid w:val="006D5F1E"/>
    <w:rsid w:val="006D60FA"/>
    <w:rsid w:val="006D7E16"/>
    <w:rsid w:val="006E1D49"/>
    <w:rsid w:val="006E1F98"/>
    <w:rsid w:val="006E2F56"/>
    <w:rsid w:val="006E5EFB"/>
    <w:rsid w:val="006E601B"/>
    <w:rsid w:val="006F157A"/>
    <w:rsid w:val="006F34B0"/>
    <w:rsid w:val="006F3522"/>
    <w:rsid w:val="006F4515"/>
    <w:rsid w:val="006F4892"/>
    <w:rsid w:val="006F4A40"/>
    <w:rsid w:val="006F5888"/>
    <w:rsid w:val="006F680B"/>
    <w:rsid w:val="00701693"/>
    <w:rsid w:val="0070409E"/>
    <w:rsid w:val="00705847"/>
    <w:rsid w:val="00706FB8"/>
    <w:rsid w:val="00707271"/>
    <w:rsid w:val="007077AB"/>
    <w:rsid w:val="00711E8C"/>
    <w:rsid w:val="00713261"/>
    <w:rsid w:val="00715E03"/>
    <w:rsid w:val="00715F64"/>
    <w:rsid w:val="007167D6"/>
    <w:rsid w:val="00716F8B"/>
    <w:rsid w:val="00722163"/>
    <w:rsid w:val="00723620"/>
    <w:rsid w:val="007278DE"/>
    <w:rsid w:val="00727FA5"/>
    <w:rsid w:val="00730D1C"/>
    <w:rsid w:val="00731213"/>
    <w:rsid w:val="007341CD"/>
    <w:rsid w:val="007344CA"/>
    <w:rsid w:val="00737266"/>
    <w:rsid w:val="007408CE"/>
    <w:rsid w:val="00740E9B"/>
    <w:rsid w:val="00742E1A"/>
    <w:rsid w:val="007445D3"/>
    <w:rsid w:val="00745667"/>
    <w:rsid w:val="00747023"/>
    <w:rsid w:val="00750423"/>
    <w:rsid w:val="0075080D"/>
    <w:rsid w:val="007511E6"/>
    <w:rsid w:val="007513B9"/>
    <w:rsid w:val="00752A44"/>
    <w:rsid w:val="00755E58"/>
    <w:rsid w:val="00757FAD"/>
    <w:rsid w:val="00760020"/>
    <w:rsid w:val="00761858"/>
    <w:rsid w:val="00763018"/>
    <w:rsid w:val="00763D5A"/>
    <w:rsid w:val="007652EB"/>
    <w:rsid w:val="00766B3E"/>
    <w:rsid w:val="00766E08"/>
    <w:rsid w:val="007674CF"/>
    <w:rsid w:val="00767A5F"/>
    <w:rsid w:val="00772C1C"/>
    <w:rsid w:val="00773A59"/>
    <w:rsid w:val="0077421E"/>
    <w:rsid w:val="007748B6"/>
    <w:rsid w:val="007761E1"/>
    <w:rsid w:val="00777E9F"/>
    <w:rsid w:val="0078095C"/>
    <w:rsid w:val="007816D7"/>
    <w:rsid w:val="00782CCF"/>
    <w:rsid w:val="007859F5"/>
    <w:rsid w:val="00786EAF"/>
    <w:rsid w:val="00786FE8"/>
    <w:rsid w:val="00787B9A"/>
    <w:rsid w:val="00790798"/>
    <w:rsid w:val="00792E41"/>
    <w:rsid w:val="007932EB"/>
    <w:rsid w:val="00793825"/>
    <w:rsid w:val="00795DFE"/>
    <w:rsid w:val="007A0EE5"/>
    <w:rsid w:val="007A146A"/>
    <w:rsid w:val="007A4428"/>
    <w:rsid w:val="007A6D6A"/>
    <w:rsid w:val="007B09DA"/>
    <w:rsid w:val="007B0E79"/>
    <w:rsid w:val="007B109F"/>
    <w:rsid w:val="007B18B3"/>
    <w:rsid w:val="007B2676"/>
    <w:rsid w:val="007B46B1"/>
    <w:rsid w:val="007B4AD4"/>
    <w:rsid w:val="007B4E60"/>
    <w:rsid w:val="007B65D0"/>
    <w:rsid w:val="007B679C"/>
    <w:rsid w:val="007B6EC5"/>
    <w:rsid w:val="007B7A76"/>
    <w:rsid w:val="007C2105"/>
    <w:rsid w:val="007C2DCC"/>
    <w:rsid w:val="007C3520"/>
    <w:rsid w:val="007C3E5D"/>
    <w:rsid w:val="007C4538"/>
    <w:rsid w:val="007C56C8"/>
    <w:rsid w:val="007D4938"/>
    <w:rsid w:val="007D62C9"/>
    <w:rsid w:val="007D7294"/>
    <w:rsid w:val="007D78C3"/>
    <w:rsid w:val="007E2B04"/>
    <w:rsid w:val="007E343F"/>
    <w:rsid w:val="007E5EE4"/>
    <w:rsid w:val="007E75E9"/>
    <w:rsid w:val="007E75FB"/>
    <w:rsid w:val="007E79CE"/>
    <w:rsid w:val="007E7BE6"/>
    <w:rsid w:val="007E7F60"/>
    <w:rsid w:val="007F140A"/>
    <w:rsid w:val="007F3808"/>
    <w:rsid w:val="007F49AD"/>
    <w:rsid w:val="007F4D63"/>
    <w:rsid w:val="007F6D89"/>
    <w:rsid w:val="007F755F"/>
    <w:rsid w:val="008003C5"/>
    <w:rsid w:val="008018B6"/>
    <w:rsid w:val="00801B74"/>
    <w:rsid w:val="00802730"/>
    <w:rsid w:val="008028FA"/>
    <w:rsid w:val="00802E97"/>
    <w:rsid w:val="00803739"/>
    <w:rsid w:val="008044E3"/>
    <w:rsid w:val="00804EA2"/>
    <w:rsid w:val="0080545B"/>
    <w:rsid w:val="00805D4D"/>
    <w:rsid w:val="0081015E"/>
    <w:rsid w:val="00810967"/>
    <w:rsid w:val="008122AF"/>
    <w:rsid w:val="008140B7"/>
    <w:rsid w:val="00814D8A"/>
    <w:rsid w:val="008156D0"/>
    <w:rsid w:val="00815A23"/>
    <w:rsid w:val="00816B10"/>
    <w:rsid w:val="00817488"/>
    <w:rsid w:val="00822425"/>
    <w:rsid w:val="008274F5"/>
    <w:rsid w:val="00830CBC"/>
    <w:rsid w:val="00832919"/>
    <w:rsid w:val="00832E32"/>
    <w:rsid w:val="0083401B"/>
    <w:rsid w:val="0083471A"/>
    <w:rsid w:val="008350EA"/>
    <w:rsid w:val="00836702"/>
    <w:rsid w:val="0084447C"/>
    <w:rsid w:val="00844D7A"/>
    <w:rsid w:val="0084600B"/>
    <w:rsid w:val="00846429"/>
    <w:rsid w:val="00846DBC"/>
    <w:rsid w:val="00846F9B"/>
    <w:rsid w:val="0085027E"/>
    <w:rsid w:val="008512F4"/>
    <w:rsid w:val="00855EA8"/>
    <w:rsid w:val="008568F5"/>
    <w:rsid w:val="008576E3"/>
    <w:rsid w:val="00857C6C"/>
    <w:rsid w:val="00857D80"/>
    <w:rsid w:val="00857F46"/>
    <w:rsid w:val="008603BD"/>
    <w:rsid w:val="0086256D"/>
    <w:rsid w:val="00862825"/>
    <w:rsid w:val="00865345"/>
    <w:rsid w:val="00866088"/>
    <w:rsid w:val="00866AAF"/>
    <w:rsid w:val="008702A9"/>
    <w:rsid w:val="00871338"/>
    <w:rsid w:val="00871DE6"/>
    <w:rsid w:val="0087259E"/>
    <w:rsid w:val="00872D18"/>
    <w:rsid w:val="008748FE"/>
    <w:rsid w:val="00875C98"/>
    <w:rsid w:val="008763FC"/>
    <w:rsid w:val="00876AA9"/>
    <w:rsid w:val="0088696A"/>
    <w:rsid w:val="008913D4"/>
    <w:rsid w:val="00893A0D"/>
    <w:rsid w:val="00895CD7"/>
    <w:rsid w:val="00896E85"/>
    <w:rsid w:val="0089779D"/>
    <w:rsid w:val="00897A4F"/>
    <w:rsid w:val="00897CB9"/>
    <w:rsid w:val="008A3D13"/>
    <w:rsid w:val="008A4876"/>
    <w:rsid w:val="008A5C5F"/>
    <w:rsid w:val="008A627A"/>
    <w:rsid w:val="008A6CDD"/>
    <w:rsid w:val="008B0F93"/>
    <w:rsid w:val="008B1860"/>
    <w:rsid w:val="008B23F0"/>
    <w:rsid w:val="008B3658"/>
    <w:rsid w:val="008B5D96"/>
    <w:rsid w:val="008B6EA0"/>
    <w:rsid w:val="008B7D09"/>
    <w:rsid w:val="008B7DE3"/>
    <w:rsid w:val="008C01C6"/>
    <w:rsid w:val="008C0E6C"/>
    <w:rsid w:val="008C29A8"/>
    <w:rsid w:val="008C355E"/>
    <w:rsid w:val="008C4E44"/>
    <w:rsid w:val="008C7E72"/>
    <w:rsid w:val="008D08C3"/>
    <w:rsid w:val="008D0F4E"/>
    <w:rsid w:val="008D301A"/>
    <w:rsid w:val="008D46C0"/>
    <w:rsid w:val="008D61A9"/>
    <w:rsid w:val="008D6F40"/>
    <w:rsid w:val="008D77CE"/>
    <w:rsid w:val="008D7D64"/>
    <w:rsid w:val="008E0049"/>
    <w:rsid w:val="008E033D"/>
    <w:rsid w:val="008E0675"/>
    <w:rsid w:val="008E0FF7"/>
    <w:rsid w:val="008E1CAB"/>
    <w:rsid w:val="008E3DF6"/>
    <w:rsid w:val="008E6429"/>
    <w:rsid w:val="008E6625"/>
    <w:rsid w:val="008E6DEC"/>
    <w:rsid w:val="008F1F02"/>
    <w:rsid w:val="008F24D1"/>
    <w:rsid w:val="008F277B"/>
    <w:rsid w:val="008F43E0"/>
    <w:rsid w:val="008F477B"/>
    <w:rsid w:val="008F5A04"/>
    <w:rsid w:val="008F6027"/>
    <w:rsid w:val="008F6B99"/>
    <w:rsid w:val="008F6E82"/>
    <w:rsid w:val="00902A76"/>
    <w:rsid w:val="00903429"/>
    <w:rsid w:val="0091149A"/>
    <w:rsid w:val="00913DC3"/>
    <w:rsid w:val="0091564B"/>
    <w:rsid w:val="00915FA5"/>
    <w:rsid w:val="009201F9"/>
    <w:rsid w:val="0092186D"/>
    <w:rsid w:val="00922408"/>
    <w:rsid w:val="0092328A"/>
    <w:rsid w:val="00924752"/>
    <w:rsid w:val="00924E54"/>
    <w:rsid w:val="0092517D"/>
    <w:rsid w:val="00933A2F"/>
    <w:rsid w:val="009347C2"/>
    <w:rsid w:val="00934FFA"/>
    <w:rsid w:val="00940E5B"/>
    <w:rsid w:val="00940E73"/>
    <w:rsid w:val="009413DF"/>
    <w:rsid w:val="00943929"/>
    <w:rsid w:val="00944EAF"/>
    <w:rsid w:val="00946ABB"/>
    <w:rsid w:val="00946BD2"/>
    <w:rsid w:val="00946D8D"/>
    <w:rsid w:val="009479AC"/>
    <w:rsid w:val="00951335"/>
    <w:rsid w:val="0095172C"/>
    <w:rsid w:val="00952D76"/>
    <w:rsid w:val="00954EDE"/>
    <w:rsid w:val="00956370"/>
    <w:rsid w:val="0095738C"/>
    <w:rsid w:val="009578C2"/>
    <w:rsid w:val="00961CB3"/>
    <w:rsid w:val="00962418"/>
    <w:rsid w:val="009628A1"/>
    <w:rsid w:val="00965633"/>
    <w:rsid w:val="0096655A"/>
    <w:rsid w:val="00967676"/>
    <w:rsid w:val="00970927"/>
    <w:rsid w:val="00970E1A"/>
    <w:rsid w:val="00971E69"/>
    <w:rsid w:val="0097409B"/>
    <w:rsid w:val="00976622"/>
    <w:rsid w:val="009778D2"/>
    <w:rsid w:val="009803C1"/>
    <w:rsid w:val="00980F0E"/>
    <w:rsid w:val="00981DD9"/>
    <w:rsid w:val="00982F10"/>
    <w:rsid w:val="0098572A"/>
    <w:rsid w:val="009903CF"/>
    <w:rsid w:val="00991E96"/>
    <w:rsid w:val="00992CBB"/>
    <w:rsid w:val="0099430B"/>
    <w:rsid w:val="00994F29"/>
    <w:rsid w:val="00995FE1"/>
    <w:rsid w:val="009964B6"/>
    <w:rsid w:val="00996B9F"/>
    <w:rsid w:val="0099759B"/>
    <w:rsid w:val="009976FB"/>
    <w:rsid w:val="009A1885"/>
    <w:rsid w:val="009A267C"/>
    <w:rsid w:val="009A2836"/>
    <w:rsid w:val="009A48F8"/>
    <w:rsid w:val="009A4AEC"/>
    <w:rsid w:val="009A4DF3"/>
    <w:rsid w:val="009A6AF3"/>
    <w:rsid w:val="009A77FC"/>
    <w:rsid w:val="009A7E2A"/>
    <w:rsid w:val="009B0878"/>
    <w:rsid w:val="009B13F3"/>
    <w:rsid w:val="009B1C89"/>
    <w:rsid w:val="009B50F8"/>
    <w:rsid w:val="009B662C"/>
    <w:rsid w:val="009B7568"/>
    <w:rsid w:val="009C0C48"/>
    <w:rsid w:val="009C204D"/>
    <w:rsid w:val="009C2EE7"/>
    <w:rsid w:val="009C3BC8"/>
    <w:rsid w:val="009C3F24"/>
    <w:rsid w:val="009C5561"/>
    <w:rsid w:val="009C5934"/>
    <w:rsid w:val="009C5BCD"/>
    <w:rsid w:val="009C5C4F"/>
    <w:rsid w:val="009D0544"/>
    <w:rsid w:val="009D1551"/>
    <w:rsid w:val="009D23C9"/>
    <w:rsid w:val="009D5942"/>
    <w:rsid w:val="009D5989"/>
    <w:rsid w:val="009D5A05"/>
    <w:rsid w:val="009E00D5"/>
    <w:rsid w:val="009E188A"/>
    <w:rsid w:val="009E1B52"/>
    <w:rsid w:val="009E2626"/>
    <w:rsid w:val="009E542F"/>
    <w:rsid w:val="009E58AB"/>
    <w:rsid w:val="009E5C11"/>
    <w:rsid w:val="009E612B"/>
    <w:rsid w:val="009E6DBF"/>
    <w:rsid w:val="009E72F7"/>
    <w:rsid w:val="009F0F12"/>
    <w:rsid w:val="009F176E"/>
    <w:rsid w:val="009F3769"/>
    <w:rsid w:val="009F37C1"/>
    <w:rsid w:val="009F41E5"/>
    <w:rsid w:val="009F5F02"/>
    <w:rsid w:val="009F66F7"/>
    <w:rsid w:val="00A02A73"/>
    <w:rsid w:val="00A02BF7"/>
    <w:rsid w:val="00A02C64"/>
    <w:rsid w:val="00A03737"/>
    <w:rsid w:val="00A06861"/>
    <w:rsid w:val="00A07BD7"/>
    <w:rsid w:val="00A1030F"/>
    <w:rsid w:val="00A1312B"/>
    <w:rsid w:val="00A1328E"/>
    <w:rsid w:val="00A13FF9"/>
    <w:rsid w:val="00A17542"/>
    <w:rsid w:val="00A21BEE"/>
    <w:rsid w:val="00A243F2"/>
    <w:rsid w:val="00A2577F"/>
    <w:rsid w:val="00A25C7B"/>
    <w:rsid w:val="00A27D86"/>
    <w:rsid w:val="00A300CE"/>
    <w:rsid w:val="00A31A46"/>
    <w:rsid w:val="00A322E6"/>
    <w:rsid w:val="00A323E1"/>
    <w:rsid w:val="00A33B86"/>
    <w:rsid w:val="00A34FAC"/>
    <w:rsid w:val="00A36873"/>
    <w:rsid w:val="00A36F29"/>
    <w:rsid w:val="00A375DD"/>
    <w:rsid w:val="00A377AD"/>
    <w:rsid w:val="00A415D3"/>
    <w:rsid w:val="00A41B8C"/>
    <w:rsid w:val="00A4314A"/>
    <w:rsid w:val="00A43DCD"/>
    <w:rsid w:val="00A446D5"/>
    <w:rsid w:val="00A469F5"/>
    <w:rsid w:val="00A500C0"/>
    <w:rsid w:val="00A51B85"/>
    <w:rsid w:val="00A51F4F"/>
    <w:rsid w:val="00A5557E"/>
    <w:rsid w:val="00A60F09"/>
    <w:rsid w:val="00A61999"/>
    <w:rsid w:val="00A65DAE"/>
    <w:rsid w:val="00A700F7"/>
    <w:rsid w:val="00A70EC8"/>
    <w:rsid w:val="00A71374"/>
    <w:rsid w:val="00A72F28"/>
    <w:rsid w:val="00A73898"/>
    <w:rsid w:val="00A7527A"/>
    <w:rsid w:val="00A752D9"/>
    <w:rsid w:val="00A75DD0"/>
    <w:rsid w:val="00A76FC7"/>
    <w:rsid w:val="00A773D3"/>
    <w:rsid w:val="00A81A64"/>
    <w:rsid w:val="00A826E2"/>
    <w:rsid w:val="00A83E8D"/>
    <w:rsid w:val="00A84413"/>
    <w:rsid w:val="00A847D3"/>
    <w:rsid w:val="00A90A52"/>
    <w:rsid w:val="00A92413"/>
    <w:rsid w:val="00A926F2"/>
    <w:rsid w:val="00A94E77"/>
    <w:rsid w:val="00AA4946"/>
    <w:rsid w:val="00AA4C93"/>
    <w:rsid w:val="00AA574B"/>
    <w:rsid w:val="00AA6264"/>
    <w:rsid w:val="00AA66B6"/>
    <w:rsid w:val="00AA7735"/>
    <w:rsid w:val="00AB06C8"/>
    <w:rsid w:val="00AB1AF7"/>
    <w:rsid w:val="00AB1D82"/>
    <w:rsid w:val="00AB1FC7"/>
    <w:rsid w:val="00AB6398"/>
    <w:rsid w:val="00AB63A2"/>
    <w:rsid w:val="00AB6CC5"/>
    <w:rsid w:val="00AB7333"/>
    <w:rsid w:val="00AB7793"/>
    <w:rsid w:val="00AB7852"/>
    <w:rsid w:val="00AC02BF"/>
    <w:rsid w:val="00AC10E9"/>
    <w:rsid w:val="00AC1508"/>
    <w:rsid w:val="00AC1F50"/>
    <w:rsid w:val="00AC1FD9"/>
    <w:rsid w:val="00AC3BC9"/>
    <w:rsid w:val="00AC481A"/>
    <w:rsid w:val="00AC5EC1"/>
    <w:rsid w:val="00AC7DA4"/>
    <w:rsid w:val="00AD0DFC"/>
    <w:rsid w:val="00AD18C0"/>
    <w:rsid w:val="00AD22A4"/>
    <w:rsid w:val="00AD3057"/>
    <w:rsid w:val="00AD5657"/>
    <w:rsid w:val="00AD573E"/>
    <w:rsid w:val="00AD70E2"/>
    <w:rsid w:val="00AD788F"/>
    <w:rsid w:val="00AE0C01"/>
    <w:rsid w:val="00AE1F1F"/>
    <w:rsid w:val="00AE262F"/>
    <w:rsid w:val="00AE32EA"/>
    <w:rsid w:val="00AE3DE8"/>
    <w:rsid w:val="00AE442B"/>
    <w:rsid w:val="00AE4FD4"/>
    <w:rsid w:val="00AE5EBB"/>
    <w:rsid w:val="00AE60D2"/>
    <w:rsid w:val="00AE6A0D"/>
    <w:rsid w:val="00AE6D5D"/>
    <w:rsid w:val="00AF1EE3"/>
    <w:rsid w:val="00AF321C"/>
    <w:rsid w:val="00AF3A44"/>
    <w:rsid w:val="00AF4FB7"/>
    <w:rsid w:val="00AF5046"/>
    <w:rsid w:val="00AF7BB8"/>
    <w:rsid w:val="00B03362"/>
    <w:rsid w:val="00B05E45"/>
    <w:rsid w:val="00B07700"/>
    <w:rsid w:val="00B104E7"/>
    <w:rsid w:val="00B117D8"/>
    <w:rsid w:val="00B1197B"/>
    <w:rsid w:val="00B11EFC"/>
    <w:rsid w:val="00B121B1"/>
    <w:rsid w:val="00B14634"/>
    <w:rsid w:val="00B1555E"/>
    <w:rsid w:val="00B17732"/>
    <w:rsid w:val="00B20C63"/>
    <w:rsid w:val="00B228F8"/>
    <w:rsid w:val="00B236AF"/>
    <w:rsid w:val="00B23725"/>
    <w:rsid w:val="00B23B02"/>
    <w:rsid w:val="00B2410F"/>
    <w:rsid w:val="00B2417E"/>
    <w:rsid w:val="00B24DDD"/>
    <w:rsid w:val="00B27869"/>
    <w:rsid w:val="00B279B2"/>
    <w:rsid w:val="00B30D03"/>
    <w:rsid w:val="00B32170"/>
    <w:rsid w:val="00B33104"/>
    <w:rsid w:val="00B34FFF"/>
    <w:rsid w:val="00B354F2"/>
    <w:rsid w:val="00B35A19"/>
    <w:rsid w:val="00B36012"/>
    <w:rsid w:val="00B37407"/>
    <w:rsid w:val="00B41474"/>
    <w:rsid w:val="00B41D8C"/>
    <w:rsid w:val="00B41F56"/>
    <w:rsid w:val="00B4233A"/>
    <w:rsid w:val="00B42C70"/>
    <w:rsid w:val="00B42F7A"/>
    <w:rsid w:val="00B433C9"/>
    <w:rsid w:val="00B43ACF"/>
    <w:rsid w:val="00B43BAB"/>
    <w:rsid w:val="00B46349"/>
    <w:rsid w:val="00B514F8"/>
    <w:rsid w:val="00B5166B"/>
    <w:rsid w:val="00B520AA"/>
    <w:rsid w:val="00B524C3"/>
    <w:rsid w:val="00B52E85"/>
    <w:rsid w:val="00B54235"/>
    <w:rsid w:val="00B54599"/>
    <w:rsid w:val="00B55334"/>
    <w:rsid w:val="00B55B51"/>
    <w:rsid w:val="00B56965"/>
    <w:rsid w:val="00B571B9"/>
    <w:rsid w:val="00B60F18"/>
    <w:rsid w:val="00B61EFA"/>
    <w:rsid w:val="00B648B7"/>
    <w:rsid w:val="00B649D7"/>
    <w:rsid w:val="00B64A08"/>
    <w:rsid w:val="00B658E9"/>
    <w:rsid w:val="00B67E61"/>
    <w:rsid w:val="00B7256F"/>
    <w:rsid w:val="00B72BEF"/>
    <w:rsid w:val="00B7427C"/>
    <w:rsid w:val="00B75EBE"/>
    <w:rsid w:val="00B76A64"/>
    <w:rsid w:val="00B76FC3"/>
    <w:rsid w:val="00B81644"/>
    <w:rsid w:val="00B83DBD"/>
    <w:rsid w:val="00B907C8"/>
    <w:rsid w:val="00B92C45"/>
    <w:rsid w:val="00B94373"/>
    <w:rsid w:val="00B95483"/>
    <w:rsid w:val="00B95E26"/>
    <w:rsid w:val="00B96BAB"/>
    <w:rsid w:val="00B96ED4"/>
    <w:rsid w:val="00B97F8B"/>
    <w:rsid w:val="00BA00A2"/>
    <w:rsid w:val="00BA1AB4"/>
    <w:rsid w:val="00BA2C2E"/>
    <w:rsid w:val="00BA2C81"/>
    <w:rsid w:val="00BA495D"/>
    <w:rsid w:val="00BA600B"/>
    <w:rsid w:val="00BA6D9F"/>
    <w:rsid w:val="00BB03E7"/>
    <w:rsid w:val="00BB6430"/>
    <w:rsid w:val="00BB735B"/>
    <w:rsid w:val="00BB78FB"/>
    <w:rsid w:val="00BC0096"/>
    <w:rsid w:val="00BC1225"/>
    <w:rsid w:val="00BC1ADF"/>
    <w:rsid w:val="00BC2FAC"/>
    <w:rsid w:val="00BC5A36"/>
    <w:rsid w:val="00BC6511"/>
    <w:rsid w:val="00BC7796"/>
    <w:rsid w:val="00BD00D9"/>
    <w:rsid w:val="00BD1F3D"/>
    <w:rsid w:val="00BD20F8"/>
    <w:rsid w:val="00BD376D"/>
    <w:rsid w:val="00BD3A38"/>
    <w:rsid w:val="00BD5FDE"/>
    <w:rsid w:val="00BD777D"/>
    <w:rsid w:val="00BE0E10"/>
    <w:rsid w:val="00BE1358"/>
    <w:rsid w:val="00BE1D63"/>
    <w:rsid w:val="00BE52BF"/>
    <w:rsid w:val="00BF018D"/>
    <w:rsid w:val="00BF06D6"/>
    <w:rsid w:val="00BF0D47"/>
    <w:rsid w:val="00BF0E16"/>
    <w:rsid w:val="00BF3CD2"/>
    <w:rsid w:val="00BF6865"/>
    <w:rsid w:val="00BF6CA5"/>
    <w:rsid w:val="00BF727D"/>
    <w:rsid w:val="00C00DEF"/>
    <w:rsid w:val="00C01925"/>
    <w:rsid w:val="00C0192D"/>
    <w:rsid w:val="00C03967"/>
    <w:rsid w:val="00C03E1B"/>
    <w:rsid w:val="00C03FDB"/>
    <w:rsid w:val="00C040F4"/>
    <w:rsid w:val="00C114DA"/>
    <w:rsid w:val="00C12839"/>
    <w:rsid w:val="00C12C3C"/>
    <w:rsid w:val="00C141D1"/>
    <w:rsid w:val="00C14B7A"/>
    <w:rsid w:val="00C15FDF"/>
    <w:rsid w:val="00C16271"/>
    <w:rsid w:val="00C20EED"/>
    <w:rsid w:val="00C212F6"/>
    <w:rsid w:val="00C21EF2"/>
    <w:rsid w:val="00C23010"/>
    <w:rsid w:val="00C313CD"/>
    <w:rsid w:val="00C319E3"/>
    <w:rsid w:val="00C32F1A"/>
    <w:rsid w:val="00C33A30"/>
    <w:rsid w:val="00C3412B"/>
    <w:rsid w:val="00C3713C"/>
    <w:rsid w:val="00C376ED"/>
    <w:rsid w:val="00C37DAC"/>
    <w:rsid w:val="00C40537"/>
    <w:rsid w:val="00C41A80"/>
    <w:rsid w:val="00C456F9"/>
    <w:rsid w:val="00C46EB2"/>
    <w:rsid w:val="00C507BD"/>
    <w:rsid w:val="00C5105E"/>
    <w:rsid w:val="00C56187"/>
    <w:rsid w:val="00C57978"/>
    <w:rsid w:val="00C60521"/>
    <w:rsid w:val="00C60667"/>
    <w:rsid w:val="00C6522B"/>
    <w:rsid w:val="00C66E9C"/>
    <w:rsid w:val="00C725FC"/>
    <w:rsid w:val="00C75ED0"/>
    <w:rsid w:val="00C76F1E"/>
    <w:rsid w:val="00C7786C"/>
    <w:rsid w:val="00C77D90"/>
    <w:rsid w:val="00C8306F"/>
    <w:rsid w:val="00C835D5"/>
    <w:rsid w:val="00C839E9"/>
    <w:rsid w:val="00C86DC7"/>
    <w:rsid w:val="00C86DF4"/>
    <w:rsid w:val="00C87080"/>
    <w:rsid w:val="00C87CC0"/>
    <w:rsid w:val="00C92077"/>
    <w:rsid w:val="00C92549"/>
    <w:rsid w:val="00C97B02"/>
    <w:rsid w:val="00CA0513"/>
    <w:rsid w:val="00CA0950"/>
    <w:rsid w:val="00CA0E9B"/>
    <w:rsid w:val="00CA2710"/>
    <w:rsid w:val="00CA2ACB"/>
    <w:rsid w:val="00CA2EBE"/>
    <w:rsid w:val="00CA3073"/>
    <w:rsid w:val="00CA479B"/>
    <w:rsid w:val="00CB0A3F"/>
    <w:rsid w:val="00CB162B"/>
    <w:rsid w:val="00CB2FB2"/>
    <w:rsid w:val="00CB3A49"/>
    <w:rsid w:val="00CB7AFB"/>
    <w:rsid w:val="00CC1946"/>
    <w:rsid w:val="00CC2FB6"/>
    <w:rsid w:val="00CC3FAE"/>
    <w:rsid w:val="00CC4B2F"/>
    <w:rsid w:val="00CC7365"/>
    <w:rsid w:val="00CC7CCD"/>
    <w:rsid w:val="00CD1155"/>
    <w:rsid w:val="00CD1527"/>
    <w:rsid w:val="00CD3934"/>
    <w:rsid w:val="00CD523A"/>
    <w:rsid w:val="00CD5290"/>
    <w:rsid w:val="00CD554C"/>
    <w:rsid w:val="00CE08C5"/>
    <w:rsid w:val="00CE0CE3"/>
    <w:rsid w:val="00CE16BB"/>
    <w:rsid w:val="00CE30BF"/>
    <w:rsid w:val="00CE3DAE"/>
    <w:rsid w:val="00CE5222"/>
    <w:rsid w:val="00CF07E3"/>
    <w:rsid w:val="00CF1DFE"/>
    <w:rsid w:val="00CF22A5"/>
    <w:rsid w:val="00CF2BB8"/>
    <w:rsid w:val="00CF2C4E"/>
    <w:rsid w:val="00CF3E0A"/>
    <w:rsid w:val="00CF61B1"/>
    <w:rsid w:val="00CF6BA3"/>
    <w:rsid w:val="00D0279C"/>
    <w:rsid w:val="00D0385B"/>
    <w:rsid w:val="00D047C6"/>
    <w:rsid w:val="00D04ED1"/>
    <w:rsid w:val="00D07DD8"/>
    <w:rsid w:val="00D13859"/>
    <w:rsid w:val="00D13E6D"/>
    <w:rsid w:val="00D14176"/>
    <w:rsid w:val="00D141DA"/>
    <w:rsid w:val="00D14417"/>
    <w:rsid w:val="00D17295"/>
    <w:rsid w:val="00D2081E"/>
    <w:rsid w:val="00D21B7E"/>
    <w:rsid w:val="00D21C38"/>
    <w:rsid w:val="00D22ACC"/>
    <w:rsid w:val="00D23BEA"/>
    <w:rsid w:val="00D242C0"/>
    <w:rsid w:val="00D2729D"/>
    <w:rsid w:val="00D273CE"/>
    <w:rsid w:val="00D300A9"/>
    <w:rsid w:val="00D3392F"/>
    <w:rsid w:val="00D372F9"/>
    <w:rsid w:val="00D42696"/>
    <w:rsid w:val="00D42E80"/>
    <w:rsid w:val="00D43B35"/>
    <w:rsid w:val="00D444C8"/>
    <w:rsid w:val="00D456D2"/>
    <w:rsid w:val="00D50466"/>
    <w:rsid w:val="00D515FF"/>
    <w:rsid w:val="00D54170"/>
    <w:rsid w:val="00D545E3"/>
    <w:rsid w:val="00D557BC"/>
    <w:rsid w:val="00D57CCB"/>
    <w:rsid w:val="00D60EDD"/>
    <w:rsid w:val="00D61C04"/>
    <w:rsid w:val="00D61DAB"/>
    <w:rsid w:val="00D62CF8"/>
    <w:rsid w:val="00D62EDA"/>
    <w:rsid w:val="00D6319B"/>
    <w:rsid w:val="00D634A9"/>
    <w:rsid w:val="00D63F48"/>
    <w:rsid w:val="00D648C2"/>
    <w:rsid w:val="00D669D6"/>
    <w:rsid w:val="00D66A85"/>
    <w:rsid w:val="00D70D48"/>
    <w:rsid w:val="00D71BEE"/>
    <w:rsid w:val="00D71C34"/>
    <w:rsid w:val="00D71F16"/>
    <w:rsid w:val="00D742EC"/>
    <w:rsid w:val="00D7561A"/>
    <w:rsid w:val="00D75D3D"/>
    <w:rsid w:val="00D76E7A"/>
    <w:rsid w:val="00D802FF"/>
    <w:rsid w:val="00D8318D"/>
    <w:rsid w:val="00D8474C"/>
    <w:rsid w:val="00D859B7"/>
    <w:rsid w:val="00D8614A"/>
    <w:rsid w:val="00D86D60"/>
    <w:rsid w:val="00D87BAB"/>
    <w:rsid w:val="00D90B03"/>
    <w:rsid w:val="00D92EC3"/>
    <w:rsid w:val="00D93485"/>
    <w:rsid w:val="00D96954"/>
    <w:rsid w:val="00D97CDA"/>
    <w:rsid w:val="00DA1179"/>
    <w:rsid w:val="00DA1623"/>
    <w:rsid w:val="00DA515F"/>
    <w:rsid w:val="00DA7DBD"/>
    <w:rsid w:val="00DB061A"/>
    <w:rsid w:val="00DB0910"/>
    <w:rsid w:val="00DB1BF4"/>
    <w:rsid w:val="00DB2B0A"/>
    <w:rsid w:val="00DB3243"/>
    <w:rsid w:val="00DB3904"/>
    <w:rsid w:val="00DB3985"/>
    <w:rsid w:val="00DB3C05"/>
    <w:rsid w:val="00DB4365"/>
    <w:rsid w:val="00DB5353"/>
    <w:rsid w:val="00DB752E"/>
    <w:rsid w:val="00DB79B6"/>
    <w:rsid w:val="00DB7BF0"/>
    <w:rsid w:val="00DC088D"/>
    <w:rsid w:val="00DC1881"/>
    <w:rsid w:val="00DC3DE7"/>
    <w:rsid w:val="00DC4347"/>
    <w:rsid w:val="00DC4950"/>
    <w:rsid w:val="00DD0B76"/>
    <w:rsid w:val="00DD1C3F"/>
    <w:rsid w:val="00DD33C2"/>
    <w:rsid w:val="00DD6B42"/>
    <w:rsid w:val="00DD6DB7"/>
    <w:rsid w:val="00DE0CA0"/>
    <w:rsid w:val="00DE41B5"/>
    <w:rsid w:val="00DE4AE9"/>
    <w:rsid w:val="00DE7A3D"/>
    <w:rsid w:val="00DF0AD7"/>
    <w:rsid w:val="00DF0CB5"/>
    <w:rsid w:val="00DF0CFC"/>
    <w:rsid w:val="00DF2F28"/>
    <w:rsid w:val="00DF6590"/>
    <w:rsid w:val="00DF6FA7"/>
    <w:rsid w:val="00DF7513"/>
    <w:rsid w:val="00E01921"/>
    <w:rsid w:val="00E0322A"/>
    <w:rsid w:val="00E0379B"/>
    <w:rsid w:val="00E0402B"/>
    <w:rsid w:val="00E0573B"/>
    <w:rsid w:val="00E06B76"/>
    <w:rsid w:val="00E06FE3"/>
    <w:rsid w:val="00E15C0D"/>
    <w:rsid w:val="00E20B23"/>
    <w:rsid w:val="00E218DA"/>
    <w:rsid w:val="00E22B1F"/>
    <w:rsid w:val="00E22F71"/>
    <w:rsid w:val="00E24038"/>
    <w:rsid w:val="00E24762"/>
    <w:rsid w:val="00E24AF5"/>
    <w:rsid w:val="00E27737"/>
    <w:rsid w:val="00E303B7"/>
    <w:rsid w:val="00E304F2"/>
    <w:rsid w:val="00E310AD"/>
    <w:rsid w:val="00E311AD"/>
    <w:rsid w:val="00E35FAC"/>
    <w:rsid w:val="00E37F6E"/>
    <w:rsid w:val="00E40AA8"/>
    <w:rsid w:val="00E41A0C"/>
    <w:rsid w:val="00E44BAF"/>
    <w:rsid w:val="00E46B6B"/>
    <w:rsid w:val="00E47327"/>
    <w:rsid w:val="00E51446"/>
    <w:rsid w:val="00E51FAE"/>
    <w:rsid w:val="00E52BC5"/>
    <w:rsid w:val="00E535B3"/>
    <w:rsid w:val="00E549E5"/>
    <w:rsid w:val="00E56A6E"/>
    <w:rsid w:val="00E5769E"/>
    <w:rsid w:val="00E601F4"/>
    <w:rsid w:val="00E62DF1"/>
    <w:rsid w:val="00E63A81"/>
    <w:rsid w:val="00E67E1A"/>
    <w:rsid w:val="00E70B24"/>
    <w:rsid w:val="00E7171E"/>
    <w:rsid w:val="00E71FF5"/>
    <w:rsid w:val="00E743F6"/>
    <w:rsid w:val="00E74922"/>
    <w:rsid w:val="00E7592B"/>
    <w:rsid w:val="00E75CF5"/>
    <w:rsid w:val="00E75E8B"/>
    <w:rsid w:val="00E7601E"/>
    <w:rsid w:val="00E77DB6"/>
    <w:rsid w:val="00E8028C"/>
    <w:rsid w:val="00E8340D"/>
    <w:rsid w:val="00E8511C"/>
    <w:rsid w:val="00E85786"/>
    <w:rsid w:val="00E86612"/>
    <w:rsid w:val="00E87117"/>
    <w:rsid w:val="00E872C7"/>
    <w:rsid w:val="00E87B1C"/>
    <w:rsid w:val="00E9137D"/>
    <w:rsid w:val="00E9473B"/>
    <w:rsid w:val="00E95B8B"/>
    <w:rsid w:val="00E96733"/>
    <w:rsid w:val="00E9736E"/>
    <w:rsid w:val="00EA0B20"/>
    <w:rsid w:val="00EA1B90"/>
    <w:rsid w:val="00EA26BD"/>
    <w:rsid w:val="00EA2F64"/>
    <w:rsid w:val="00EA3FD2"/>
    <w:rsid w:val="00EA4A45"/>
    <w:rsid w:val="00EA57BA"/>
    <w:rsid w:val="00EA7BCD"/>
    <w:rsid w:val="00EA7D28"/>
    <w:rsid w:val="00EB00F8"/>
    <w:rsid w:val="00EB2BAF"/>
    <w:rsid w:val="00EB3B52"/>
    <w:rsid w:val="00EB4CA2"/>
    <w:rsid w:val="00EB636A"/>
    <w:rsid w:val="00EB6598"/>
    <w:rsid w:val="00EC0961"/>
    <w:rsid w:val="00EC0D6C"/>
    <w:rsid w:val="00EC18A5"/>
    <w:rsid w:val="00EC19BF"/>
    <w:rsid w:val="00EC2747"/>
    <w:rsid w:val="00EC357B"/>
    <w:rsid w:val="00EC35C3"/>
    <w:rsid w:val="00EC36DE"/>
    <w:rsid w:val="00EC4230"/>
    <w:rsid w:val="00EC4F40"/>
    <w:rsid w:val="00EC64A7"/>
    <w:rsid w:val="00EC67EC"/>
    <w:rsid w:val="00EC778F"/>
    <w:rsid w:val="00ED06A1"/>
    <w:rsid w:val="00ED1BCA"/>
    <w:rsid w:val="00ED1C4E"/>
    <w:rsid w:val="00ED4652"/>
    <w:rsid w:val="00ED465A"/>
    <w:rsid w:val="00ED47DB"/>
    <w:rsid w:val="00ED484C"/>
    <w:rsid w:val="00ED4E98"/>
    <w:rsid w:val="00ED6C75"/>
    <w:rsid w:val="00ED6FDF"/>
    <w:rsid w:val="00ED72EF"/>
    <w:rsid w:val="00ED78C1"/>
    <w:rsid w:val="00EE0477"/>
    <w:rsid w:val="00EE10D8"/>
    <w:rsid w:val="00EE482F"/>
    <w:rsid w:val="00EE48BC"/>
    <w:rsid w:val="00EE4F74"/>
    <w:rsid w:val="00EE635F"/>
    <w:rsid w:val="00EE6476"/>
    <w:rsid w:val="00EE6594"/>
    <w:rsid w:val="00EE67BC"/>
    <w:rsid w:val="00EE71A9"/>
    <w:rsid w:val="00EF0E69"/>
    <w:rsid w:val="00EF2E91"/>
    <w:rsid w:val="00EF4C32"/>
    <w:rsid w:val="00EF5C01"/>
    <w:rsid w:val="00EF64A0"/>
    <w:rsid w:val="00EF79F2"/>
    <w:rsid w:val="00F00427"/>
    <w:rsid w:val="00F01C9C"/>
    <w:rsid w:val="00F023CF"/>
    <w:rsid w:val="00F073A0"/>
    <w:rsid w:val="00F11BFC"/>
    <w:rsid w:val="00F13C57"/>
    <w:rsid w:val="00F144DA"/>
    <w:rsid w:val="00F22447"/>
    <w:rsid w:val="00F22C19"/>
    <w:rsid w:val="00F22F1B"/>
    <w:rsid w:val="00F2315A"/>
    <w:rsid w:val="00F27713"/>
    <w:rsid w:val="00F30283"/>
    <w:rsid w:val="00F30C6A"/>
    <w:rsid w:val="00F31F79"/>
    <w:rsid w:val="00F3293B"/>
    <w:rsid w:val="00F32C17"/>
    <w:rsid w:val="00F333A9"/>
    <w:rsid w:val="00F359FA"/>
    <w:rsid w:val="00F375FF"/>
    <w:rsid w:val="00F37BD8"/>
    <w:rsid w:val="00F4019C"/>
    <w:rsid w:val="00F40452"/>
    <w:rsid w:val="00F42A63"/>
    <w:rsid w:val="00F437D1"/>
    <w:rsid w:val="00F451DB"/>
    <w:rsid w:val="00F45943"/>
    <w:rsid w:val="00F459EE"/>
    <w:rsid w:val="00F47DE3"/>
    <w:rsid w:val="00F5111A"/>
    <w:rsid w:val="00F515D4"/>
    <w:rsid w:val="00F522A3"/>
    <w:rsid w:val="00F54692"/>
    <w:rsid w:val="00F60A8F"/>
    <w:rsid w:val="00F60E3B"/>
    <w:rsid w:val="00F6141D"/>
    <w:rsid w:val="00F61FC3"/>
    <w:rsid w:val="00F62D12"/>
    <w:rsid w:val="00F62D21"/>
    <w:rsid w:val="00F633A7"/>
    <w:rsid w:val="00F63A19"/>
    <w:rsid w:val="00F64003"/>
    <w:rsid w:val="00F64D37"/>
    <w:rsid w:val="00F6669F"/>
    <w:rsid w:val="00F676C9"/>
    <w:rsid w:val="00F678EA"/>
    <w:rsid w:val="00F710E0"/>
    <w:rsid w:val="00F71B2A"/>
    <w:rsid w:val="00F726E6"/>
    <w:rsid w:val="00F72BCE"/>
    <w:rsid w:val="00F733B8"/>
    <w:rsid w:val="00F7592D"/>
    <w:rsid w:val="00F762EA"/>
    <w:rsid w:val="00F77BFD"/>
    <w:rsid w:val="00F80F19"/>
    <w:rsid w:val="00F82160"/>
    <w:rsid w:val="00F84843"/>
    <w:rsid w:val="00F849A1"/>
    <w:rsid w:val="00F84D7F"/>
    <w:rsid w:val="00F8553F"/>
    <w:rsid w:val="00F85D3A"/>
    <w:rsid w:val="00F86D79"/>
    <w:rsid w:val="00F8774C"/>
    <w:rsid w:val="00F90051"/>
    <w:rsid w:val="00F928D9"/>
    <w:rsid w:val="00F929CC"/>
    <w:rsid w:val="00F933A2"/>
    <w:rsid w:val="00F944CC"/>
    <w:rsid w:val="00F9476D"/>
    <w:rsid w:val="00F951BF"/>
    <w:rsid w:val="00F9752F"/>
    <w:rsid w:val="00F97B60"/>
    <w:rsid w:val="00FA121E"/>
    <w:rsid w:val="00FA1423"/>
    <w:rsid w:val="00FA3B00"/>
    <w:rsid w:val="00FA538C"/>
    <w:rsid w:val="00FA7AE3"/>
    <w:rsid w:val="00FB1175"/>
    <w:rsid w:val="00FB54CF"/>
    <w:rsid w:val="00FB5C7C"/>
    <w:rsid w:val="00FB5D19"/>
    <w:rsid w:val="00FB60A9"/>
    <w:rsid w:val="00FB7BB7"/>
    <w:rsid w:val="00FB7DE5"/>
    <w:rsid w:val="00FC0DB9"/>
    <w:rsid w:val="00FC3CA0"/>
    <w:rsid w:val="00FC3DE1"/>
    <w:rsid w:val="00FC43BA"/>
    <w:rsid w:val="00FC4AE7"/>
    <w:rsid w:val="00FC558B"/>
    <w:rsid w:val="00FC5729"/>
    <w:rsid w:val="00FC57AB"/>
    <w:rsid w:val="00FC5879"/>
    <w:rsid w:val="00FC795B"/>
    <w:rsid w:val="00FD0DCB"/>
    <w:rsid w:val="00FD6B40"/>
    <w:rsid w:val="00FE097C"/>
    <w:rsid w:val="00FE1AAB"/>
    <w:rsid w:val="00FE1E1E"/>
    <w:rsid w:val="00FE2228"/>
    <w:rsid w:val="00FE27CD"/>
    <w:rsid w:val="00FE5BDC"/>
    <w:rsid w:val="00FE5D9E"/>
    <w:rsid w:val="00FE6F19"/>
    <w:rsid w:val="00FE76D8"/>
    <w:rsid w:val="00FF24C1"/>
    <w:rsid w:val="00FF2A5E"/>
    <w:rsid w:val="00FF341F"/>
    <w:rsid w:val="00FF3F8E"/>
    <w:rsid w:val="00FF65F2"/>
    <w:rsid w:val="00FF6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yperlink" Target="file:///\\filesvr1\Projects\TZARIA_FOS\Req" TargetMode="External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\\filesvr1\Projects\TZARIA_FOS\Req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g"/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3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01_new\C.A.S.E_2001\MSc\Oba6\OBA%20templates\SDP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4B961-1147-4BB7-87CF-6656088FF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SDP_template</Template>
  <TotalTime>56</TotalTime>
  <Pages>7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1 - SCOPE (10</vt:lpstr>
    </vt:vector>
  </TitlesOfParts>
  <Company>Case</Company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1 - SCOPE (10</dc:title>
  <dc:creator>case_haslina</dc:creator>
  <cp:lastModifiedBy>Windows User</cp:lastModifiedBy>
  <cp:revision>16</cp:revision>
  <cp:lastPrinted>2010-09-22T16:08:00Z</cp:lastPrinted>
  <dcterms:created xsi:type="dcterms:W3CDTF">2016-12-10T20:03:00Z</dcterms:created>
  <dcterms:modified xsi:type="dcterms:W3CDTF">2016-12-14T09:56:00Z</dcterms:modified>
</cp:coreProperties>
</file>